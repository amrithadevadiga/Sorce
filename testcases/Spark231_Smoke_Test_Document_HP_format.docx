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C7648" w14:textId="77777777" w:rsidR="00E64C8C" w:rsidRPr="00606DAC" w:rsidRDefault="00202883" w:rsidP="0006787C">
      <w:bookmarkStart w:id="0" w:name="hp_TitlePage"/>
      <w:bookmarkStart w:id="1" w:name="hp_LogicalHeaderComplete"/>
      <w:r w:rsidRPr="008848DA">
        <w:rPr>
          <w:rFonts w:cs="Arial"/>
          <w:noProof/>
        </w:rPr>
        <w:drawing>
          <wp:inline distT="0" distB="0" distL="0" distR="0" wp14:anchorId="7F16BED9" wp14:editId="26A4821F">
            <wp:extent cx="1524000" cy="628650"/>
            <wp:effectExtent l="0" t="0" r="0" b="0"/>
            <wp:docPr id="25" name="Picture 1" descr="logo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ov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2A2D0" w14:textId="77777777" w:rsidR="00E64C8C" w:rsidRPr="00606DAC" w:rsidRDefault="00E64C8C" w:rsidP="0006787C"/>
    <w:p w14:paraId="154CECBE" w14:textId="77777777" w:rsidR="00E64C8C" w:rsidRPr="00606DAC" w:rsidRDefault="00E64C8C" w:rsidP="0006787C"/>
    <w:p w14:paraId="4322ED12" w14:textId="77777777" w:rsidR="00E64C8C" w:rsidRPr="00606DAC" w:rsidRDefault="00E64C8C" w:rsidP="0006787C"/>
    <w:p w14:paraId="2DEDA049" w14:textId="77777777" w:rsidR="00E64C8C" w:rsidRPr="00606DAC" w:rsidRDefault="00E64C8C" w:rsidP="0006787C"/>
    <w:p w14:paraId="102AD4B5" w14:textId="77777777" w:rsidR="00EC0D2E" w:rsidRPr="00606DAC" w:rsidRDefault="00EC0D2E" w:rsidP="0006787C"/>
    <w:p w14:paraId="562EE278" w14:textId="77777777" w:rsidR="00E64C8C" w:rsidRPr="00606DAC" w:rsidRDefault="00E64C8C" w:rsidP="0006787C"/>
    <w:p w14:paraId="5FB2F0B4" w14:textId="77777777" w:rsidR="00E64C8C" w:rsidRPr="00606DAC" w:rsidRDefault="00E64C8C" w:rsidP="0006787C"/>
    <w:p w14:paraId="6EC924CC" w14:textId="77777777" w:rsidR="00B5128F" w:rsidRPr="00202883" w:rsidRDefault="00641D07" w:rsidP="0006787C">
      <w:pPr>
        <w:pStyle w:val="LZHEADLINETITLE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>SMOKE TEST</w:t>
      </w:r>
      <w:r w:rsidR="001519F5" w:rsidRPr="00EF4909">
        <w:rPr>
          <w:b/>
          <w:color w:val="00B050"/>
          <w:lang w:val="en-US"/>
        </w:rPr>
        <w:t xml:space="preserve"> DOCUMENT</w:t>
      </w:r>
    </w:p>
    <w:p w14:paraId="3595862B" w14:textId="77777777" w:rsidR="00A52415" w:rsidRPr="00606DAC" w:rsidRDefault="00261923" w:rsidP="0006787C">
      <w:pPr>
        <w:pStyle w:val="LZTitlePageSubhead"/>
        <w:rPr>
          <w:lang w:val="en-US"/>
        </w:rPr>
      </w:pPr>
      <w:r>
        <w:rPr>
          <w:lang w:val="en-US"/>
        </w:rPr>
        <w:t xml:space="preserve">Spark </w:t>
      </w:r>
      <w:r w:rsidR="007C4F1B">
        <w:rPr>
          <w:lang w:val="en-US"/>
        </w:rPr>
        <w:t>Smoke Test Cases</w:t>
      </w:r>
    </w:p>
    <w:p w14:paraId="4448F45D" w14:textId="77777777" w:rsidR="00B5128F" w:rsidRPr="00606DAC" w:rsidRDefault="00A52415" w:rsidP="0006787C">
      <w:pPr>
        <w:pStyle w:val="LZTitlePageSubhead"/>
        <w:rPr>
          <w:lang w:val="en-US"/>
        </w:rPr>
      </w:pPr>
      <w:r w:rsidRPr="00606DAC">
        <w:rPr>
          <w:lang w:val="en-US"/>
        </w:rPr>
        <w:tab/>
      </w:r>
    </w:p>
    <w:p w14:paraId="3DD37E55" w14:textId="77777777" w:rsidR="00A52415" w:rsidRPr="00606DAC" w:rsidRDefault="00A52415" w:rsidP="0006787C">
      <w:pPr>
        <w:pStyle w:val="LZTitlePageSubhead"/>
        <w:rPr>
          <w:lang w:val="en-US"/>
        </w:rPr>
      </w:pPr>
    </w:p>
    <w:p w14:paraId="75A267F4" w14:textId="77777777" w:rsidR="00122FBE" w:rsidRPr="00606DAC" w:rsidRDefault="00122FBE" w:rsidP="0006787C">
      <w:pPr>
        <w:pStyle w:val="LZTitlePageSubhead"/>
        <w:rPr>
          <w:lang w:val="en-US"/>
        </w:rPr>
      </w:pPr>
    </w:p>
    <w:p w14:paraId="727AFD1D" w14:textId="77777777" w:rsidR="00B5128F" w:rsidRPr="00606DAC" w:rsidRDefault="00B5128F" w:rsidP="0006787C">
      <w:pPr>
        <w:rPr>
          <w:lang w:eastAsia="en-GB"/>
        </w:rPr>
      </w:pPr>
    </w:p>
    <w:p w14:paraId="734D3CF0" w14:textId="77777777" w:rsidR="00E64C8C" w:rsidRPr="00606DAC" w:rsidRDefault="00237C78" w:rsidP="0006787C">
      <w:pPr>
        <w:pStyle w:val="LZTitlePage-details"/>
      </w:pPr>
      <w:r w:rsidRPr="00606DAC">
        <w:t>Date Prepared:</w:t>
      </w:r>
      <w:r w:rsidR="00A52415" w:rsidRPr="00606DAC">
        <w:t xml:space="preserve"> </w:t>
      </w:r>
      <w:r w:rsidR="00261923">
        <w:t>August 2019</w:t>
      </w:r>
    </w:p>
    <w:p w14:paraId="7527C9AE" w14:textId="77777777" w:rsidR="00850E94" w:rsidRPr="00606DAC" w:rsidRDefault="00850E94" w:rsidP="0006787C">
      <w:pPr>
        <w:pStyle w:val="LZTitlePage-details"/>
        <w:sectPr w:rsidR="00850E94" w:rsidRPr="00606DAC" w:rsidSect="000A2449">
          <w:headerReference w:type="default" r:id="rId13"/>
          <w:footerReference w:type="default" r:id="rId14"/>
          <w:type w:val="continuous"/>
          <w:pgSz w:w="11907" w:h="16839" w:code="9"/>
          <w:pgMar w:top="1440" w:right="862" w:bottom="1440" w:left="1196" w:header="907" w:footer="403" w:gutter="0"/>
          <w:cols w:space="720"/>
          <w:docGrid w:linePitch="272"/>
        </w:sectPr>
      </w:pPr>
    </w:p>
    <w:bookmarkEnd w:id="0"/>
    <w:p w14:paraId="12711A37" w14:textId="77777777" w:rsidR="008B74BA" w:rsidRPr="00606DAC" w:rsidRDefault="008B74BA" w:rsidP="0006787C">
      <w:pPr>
        <w:pStyle w:val="LZMischeading"/>
        <w:sectPr w:rsidR="008B74BA" w:rsidRPr="00606DAC" w:rsidSect="00887666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7" w:h="16839" w:code="9"/>
          <w:pgMar w:top="1440" w:right="864" w:bottom="1440" w:left="1195" w:header="907" w:footer="403" w:gutter="0"/>
          <w:cols w:space="720"/>
          <w:docGrid w:linePitch="272"/>
        </w:sectPr>
      </w:pPr>
    </w:p>
    <w:p w14:paraId="18076927" w14:textId="77777777" w:rsidR="00E64C8C" w:rsidRPr="00071AC4" w:rsidRDefault="00E64C8C" w:rsidP="0006787C">
      <w:pPr>
        <w:pStyle w:val="LZMischeading"/>
        <w:rPr>
          <w:b/>
        </w:rPr>
      </w:pPr>
      <w:r w:rsidRPr="00071AC4">
        <w:rPr>
          <w:b/>
        </w:rPr>
        <w:lastRenderedPageBreak/>
        <w:t>Document Information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898B8F"/>
          <w:insideV w:val="single" w:sz="4" w:space="0" w:color="898B8F"/>
        </w:tblBorders>
        <w:tblLook w:val="0020" w:firstRow="1" w:lastRow="0" w:firstColumn="0" w:lastColumn="0" w:noHBand="0" w:noVBand="0"/>
      </w:tblPr>
      <w:tblGrid>
        <w:gridCol w:w="2862"/>
        <w:gridCol w:w="2917"/>
        <w:gridCol w:w="2715"/>
        <w:gridCol w:w="1570"/>
      </w:tblGrid>
      <w:tr w:rsidR="00613BC6" w:rsidRPr="00606DAC" w14:paraId="041C6460" w14:textId="77777777" w:rsidTr="00EA5AE5">
        <w:tc>
          <w:tcPr>
            <w:tcW w:w="1422" w:type="pct"/>
            <w:tcBorders>
              <w:top w:val="single" w:sz="4" w:space="0" w:color="000000"/>
              <w:left w:val="single" w:sz="4" w:space="0" w:color="000000"/>
              <w:bottom w:val="single" w:sz="4" w:space="0" w:color="898B8F"/>
              <w:right w:val="single" w:sz="4" w:space="0" w:color="898B8F"/>
              <w:tl2br w:val="nil"/>
              <w:tr2bl w:val="nil"/>
            </w:tcBorders>
            <w:shd w:val="clear" w:color="auto" w:fill="E7E3DD"/>
            <w:vAlign w:val="center"/>
          </w:tcPr>
          <w:p w14:paraId="6F59C758" w14:textId="77777777" w:rsidR="00613BC6" w:rsidRPr="00071AC4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Cs w:val="24"/>
              </w:rPr>
            </w:pPr>
            <w:bookmarkStart w:id="3" w:name="hp_TableofContents"/>
            <w:bookmarkEnd w:id="1"/>
            <w:r w:rsidRPr="00071AC4">
              <w:rPr>
                <w:rStyle w:val="LZBody-accent"/>
                <w:rFonts w:asciiTheme="minorHAnsi" w:hAnsiTheme="minorHAnsi"/>
                <w:b/>
                <w:szCs w:val="24"/>
              </w:rPr>
              <w:t>Project Name</w:t>
            </w:r>
          </w:p>
        </w:tc>
        <w:tc>
          <w:tcPr>
            <w:tcW w:w="3578" w:type="pct"/>
            <w:gridSpan w:val="3"/>
            <w:tcBorders>
              <w:top w:val="single" w:sz="4" w:space="0" w:color="000000"/>
              <w:left w:val="single" w:sz="4" w:space="0" w:color="898B8F"/>
              <w:bottom w:val="single" w:sz="4" w:space="0" w:color="898B8F"/>
              <w:right w:val="single" w:sz="4" w:space="0" w:color="000000"/>
              <w:tl2br w:val="nil"/>
              <w:tr2bl w:val="nil"/>
            </w:tcBorders>
            <w:shd w:val="clear" w:color="auto" w:fill="E7E3DD"/>
            <w:vAlign w:val="center"/>
          </w:tcPr>
          <w:p w14:paraId="6241746D" w14:textId="77777777" w:rsidR="00613BC6" w:rsidRPr="00071AC4" w:rsidRDefault="00261923" w:rsidP="001B5821">
            <w:pPr>
              <w:pStyle w:val="LZTablecells-left"/>
              <w:rPr>
                <w:b/>
                <w:szCs w:val="24"/>
              </w:rPr>
            </w:pPr>
            <w:r>
              <w:rPr>
                <w:b/>
                <w:szCs w:val="24"/>
              </w:rPr>
              <w:t>Spark</w:t>
            </w:r>
            <w:r w:rsidR="001B5821">
              <w:rPr>
                <w:b/>
                <w:szCs w:val="24"/>
              </w:rPr>
              <w:t xml:space="preserve"> Smoke Test Document</w:t>
            </w:r>
          </w:p>
        </w:tc>
      </w:tr>
      <w:tr w:rsidR="00613BC6" w:rsidRPr="00606DAC" w14:paraId="094284A0" w14:textId="77777777" w:rsidTr="00EA5AE5">
        <w:trPr>
          <w:trHeight w:val="236"/>
        </w:trPr>
        <w:tc>
          <w:tcPr>
            <w:tcW w:w="1422" w:type="pct"/>
            <w:shd w:val="clear" w:color="auto" w:fill="auto"/>
            <w:vAlign w:val="center"/>
          </w:tcPr>
          <w:p w14:paraId="50436422" w14:textId="77777777"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Project Owner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44653B1A" w14:textId="77777777" w:rsidR="00613BC6" w:rsidRPr="00606DAC" w:rsidRDefault="00613BC6" w:rsidP="0006787C">
            <w:pPr>
              <w:spacing w:before="40" w:after="40"/>
            </w:pPr>
          </w:p>
        </w:tc>
        <w:tc>
          <w:tcPr>
            <w:tcW w:w="1349" w:type="pct"/>
            <w:shd w:val="clear" w:color="auto" w:fill="auto"/>
            <w:vAlign w:val="center"/>
          </w:tcPr>
          <w:p w14:paraId="7A992A9C" w14:textId="77777777"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Document Version No</w:t>
            </w:r>
          </w:p>
        </w:tc>
        <w:tc>
          <w:tcPr>
            <w:tcW w:w="780" w:type="pct"/>
            <w:shd w:val="clear" w:color="auto" w:fill="auto"/>
            <w:vAlign w:val="center"/>
          </w:tcPr>
          <w:p w14:paraId="61049E87" w14:textId="77777777" w:rsidR="00613BC6" w:rsidRPr="00B573B4" w:rsidRDefault="00613BC6" w:rsidP="0006787C">
            <w:pPr>
              <w:spacing w:before="40" w:after="40"/>
              <w:rPr>
                <w:sz w:val="20"/>
              </w:rPr>
            </w:pPr>
            <w:r w:rsidRPr="00B573B4">
              <w:rPr>
                <w:sz w:val="20"/>
              </w:rPr>
              <w:t>1.0</w:t>
            </w:r>
          </w:p>
        </w:tc>
      </w:tr>
      <w:tr w:rsidR="00613BC6" w:rsidRPr="00606DAC" w14:paraId="6DAFAA11" w14:textId="77777777" w:rsidTr="00EA5AE5">
        <w:trPr>
          <w:trHeight w:val="236"/>
        </w:trPr>
        <w:tc>
          <w:tcPr>
            <w:tcW w:w="1422" w:type="pct"/>
            <w:shd w:val="clear" w:color="auto" w:fill="auto"/>
            <w:vAlign w:val="center"/>
          </w:tcPr>
          <w:p w14:paraId="57E6B0F6" w14:textId="77777777"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Quality Review Method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481FA81B" w14:textId="77777777" w:rsidR="00613BC6" w:rsidRPr="00CE3ED7" w:rsidRDefault="004C1EF9" w:rsidP="00535AE3">
            <w:pPr>
              <w:spacing w:before="40" w:after="40"/>
              <w:outlineLvl w:val="6"/>
              <w:rPr>
                <w:sz w:val="20"/>
              </w:rPr>
            </w:pPr>
            <w:r>
              <w:rPr>
                <w:sz w:val="20"/>
              </w:rPr>
              <w:t>B</w:t>
            </w:r>
            <w:r w:rsidR="00613BC6" w:rsidRPr="00CE3ED7">
              <w:rPr>
                <w:sz w:val="20"/>
              </w:rPr>
              <w:t>y email/HP SharePoint</w:t>
            </w:r>
          </w:p>
        </w:tc>
        <w:tc>
          <w:tcPr>
            <w:tcW w:w="1349" w:type="pct"/>
            <w:shd w:val="clear" w:color="auto" w:fill="auto"/>
            <w:vAlign w:val="center"/>
          </w:tcPr>
          <w:p w14:paraId="0180EC61" w14:textId="77777777"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80" w:type="pct"/>
            <w:shd w:val="clear" w:color="auto" w:fill="auto"/>
            <w:vAlign w:val="center"/>
          </w:tcPr>
          <w:p w14:paraId="49F8ED2D" w14:textId="77777777" w:rsidR="00613BC6" w:rsidRPr="00B573B4" w:rsidRDefault="00613BC6" w:rsidP="0006787C">
            <w:pPr>
              <w:spacing w:before="40" w:after="40"/>
              <w:rPr>
                <w:sz w:val="20"/>
              </w:rPr>
            </w:pPr>
          </w:p>
        </w:tc>
      </w:tr>
      <w:tr w:rsidR="00613BC6" w:rsidRPr="00606DAC" w14:paraId="25F021CA" w14:textId="77777777" w:rsidTr="00EA5AE5">
        <w:trPr>
          <w:trHeight w:val="236"/>
        </w:trPr>
        <w:tc>
          <w:tcPr>
            <w:tcW w:w="1422" w:type="pct"/>
            <w:shd w:val="clear" w:color="auto" w:fill="auto"/>
            <w:vAlign w:val="center"/>
          </w:tcPr>
          <w:p w14:paraId="071C47DD" w14:textId="77777777"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Prepared By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62FD9C29" w14:textId="77777777" w:rsidR="00613BC6" w:rsidRPr="00CE3ED7" w:rsidRDefault="00613BC6" w:rsidP="0006787C">
            <w:pPr>
              <w:spacing w:before="40" w:after="4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14:paraId="365CB78C" w14:textId="77777777"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Preparation Date</w:t>
            </w:r>
          </w:p>
        </w:tc>
        <w:tc>
          <w:tcPr>
            <w:tcW w:w="780" w:type="pct"/>
            <w:shd w:val="clear" w:color="auto" w:fill="auto"/>
            <w:vAlign w:val="center"/>
          </w:tcPr>
          <w:p w14:paraId="1DFA49DB" w14:textId="77777777" w:rsidR="00613BC6" w:rsidRPr="00B573B4" w:rsidRDefault="009B2091" w:rsidP="0006787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August</w:t>
            </w:r>
            <w:r w:rsidR="00613BC6" w:rsidRPr="00B573B4">
              <w:rPr>
                <w:sz w:val="20"/>
              </w:rPr>
              <w:t xml:space="preserve"> 2019</w:t>
            </w:r>
          </w:p>
        </w:tc>
      </w:tr>
      <w:tr w:rsidR="00613BC6" w:rsidRPr="00606DAC" w14:paraId="05B2B4AF" w14:textId="77777777" w:rsidTr="00EA5AE5">
        <w:trPr>
          <w:trHeight w:val="236"/>
        </w:trPr>
        <w:tc>
          <w:tcPr>
            <w:tcW w:w="1422" w:type="pct"/>
            <w:shd w:val="clear" w:color="auto" w:fill="auto"/>
            <w:vAlign w:val="center"/>
          </w:tcPr>
          <w:p w14:paraId="084D03F3" w14:textId="77777777"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Reviewed By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0D9D3249" w14:textId="77777777" w:rsidR="00613BC6" w:rsidRPr="00CE3ED7" w:rsidRDefault="004C1EF9" w:rsidP="00535AE3">
            <w:pPr>
              <w:spacing w:before="40" w:after="40"/>
              <w:outlineLvl w:val="6"/>
              <w:rPr>
                <w:sz w:val="20"/>
              </w:rPr>
            </w:pPr>
            <w:r>
              <w:rPr>
                <w:sz w:val="20"/>
              </w:rPr>
              <w:t xml:space="preserve">Refer to </w:t>
            </w:r>
            <w:r w:rsidR="00613BC6" w:rsidRPr="00CE3ED7">
              <w:rPr>
                <w:sz w:val="20"/>
              </w:rPr>
              <w:t>version history</w:t>
            </w:r>
          </w:p>
        </w:tc>
        <w:tc>
          <w:tcPr>
            <w:tcW w:w="1349" w:type="pct"/>
            <w:shd w:val="clear" w:color="auto" w:fill="auto"/>
            <w:vAlign w:val="center"/>
          </w:tcPr>
          <w:p w14:paraId="629EC60D" w14:textId="77777777"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Review Date</w:t>
            </w:r>
          </w:p>
        </w:tc>
        <w:tc>
          <w:tcPr>
            <w:tcW w:w="780" w:type="pct"/>
            <w:shd w:val="clear" w:color="auto" w:fill="auto"/>
            <w:vAlign w:val="center"/>
          </w:tcPr>
          <w:p w14:paraId="0020CF05" w14:textId="77777777" w:rsidR="00613BC6" w:rsidRPr="00606DAC" w:rsidRDefault="00613BC6" w:rsidP="0006787C">
            <w:pPr>
              <w:spacing w:before="40" w:after="40"/>
            </w:pPr>
          </w:p>
        </w:tc>
      </w:tr>
    </w:tbl>
    <w:p w14:paraId="33CA4417" w14:textId="77777777" w:rsidR="002B1390" w:rsidRDefault="002B1390" w:rsidP="0006787C">
      <w:pPr>
        <w:pStyle w:val="LZMischeading"/>
        <w:rPr>
          <w:highlight w:val="yellow"/>
        </w:rPr>
      </w:pPr>
    </w:p>
    <w:p w14:paraId="71A2F623" w14:textId="77777777" w:rsidR="002B1390" w:rsidRDefault="002B1390">
      <w:pPr>
        <w:pStyle w:val="LZMischeading"/>
        <w:rPr>
          <w:highlight w:val="yellow"/>
        </w:rPr>
      </w:pPr>
    </w:p>
    <w:p w14:paraId="13C99730" w14:textId="77777777" w:rsidR="00E64C8C" w:rsidRPr="00202883" w:rsidRDefault="00EB3C4C">
      <w:pPr>
        <w:pStyle w:val="LZMischeading"/>
        <w:rPr>
          <w:b/>
          <w:color w:val="00B050"/>
        </w:rPr>
      </w:pPr>
      <w:r w:rsidRPr="00202883">
        <w:rPr>
          <w:color w:val="00B050"/>
        </w:rPr>
        <w:br w:type="page"/>
      </w:r>
      <w:r w:rsidR="00E64C8C" w:rsidRPr="00202883">
        <w:rPr>
          <w:b/>
          <w:color w:val="00B050"/>
        </w:rPr>
        <w:lastRenderedPageBreak/>
        <w:t>Table of Contents</w:t>
      </w:r>
    </w:p>
    <w:p w14:paraId="37B9CF0D" w14:textId="77777777" w:rsidR="00CB610C" w:rsidRPr="00606DAC" w:rsidRDefault="007F177A" w:rsidP="007F177A">
      <w:pPr>
        <w:tabs>
          <w:tab w:val="left" w:pos="3450"/>
        </w:tabs>
      </w:pPr>
      <w:r>
        <w:tab/>
      </w:r>
    </w:p>
    <w:bookmarkStart w:id="4" w:name="_Toc9744335"/>
    <w:bookmarkStart w:id="5" w:name="_Toc19409992"/>
    <w:bookmarkEnd w:id="3"/>
    <w:p w14:paraId="6E48EB8E" w14:textId="77777777" w:rsidR="00616576" w:rsidRDefault="007856F6">
      <w:pPr>
        <w:pStyle w:val="TOC1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IN" w:eastAsia="en-IN"/>
        </w:rPr>
      </w:pPr>
      <w:r w:rsidRPr="000E41DD">
        <w:rPr>
          <w:rFonts w:cs="Arial"/>
          <w:sz w:val="18"/>
          <w:szCs w:val="18"/>
        </w:rPr>
        <w:fldChar w:fldCharType="begin"/>
      </w:r>
      <w:r w:rsidR="00F904B9" w:rsidRPr="000E41DD">
        <w:rPr>
          <w:rFonts w:cs="Arial"/>
          <w:sz w:val="18"/>
          <w:szCs w:val="18"/>
        </w:rPr>
        <w:instrText xml:space="preserve"> TOC \o "1-3" \h \z \u </w:instrText>
      </w:r>
      <w:r w:rsidRPr="000E41DD">
        <w:rPr>
          <w:rFonts w:cs="Arial"/>
          <w:sz w:val="18"/>
          <w:szCs w:val="18"/>
        </w:rPr>
        <w:fldChar w:fldCharType="separate"/>
      </w:r>
      <w:hyperlink w:anchor="_Toc16091154" w:history="1">
        <w:r w:rsidR="00616576" w:rsidRPr="00F33AEE">
          <w:rPr>
            <w:rStyle w:val="Hyperlink"/>
            <w:noProof/>
          </w:rPr>
          <w:t>1</w:t>
        </w:r>
        <w:r w:rsidR="00616576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Note</w:t>
        </w:r>
        <w:r w:rsidR="00616576">
          <w:rPr>
            <w:noProof/>
            <w:webHidden/>
          </w:rPr>
          <w:tab/>
        </w:r>
        <w:r w:rsidR="00616576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_Toc16091154 \h </w:instrText>
        </w:r>
        <w:r w:rsidR="00616576">
          <w:rPr>
            <w:noProof/>
            <w:webHidden/>
          </w:rPr>
        </w:r>
        <w:r w:rsidR="00616576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4</w:t>
        </w:r>
        <w:r w:rsidR="00616576">
          <w:rPr>
            <w:noProof/>
            <w:webHidden/>
          </w:rPr>
          <w:fldChar w:fldCharType="end"/>
        </w:r>
      </w:hyperlink>
    </w:p>
    <w:p w14:paraId="7E818B83" w14:textId="77777777" w:rsidR="00616576" w:rsidRDefault="00BD209A">
      <w:pPr>
        <w:pStyle w:val="TOC1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IN" w:eastAsia="en-IN"/>
        </w:rPr>
      </w:pPr>
      <w:hyperlink w:anchor="_Toc16091155" w:history="1">
        <w:r w:rsidR="00616576" w:rsidRPr="00F33AEE">
          <w:rPr>
            <w:rStyle w:val="Hyperlink"/>
            <w:noProof/>
          </w:rPr>
          <w:t>2</w:t>
        </w:r>
        <w:r w:rsidR="00616576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Sample test case for Spark-submit</w:t>
        </w:r>
        <w:r w:rsidR="00616576">
          <w:rPr>
            <w:noProof/>
            <w:webHidden/>
          </w:rPr>
          <w:tab/>
        </w:r>
        <w:r w:rsidR="00616576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_Toc16091155 \h </w:instrText>
        </w:r>
        <w:r w:rsidR="00616576">
          <w:rPr>
            <w:noProof/>
            <w:webHidden/>
          </w:rPr>
        </w:r>
        <w:r w:rsidR="00616576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5</w:t>
        </w:r>
        <w:r w:rsidR="00616576">
          <w:rPr>
            <w:noProof/>
            <w:webHidden/>
          </w:rPr>
          <w:fldChar w:fldCharType="end"/>
        </w:r>
      </w:hyperlink>
    </w:p>
    <w:p w14:paraId="4AD21434" w14:textId="77777777" w:rsidR="00616576" w:rsidRDefault="00BD209A">
      <w:pPr>
        <w:pStyle w:val="TOC1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IN" w:eastAsia="en-IN"/>
        </w:rPr>
      </w:pPr>
      <w:hyperlink w:anchor="_Toc16091156" w:history="1">
        <w:r w:rsidR="00616576" w:rsidRPr="00F33AEE">
          <w:rPr>
            <w:rStyle w:val="Hyperlink"/>
            <w:noProof/>
          </w:rPr>
          <w:t>3</w:t>
        </w:r>
        <w:r w:rsidR="00616576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Sample test case for Spark-shell</w:t>
        </w:r>
        <w:r w:rsidR="00616576">
          <w:rPr>
            <w:noProof/>
            <w:webHidden/>
          </w:rPr>
          <w:tab/>
        </w:r>
        <w:r w:rsidR="00616576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_Toc16091156 \h </w:instrText>
        </w:r>
        <w:r w:rsidR="00616576">
          <w:rPr>
            <w:noProof/>
            <w:webHidden/>
          </w:rPr>
        </w:r>
        <w:r w:rsidR="00616576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7</w:t>
        </w:r>
        <w:r w:rsidR="00616576">
          <w:rPr>
            <w:noProof/>
            <w:webHidden/>
          </w:rPr>
          <w:fldChar w:fldCharType="end"/>
        </w:r>
      </w:hyperlink>
    </w:p>
    <w:p w14:paraId="785DF337" w14:textId="77777777" w:rsidR="00616576" w:rsidRDefault="00BD209A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57" w:history="1">
        <w:r w:rsidR="00616576" w:rsidRPr="00F33AEE">
          <w:rPr>
            <w:rStyle w:val="Hyperlink"/>
            <w:noProof/>
            <w:lang w:val="en-GB"/>
          </w:rPr>
          <w:t>3.1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Interactive analysis with the Spark Shell</w:t>
        </w:r>
        <w:r w:rsidR="00616576">
          <w:rPr>
            <w:noProof/>
            <w:webHidden/>
          </w:rPr>
          <w:tab/>
        </w:r>
        <w:r w:rsidR="00616576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_Toc16091157 \h </w:instrText>
        </w:r>
        <w:r w:rsidR="00616576">
          <w:rPr>
            <w:noProof/>
            <w:webHidden/>
          </w:rPr>
        </w:r>
        <w:r w:rsidR="00616576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7</w:t>
        </w:r>
        <w:r w:rsidR="00616576">
          <w:rPr>
            <w:noProof/>
            <w:webHidden/>
          </w:rPr>
          <w:fldChar w:fldCharType="end"/>
        </w:r>
      </w:hyperlink>
    </w:p>
    <w:p w14:paraId="47488D80" w14:textId="77777777" w:rsidR="00616576" w:rsidRDefault="00BD209A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58" w:history="1">
        <w:r w:rsidR="00616576" w:rsidRPr="00F33AEE">
          <w:rPr>
            <w:rStyle w:val="Hyperlink"/>
            <w:noProof/>
            <w:lang w:val="en-GB"/>
          </w:rPr>
          <w:t>3.2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Caching operations on Spark Shell</w:t>
        </w:r>
        <w:r w:rsidR="00616576">
          <w:rPr>
            <w:noProof/>
            <w:webHidden/>
          </w:rPr>
          <w:tab/>
        </w:r>
        <w:r w:rsidR="00616576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_Toc16091158 \h </w:instrText>
        </w:r>
        <w:r w:rsidR="00616576">
          <w:rPr>
            <w:noProof/>
            <w:webHidden/>
          </w:rPr>
        </w:r>
        <w:r w:rsidR="00616576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8</w:t>
        </w:r>
        <w:r w:rsidR="00616576">
          <w:rPr>
            <w:noProof/>
            <w:webHidden/>
          </w:rPr>
          <w:fldChar w:fldCharType="end"/>
        </w:r>
      </w:hyperlink>
    </w:p>
    <w:p w14:paraId="45693F8A" w14:textId="77777777" w:rsidR="00616576" w:rsidRDefault="00BD209A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59" w:history="1">
        <w:r w:rsidR="00616576" w:rsidRPr="00F33AEE">
          <w:rPr>
            <w:rStyle w:val="Hyperlink"/>
            <w:noProof/>
            <w:lang w:val="en-GB"/>
          </w:rPr>
          <w:t>3.3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Example for Scala Word Count program:</w:t>
        </w:r>
        <w:r w:rsidR="00616576">
          <w:rPr>
            <w:noProof/>
            <w:webHidden/>
          </w:rPr>
          <w:tab/>
        </w:r>
        <w:r w:rsidR="00616576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_Toc16091159 \h </w:instrText>
        </w:r>
        <w:r w:rsidR="00616576">
          <w:rPr>
            <w:noProof/>
            <w:webHidden/>
          </w:rPr>
        </w:r>
        <w:r w:rsidR="00616576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9</w:t>
        </w:r>
        <w:r w:rsidR="00616576">
          <w:rPr>
            <w:noProof/>
            <w:webHidden/>
          </w:rPr>
          <w:fldChar w:fldCharType="end"/>
        </w:r>
      </w:hyperlink>
    </w:p>
    <w:p w14:paraId="71B77B61" w14:textId="77777777" w:rsidR="00616576" w:rsidRDefault="00BD209A">
      <w:pPr>
        <w:pStyle w:val="TOC1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IN" w:eastAsia="en-IN"/>
        </w:rPr>
      </w:pPr>
      <w:hyperlink w:anchor="_Toc16091160" w:history="1">
        <w:r w:rsidR="00616576" w:rsidRPr="00F33AEE">
          <w:rPr>
            <w:rStyle w:val="Hyperlink"/>
            <w:noProof/>
          </w:rPr>
          <w:t>4</w:t>
        </w:r>
        <w:r w:rsidR="00616576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Test cases for Jupyterhub</w:t>
        </w:r>
        <w:r w:rsidR="00616576">
          <w:rPr>
            <w:noProof/>
            <w:webHidden/>
          </w:rPr>
          <w:tab/>
        </w:r>
        <w:r w:rsidR="00616576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_Toc16091160 \h </w:instrText>
        </w:r>
        <w:r w:rsidR="00616576">
          <w:rPr>
            <w:noProof/>
            <w:webHidden/>
          </w:rPr>
        </w:r>
        <w:r w:rsidR="00616576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11</w:t>
        </w:r>
        <w:r w:rsidR="00616576">
          <w:rPr>
            <w:noProof/>
            <w:webHidden/>
          </w:rPr>
          <w:fldChar w:fldCharType="end"/>
        </w:r>
      </w:hyperlink>
    </w:p>
    <w:p w14:paraId="270527CF" w14:textId="77777777" w:rsidR="00616576" w:rsidRDefault="00BD209A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61" w:history="1">
        <w:r w:rsidR="00616576" w:rsidRPr="00F33AEE">
          <w:rPr>
            <w:rStyle w:val="Hyperlink"/>
            <w:noProof/>
            <w:lang w:val="en-GB"/>
          </w:rPr>
          <w:t>4.1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Spark Scala testing</w:t>
        </w:r>
        <w:r w:rsidR="00616576">
          <w:rPr>
            <w:noProof/>
            <w:webHidden/>
          </w:rPr>
          <w:tab/>
        </w:r>
        <w:r w:rsidR="00616576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_Toc16091161 \h </w:instrText>
        </w:r>
        <w:r w:rsidR="00616576">
          <w:rPr>
            <w:noProof/>
            <w:webHidden/>
          </w:rPr>
        </w:r>
        <w:r w:rsidR="00616576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11</w:t>
        </w:r>
        <w:r w:rsidR="00616576">
          <w:rPr>
            <w:noProof/>
            <w:webHidden/>
          </w:rPr>
          <w:fldChar w:fldCharType="end"/>
        </w:r>
      </w:hyperlink>
    </w:p>
    <w:p w14:paraId="0BD4F583" w14:textId="77777777" w:rsidR="00616576" w:rsidRDefault="00BD209A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62" w:history="1">
        <w:r w:rsidR="00616576" w:rsidRPr="00F33AEE">
          <w:rPr>
            <w:rStyle w:val="Hyperlink"/>
            <w:noProof/>
            <w:lang w:val="en-GB"/>
          </w:rPr>
          <w:t>4.2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PySpark testing</w:t>
        </w:r>
        <w:r w:rsidR="00616576">
          <w:rPr>
            <w:noProof/>
            <w:webHidden/>
          </w:rPr>
          <w:tab/>
        </w:r>
        <w:r w:rsidR="00616576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_Toc16091162 \h </w:instrText>
        </w:r>
        <w:r w:rsidR="00616576">
          <w:rPr>
            <w:noProof/>
            <w:webHidden/>
          </w:rPr>
        </w:r>
        <w:r w:rsidR="00616576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13</w:t>
        </w:r>
        <w:r w:rsidR="00616576">
          <w:rPr>
            <w:noProof/>
            <w:webHidden/>
          </w:rPr>
          <w:fldChar w:fldCharType="end"/>
        </w:r>
      </w:hyperlink>
    </w:p>
    <w:p w14:paraId="03DB56BE" w14:textId="77777777" w:rsidR="00616576" w:rsidRDefault="00BD209A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63" w:history="1">
        <w:r w:rsidR="00616576" w:rsidRPr="00F33AEE">
          <w:rPr>
            <w:rStyle w:val="Hyperlink"/>
            <w:noProof/>
            <w:lang w:val="en-GB"/>
          </w:rPr>
          <w:t>4.3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Execute Spark Sumbit job on JupterHub</w:t>
        </w:r>
        <w:r w:rsidR="00616576">
          <w:rPr>
            <w:noProof/>
            <w:webHidden/>
          </w:rPr>
          <w:tab/>
        </w:r>
        <w:r w:rsidR="00616576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_Toc16091163 \h </w:instrText>
        </w:r>
        <w:r w:rsidR="00616576">
          <w:rPr>
            <w:noProof/>
            <w:webHidden/>
          </w:rPr>
        </w:r>
        <w:r w:rsidR="00616576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15</w:t>
        </w:r>
        <w:r w:rsidR="00616576">
          <w:rPr>
            <w:noProof/>
            <w:webHidden/>
          </w:rPr>
          <w:fldChar w:fldCharType="end"/>
        </w:r>
      </w:hyperlink>
    </w:p>
    <w:p w14:paraId="109B7AB0" w14:textId="77777777" w:rsidR="00616576" w:rsidRDefault="00BD209A">
      <w:pPr>
        <w:pStyle w:val="TOC1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IN" w:eastAsia="en-IN"/>
        </w:rPr>
      </w:pPr>
      <w:hyperlink w:anchor="_Toc16091164" w:history="1">
        <w:r w:rsidR="00616576" w:rsidRPr="00F33AEE">
          <w:rPr>
            <w:rStyle w:val="Hyperlink"/>
            <w:noProof/>
          </w:rPr>
          <w:t>5</w:t>
        </w:r>
        <w:r w:rsidR="00616576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Sample test cases for Spark with notebooks</w:t>
        </w:r>
        <w:r w:rsidR="00616576">
          <w:rPr>
            <w:noProof/>
            <w:webHidden/>
          </w:rPr>
          <w:tab/>
        </w:r>
        <w:r w:rsidR="00616576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_Toc16091164 \h </w:instrText>
        </w:r>
        <w:r w:rsidR="00616576">
          <w:rPr>
            <w:noProof/>
            <w:webHidden/>
          </w:rPr>
        </w:r>
        <w:r w:rsidR="00616576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17</w:t>
        </w:r>
        <w:r w:rsidR="00616576">
          <w:rPr>
            <w:noProof/>
            <w:webHidden/>
          </w:rPr>
          <w:fldChar w:fldCharType="end"/>
        </w:r>
      </w:hyperlink>
    </w:p>
    <w:p w14:paraId="37BE663D" w14:textId="77777777" w:rsidR="00616576" w:rsidRDefault="00BD209A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65" w:history="1">
        <w:r w:rsidR="00616576" w:rsidRPr="00F33AEE">
          <w:rPr>
            <w:rStyle w:val="Hyperlink"/>
            <w:noProof/>
            <w:lang w:val="en-GB"/>
          </w:rPr>
          <w:t>5.1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PySpark testing</w:t>
        </w:r>
        <w:r w:rsidR="00616576">
          <w:rPr>
            <w:noProof/>
            <w:webHidden/>
          </w:rPr>
          <w:tab/>
        </w:r>
        <w:r w:rsidR="00616576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_Toc16091165 \h </w:instrText>
        </w:r>
        <w:r w:rsidR="00616576">
          <w:rPr>
            <w:noProof/>
            <w:webHidden/>
          </w:rPr>
        </w:r>
        <w:r w:rsidR="00616576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17</w:t>
        </w:r>
        <w:r w:rsidR="00616576">
          <w:rPr>
            <w:noProof/>
            <w:webHidden/>
          </w:rPr>
          <w:fldChar w:fldCharType="end"/>
        </w:r>
      </w:hyperlink>
    </w:p>
    <w:p w14:paraId="1E6503C2" w14:textId="77777777" w:rsidR="00616576" w:rsidRDefault="00BD209A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66" w:history="1">
        <w:r w:rsidR="00616576" w:rsidRPr="00F33AEE">
          <w:rPr>
            <w:rStyle w:val="Hyperlink"/>
            <w:noProof/>
            <w:lang w:val="en-GB"/>
          </w:rPr>
          <w:t>5.2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Spark Scala testing</w:t>
        </w:r>
        <w:r w:rsidR="00616576">
          <w:rPr>
            <w:noProof/>
            <w:webHidden/>
          </w:rPr>
          <w:tab/>
        </w:r>
        <w:r w:rsidR="00616576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_Toc16091166 \h </w:instrText>
        </w:r>
        <w:r w:rsidR="00616576">
          <w:rPr>
            <w:noProof/>
            <w:webHidden/>
          </w:rPr>
        </w:r>
        <w:r w:rsidR="00616576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19</w:t>
        </w:r>
        <w:r w:rsidR="00616576">
          <w:rPr>
            <w:noProof/>
            <w:webHidden/>
          </w:rPr>
          <w:fldChar w:fldCharType="end"/>
        </w:r>
      </w:hyperlink>
    </w:p>
    <w:p w14:paraId="244DFBE6" w14:textId="77777777" w:rsidR="00616576" w:rsidRDefault="00BD209A">
      <w:pPr>
        <w:pStyle w:val="TOC1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IN" w:eastAsia="en-IN"/>
        </w:rPr>
      </w:pPr>
      <w:hyperlink w:anchor="_Toc16091167" w:history="1">
        <w:r w:rsidR="00616576" w:rsidRPr="00F33AEE">
          <w:rPr>
            <w:rStyle w:val="Hyperlink"/>
            <w:noProof/>
          </w:rPr>
          <w:t>6</w:t>
        </w:r>
        <w:r w:rsidR="00616576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Test cases for Spark with RStudio</w:t>
        </w:r>
        <w:r w:rsidR="00616576">
          <w:rPr>
            <w:noProof/>
            <w:webHidden/>
          </w:rPr>
          <w:tab/>
        </w:r>
        <w:r w:rsidR="00616576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_Toc16091167 \h </w:instrText>
        </w:r>
        <w:r w:rsidR="00616576">
          <w:rPr>
            <w:noProof/>
            <w:webHidden/>
          </w:rPr>
        </w:r>
        <w:r w:rsidR="00616576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22</w:t>
        </w:r>
        <w:r w:rsidR="00616576">
          <w:rPr>
            <w:noProof/>
            <w:webHidden/>
          </w:rPr>
          <w:fldChar w:fldCharType="end"/>
        </w:r>
      </w:hyperlink>
    </w:p>
    <w:p w14:paraId="5EC578E6" w14:textId="77777777" w:rsidR="00616576" w:rsidRDefault="00BD209A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68" w:history="1">
        <w:r w:rsidR="00616576" w:rsidRPr="00F33AEE">
          <w:rPr>
            <w:rStyle w:val="Hyperlink"/>
            <w:noProof/>
            <w:lang w:val="en-GB"/>
          </w:rPr>
          <w:t>6.1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Base-R testing on RStudio GUI</w:t>
        </w:r>
        <w:r w:rsidR="00616576">
          <w:rPr>
            <w:noProof/>
            <w:webHidden/>
          </w:rPr>
          <w:tab/>
        </w:r>
        <w:r w:rsidR="00616576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_Toc16091168 \h </w:instrText>
        </w:r>
        <w:r w:rsidR="00616576">
          <w:rPr>
            <w:noProof/>
            <w:webHidden/>
          </w:rPr>
        </w:r>
        <w:r w:rsidR="00616576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22</w:t>
        </w:r>
        <w:r w:rsidR="00616576">
          <w:rPr>
            <w:noProof/>
            <w:webHidden/>
          </w:rPr>
          <w:fldChar w:fldCharType="end"/>
        </w:r>
      </w:hyperlink>
    </w:p>
    <w:p w14:paraId="58BC014B" w14:textId="77777777" w:rsidR="00616576" w:rsidRDefault="00BD209A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69" w:history="1">
        <w:r w:rsidR="00616576" w:rsidRPr="00F33AEE">
          <w:rPr>
            <w:rStyle w:val="Hyperlink"/>
            <w:noProof/>
            <w:lang w:val="en-GB"/>
          </w:rPr>
          <w:t>6.2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Sparklyr testing on RStudio GUI</w:t>
        </w:r>
        <w:r w:rsidR="00616576">
          <w:rPr>
            <w:noProof/>
            <w:webHidden/>
          </w:rPr>
          <w:tab/>
        </w:r>
        <w:r w:rsidR="00616576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_Toc16091169 \h </w:instrText>
        </w:r>
        <w:r w:rsidR="00616576">
          <w:rPr>
            <w:noProof/>
            <w:webHidden/>
          </w:rPr>
        </w:r>
        <w:r w:rsidR="00616576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23</w:t>
        </w:r>
        <w:r w:rsidR="00616576">
          <w:rPr>
            <w:noProof/>
            <w:webHidden/>
          </w:rPr>
          <w:fldChar w:fldCharType="end"/>
        </w:r>
      </w:hyperlink>
    </w:p>
    <w:p w14:paraId="3F8A901C" w14:textId="77777777" w:rsidR="00616576" w:rsidRDefault="00BD209A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70" w:history="1">
        <w:r w:rsidR="00616576" w:rsidRPr="00F33AEE">
          <w:rPr>
            <w:rStyle w:val="Hyperlink"/>
            <w:noProof/>
            <w:lang w:val="en-GB"/>
          </w:rPr>
          <w:t>6.3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Simple test on RStudio GUI</w:t>
        </w:r>
        <w:r w:rsidR="00616576">
          <w:rPr>
            <w:noProof/>
            <w:webHidden/>
          </w:rPr>
          <w:tab/>
        </w:r>
        <w:r w:rsidR="00616576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_Toc16091170 \h </w:instrText>
        </w:r>
        <w:r w:rsidR="00616576">
          <w:rPr>
            <w:noProof/>
            <w:webHidden/>
          </w:rPr>
        </w:r>
        <w:r w:rsidR="00616576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24</w:t>
        </w:r>
        <w:r w:rsidR="00616576">
          <w:rPr>
            <w:noProof/>
            <w:webHidden/>
          </w:rPr>
          <w:fldChar w:fldCharType="end"/>
        </w:r>
      </w:hyperlink>
    </w:p>
    <w:p w14:paraId="41C7514C" w14:textId="77777777" w:rsidR="00616576" w:rsidRDefault="00BD209A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71" w:history="1">
        <w:r w:rsidR="00616576" w:rsidRPr="00F33AEE">
          <w:rPr>
            <w:rStyle w:val="Hyperlink"/>
            <w:noProof/>
            <w:lang w:val="en-GB"/>
          </w:rPr>
          <w:t>6.4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MLLib usage test on RSudio GUI</w:t>
        </w:r>
        <w:r w:rsidR="00616576">
          <w:rPr>
            <w:noProof/>
            <w:webHidden/>
          </w:rPr>
          <w:tab/>
        </w:r>
        <w:r w:rsidR="00616576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_Toc16091171 \h </w:instrText>
        </w:r>
        <w:r w:rsidR="00616576">
          <w:rPr>
            <w:noProof/>
            <w:webHidden/>
          </w:rPr>
        </w:r>
        <w:r w:rsidR="00616576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24</w:t>
        </w:r>
        <w:r w:rsidR="00616576">
          <w:rPr>
            <w:noProof/>
            <w:webHidden/>
          </w:rPr>
          <w:fldChar w:fldCharType="end"/>
        </w:r>
      </w:hyperlink>
    </w:p>
    <w:p w14:paraId="1686A342" w14:textId="77777777" w:rsidR="00616576" w:rsidRDefault="00BD209A">
      <w:pPr>
        <w:pStyle w:val="TOC1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IN" w:eastAsia="en-IN"/>
        </w:rPr>
      </w:pPr>
      <w:hyperlink w:anchor="_Toc16091172" w:history="1">
        <w:r w:rsidR="00616576" w:rsidRPr="00F33AEE">
          <w:rPr>
            <w:rStyle w:val="Hyperlink"/>
            <w:noProof/>
          </w:rPr>
          <w:t>7</w:t>
        </w:r>
        <w:r w:rsidR="00616576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Test cases for Spark with SQL</w:t>
        </w:r>
        <w:r w:rsidR="00616576">
          <w:rPr>
            <w:noProof/>
            <w:webHidden/>
          </w:rPr>
          <w:tab/>
        </w:r>
        <w:r w:rsidR="00616576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_Toc16091172 \h </w:instrText>
        </w:r>
        <w:r w:rsidR="00616576">
          <w:rPr>
            <w:noProof/>
            <w:webHidden/>
          </w:rPr>
        </w:r>
        <w:r w:rsidR="00616576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26</w:t>
        </w:r>
        <w:r w:rsidR="00616576">
          <w:rPr>
            <w:noProof/>
            <w:webHidden/>
          </w:rPr>
          <w:fldChar w:fldCharType="end"/>
        </w:r>
      </w:hyperlink>
    </w:p>
    <w:p w14:paraId="4631DBDD" w14:textId="77777777" w:rsidR="00616576" w:rsidRDefault="00BD209A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73" w:history="1">
        <w:r w:rsidR="00616576" w:rsidRPr="00F33AEE">
          <w:rPr>
            <w:rStyle w:val="Hyperlink"/>
            <w:noProof/>
            <w:lang w:val="en-GB"/>
          </w:rPr>
          <w:t>7.1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Testing with user defined functions</w:t>
        </w:r>
        <w:r w:rsidR="00616576">
          <w:rPr>
            <w:noProof/>
            <w:webHidden/>
          </w:rPr>
          <w:tab/>
        </w:r>
        <w:r w:rsidR="00616576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_Toc16091173 \h </w:instrText>
        </w:r>
        <w:r w:rsidR="00616576">
          <w:rPr>
            <w:noProof/>
            <w:webHidden/>
          </w:rPr>
        </w:r>
        <w:r w:rsidR="00616576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26</w:t>
        </w:r>
        <w:r w:rsidR="00616576">
          <w:rPr>
            <w:noProof/>
            <w:webHidden/>
          </w:rPr>
          <w:fldChar w:fldCharType="end"/>
        </w:r>
      </w:hyperlink>
    </w:p>
    <w:p w14:paraId="01CC92AB" w14:textId="77777777" w:rsidR="00616576" w:rsidRDefault="00BD209A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74" w:history="1">
        <w:r w:rsidR="00616576" w:rsidRPr="00F33AEE">
          <w:rPr>
            <w:rStyle w:val="Hyperlink"/>
            <w:noProof/>
            <w:lang w:val="en-GB"/>
          </w:rPr>
          <w:t>7.2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Starting a Spark Session and displaying DataFrame of people.json</w:t>
        </w:r>
        <w:r w:rsidR="00616576">
          <w:rPr>
            <w:noProof/>
            <w:webHidden/>
          </w:rPr>
          <w:tab/>
        </w:r>
        <w:r w:rsidR="00616576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_Toc16091174 \h </w:instrText>
        </w:r>
        <w:r w:rsidR="00616576">
          <w:rPr>
            <w:noProof/>
            <w:webHidden/>
          </w:rPr>
        </w:r>
        <w:r w:rsidR="00616576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27</w:t>
        </w:r>
        <w:r w:rsidR="00616576">
          <w:rPr>
            <w:noProof/>
            <w:webHidden/>
          </w:rPr>
          <w:fldChar w:fldCharType="end"/>
        </w:r>
      </w:hyperlink>
    </w:p>
    <w:p w14:paraId="20235462" w14:textId="77777777" w:rsidR="00616576" w:rsidRDefault="00BD209A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75" w:history="1">
        <w:r w:rsidR="00616576" w:rsidRPr="00F33AEE">
          <w:rPr>
            <w:rStyle w:val="Hyperlink"/>
            <w:noProof/>
            <w:lang w:val="en-GB"/>
          </w:rPr>
          <w:t>7.3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Creating a Dataset</w:t>
        </w:r>
        <w:r w:rsidR="00616576">
          <w:rPr>
            <w:noProof/>
            <w:webHidden/>
          </w:rPr>
          <w:tab/>
        </w:r>
        <w:r w:rsidR="00616576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_Toc16091175 \h </w:instrText>
        </w:r>
        <w:r w:rsidR="00616576">
          <w:rPr>
            <w:noProof/>
            <w:webHidden/>
          </w:rPr>
        </w:r>
        <w:r w:rsidR="00616576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28</w:t>
        </w:r>
        <w:r w:rsidR="00616576">
          <w:rPr>
            <w:noProof/>
            <w:webHidden/>
          </w:rPr>
          <w:fldChar w:fldCharType="end"/>
        </w:r>
      </w:hyperlink>
    </w:p>
    <w:p w14:paraId="0668F82B" w14:textId="77777777" w:rsidR="00F904B9" w:rsidRDefault="007856F6" w:rsidP="005B54DC">
      <w:pPr>
        <w:spacing w:line="276" w:lineRule="auto"/>
        <w:rPr>
          <w:rFonts w:ascii="Arial" w:hAnsi="Arial" w:cs="Arial"/>
          <w:sz w:val="18"/>
          <w:szCs w:val="18"/>
        </w:rPr>
      </w:pPr>
      <w:r w:rsidRPr="000E41DD">
        <w:rPr>
          <w:rFonts w:ascii="Arial" w:hAnsi="Arial" w:cs="Arial"/>
          <w:sz w:val="18"/>
          <w:szCs w:val="18"/>
        </w:rPr>
        <w:fldChar w:fldCharType="end"/>
      </w:r>
    </w:p>
    <w:p w14:paraId="04053575" w14:textId="77777777" w:rsidR="00261923" w:rsidRDefault="00261923" w:rsidP="005B54DC">
      <w:pPr>
        <w:spacing w:line="276" w:lineRule="auto"/>
        <w:rPr>
          <w:rFonts w:ascii="Arial" w:hAnsi="Arial" w:cs="Arial"/>
          <w:sz w:val="18"/>
          <w:szCs w:val="18"/>
        </w:rPr>
      </w:pPr>
    </w:p>
    <w:p w14:paraId="56E086F2" w14:textId="77777777" w:rsidR="00261923" w:rsidRDefault="00261923" w:rsidP="005B54DC">
      <w:pPr>
        <w:spacing w:line="276" w:lineRule="auto"/>
        <w:rPr>
          <w:rFonts w:ascii="Arial" w:hAnsi="Arial" w:cs="Arial"/>
          <w:sz w:val="18"/>
          <w:szCs w:val="18"/>
        </w:rPr>
      </w:pPr>
    </w:p>
    <w:p w14:paraId="7EA5C9A7" w14:textId="77777777" w:rsidR="00261923" w:rsidRDefault="00261923" w:rsidP="005B54DC">
      <w:pPr>
        <w:spacing w:line="276" w:lineRule="auto"/>
        <w:rPr>
          <w:rFonts w:ascii="Arial" w:hAnsi="Arial" w:cs="Arial"/>
          <w:sz w:val="18"/>
          <w:szCs w:val="18"/>
        </w:rPr>
      </w:pPr>
    </w:p>
    <w:p w14:paraId="39360068" w14:textId="77777777" w:rsidR="00261923" w:rsidRDefault="00803DEB" w:rsidP="000058AD">
      <w:pPr>
        <w:pStyle w:val="Heading1"/>
        <w:numPr>
          <w:ilvl w:val="0"/>
          <w:numId w:val="6"/>
        </w:numPr>
        <w:rPr>
          <w:rFonts w:asciiTheme="minorHAnsi" w:hAnsiTheme="minorHAnsi"/>
        </w:rPr>
      </w:pPr>
      <w:bookmarkStart w:id="6" w:name="_Toc16091154"/>
      <w:r>
        <w:rPr>
          <w:rFonts w:asciiTheme="minorHAnsi" w:hAnsiTheme="minorHAnsi"/>
        </w:rPr>
        <w:lastRenderedPageBreak/>
        <w:t>Note</w:t>
      </w:r>
      <w:bookmarkEnd w:id="6"/>
    </w:p>
    <w:p w14:paraId="67BA6F9E" w14:textId="77777777" w:rsidR="00261923" w:rsidRPr="00261923" w:rsidRDefault="00261923" w:rsidP="00261923"/>
    <w:p w14:paraId="7658F86E" w14:textId="77777777" w:rsidR="00261923" w:rsidRPr="00261923" w:rsidRDefault="00261923" w:rsidP="00261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261923">
        <w:rPr>
          <w:sz w:val="22"/>
          <w:szCs w:val="22"/>
        </w:rPr>
        <w:t>Set SPARK_HOME to $PATH or “cd  /</w:t>
      </w:r>
      <w:proofErr w:type="spellStart"/>
      <w:r w:rsidRPr="00261923">
        <w:rPr>
          <w:sz w:val="22"/>
          <w:szCs w:val="22"/>
        </w:rPr>
        <w:t>usr</w:t>
      </w:r>
      <w:proofErr w:type="spellEnd"/>
      <w:r w:rsidRPr="00261923">
        <w:rPr>
          <w:sz w:val="22"/>
          <w:szCs w:val="22"/>
        </w:rPr>
        <w:t xml:space="preserve">/lib/spark/spark-2.3.1-bin-hadoop2.7/” and run </w:t>
      </w:r>
      <w:r w:rsidR="00A20E77">
        <w:rPr>
          <w:sz w:val="22"/>
          <w:szCs w:val="22"/>
        </w:rPr>
        <w:t xml:space="preserve">the </w:t>
      </w:r>
      <w:r w:rsidRPr="00261923">
        <w:rPr>
          <w:sz w:val="22"/>
          <w:szCs w:val="22"/>
        </w:rPr>
        <w:t>following examples</w:t>
      </w:r>
    </w:p>
    <w:p w14:paraId="4E3F93B7" w14:textId="77777777" w:rsidR="00261923" w:rsidRPr="00261923" w:rsidRDefault="00261923" w:rsidP="00261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261923">
        <w:rPr>
          <w:sz w:val="22"/>
          <w:szCs w:val="22"/>
        </w:rPr>
        <w:t>All</w:t>
      </w:r>
      <w:r w:rsidR="005306AB">
        <w:rPr>
          <w:sz w:val="22"/>
          <w:szCs w:val="22"/>
        </w:rPr>
        <w:t xml:space="preserve"> the Spark examples related to Python, Scala, Java &amp; R</w:t>
      </w:r>
      <w:r w:rsidRPr="00261923">
        <w:rPr>
          <w:sz w:val="22"/>
          <w:szCs w:val="22"/>
        </w:rPr>
        <w:t xml:space="preserve"> are under this location “/</w:t>
      </w:r>
      <w:proofErr w:type="spellStart"/>
      <w:r w:rsidRPr="00261923">
        <w:rPr>
          <w:sz w:val="22"/>
          <w:szCs w:val="22"/>
        </w:rPr>
        <w:t>usr</w:t>
      </w:r>
      <w:proofErr w:type="spellEnd"/>
      <w:r w:rsidRPr="00261923">
        <w:rPr>
          <w:sz w:val="22"/>
          <w:szCs w:val="22"/>
        </w:rPr>
        <w:t>/lib/spark/spark-2.3.1-bin-hadoop2.7/examples/</w:t>
      </w:r>
      <w:proofErr w:type="spellStart"/>
      <w:r w:rsidRPr="00261923">
        <w:rPr>
          <w:sz w:val="22"/>
          <w:szCs w:val="22"/>
        </w:rPr>
        <w:t>src</w:t>
      </w:r>
      <w:proofErr w:type="spellEnd"/>
      <w:r w:rsidRPr="00261923">
        <w:rPr>
          <w:sz w:val="22"/>
          <w:szCs w:val="22"/>
        </w:rPr>
        <w:t>/main”</w:t>
      </w:r>
    </w:p>
    <w:p w14:paraId="7812A1C7" w14:textId="05B5CF6D" w:rsidR="00261923" w:rsidRPr="00261923" w:rsidRDefault="00261923" w:rsidP="00261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261923">
        <w:rPr>
          <w:sz w:val="22"/>
          <w:szCs w:val="22"/>
        </w:rPr>
        <w:t>Replace &lt;Spark-master-IP&gt; with the actual IP address</w:t>
      </w:r>
    </w:p>
    <w:p w14:paraId="7DD54860" w14:textId="77777777" w:rsidR="00261923" w:rsidRPr="00DB037F" w:rsidRDefault="00261923" w:rsidP="00261923">
      <w:pPr>
        <w:spacing w:before="100" w:beforeAutospacing="1" w:after="100" w:afterAutospacing="1" w:line="360" w:lineRule="auto"/>
      </w:pPr>
      <w:r w:rsidRPr="00261923">
        <w:rPr>
          <w:sz w:val="22"/>
          <w:szCs w:val="22"/>
        </w:rPr>
        <w:t xml:space="preserve">Reference </w:t>
      </w:r>
      <w:r w:rsidR="00EB235E" w:rsidRPr="00261923">
        <w:rPr>
          <w:sz w:val="22"/>
          <w:szCs w:val="22"/>
        </w:rPr>
        <w:t>link</w:t>
      </w:r>
      <w:r w:rsidR="00EB235E">
        <w:rPr>
          <w:sz w:val="22"/>
          <w:szCs w:val="22"/>
        </w:rPr>
        <w:t>: https</w:t>
      </w:r>
      <w:r w:rsidR="00EB235E" w:rsidRPr="00EB235E">
        <w:t>://spark.apache.org/docs/latest/submitting-applica</w:t>
      </w:r>
      <w:bookmarkStart w:id="7" w:name="_GoBack"/>
      <w:bookmarkEnd w:id="7"/>
      <w:r w:rsidR="00EB235E" w:rsidRPr="00EB235E">
        <w:t>tions.html</w:t>
      </w:r>
    </w:p>
    <w:p w14:paraId="7A467917" w14:textId="77777777" w:rsidR="00261923" w:rsidRPr="00261923" w:rsidRDefault="00261923" w:rsidP="000058AD">
      <w:pPr>
        <w:pStyle w:val="Heading1"/>
        <w:numPr>
          <w:ilvl w:val="0"/>
          <w:numId w:val="6"/>
        </w:numPr>
        <w:rPr>
          <w:rFonts w:asciiTheme="minorHAnsi" w:hAnsiTheme="minorHAnsi"/>
        </w:rPr>
      </w:pPr>
      <w:bookmarkStart w:id="8" w:name="_Toc9931214"/>
      <w:bookmarkStart w:id="9" w:name="_Toc16091155"/>
      <w:r w:rsidRPr="00261923">
        <w:rPr>
          <w:rFonts w:asciiTheme="minorHAnsi" w:hAnsiTheme="minorHAnsi"/>
        </w:rPr>
        <w:lastRenderedPageBreak/>
        <w:t>Sample test case for Spark-submit</w:t>
      </w:r>
      <w:bookmarkEnd w:id="8"/>
      <w:bookmarkEnd w:id="9"/>
    </w:p>
    <w:p w14:paraId="7CA06F0C" w14:textId="77777777" w:rsidR="00261923" w:rsidRDefault="00261923" w:rsidP="00261923">
      <w:pPr>
        <w:pStyle w:val="Normal1"/>
        <w:ind w:left="709"/>
        <w:rPr>
          <w:b/>
        </w:rPr>
      </w:pPr>
    </w:p>
    <w:p w14:paraId="31D11DC4" w14:textId="77777777" w:rsidR="00DB037F" w:rsidRPr="004B5A10" w:rsidRDefault="00261923" w:rsidP="004B5A10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4B5A10">
        <w:rPr>
          <w:sz w:val="22"/>
          <w:szCs w:val="22"/>
        </w:rPr>
        <w:t>Run application locally on 8 cores</w:t>
      </w:r>
    </w:p>
    <w:p w14:paraId="3E6FAC2A" w14:textId="77777777" w:rsidR="00261923" w:rsidRPr="0035567D" w:rsidRDefault="00261923" w:rsidP="004B5A10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r w:rsidRPr="0035567D">
        <w:rPr>
          <w:sz w:val="22"/>
          <w:szCs w:val="22"/>
        </w:rPr>
        <w:br/>
      </w:r>
      <w:proofErr w:type="gramStart"/>
      <w:r w:rsidRPr="0035567D">
        <w:rPr>
          <w:sz w:val="22"/>
          <w:szCs w:val="22"/>
        </w:rPr>
        <w:t>./</w:t>
      </w:r>
      <w:proofErr w:type="gramEnd"/>
      <w:r w:rsidRPr="0035567D">
        <w:rPr>
          <w:sz w:val="22"/>
          <w:szCs w:val="22"/>
        </w:rPr>
        <w:t>bin/spark-submit \</w:t>
      </w:r>
      <w:r w:rsidRPr="0035567D">
        <w:rPr>
          <w:sz w:val="22"/>
          <w:szCs w:val="22"/>
        </w:rPr>
        <w:br/>
        <w:t xml:space="preserve">  --class </w:t>
      </w:r>
      <w:proofErr w:type="spellStart"/>
      <w:r w:rsidRPr="0035567D">
        <w:rPr>
          <w:sz w:val="22"/>
          <w:szCs w:val="22"/>
        </w:rPr>
        <w:t>org.apache.spark.examples.SparkPi</w:t>
      </w:r>
      <w:proofErr w:type="spellEnd"/>
      <w:r w:rsidRPr="0035567D">
        <w:rPr>
          <w:sz w:val="22"/>
          <w:szCs w:val="22"/>
        </w:rPr>
        <w:t xml:space="preserve"> \</w:t>
      </w:r>
      <w:r w:rsidRPr="0035567D">
        <w:rPr>
          <w:sz w:val="22"/>
          <w:szCs w:val="22"/>
        </w:rPr>
        <w:br/>
        <w:t xml:space="preserve">  --master local[8] \</w:t>
      </w:r>
      <w:r w:rsidRPr="0035567D">
        <w:rPr>
          <w:sz w:val="22"/>
          <w:szCs w:val="22"/>
        </w:rPr>
        <w:br/>
        <w:t xml:space="preserve">  /</w:t>
      </w:r>
      <w:proofErr w:type="spellStart"/>
      <w:r w:rsidRPr="0035567D">
        <w:rPr>
          <w:sz w:val="22"/>
          <w:szCs w:val="22"/>
        </w:rPr>
        <w:t>usr</w:t>
      </w:r>
      <w:proofErr w:type="spellEnd"/>
      <w:r w:rsidRPr="0035567D">
        <w:rPr>
          <w:sz w:val="22"/>
          <w:szCs w:val="22"/>
        </w:rPr>
        <w:t>/lib/spark/spark-2.3.1-bin- hadoop2.7/examples/jars/spark-examples_2.11-2.3.1.jar \</w:t>
      </w:r>
      <w:r w:rsidRPr="0035567D">
        <w:rPr>
          <w:sz w:val="22"/>
          <w:szCs w:val="22"/>
        </w:rPr>
        <w:br/>
        <w:t xml:space="preserve">  100</w:t>
      </w:r>
    </w:p>
    <w:p w14:paraId="5D2C976E" w14:textId="77777777" w:rsidR="00DB037F" w:rsidRPr="00DB037F" w:rsidRDefault="00DB037F" w:rsidP="00DB037F"/>
    <w:p w14:paraId="12BA3E71" w14:textId="77777777" w:rsidR="00DB037F" w:rsidRDefault="00DB037F" w:rsidP="004B5A10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</w:pPr>
      <w:r w:rsidRPr="004B5A10">
        <w:rPr>
          <w:sz w:val="22"/>
          <w:szCs w:val="22"/>
        </w:rPr>
        <w:t xml:space="preserve">Run </w:t>
      </w:r>
      <w:r w:rsidR="00D826C4" w:rsidRPr="004B5A10">
        <w:rPr>
          <w:sz w:val="22"/>
          <w:szCs w:val="22"/>
        </w:rPr>
        <w:t xml:space="preserve">below command </w:t>
      </w:r>
      <w:r w:rsidRPr="004B5A10">
        <w:rPr>
          <w:sz w:val="22"/>
          <w:szCs w:val="22"/>
        </w:rPr>
        <w:t>on a Spark standalone cluster in client deploy mode</w:t>
      </w:r>
      <w:r w:rsidRPr="00DB037F">
        <w:br/>
      </w:r>
    </w:p>
    <w:p w14:paraId="0DFA229C" w14:textId="77777777" w:rsidR="00261923" w:rsidRDefault="00DB037F" w:rsidP="004B5A10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proofErr w:type="gramStart"/>
      <w:r w:rsidRPr="0035567D">
        <w:rPr>
          <w:sz w:val="22"/>
          <w:szCs w:val="22"/>
        </w:rPr>
        <w:t>./</w:t>
      </w:r>
      <w:proofErr w:type="gramEnd"/>
      <w:r w:rsidRPr="0035567D">
        <w:rPr>
          <w:sz w:val="22"/>
          <w:szCs w:val="22"/>
        </w:rPr>
        <w:t>bin/spark-submit \</w:t>
      </w:r>
      <w:r w:rsidRPr="0035567D">
        <w:rPr>
          <w:sz w:val="22"/>
          <w:szCs w:val="22"/>
        </w:rPr>
        <w:br/>
        <w:t xml:space="preserve">  --class </w:t>
      </w:r>
      <w:proofErr w:type="spellStart"/>
      <w:r w:rsidRPr="0035567D">
        <w:rPr>
          <w:sz w:val="22"/>
          <w:szCs w:val="22"/>
        </w:rPr>
        <w:t>org.apache.spark.examples.SparkPi</w:t>
      </w:r>
      <w:proofErr w:type="spellEnd"/>
      <w:r w:rsidRPr="0035567D">
        <w:rPr>
          <w:sz w:val="22"/>
          <w:szCs w:val="22"/>
        </w:rPr>
        <w:t xml:space="preserve"> \</w:t>
      </w:r>
      <w:r w:rsidRPr="0035567D">
        <w:rPr>
          <w:sz w:val="22"/>
          <w:szCs w:val="22"/>
        </w:rPr>
        <w:br/>
        <w:t xml:space="preserve">  --master spark://&lt;Spark-master-IP&gt;:7077 \</w:t>
      </w:r>
      <w:r w:rsidRPr="0035567D">
        <w:rPr>
          <w:sz w:val="22"/>
          <w:szCs w:val="22"/>
        </w:rPr>
        <w:br/>
        <w:t xml:space="preserve">  --executor-memory 20G \</w:t>
      </w:r>
      <w:r w:rsidRPr="0035567D">
        <w:rPr>
          <w:sz w:val="22"/>
          <w:szCs w:val="22"/>
        </w:rPr>
        <w:br/>
        <w:t xml:space="preserve">  --total-executor-cores 100 \</w:t>
      </w:r>
      <w:r w:rsidRPr="0035567D">
        <w:rPr>
          <w:sz w:val="22"/>
          <w:szCs w:val="22"/>
        </w:rPr>
        <w:br/>
        <w:t xml:space="preserve"> /usr/lib/spark/spark-2.3.1-bin-hadoop2.7/examples/jars/spark-examples_2.11-2.3.1.jar \</w:t>
      </w:r>
      <w:r w:rsidRPr="0035567D">
        <w:rPr>
          <w:sz w:val="22"/>
          <w:szCs w:val="22"/>
        </w:rPr>
        <w:br/>
        <w:t xml:space="preserve">  1000</w:t>
      </w:r>
    </w:p>
    <w:p w14:paraId="500E7EEE" w14:textId="77777777" w:rsidR="0035567D" w:rsidRPr="0035567D" w:rsidRDefault="0035567D" w:rsidP="0035567D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57285C82" w14:textId="77777777" w:rsidR="00DB037F" w:rsidRDefault="00261923" w:rsidP="004B5A10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</w:pPr>
      <w:r w:rsidRPr="00DB037F">
        <w:t xml:space="preserve">  </w:t>
      </w:r>
      <w:r w:rsidR="00DB037F" w:rsidRPr="004B5A10">
        <w:rPr>
          <w:sz w:val="22"/>
          <w:szCs w:val="22"/>
        </w:rPr>
        <w:t xml:space="preserve">Run </w:t>
      </w:r>
      <w:r w:rsidR="00D826C4" w:rsidRPr="004B5A10">
        <w:rPr>
          <w:sz w:val="22"/>
          <w:szCs w:val="22"/>
        </w:rPr>
        <w:t xml:space="preserve">below command </w:t>
      </w:r>
      <w:r w:rsidR="00DB037F" w:rsidRPr="004B5A10">
        <w:rPr>
          <w:sz w:val="22"/>
          <w:szCs w:val="22"/>
        </w:rPr>
        <w:t>on a Spark standalone cluster in cluster deploy mode with supervise</w:t>
      </w:r>
      <w:r w:rsidR="00DB037F" w:rsidRPr="004B5A10">
        <w:rPr>
          <w:sz w:val="22"/>
          <w:szCs w:val="22"/>
        </w:rPr>
        <w:br/>
      </w:r>
    </w:p>
    <w:p w14:paraId="4271BE38" w14:textId="77777777" w:rsidR="00261923" w:rsidRPr="0035567D" w:rsidRDefault="00DB037F" w:rsidP="004B5A10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proofErr w:type="gramStart"/>
      <w:r w:rsidRPr="0035567D">
        <w:rPr>
          <w:sz w:val="22"/>
          <w:szCs w:val="22"/>
        </w:rPr>
        <w:t>./</w:t>
      </w:r>
      <w:proofErr w:type="gramEnd"/>
      <w:r w:rsidRPr="0035567D">
        <w:rPr>
          <w:sz w:val="22"/>
          <w:szCs w:val="22"/>
        </w:rPr>
        <w:t>bin/spark-submit \</w:t>
      </w:r>
      <w:r w:rsidRPr="0035567D">
        <w:rPr>
          <w:sz w:val="22"/>
          <w:szCs w:val="22"/>
        </w:rPr>
        <w:br/>
        <w:t xml:space="preserve">  --class </w:t>
      </w:r>
      <w:proofErr w:type="spellStart"/>
      <w:r w:rsidRPr="0035567D">
        <w:rPr>
          <w:sz w:val="22"/>
          <w:szCs w:val="22"/>
        </w:rPr>
        <w:t>org.apache.spark.examples.SparkPi</w:t>
      </w:r>
      <w:proofErr w:type="spellEnd"/>
      <w:r w:rsidRPr="0035567D">
        <w:rPr>
          <w:sz w:val="22"/>
          <w:szCs w:val="22"/>
        </w:rPr>
        <w:t xml:space="preserve"> \</w:t>
      </w:r>
      <w:r w:rsidRPr="0035567D">
        <w:rPr>
          <w:sz w:val="22"/>
          <w:szCs w:val="22"/>
        </w:rPr>
        <w:br/>
        <w:t xml:space="preserve">  --master spark://&lt;Spark-master-IP&gt;:7077 \</w:t>
      </w:r>
      <w:r w:rsidRPr="0035567D">
        <w:rPr>
          <w:sz w:val="22"/>
          <w:szCs w:val="22"/>
        </w:rPr>
        <w:br/>
        <w:t xml:space="preserve">  --deploy-mode cluster \</w:t>
      </w:r>
      <w:r w:rsidRPr="0035567D">
        <w:rPr>
          <w:sz w:val="22"/>
          <w:szCs w:val="22"/>
        </w:rPr>
        <w:br/>
        <w:t xml:space="preserve">  --supervise \</w:t>
      </w:r>
    </w:p>
    <w:p w14:paraId="209B3FC4" w14:textId="77777777" w:rsidR="00261923" w:rsidRDefault="00261923" w:rsidP="00261923">
      <w:pPr>
        <w:pStyle w:val="Normal1"/>
        <w:ind w:left="567"/>
      </w:pPr>
    </w:p>
    <w:p w14:paraId="4BC0C40E" w14:textId="77777777" w:rsidR="000944CC" w:rsidRDefault="000944CC" w:rsidP="00261923">
      <w:pPr>
        <w:pStyle w:val="Normal1"/>
        <w:ind w:left="567"/>
      </w:pPr>
    </w:p>
    <w:p w14:paraId="7EE9F85F" w14:textId="77777777" w:rsidR="00A121B7" w:rsidRPr="004B5A10" w:rsidRDefault="00DB037F" w:rsidP="004B5A10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4B5A10">
        <w:rPr>
          <w:sz w:val="22"/>
          <w:szCs w:val="22"/>
        </w:rPr>
        <w:lastRenderedPageBreak/>
        <w:t xml:space="preserve">  </w:t>
      </w:r>
      <w:r w:rsidR="00867B35" w:rsidRPr="004B5A10">
        <w:rPr>
          <w:sz w:val="22"/>
          <w:szCs w:val="22"/>
        </w:rPr>
        <w:t>Run a p</w:t>
      </w:r>
      <w:r w:rsidRPr="004B5A10">
        <w:rPr>
          <w:sz w:val="22"/>
          <w:szCs w:val="22"/>
        </w:rPr>
        <w:t>ython application on a Spark standalone cluster</w:t>
      </w:r>
    </w:p>
    <w:p w14:paraId="70EA6139" w14:textId="77777777" w:rsidR="00DB037F" w:rsidRPr="0035567D" w:rsidRDefault="00DB037F" w:rsidP="004B5A10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proofErr w:type="gramStart"/>
      <w:r w:rsidRPr="0035567D">
        <w:rPr>
          <w:sz w:val="22"/>
          <w:szCs w:val="22"/>
        </w:rPr>
        <w:t>./</w:t>
      </w:r>
      <w:proofErr w:type="gramEnd"/>
      <w:r w:rsidRPr="0035567D">
        <w:rPr>
          <w:sz w:val="22"/>
          <w:szCs w:val="22"/>
        </w:rPr>
        <w:t>bin/spark-submit \</w:t>
      </w:r>
      <w:r w:rsidRPr="0035567D">
        <w:rPr>
          <w:sz w:val="22"/>
          <w:szCs w:val="22"/>
        </w:rPr>
        <w:br/>
        <w:t xml:space="preserve">  --class </w:t>
      </w:r>
      <w:proofErr w:type="spellStart"/>
      <w:r w:rsidRPr="0035567D">
        <w:rPr>
          <w:sz w:val="22"/>
          <w:szCs w:val="22"/>
        </w:rPr>
        <w:t>org.apache.spark.examples.SparkPi</w:t>
      </w:r>
      <w:proofErr w:type="spellEnd"/>
      <w:r w:rsidRPr="0035567D">
        <w:rPr>
          <w:sz w:val="22"/>
          <w:szCs w:val="22"/>
        </w:rPr>
        <w:t xml:space="preserve"> \</w:t>
      </w:r>
      <w:r w:rsidRPr="0035567D">
        <w:rPr>
          <w:sz w:val="22"/>
          <w:szCs w:val="22"/>
        </w:rPr>
        <w:br/>
        <w:t xml:space="preserve">  --master spark://&lt;Spark-master-IP&gt;:7077 \</w:t>
      </w:r>
      <w:r w:rsidRPr="0035567D">
        <w:rPr>
          <w:sz w:val="22"/>
          <w:szCs w:val="22"/>
        </w:rPr>
        <w:br/>
        <w:t xml:space="preserve">  --deploy-mode cluster \</w:t>
      </w:r>
      <w:r w:rsidRPr="0035567D">
        <w:rPr>
          <w:sz w:val="22"/>
          <w:szCs w:val="22"/>
        </w:rPr>
        <w:br/>
        <w:t xml:space="preserve">  --supervise \</w:t>
      </w:r>
    </w:p>
    <w:p w14:paraId="6AA0CCB4" w14:textId="77777777" w:rsidR="00261923" w:rsidRDefault="00261923" w:rsidP="00261923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35D9FF1E" w14:textId="77777777" w:rsidR="00261923" w:rsidRPr="00261923" w:rsidRDefault="00261923" w:rsidP="00261923">
      <w:pPr>
        <w:spacing w:before="100" w:beforeAutospacing="1" w:after="100" w:afterAutospacing="1" w:line="360" w:lineRule="auto"/>
        <w:rPr>
          <w:b/>
        </w:rPr>
      </w:pPr>
    </w:p>
    <w:p w14:paraId="071CE0B1" w14:textId="77777777" w:rsidR="00261923" w:rsidRPr="00261923" w:rsidRDefault="00261923" w:rsidP="00261923">
      <w:pPr>
        <w:spacing w:before="100" w:beforeAutospacing="1" w:after="100" w:afterAutospacing="1" w:line="360" w:lineRule="auto"/>
        <w:rPr>
          <w:b/>
        </w:rPr>
      </w:pPr>
    </w:p>
    <w:p w14:paraId="79E4A204" w14:textId="77777777" w:rsidR="00803DEB" w:rsidRDefault="00803DEB" w:rsidP="000058AD">
      <w:pPr>
        <w:pStyle w:val="Heading1"/>
        <w:numPr>
          <w:ilvl w:val="0"/>
          <w:numId w:val="6"/>
        </w:numPr>
        <w:rPr>
          <w:rFonts w:asciiTheme="minorHAnsi" w:hAnsiTheme="minorHAnsi"/>
        </w:rPr>
      </w:pPr>
      <w:bookmarkStart w:id="10" w:name="_Toc9931215"/>
      <w:bookmarkStart w:id="11" w:name="_Toc16091156"/>
      <w:r w:rsidRPr="00803DEB">
        <w:rPr>
          <w:rFonts w:asciiTheme="minorHAnsi" w:hAnsiTheme="minorHAnsi"/>
        </w:rPr>
        <w:lastRenderedPageBreak/>
        <w:t>Sample test case for Spark-shell</w:t>
      </w:r>
      <w:bookmarkEnd w:id="10"/>
      <w:bookmarkEnd w:id="11"/>
    </w:p>
    <w:p w14:paraId="53286ABD" w14:textId="77777777" w:rsidR="00803DEB" w:rsidRPr="00803DEB" w:rsidRDefault="00803DEB" w:rsidP="00803DEB"/>
    <w:p w14:paraId="5093B518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r w:rsidRPr="00803DEB">
        <w:rPr>
          <w:sz w:val="22"/>
          <w:szCs w:val="22"/>
        </w:rPr>
        <w:t>We will first introduce the API through Spark’s interac</w:t>
      </w:r>
      <w:r w:rsidR="00377D87">
        <w:rPr>
          <w:sz w:val="22"/>
          <w:szCs w:val="22"/>
        </w:rPr>
        <w:t xml:space="preserve">tive shell (in Python or Scala) </w:t>
      </w:r>
      <w:r w:rsidR="00377D87" w:rsidRPr="00803DEB">
        <w:rPr>
          <w:sz w:val="22"/>
          <w:szCs w:val="22"/>
        </w:rPr>
        <w:t>and then</w:t>
      </w:r>
      <w:r w:rsidRPr="00803DEB">
        <w:rPr>
          <w:sz w:val="22"/>
          <w:szCs w:val="22"/>
        </w:rPr>
        <w:t xml:space="preserve"> show how to wri</w:t>
      </w:r>
      <w:r w:rsidR="00377D87">
        <w:rPr>
          <w:sz w:val="22"/>
          <w:szCs w:val="22"/>
        </w:rPr>
        <w:t xml:space="preserve">te applications in Java, Scala </w:t>
      </w:r>
      <w:r w:rsidRPr="00803DEB">
        <w:rPr>
          <w:sz w:val="22"/>
          <w:szCs w:val="22"/>
        </w:rPr>
        <w:t>and Python.</w:t>
      </w:r>
    </w:p>
    <w:p w14:paraId="4D972ACA" w14:textId="77777777" w:rsidR="00803DEB" w:rsidRDefault="00867B35" w:rsidP="00555E63">
      <w:pPr>
        <w:pStyle w:val="Heading2"/>
      </w:pPr>
      <w:bookmarkStart w:id="12" w:name="_Toc9931216"/>
      <w:bookmarkStart w:id="13" w:name="_Toc16091157"/>
      <w:r>
        <w:t>Interactive a</w:t>
      </w:r>
      <w:r w:rsidR="00803DEB" w:rsidRPr="00555E63">
        <w:t>nalysis with the Spark Shell</w:t>
      </w:r>
      <w:bookmarkStart w:id="14" w:name="N1008B"/>
      <w:bookmarkEnd w:id="12"/>
      <w:bookmarkEnd w:id="13"/>
      <w:bookmarkEnd w:id="14"/>
    </w:p>
    <w:p w14:paraId="3B5175C1" w14:textId="77777777" w:rsidR="0035567D" w:rsidRPr="0035567D" w:rsidRDefault="0035567D" w:rsidP="0035567D"/>
    <w:p w14:paraId="3F1F35F2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r w:rsidRPr="00803DEB">
        <w:rPr>
          <w:sz w:val="22"/>
          <w:szCs w:val="22"/>
        </w:rPr>
        <w:t xml:space="preserve">Spark’s shell provides a simple way to learn the API, as well as a powerful tool to analyze data interactively. It is available in either Scala (which runs on the Java VM and is thus a good way to use existing Java libraries) or Python. </w:t>
      </w:r>
    </w:p>
    <w:p w14:paraId="2B654DAC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r w:rsidRPr="00803DEB">
        <w:rPr>
          <w:sz w:val="22"/>
          <w:szCs w:val="22"/>
        </w:rPr>
        <w:t>St</w:t>
      </w:r>
      <w:r w:rsidR="009E34B4">
        <w:rPr>
          <w:sz w:val="22"/>
          <w:szCs w:val="22"/>
        </w:rPr>
        <w:t xml:space="preserve">art it by running the following </w:t>
      </w:r>
      <w:r w:rsidRPr="00803DEB">
        <w:rPr>
          <w:sz w:val="22"/>
          <w:szCs w:val="22"/>
        </w:rPr>
        <w:t>in the Spark directory</w:t>
      </w:r>
    </w:p>
    <w:p w14:paraId="68618145" w14:textId="77777777" w:rsidR="00803DEB" w:rsidRPr="00803DEB" w:rsidRDefault="00803DEB" w:rsidP="009E34B4">
      <w:pPr>
        <w:pStyle w:val="Normal1"/>
        <w:tabs>
          <w:tab w:val="left" w:pos="567"/>
        </w:tabs>
        <w:rPr>
          <w:rFonts w:asciiTheme="minorHAnsi" w:eastAsia="SimSun" w:hAnsiTheme="minorHAnsi" w:cs="Times New Roman"/>
          <w:lang w:val="en-US" w:eastAsia="en-US"/>
        </w:rPr>
      </w:pPr>
      <w:proofErr w:type="gramStart"/>
      <w:r w:rsidRPr="00803DEB">
        <w:rPr>
          <w:rFonts w:asciiTheme="minorHAnsi" w:eastAsia="SimSun" w:hAnsiTheme="minorHAnsi" w:cs="Times New Roman"/>
          <w:lang w:val="en-US" w:eastAsia="en-US"/>
        </w:rPr>
        <w:t>./</w:t>
      </w:r>
      <w:proofErr w:type="gramEnd"/>
      <w:r w:rsidRPr="00803DEB">
        <w:rPr>
          <w:rFonts w:asciiTheme="minorHAnsi" w:eastAsia="SimSun" w:hAnsiTheme="minorHAnsi" w:cs="Times New Roman"/>
          <w:lang w:val="en-US" w:eastAsia="en-US"/>
        </w:rPr>
        <w:t>bin/spark-shell</w:t>
      </w:r>
    </w:p>
    <w:p w14:paraId="7FA92056" w14:textId="77777777" w:rsidR="00803DEB" w:rsidRDefault="00803DEB" w:rsidP="00803DEB">
      <w:pPr>
        <w:pStyle w:val="Normal1"/>
        <w:tabs>
          <w:tab w:val="left" w:pos="567"/>
        </w:tabs>
        <w:ind w:left="720"/>
      </w:pPr>
    </w:p>
    <w:p w14:paraId="164A6F24" w14:textId="77777777" w:rsidR="00803DEB" w:rsidRDefault="00803DEB" w:rsidP="00803DEB">
      <w:pPr>
        <w:pStyle w:val="Normal1"/>
        <w:tabs>
          <w:tab w:val="left" w:pos="567"/>
        </w:tabs>
      </w:pPr>
      <w:r w:rsidRPr="00F94563">
        <w:rPr>
          <w:noProof/>
          <w:lang w:val="en-US" w:eastAsia="en-US"/>
        </w:rPr>
        <w:drawing>
          <wp:inline distT="0" distB="0" distL="0" distR="0" wp14:anchorId="10209956" wp14:editId="4DA722F3">
            <wp:extent cx="5698092" cy="2370000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729" cy="236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968122" w14:textId="77777777" w:rsidR="00803DEB" w:rsidRDefault="00803DEB" w:rsidP="00803DEB">
      <w:pPr>
        <w:pStyle w:val="Normal1"/>
        <w:tabs>
          <w:tab w:val="left" w:pos="567"/>
        </w:tabs>
        <w:ind w:left="720"/>
      </w:pPr>
    </w:p>
    <w:p w14:paraId="68E4D302" w14:textId="77777777" w:rsidR="00803DEB" w:rsidRPr="00A943E2" w:rsidRDefault="0035567D" w:rsidP="00A943E2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A943E2">
        <w:rPr>
          <w:sz w:val="22"/>
          <w:szCs w:val="22"/>
        </w:rPr>
        <w:t>Make</w:t>
      </w:r>
      <w:r w:rsidR="00803DEB" w:rsidRPr="00A943E2">
        <w:rPr>
          <w:sz w:val="22"/>
          <w:szCs w:val="22"/>
        </w:rPr>
        <w:t xml:space="preserve"> a new Dataset from the text of the README file in the Spark source directory:</w:t>
      </w:r>
    </w:p>
    <w:p w14:paraId="2D7FF5E1" w14:textId="77777777" w:rsidR="00336AF7" w:rsidRPr="00A943E2" w:rsidRDefault="00803DEB" w:rsidP="00A943E2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proofErr w:type="spellStart"/>
      <w:r w:rsidRPr="00A943E2">
        <w:rPr>
          <w:sz w:val="22"/>
          <w:szCs w:val="22"/>
        </w:rPr>
        <w:t>scala</w:t>
      </w:r>
      <w:proofErr w:type="spellEnd"/>
      <w:r w:rsidRPr="00A943E2">
        <w:rPr>
          <w:sz w:val="22"/>
          <w:szCs w:val="22"/>
        </w:rPr>
        <w:t xml:space="preserve">&gt; </w:t>
      </w:r>
      <w:proofErr w:type="spellStart"/>
      <w:r w:rsidRPr="00A943E2">
        <w:rPr>
          <w:sz w:val="22"/>
          <w:szCs w:val="22"/>
        </w:rPr>
        <w:t>val</w:t>
      </w:r>
      <w:proofErr w:type="spellEnd"/>
      <w:r w:rsidRPr="00A943E2">
        <w:rPr>
          <w:sz w:val="22"/>
          <w:szCs w:val="22"/>
        </w:rPr>
        <w:t xml:space="preserve"> </w:t>
      </w:r>
      <w:proofErr w:type="spellStart"/>
      <w:r w:rsidRPr="00A943E2">
        <w:rPr>
          <w:sz w:val="22"/>
          <w:szCs w:val="22"/>
        </w:rPr>
        <w:t>textFile</w:t>
      </w:r>
      <w:proofErr w:type="spellEnd"/>
      <w:r w:rsidRPr="00A943E2">
        <w:rPr>
          <w:sz w:val="22"/>
          <w:szCs w:val="22"/>
        </w:rPr>
        <w:t xml:space="preserve"> = </w:t>
      </w:r>
      <w:proofErr w:type="spellStart"/>
      <w:proofErr w:type="gramStart"/>
      <w:r w:rsidRPr="00A943E2">
        <w:rPr>
          <w:sz w:val="22"/>
          <w:szCs w:val="22"/>
        </w:rPr>
        <w:t>spark.read</w:t>
      </w:r>
      <w:proofErr w:type="gramEnd"/>
      <w:r w:rsidRPr="00A943E2">
        <w:rPr>
          <w:sz w:val="22"/>
          <w:szCs w:val="22"/>
        </w:rPr>
        <w:t>.textFile</w:t>
      </w:r>
      <w:proofErr w:type="spellEnd"/>
      <w:r w:rsidRPr="00A943E2">
        <w:rPr>
          <w:sz w:val="22"/>
          <w:szCs w:val="22"/>
        </w:rPr>
        <w:t>("README.md")</w:t>
      </w:r>
    </w:p>
    <w:p w14:paraId="21087FC6" w14:textId="77777777" w:rsidR="00803DEB" w:rsidRPr="00A943E2" w:rsidRDefault="00803DEB" w:rsidP="00A943E2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proofErr w:type="spellStart"/>
      <w:r w:rsidRPr="00A943E2">
        <w:rPr>
          <w:sz w:val="22"/>
          <w:szCs w:val="22"/>
        </w:rPr>
        <w:t>textFile</w:t>
      </w:r>
      <w:proofErr w:type="spellEnd"/>
      <w:r w:rsidRPr="00A943E2">
        <w:rPr>
          <w:sz w:val="22"/>
          <w:szCs w:val="22"/>
        </w:rPr>
        <w:t xml:space="preserve">: </w:t>
      </w:r>
      <w:proofErr w:type="spellStart"/>
      <w:proofErr w:type="gramStart"/>
      <w:r w:rsidRPr="00A943E2">
        <w:rPr>
          <w:sz w:val="22"/>
          <w:szCs w:val="22"/>
        </w:rPr>
        <w:t>org.apache.spark.sql.Dataset</w:t>
      </w:r>
      <w:proofErr w:type="spellEnd"/>
      <w:proofErr w:type="gramEnd"/>
      <w:r w:rsidRPr="00A943E2">
        <w:rPr>
          <w:sz w:val="22"/>
          <w:szCs w:val="22"/>
        </w:rPr>
        <w:t>[String] = [value: string]</w:t>
      </w:r>
    </w:p>
    <w:p w14:paraId="5E1A89E6" w14:textId="77777777" w:rsidR="00A943E2" w:rsidRDefault="00A943E2" w:rsidP="00803DEB">
      <w:pPr>
        <w:spacing w:before="100" w:beforeAutospacing="1" w:after="100" w:afterAutospacing="1" w:line="360" w:lineRule="auto"/>
      </w:pPr>
    </w:p>
    <w:p w14:paraId="3B291485" w14:textId="77777777" w:rsidR="00A943E2" w:rsidRDefault="00A943E2" w:rsidP="00803DEB">
      <w:pPr>
        <w:spacing w:before="100" w:beforeAutospacing="1" w:after="100" w:afterAutospacing="1" w:line="360" w:lineRule="auto"/>
      </w:pPr>
    </w:p>
    <w:p w14:paraId="32051599" w14:textId="77777777" w:rsidR="00A943E2" w:rsidRPr="00A943E2" w:rsidRDefault="0035567D" w:rsidP="00A943E2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A943E2">
        <w:rPr>
          <w:sz w:val="22"/>
          <w:szCs w:val="22"/>
        </w:rPr>
        <w:lastRenderedPageBreak/>
        <w:t>Get</w:t>
      </w:r>
      <w:r w:rsidR="00803DEB" w:rsidRPr="00A943E2">
        <w:rPr>
          <w:sz w:val="22"/>
          <w:szCs w:val="22"/>
        </w:rPr>
        <w:t xml:space="preserve"> values from Dataset directly, by calling some actions</w:t>
      </w:r>
      <w:r w:rsidR="00336AF7" w:rsidRPr="00A943E2">
        <w:rPr>
          <w:sz w:val="22"/>
          <w:szCs w:val="22"/>
        </w:rPr>
        <w:t xml:space="preserve">, or transform the Dataset to </w:t>
      </w:r>
      <w:r w:rsidR="00803DEB" w:rsidRPr="00A943E2">
        <w:rPr>
          <w:sz w:val="22"/>
          <w:szCs w:val="22"/>
        </w:rPr>
        <w:t>get new one</w:t>
      </w:r>
    </w:p>
    <w:p w14:paraId="081A5BE9" w14:textId="77777777" w:rsidR="00803DEB" w:rsidRPr="00A943E2" w:rsidRDefault="00803DEB" w:rsidP="00A943E2">
      <w:pPr>
        <w:spacing w:before="100" w:beforeAutospacing="1" w:after="100" w:afterAutospacing="1" w:line="360" w:lineRule="auto"/>
        <w:ind w:left="720"/>
      </w:pPr>
      <w:r w:rsidRPr="00803DEB">
        <w:rPr>
          <w:sz w:val="22"/>
          <w:szCs w:val="22"/>
        </w:rPr>
        <w:t xml:space="preserve"> </w:t>
      </w: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</w:t>
      </w:r>
      <w:proofErr w:type="spellStart"/>
      <w:r w:rsidRPr="00803DEB">
        <w:rPr>
          <w:sz w:val="22"/>
          <w:szCs w:val="22"/>
        </w:rPr>
        <w:t>textFile.count</w:t>
      </w:r>
      <w:proofErr w:type="spellEnd"/>
      <w:r w:rsidRPr="00803DEB">
        <w:rPr>
          <w:sz w:val="22"/>
          <w:szCs w:val="22"/>
        </w:rPr>
        <w:t>() // Number of items in this Dataset</w:t>
      </w:r>
    </w:p>
    <w:p w14:paraId="7644BE80" w14:textId="77777777" w:rsidR="00803DEB" w:rsidRPr="00803DEB" w:rsidRDefault="00803DEB" w:rsidP="00A943E2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r w:rsidRPr="00803DEB">
        <w:rPr>
          <w:sz w:val="22"/>
          <w:szCs w:val="22"/>
        </w:rPr>
        <w:t xml:space="preserve"> res0: Long = 126 // May be different from yours as README.md</w:t>
      </w:r>
    </w:p>
    <w:p w14:paraId="464D31EE" w14:textId="77777777" w:rsidR="00803DEB" w:rsidRPr="00803DEB" w:rsidRDefault="00803DEB" w:rsidP="00A943E2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</w:t>
      </w:r>
      <w:proofErr w:type="spellStart"/>
      <w:r w:rsidRPr="00803DEB">
        <w:rPr>
          <w:sz w:val="22"/>
          <w:szCs w:val="22"/>
        </w:rPr>
        <w:t>textFile.first</w:t>
      </w:r>
      <w:proofErr w:type="spellEnd"/>
      <w:r w:rsidRPr="00803DEB">
        <w:rPr>
          <w:sz w:val="22"/>
          <w:szCs w:val="22"/>
        </w:rPr>
        <w:t>() // First item in this Dataset</w:t>
      </w:r>
    </w:p>
    <w:p w14:paraId="1A815400" w14:textId="77777777" w:rsidR="00803DEB" w:rsidRDefault="00803DEB" w:rsidP="00A943E2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r w:rsidRPr="00803DEB">
        <w:rPr>
          <w:sz w:val="22"/>
          <w:szCs w:val="22"/>
        </w:rPr>
        <w:t xml:space="preserve"> res1: String = # Apache Spark</w:t>
      </w:r>
    </w:p>
    <w:p w14:paraId="6E8043FC" w14:textId="77777777" w:rsidR="00C351C5" w:rsidRPr="00803DEB" w:rsidRDefault="00C351C5" w:rsidP="00A943E2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</w:p>
    <w:p w14:paraId="49BD1F65" w14:textId="77777777" w:rsidR="00803DEB" w:rsidRPr="00803DEB" w:rsidRDefault="0035567D" w:rsidP="00F93885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F93885">
        <w:rPr>
          <w:sz w:val="22"/>
          <w:szCs w:val="22"/>
        </w:rPr>
        <w:t>Transform</w:t>
      </w:r>
      <w:r w:rsidR="00803DEB" w:rsidRPr="00F93885">
        <w:rPr>
          <w:sz w:val="22"/>
          <w:szCs w:val="22"/>
        </w:rPr>
        <w:t xml:space="preserve"> this Dataset into a new one</w:t>
      </w:r>
    </w:p>
    <w:p w14:paraId="776A417A" w14:textId="77777777" w:rsidR="00803DEB" w:rsidRPr="00803DEB" w:rsidRDefault="00803DEB" w:rsidP="00C351C5">
      <w:pPr>
        <w:tabs>
          <w:tab w:val="left" w:pos="540"/>
          <w:tab w:val="left" w:pos="720"/>
        </w:tabs>
        <w:spacing w:before="100" w:beforeAutospacing="1" w:after="100" w:afterAutospacing="1" w:line="360" w:lineRule="auto"/>
        <w:ind w:left="630"/>
        <w:rPr>
          <w:sz w:val="22"/>
          <w:szCs w:val="22"/>
        </w:rPr>
      </w:pPr>
      <w:r w:rsidRPr="00803DEB">
        <w:rPr>
          <w:sz w:val="22"/>
          <w:szCs w:val="22"/>
        </w:rPr>
        <w:t xml:space="preserve">  </w:t>
      </w: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</w:t>
      </w:r>
      <w:proofErr w:type="spellStart"/>
      <w:r w:rsidRPr="00803DEB">
        <w:rPr>
          <w:sz w:val="22"/>
          <w:szCs w:val="22"/>
        </w:rPr>
        <w:t>val</w:t>
      </w:r>
      <w:proofErr w:type="spellEnd"/>
      <w:r w:rsidRPr="00803DEB">
        <w:rPr>
          <w:sz w:val="22"/>
          <w:szCs w:val="22"/>
        </w:rPr>
        <w:t xml:space="preserve"> </w:t>
      </w:r>
      <w:proofErr w:type="spellStart"/>
      <w:r w:rsidRPr="00803DEB">
        <w:rPr>
          <w:sz w:val="22"/>
          <w:szCs w:val="22"/>
        </w:rPr>
        <w:t>linesWithSpark</w:t>
      </w:r>
      <w:proofErr w:type="spellEnd"/>
      <w:r w:rsidRPr="00803DEB">
        <w:rPr>
          <w:sz w:val="22"/>
          <w:szCs w:val="22"/>
        </w:rPr>
        <w:t xml:space="preserve"> = </w:t>
      </w:r>
      <w:proofErr w:type="spellStart"/>
      <w:r w:rsidRPr="00803DEB">
        <w:rPr>
          <w:sz w:val="22"/>
          <w:szCs w:val="22"/>
        </w:rPr>
        <w:t>textFile.filter</w:t>
      </w:r>
      <w:proofErr w:type="spellEnd"/>
      <w:r w:rsidRPr="00803DEB">
        <w:rPr>
          <w:sz w:val="22"/>
          <w:szCs w:val="22"/>
        </w:rPr>
        <w:t>(line =&gt;</w:t>
      </w:r>
      <w:proofErr w:type="spellStart"/>
      <w:proofErr w:type="gramStart"/>
      <w:r w:rsidRPr="00803DEB">
        <w:rPr>
          <w:sz w:val="22"/>
          <w:szCs w:val="22"/>
        </w:rPr>
        <w:t>line.contains</w:t>
      </w:r>
      <w:proofErr w:type="spellEnd"/>
      <w:proofErr w:type="gramEnd"/>
      <w:r w:rsidRPr="00803DEB">
        <w:rPr>
          <w:sz w:val="22"/>
          <w:szCs w:val="22"/>
        </w:rPr>
        <w:t>("Spark"))</w:t>
      </w:r>
    </w:p>
    <w:p w14:paraId="425ED2B7" w14:textId="77777777" w:rsidR="00803DEB" w:rsidRDefault="00803DEB" w:rsidP="00C351C5">
      <w:pPr>
        <w:spacing w:before="100" w:beforeAutospacing="1" w:after="100" w:afterAutospacing="1" w:line="360" w:lineRule="auto"/>
        <w:ind w:left="630"/>
        <w:rPr>
          <w:sz w:val="22"/>
          <w:szCs w:val="22"/>
        </w:rPr>
      </w:pPr>
      <w:r w:rsidRPr="00803DEB">
        <w:rPr>
          <w:sz w:val="22"/>
          <w:szCs w:val="22"/>
        </w:rPr>
        <w:t xml:space="preserve">  </w:t>
      </w:r>
      <w:proofErr w:type="spellStart"/>
      <w:r w:rsidRPr="00803DEB">
        <w:rPr>
          <w:sz w:val="22"/>
          <w:szCs w:val="22"/>
        </w:rPr>
        <w:t>linesWithSpark</w:t>
      </w:r>
      <w:proofErr w:type="spellEnd"/>
      <w:r w:rsidRPr="00803DEB">
        <w:rPr>
          <w:sz w:val="22"/>
          <w:szCs w:val="22"/>
        </w:rPr>
        <w:t xml:space="preserve">: </w:t>
      </w:r>
      <w:proofErr w:type="spellStart"/>
      <w:proofErr w:type="gramStart"/>
      <w:r w:rsidRPr="00803DEB">
        <w:rPr>
          <w:sz w:val="22"/>
          <w:szCs w:val="22"/>
        </w:rPr>
        <w:t>org.apache.spark.sql.Dataset</w:t>
      </w:r>
      <w:proofErr w:type="spellEnd"/>
      <w:proofErr w:type="gramEnd"/>
      <w:r w:rsidRPr="00803DEB">
        <w:rPr>
          <w:sz w:val="22"/>
          <w:szCs w:val="22"/>
        </w:rPr>
        <w:t>[String] =[value: string]</w:t>
      </w:r>
    </w:p>
    <w:p w14:paraId="4AC697D0" w14:textId="77777777" w:rsidR="007231D5" w:rsidRPr="00803DEB" w:rsidRDefault="007231D5" w:rsidP="00C351C5">
      <w:pPr>
        <w:spacing w:before="100" w:beforeAutospacing="1" w:after="100" w:afterAutospacing="1" w:line="360" w:lineRule="auto"/>
        <w:ind w:left="630"/>
        <w:rPr>
          <w:sz w:val="22"/>
          <w:szCs w:val="22"/>
        </w:rPr>
      </w:pPr>
    </w:p>
    <w:p w14:paraId="3FBADE87" w14:textId="77777777" w:rsidR="00803DEB" w:rsidRPr="007231D5" w:rsidRDefault="0035567D" w:rsidP="007231D5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7231D5">
        <w:rPr>
          <w:sz w:val="22"/>
          <w:szCs w:val="22"/>
        </w:rPr>
        <w:t>Chain</w:t>
      </w:r>
      <w:r w:rsidR="00803DEB" w:rsidRPr="007231D5">
        <w:rPr>
          <w:sz w:val="22"/>
          <w:szCs w:val="22"/>
        </w:rPr>
        <w:t xml:space="preserve"> toget</w:t>
      </w:r>
      <w:r w:rsidRPr="007231D5">
        <w:rPr>
          <w:sz w:val="22"/>
          <w:szCs w:val="22"/>
        </w:rPr>
        <w:t>her transformations and actions</w:t>
      </w:r>
    </w:p>
    <w:p w14:paraId="7EF7C452" w14:textId="77777777" w:rsidR="00803DEB" w:rsidRPr="00803DEB" w:rsidRDefault="00803DEB" w:rsidP="007231D5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</w:t>
      </w:r>
      <w:proofErr w:type="spellStart"/>
      <w:r w:rsidRPr="00803DEB">
        <w:rPr>
          <w:sz w:val="22"/>
          <w:szCs w:val="22"/>
        </w:rPr>
        <w:t>textFile.filter</w:t>
      </w:r>
      <w:proofErr w:type="spellEnd"/>
      <w:r w:rsidRPr="00803DEB">
        <w:rPr>
          <w:sz w:val="22"/>
          <w:szCs w:val="22"/>
        </w:rPr>
        <w:t>(line    =&gt;</w:t>
      </w:r>
      <w:proofErr w:type="spellStart"/>
      <w:proofErr w:type="gramStart"/>
      <w:r w:rsidRPr="00803DEB">
        <w:rPr>
          <w:sz w:val="22"/>
          <w:szCs w:val="22"/>
        </w:rPr>
        <w:t>line.contains</w:t>
      </w:r>
      <w:proofErr w:type="spellEnd"/>
      <w:proofErr w:type="gramEnd"/>
      <w:r w:rsidRPr="00803DEB">
        <w:rPr>
          <w:sz w:val="22"/>
          <w:szCs w:val="22"/>
        </w:rPr>
        <w:t xml:space="preserve">("Spark")).count() // How many lines contain    "Spark"?  </w:t>
      </w:r>
    </w:p>
    <w:p w14:paraId="0233717C" w14:textId="77777777" w:rsidR="00803DEB" w:rsidRDefault="00803DEB" w:rsidP="00471663">
      <w:pPr>
        <w:spacing w:before="100" w:beforeAutospacing="1" w:after="100" w:afterAutospacing="1" w:line="360" w:lineRule="auto"/>
        <w:ind w:left="540"/>
        <w:rPr>
          <w:sz w:val="22"/>
          <w:szCs w:val="22"/>
        </w:rPr>
      </w:pPr>
      <w:r w:rsidRPr="00803DEB">
        <w:rPr>
          <w:sz w:val="22"/>
          <w:szCs w:val="22"/>
        </w:rPr>
        <w:t xml:space="preserve">   res3: Long = 15</w:t>
      </w:r>
    </w:p>
    <w:p w14:paraId="0A95408C" w14:textId="77777777" w:rsidR="003A23C6" w:rsidRPr="00803DEB" w:rsidRDefault="003A23C6" w:rsidP="00471663">
      <w:pPr>
        <w:spacing w:before="100" w:beforeAutospacing="1" w:after="100" w:afterAutospacing="1" w:line="360" w:lineRule="auto"/>
        <w:ind w:left="540"/>
        <w:rPr>
          <w:sz w:val="22"/>
          <w:szCs w:val="22"/>
        </w:rPr>
      </w:pPr>
    </w:p>
    <w:p w14:paraId="1AD9EB91" w14:textId="77777777" w:rsidR="00803DEB" w:rsidRDefault="00867B35" w:rsidP="00555E63">
      <w:pPr>
        <w:pStyle w:val="Heading2"/>
      </w:pPr>
      <w:bookmarkStart w:id="15" w:name="_Toc9931217"/>
      <w:bookmarkStart w:id="16" w:name="_Toc16091158"/>
      <w:r>
        <w:t>Caching o</w:t>
      </w:r>
      <w:r w:rsidR="00AD2029">
        <w:t>perations on Spark S</w:t>
      </w:r>
      <w:r w:rsidR="00803DEB" w:rsidRPr="00555E63">
        <w:t>hell</w:t>
      </w:r>
      <w:bookmarkEnd w:id="15"/>
      <w:bookmarkEnd w:id="16"/>
    </w:p>
    <w:p w14:paraId="352EE6B2" w14:textId="77777777" w:rsidR="0035567D" w:rsidRPr="0035567D" w:rsidRDefault="0035567D" w:rsidP="0035567D"/>
    <w:p w14:paraId="6354FAC3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r w:rsidRPr="00803DEB">
        <w:rPr>
          <w:sz w:val="22"/>
          <w:szCs w:val="22"/>
        </w:rPr>
        <w:t>Spark also supports pulling data sets into a cluster-wide</w:t>
      </w:r>
      <w:r w:rsidR="00A121B7">
        <w:rPr>
          <w:sz w:val="22"/>
          <w:szCs w:val="22"/>
        </w:rPr>
        <w:t xml:space="preserve"> in-memory cache. This is very </w:t>
      </w:r>
      <w:r w:rsidRPr="00803DEB">
        <w:rPr>
          <w:sz w:val="22"/>
          <w:szCs w:val="22"/>
        </w:rPr>
        <w:t>useful w</w:t>
      </w:r>
      <w:r w:rsidR="00461734">
        <w:rPr>
          <w:sz w:val="22"/>
          <w:szCs w:val="22"/>
        </w:rPr>
        <w:t>hen data is accessed repeatedly.</w:t>
      </w:r>
    </w:p>
    <w:p w14:paraId="4E2506F5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</w:t>
      </w:r>
      <w:proofErr w:type="spellStart"/>
      <w:r w:rsidRPr="00803DEB">
        <w:rPr>
          <w:sz w:val="22"/>
          <w:szCs w:val="22"/>
        </w:rPr>
        <w:t>linesWithSpark.cache</w:t>
      </w:r>
      <w:proofErr w:type="spellEnd"/>
      <w:r w:rsidRPr="00803DEB">
        <w:rPr>
          <w:sz w:val="22"/>
          <w:szCs w:val="22"/>
        </w:rPr>
        <w:t>()</w:t>
      </w:r>
    </w:p>
    <w:p w14:paraId="7D88CDC0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r w:rsidRPr="00803DEB">
        <w:rPr>
          <w:sz w:val="22"/>
          <w:szCs w:val="22"/>
        </w:rPr>
        <w:t xml:space="preserve">res7: </w:t>
      </w:r>
      <w:proofErr w:type="spellStart"/>
      <w:r w:rsidRPr="00803DEB">
        <w:rPr>
          <w:sz w:val="22"/>
          <w:szCs w:val="22"/>
        </w:rPr>
        <w:t>linesWithSpark.type</w:t>
      </w:r>
      <w:proofErr w:type="spellEnd"/>
      <w:r w:rsidRPr="00803DEB">
        <w:rPr>
          <w:sz w:val="22"/>
          <w:szCs w:val="22"/>
        </w:rPr>
        <w:t xml:space="preserve"> = [value: string]</w:t>
      </w:r>
    </w:p>
    <w:p w14:paraId="044A3C69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</w:t>
      </w:r>
      <w:proofErr w:type="spellStart"/>
      <w:r w:rsidRPr="00803DEB">
        <w:rPr>
          <w:sz w:val="22"/>
          <w:szCs w:val="22"/>
        </w:rPr>
        <w:t>linesWithSpark.count</w:t>
      </w:r>
      <w:proofErr w:type="spellEnd"/>
      <w:r w:rsidRPr="00803DEB">
        <w:rPr>
          <w:sz w:val="22"/>
          <w:szCs w:val="22"/>
        </w:rPr>
        <w:t>()</w:t>
      </w:r>
    </w:p>
    <w:p w14:paraId="2EFC2CC9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r w:rsidRPr="00803DEB">
        <w:rPr>
          <w:sz w:val="22"/>
          <w:szCs w:val="22"/>
        </w:rPr>
        <w:lastRenderedPageBreak/>
        <w:t>res8: Long = 15</w:t>
      </w:r>
    </w:p>
    <w:p w14:paraId="1B4EEE0B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</w:t>
      </w:r>
      <w:proofErr w:type="spellStart"/>
      <w:r w:rsidRPr="00803DEB">
        <w:rPr>
          <w:sz w:val="22"/>
          <w:szCs w:val="22"/>
        </w:rPr>
        <w:t>linesWithSpark.count</w:t>
      </w:r>
      <w:proofErr w:type="spellEnd"/>
      <w:r w:rsidRPr="00803DEB">
        <w:rPr>
          <w:sz w:val="22"/>
          <w:szCs w:val="22"/>
        </w:rPr>
        <w:t>()</w:t>
      </w:r>
    </w:p>
    <w:p w14:paraId="3E0ED95D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r w:rsidRPr="00803DEB">
        <w:rPr>
          <w:sz w:val="22"/>
          <w:szCs w:val="22"/>
        </w:rPr>
        <w:t>res9: Long = 15</w:t>
      </w:r>
    </w:p>
    <w:p w14:paraId="5AB5958E" w14:textId="77777777" w:rsid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r w:rsidRPr="00803DEB">
        <w:rPr>
          <w:sz w:val="22"/>
          <w:szCs w:val="22"/>
        </w:rPr>
        <w:t>Re</w:t>
      </w:r>
      <w:r w:rsidR="00A5766C">
        <w:rPr>
          <w:sz w:val="22"/>
          <w:szCs w:val="22"/>
        </w:rPr>
        <w:t>ference Link</w:t>
      </w:r>
      <w:r w:rsidRPr="00803DEB">
        <w:rPr>
          <w:sz w:val="22"/>
          <w:szCs w:val="22"/>
        </w:rPr>
        <w:t xml:space="preserve">: </w:t>
      </w:r>
      <w:hyperlink r:id="rId22" w:anchor="basics" w:history="1">
        <w:r w:rsidRPr="00803DEB">
          <w:rPr>
            <w:sz w:val="22"/>
            <w:szCs w:val="22"/>
          </w:rPr>
          <w:t>https://spark.apache.org/docs/latest/quick-start.html#basics</w:t>
        </w:r>
      </w:hyperlink>
    </w:p>
    <w:p w14:paraId="03376173" w14:textId="77777777" w:rsidR="00A5766C" w:rsidRPr="00803DEB" w:rsidRDefault="00A5766C" w:rsidP="00803DEB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7EA22BBA" w14:textId="77777777" w:rsidR="00803DEB" w:rsidRDefault="00274B12" w:rsidP="00555E63">
      <w:pPr>
        <w:pStyle w:val="Heading2"/>
      </w:pPr>
      <w:bookmarkStart w:id="17" w:name="_Toc9931218"/>
      <w:bookmarkStart w:id="18" w:name="_Toc16091159"/>
      <w:r>
        <w:t>Example for S</w:t>
      </w:r>
      <w:r w:rsidR="00687923">
        <w:t>cala W</w:t>
      </w:r>
      <w:r w:rsidR="00803DEB" w:rsidRPr="00555E63">
        <w:t>ord</w:t>
      </w:r>
      <w:r w:rsidR="00687923">
        <w:t xml:space="preserve"> C</w:t>
      </w:r>
      <w:r w:rsidR="00803DEB" w:rsidRPr="00555E63">
        <w:t>ount program:</w:t>
      </w:r>
      <w:bookmarkEnd w:id="17"/>
      <w:bookmarkEnd w:id="18"/>
    </w:p>
    <w:p w14:paraId="2E746C32" w14:textId="77777777" w:rsidR="0035567D" w:rsidRPr="0035567D" w:rsidRDefault="0035567D" w:rsidP="0035567D"/>
    <w:p w14:paraId="43677AAD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r w:rsidRPr="00803DEB">
        <w:rPr>
          <w:sz w:val="22"/>
          <w:szCs w:val="22"/>
        </w:rPr>
        <w:t xml:space="preserve">Following are the commands that we shall use for Word Count Example in Spark Shell </w:t>
      </w:r>
    </w:p>
    <w:p w14:paraId="73DA27BF" w14:textId="77777777" w:rsidR="00803DEB" w:rsidRPr="00A87839" w:rsidRDefault="00A87839" w:rsidP="00A87839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>
        <w:rPr>
          <w:sz w:val="22"/>
          <w:szCs w:val="22"/>
        </w:rPr>
        <w:t>U</w:t>
      </w:r>
      <w:r w:rsidR="00803DEB" w:rsidRPr="00A87839">
        <w:rPr>
          <w:sz w:val="22"/>
          <w:szCs w:val="22"/>
        </w:rPr>
        <w:t>sin</w:t>
      </w:r>
      <w:r w:rsidR="0035567D" w:rsidRPr="00A87839">
        <w:rPr>
          <w:sz w:val="22"/>
          <w:szCs w:val="22"/>
        </w:rPr>
        <w:t xml:space="preserve">g Spark context variable, </w:t>
      </w:r>
      <w:proofErr w:type="spellStart"/>
      <w:r w:rsidR="0035567D" w:rsidRPr="00A87839">
        <w:rPr>
          <w:sz w:val="22"/>
          <w:szCs w:val="22"/>
        </w:rPr>
        <w:t>sc</w:t>
      </w:r>
      <w:proofErr w:type="spellEnd"/>
      <w:r w:rsidR="0035567D" w:rsidRPr="00A87839">
        <w:rPr>
          <w:sz w:val="22"/>
          <w:szCs w:val="22"/>
        </w:rPr>
        <w:t xml:space="preserve"> to read</w:t>
      </w:r>
      <w:r w:rsidR="00803DEB" w:rsidRPr="00A87839">
        <w:rPr>
          <w:sz w:val="22"/>
          <w:szCs w:val="22"/>
        </w:rPr>
        <w:t xml:space="preserve"> a text file</w:t>
      </w:r>
    </w:p>
    <w:p w14:paraId="1333AF9E" w14:textId="77777777" w:rsidR="00803DEB" w:rsidRDefault="00803DEB" w:rsidP="00A87839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</w:t>
      </w:r>
      <w:proofErr w:type="spellStart"/>
      <w:proofErr w:type="gramStart"/>
      <w:r w:rsidRPr="00803DEB">
        <w:rPr>
          <w:sz w:val="22"/>
          <w:szCs w:val="22"/>
        </w:rPr>
        <w:t>sc.textFile</w:t>
      </w:r>
      <w:proofErr w:type="spellEnd"/>
      <w:proofErr w:type="gramEnd"/>
      <w:r w:rsidRPr="00803DEB">
        <w:rPr>
          <w:sz w:val="22"/>
          <w:szCs w:val="22"/>
        </w:rPr>
        <w:t>("</w:t>
      </w:r>
      <w:proofErr w:type="spellStart"/>
      <w:r w:rsidRPr="00803DEB">
        <w:rPr>
          <w:sz w:val="22"/>
          <w:szCs w:val="22"/>
        </w:rPr>
        <w:t>usr</w:t>
      </w:r>
      <w:proofErr w:type="spellEnd"/>
      <w:r w:rsidRPr="00803DEB">
        <w:rPr>
          <w:sz w:val="22"/>
          <w:szCs w:val="22"/>
        </w:rPr>
        <w:t>/lib/spark/spark-2.3.1-bin-hadoop2.7/word.txt”)</w:t>
      </w:r>
    </w:p>
    <w:p w14:paraId="40E50329" w14:textId="77777777" w:rsidR="00470C70" w:rsidRPr="00803DEB" w:rsidRDefault="00470C70" w:rsidP="00A87839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</w:p>
    <w:p w14:paraId="2CB70FAA" w14:textId="77777777" w:rsidR="00803DEB" w:rsidRPr="00A87839" w:rsidRDefault="00A87839" w:rsidP="00A87839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>
        <w:rPr>
          <w:sz w:val="22"/>
          <w:szCs w:val="22"/>
        </w:rPr>
        <w:t>S</w:t>
      </w:r>
      <w:r w:rsidR="00803DEB" w:rsidRPr="00A87839">
        <w:rPr>
          <w:sz w:val="22"/>
          <w:szCs w:val="22"/>
        </w:rPr>
        <w:t>plit each line using space ” ” as separator</w:t>
      </w:r>
    </w:p>
    <w:p w14:paraId="05E0C973" w14:textId="77777777" w:rsidR="00803DEB" w:rsidRDefault="00803DEB" w:rsidP="00797EEF">
      <w:pPr>
        <w:spacing w:before="100" w:beforeAutospacing="1" w:after="100" w:afterAutospacing="1" w:line="360" w:lineRule="auto"/>
        <w:ind w:left="63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803DEB">
        <w:rPr>
          <w:sz w:val="22"/>
          <w:szCs w:val="22"/>
        </w:rPr>
        <w:t xml:space="preserve"> </w:t>
      </w: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</w:t>
      </w:r>
      <w:proofErr w:type="spellStart"/>
      <w:proofErr w:type="gramStart"/>
      <w:r w:rsidRPr="00803DEB">
        <w:rPr>
          <w:sz w:val="22"/>
          <w:szCs w:val="22"/>
        </w:rPr>
        <w:t>flatMap</w:t>
      </w:r>
      <w:proofErr w:type="spellEnd"/>
      <w:r w:rsidRPr="00803DEB">
        <w:rPr>
          <w:sz w:val="22"/>
          <w:szCs w:val="22"/>
        </w:rPr>
        <w:t>(</w:t>
      </w:r>
      <w:proofErr w:type="gramEnd"/>
      <w:r w:rsidRPr="00803DEB">
        <w:rPr>
          <w:sz w:val="22"/>
          <w:szCs w:val="22"/>
        </w:rPr>
        <w:t xml:space="preserve">line =&gt; </w:t>
      </w:r>
      <w:proofErr w:type="spellStart"/>
      <w:r w:rsidRPr="00803DEB">
        <w:rPr>
          <w:sz w:val="22"/>
          <w:szCs w:val="22"/>
        </w:rPr>
        <w:t>line.split</w:t>
      </w:r>
      <w:proofErr w:type="spellEnd"/>
      <w:r w:rsidRPr="00803DEB">
        <w:rPr>
          <w:sz w:val="22"/>
          <w:szCs w:val="22"/>
        </w:rPr>
        <w:t>(" "))</w:t>
      </w:r>
    </w:p>
    <w:p w14:paraId="1B9CE858" w14:textId="77777777" w:rsidR="00470C70" w:rsidRPr="00803DEB" w:rsidRDefault="00470C70" w:rsidP="00797EEF">
      <w:pPr>
        <w:spacing w:before="100" w:beforeAutospacing="1" w:after="100" w:afterAutospacing="1" w:line="360" w:lineRule="auto"/>
        <w:ind w:left="630"/>
        <w:rPr>
          <w:sz w:val="22"/>
          <w:szCs w:val="22"/>
        </w:rPr>
      </w:pPr>
    </w:p>
    <w:p w14:paraId="6D8A27D8" w14:textId="77777777" w:rsidR="00803DEB" w:rsidRPr="003D76FB" w:rsidRDefault="003D76FB" w:rsidP="003D76FB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>
        <w:rPr>
          <w:sz w:val="22"/>
          <w:szCs w:val="22"/>
        </w:rPr>
        <w:t>M</w:t>
      </w:r>
      <w:r w:rsidR="00803DEB" w:rsidRPr="003D76FB">
        <w:rPr>
          <w:sz w:val="22"/>
          <w:szCs w:val="22"/>
        </w:rPr>
        <w:t>ap each word to a tuple (word, 1), 1 being the number of occurrences of word</w:t>
      </w:r>
    </w:p>
    <w:p w14:paraId="68278C4B" w14:textId="77777777" w:rsidR="00803DEB" w:rsidRDefault="00803DEB" w:rsidP="003D76FB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</w:t>
      </w:r>
      <w:proofErr w:type="gramStart"/>
      <w:r w:rsidRPr="00803DEB">
        <w:rPr>
          <w:sz w:val="22"/>
          <w:szCs w:val="22"/>
        </w:rPr>
        <w:t>map(</w:t>
      </w:r>
      <w:proofErr w:type="gramEnd"/>
      <w:r w:rsidRPr="00803DEB">
        <w:rPr>
          <w:sz w:val="22"/>
          <w:szCs w:val="22"/>
        </w:rPr>
        <w:t xml:space="preserve">word =&gt; (word,1)) </w:t>
      </w:r>
    </w:p>
    <w:p w14:paraId="503DF8C7" w14:textId="77777777" w:rsidR="00470C70" w:rsidRPr="00803DEB" w:rsidRDefault="00470C70" w:rsidP="003D76FB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</w:p>
    <w:p w14:paraId="747DDAD5" w14:textId="77777777" w:rsidR="00803DEB" w:rsidRPr="00470C70" w:rsidRDefault="00470C70" w:rsidP="00470C70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>
        <w:rPr>
          <w:sz w:val="22"/>
          <w:szCs w:val="22"/>
        </w:rPr>
        <w:t>R</w:t>
      </w:r>
      <w:r w:rsidR="00803DEB" w:rsidRPr="00470C70">
        <w:rPr>
          <w:sz w:val="22"/>
          <w:szCs w:val="22"/>
        </w:rPr>
        <w:t xml:space="preserve">educe all the words based on Key </w:t>
      </w:r>
    </w:p>
    <w:p w14:paraId="1B4116D7" w14:textId="77777777" w:rsidR="00803DEB" w:rsidRDefault="00803DEB" w:rsidP="00470C70">
      <w:pPr>
        <w:tabs>
          <w:tab w:val="left" w:pos="720"/>
        </w:tabs>
        <w:spacing w:before="100" w:beforeAutospacing="1" w:after="100" w:afterAutospacing="1" w:line="360" w:lineRule="auto"/>
        <w:ind w:left="63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70C70">
        <w:rPr>
          <w:sz w:val="22"/>
          <w:szCs w:val="22"/>
        </w:rPr>
        <w:t xml:space="preserve"> </w:t>
      </w: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var counts = </w:t>
      </w:r>
      <w:proofErr w:type="spellStart"/>
      <w:proofErr w:type="gramStart"/>
      <w:r w:rsidRPr="00803DEB">
        <w:rPr>
          <w:sz w:val="22"/>
          <w:szCs w:val="22"/>
        </w:rPr>
        <w:t>map.reduceByKey</w:t>
      </w:r>
      <w:proofErr w:type="spellEnd"/>
      <w:proofErr w:type="gramEnd"/>
      <w:r w:rsidRPr="00803DEB">
        <w:rPr>
          <w:sz w:val="22"/>
          <w:szCs w:val="22"/>
        </w:rPr>
        <w:t xml:space="preserve">(_ + _); </w:t>
      </w:r>
    </w:p>
    <w:p w14:paraId="2B15FA84" w14:textId="77777777" w:rsidR="00470C70" w:rsidRPr="00803DEB" w:rsidRDefault="00470C70" w:rsidP="00470C70">
      <w:pPr>
        <w:tabs>
          <w:tab w:val="left" w:pos="720"/>
        </w:tabs>
        <w:spacing w:before="100" w:beforeAutospacing="1" w:after="100" w:afterAutospacing="1" w:line="360" w:lineRule="auto"/>
        <w:ind w:left="630"/>
        <w:rPr>
          <w:sz w:val="22"/>
          <w:szCs w:val="22"/>
        </w:rPr>
      </w:pPr>
    </w:p>
    <w:p w14:paraId="05386D94" w14:textId="77777777" w:rsidR="00803DEB" w:rsidRPr="00470C70" w:rsidRDefault="00803DEB" w:rsidP="00470C70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470C70">
        <w:rPr>
          <w:sz w:val="22"/>
          <w:szCs w:val="22"/>
        </w:rPr>
        <w:t>Save counts to local file</w:t>
      </w:r>
    </w:p>
    <w:p w14:paraId="60D06F26" w14:textId="77777777" w:rsidR="00803DEB" w:rsidRPr="00107573" w:rsidRDefault="00803DEB" w:rsidP="00107573">
      <w:pPr>
        <w:spacing w:before="100" w:beforeAutospacing="1" w:after="100" w:afterAutospacing="1" w:line="360" w:lineRule="auto"/>
        <w:ind w:left="630"/>
        <w:rPr>
          <w:rStyle w:val="crayon-v"/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w:r w:rsidRPr="00803DEB">
        <w:rPr>
          <w:sz w:val="22"/>
          <w:szCs w:val="22"/>
        </w:rPr>
        <w:t xml:space="preserve"> </w:t>
      </w: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</w:t>
      </w:r>
      <w:proofErr w:type="gramStart"/>
      <w:r w:rsidRPr="00803DEB">
        <w:rPr>
          <w:sz w:val="22"/>
          <w:szCs w:val="22"/>
        </w:rPr>
        <w:t>counts.saveAsTextFile</w:t>
      </w:r>
      <w:proofErr w:type="gramEnd"/>
      <w:r w:rsidRPr="00803DEB">
        <w:rPr>
          <w:sz w:val="22"/>
          <w:szCs w:val="22"/>
        </w:rPr>
        <w:t>("usr/lib/spark/spark-2.3.1-bin-hadoop2.7/result.txt”)</w:t>
      </w:r>
    </w:p>
    <w:p w14:paraId="37450156" w14:textId="77777777" w:rsidR="00803DEB" w:rsidRDefault="00803DEB" w:rsidP="000058AD">
      <w:pPr>
        <w:pStyle w:val="Heading1"/>
        <w:numPr>
          <w:ilvl w:val="0"/>
          <w:numId w:val="6"/>
        </w:numPr>
        <w:rPr>
          <w:rFonts w:asciiTheme="minorHAnsi" w:hAnsiTheme="minorHAnsi"/>
        </w:rPr>
      </w:pPr>
      <w:bookmarkStart w:id="19" w:name="_Toc9931219"/>
      <w:bookmarkStart w:id="20" w:name="_Toc16091160"/>
      <w:r w:rsidRPr="00803DEB">
        <w:rPr>
          <w:rFonts w:asciiTheme="minorHAnsi" w:hAnsiTheme="minorHAnsi"/>
        </w:rPr>
        <w:lastRenderedPageBreak/>
        <w:t>Test cases for Jupyterhub</w:t>
      </w:r>
      <w:bookmarkEnd w:id="19"/>
      <w:bookmarkEnd w:id="20"/>
    </w:p>
    <w:p w14:paraId="6D5115BC" w14:textId="77777777" w:rsidR="00803DEB" w:rsidRPr="00803DEB" w:rsidRDefault="00803DEB" w:rsidP="00803DEB"/>
    <w:p w14:paraId="5ABBB0CD" w14:textId="77777777" w:rsidR="00803DEB" w:rsidRPr="00555E63" w:rsidRDefault="00803DEB" w:rsidP="000058A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555E63">
        <w:rPr>
          <w:sz w:val="22"/>
          <w:szCs w:val="22"/>
        </w:rPr>
        <w:t>Create a Linux user on the master controller node or login as AD user.</w:t>
      </w:r>
    </w:p>
    <w:p w14:paraId="6D7A8AB4" w14:textId="77777777" w:rsidR="00803DEB" w:rsidRPr="00555E63" w:rsidRDefault="00803DEB" w:rsidP="000058A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555E63">
        <w:rPr>
          <w:sz w:val="22"/>
          <w:szCs w:val="22"/>
        </w:rPr>
        <w:t xml:space="preserve">Login to </w:t>
      </w:r>
      <w:proofErr w:type="spellStart"/>
      <w:r w:rsidRPr="00555E63">
        <w:rPr>
          <w:sz w:val="22"/>
          <w:szCs w:val="22"/>
        </w:rPr>
        <w:t>Jupyterhub</w:t>
      </w:r>
      <w:proofErr w:type="spellEnd"/>
      <w:r w:rsidRPr="00555E63">
        <w:rPr>
          <w:sz w:val="22"/>
          <w:szCs w:val="22"/>
        </w:rPr>
        <w:t>.</w:t>
      </w:r>
    </w:p>
    <w:p w14:paraId="1127FA41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803DEB">
        <w:rPr>
          <w:sz w:val="22"/>
          <w:szCs w:val="22"/>
        </w:rPr>
        <w:t>Note: All</w:t>
      </w:r>
      <w:r w:rsidR="003A23C6">
        <w:rPr>
          <w:sz w:val="22"/>
          <w:szCs w:val="22"/>
        </w:rPr>
        <w:t xml:space="preserve"> the Spark examples related to Python, Scala, Java &amp; R</w:t>
      </w:r>
      <w:r w:rsidRPr="00803DEB">
        <w:rPr>
          <w:sz w:val="22"/>
          <w:szCs w:val="22"/>
        </w:rPr>
        <w:t xml:space="preserve"> are under this location “/</w:t>
      </w:r>
      <w:proofErr w:type="spellStart"/>
      <w:r w:rsidRPr="00803DEB">
        <w:rPr>
          <w:sz w:val="22"/>
          <w:szCs w:val="22"/>
        </w:rPr>
        <w:t>usr</w:t>
      </w:r>
      <w:proofErr w:type="spellEnd"/>
      <w:r w:rsidRPr="00803DEB">
        <w:rPr>
          <w:sz w:val="22"/>
          <w:szCs w:val="22"/>
        </w:rPr>
        <w:t>/lib/spark/spark-2.3.1-bin-hadoop2.7/examples/</w:t>
      </w:r>
      <w:proofErr w:type="spellStart"/>
      <w:r w:rsidRPr="00803DEB">
        <w:rPr>
          <w:sz w:val="22"/>
          <w:szCs w:val="22"/>
        </w:rPr>
        <w:t>src</w:t>
      </w:r>
      <w:proofErr w:type="spellEnd"/>
      <w:r w:rsidRPr="00803DEB">
        <w:rPr>
          <w:sz w:val="22"/>
          <w:szCs w:val="22"/>
        </w:rPr>
        <w:t>/main/”</w:t>
      </w:r>
    </w:p>
    <w:p w14:paraId="45B84197" w14:textId="77777777" w:rsidR="00803DEB" w:rsidRPr="00E53523" w:rsidRDefault="00803DEB" w:rsidP="00803DEB">
      <w:pPr>
        <w:rPr>
          <w:rFonts w:ascii="Arial" w:eastAsia="Arial" w:hAnsi="Arial" w:cs="Arial"/>
          <w:lang w:val="en-IN" w:eastAsia="en-IN"/>
        </w:rPr>
      </w:pPr>
    </w:p>
    <w:p w14:paraId="48B91D9D" w14:textId="77777777" w:rsidR="00803DEB" w:rsidRDefault="00803DEB" w:rsidP="00555E63">
      <w:pPr>
        <w:pStyle w:val="Heading2"/>
      </w:pPr>
      <w:bookmarkStart w:id="21" w:name="_Toc9931220"/>
      <w:bookmarkStart w:id="22" w:name="_Toc16091161"/>
      <w:r w:rsidRPr="00803DEB">
        <w:t>Spark Scala testing</w:t>
      </w:r>
      <w:bookmarkEnd w:id="21"/>
      <w:bookmarkEnd w:id="22"/>
    </w:p>
    <w:p w14:paraId="00B1EF20" w14:textId="77777777" w:rsidR="00555E63" w:rsidRPr="00555E63" w:rsidRDefault="00555E63" w:rsidP="00555E63"/>
    <w:p w14:paraId="452F3EFE" w14:textId="77777777" w:rsid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 xml:space="preserve">Start a </w:t>
      </w:r>
      <w:proofErr w:type="spellStart"/>
      <w:r w:rsidRPr="000A0983">
        <w:rPr>
          <w:sz w:val="22"/>
          <w:szCs w:val="22"/>
        </w:rPr>
        <w:t>toree</w:t>
      </w:r>
      <w:proofErr w:type="spellEnd"/>
      <w:r w:rsidRPr="000A0983">
        <w:rPr>
          <w:sz w:val="22"/>
          <w:szCs w:val="22"/>
        </w:rPr>
        <w:t xml:space="preserve"> </w:t>
      </w:r>
      <w:proofErr w:type="spellStart"/>
      <w:r w:rsidRPr="000A0983">
        <w:rPr>
          <w:sz w:val="22"/>
          <w:szCs w:val="22"/>
        </w:rPr>
        <w:t>scala</w:t>
      </w:r>
      <w:proofErr w:type="spellEnd"/>
      <w:r w:rsidRPr="000A0983">
        <w:rPr>
          <w:sz w:val="22"/>
          <w:szCs w:val="22"/>
        </w:rPr>
        <w:t xml:space="preserve"> kernel -&gt; Wait till kernel creates a spark shell. Run following Pearson’s correlation. You can run up to 4 Spark shells with current configurations. If your shell doesn’t start, you may have used up all the cores. Kill unused Kernels to release resources</w:t>
      </w:r>
    </w:p>
    <w:p w14:paraId="40908219" w14:textId="77777777" w:rsidR="00803DEB" w:rsidRPr="000A0983" w:rsidRDefault="00867B35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>Code:</w:t>
      </w:r>
      <w:r w:rsidR="00803DEB" w:rsidRPr="000A0983">
        <w:rPr>
          <w:sz w:val="22"/>
          <w:szCs w:val="22"/>
        </w:rPr>
        <w:t xml:space="preserve"> Running Pearson’s correlation using </w:t>
      </w:r>
      <w:proofErr w:type="spellStart"/>
      <w:r w:rsidR="00803DEB" w:rsidRPr="000A0983">
        <w:rPr>
          <w:sz w:val="22"/>
          <w:szCs w:val="22"/>
        </w:rPr>
        <w:t>mllib</w:t>
      </w:r>
      <w:proofErr w:type="spellEnd"/>
    </w:p>
    <w:p w14:paraId="02DBC6A3" w14:textId="77777777" w:rsidR="00803DEB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b/>
          <w:sz w:val="22"/>
          <w:szCs w:val="22"/>
        </w:rPr>
        <w:t>Note:</w:t>
      </w:r>
      <w:r w:rsidRPr="000A0983">
        <w:rPr>
          <w:sz w:val="22"/>
          <w:szCs w:val="22"/>
        </w:rPr>
        <w:t xml:space="preserve"> You can copy the sample code below from this link:</w:t>
      </w:r>
      <w:r w:rsidR="003A1B43">
        <w:rPr>
          <w:sz w:val="22"/>
          <w:szCs w:val="22"/>
        </w:rPr>
        <w:t xml:space="preserve"> </w:t>
      </w:r>
      <w:hyperlink r:id="rId23">
        <w:r w:rsidRPr="000A0983">
          <w:rPr>
            <w:sz w:val="22"/>
            <w:szCs w:val="22"/>
          </w:rPr>
          <w:t>https://spark.apache.org/docs/latest/mllib-statistics.html</w:t>
        </w:r>
      </w:hyperlink>
    </w:p>
    <w:p w14:paraId="44600E9E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 xml:space="preserve">import </w:t>
      </w:r>
      <w:proofErr w:type="spellStart"/>
      <w:proofErr w:type="gramStart"/>
      <w:r w:rsidRPr="000A0983">
        <w:rPr>
          <w:sz w:val="22"/>
          <w:szCs w:val="22"/>
        </w:rPr>
        <w:t>org.apache</w:t>
      </w:r>
      <w:proofErr w:type="gramEnd"/>
      <w:r w:rsidRPr="000A0983">
        <w:rPr>
          <w:sz w:val="22"/>
          <w:szCs w:val="22"/>
        </w:rPr>
        <w:t>.spark.mllib.linalg</w:t>
      </w:r>
      <w:proofErr w:type="spellEnd"/>
      <w:r w:rsidRPr="000A0983">
        <w:rPr>
          <w:sz w:val="22"/>
          <w:szCs w:val="22"/>
        </w:rPr>
        <w:t>._</w:t>
      </w:r>
    </w:p>
    <w:p w14:paraId="341D8E1B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 xml:space="preserve">import </w:t>
      </w:r>
      <w:proofErr w:type="spellStart"/>
      <w:proofErr w:type="gramStart"/>
      <w:r w:rsidRPr="000A0983">
        <w:rPr>
          <w:sz w:val="22"/>
          <w:szCs w:val="22"/>
        </w:rPr>
        <w:t>org.apache</w:t>
      </w:r>
      <w:proofErr w:type="gramEnd"/>
      <w:r w:rsidRPr="000A0983">
        <w:rPr>
          <w:sz w:val="22"/>
          <w:szCs w:val="22"/>
        </w:rPr>
        <w:t>.spark.mllib.stat.Statistics</w:t>
      </w:r>
      <w:proofErr w:type="spellEnd"/>
    </w:p>
    <w:p w14:paraId="6CE16FF5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 xml:space="preserve">import </w:t>
      </w:r>
      <w:proofErr w:type="spellStart"/>
      <w:r w:rsidRPr="000A0983">
        <w:rPr>
          <w:sz w:val="22"/>
          <w:szCs w:val="22"/>
        </w:rPr>
        <w:t>org.apache.spark.rdd.RDD</w:t>
      </w:r>
      <w:proofErr w:type="spellEnd"/>
    </w:p>
    <w:p w14:paraId="1F90F527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0A0983">
        <w:rPr>
          <w:sz w:val="22"/>
          <w:szCs w:val="22"/>
        </w:rPr>
        <w:t>val</w:t>
      </w:r>
      <w:proofErr w:type="spellEnd"/>
      <w:r w:rsidRPr="000A0983">
        <w:rPr>
          <w:sz w:val="22"/>
          <w:szCs w:val="22"/>
        </w:rPr>
        <w:t xml:space="preserve"> </w:t>
      </w:r>
      <w:proofErr w:type="spellStart"/>
      <w:r w:rsidRPr="000A0983">
        <w:rPr>
          <w:sz w:val="22"/>
          <w:szCs w:val="22"/>
        </w:rPr>
        <w:t>seriesX</w:t>
      </w:r>
      <w:proofErr w:type="spellEnd"/>
      <w:r w:rsidRPr="000A0983">
        <w:rPr>
          <w:sz w:val="22"/>
          <w:szCs w:val="22"/>
        </w:rPr>
        <w:t xml:space="preserve">: RDD[Double] = </w:t>
      </w:r>
      <w:proofErr w:type="spellStart"/>
      <w:proofErr w:type="gramStart"/>
      <w:r w:rsidRPr="000A0983">
        <w:rPr>
          <w:sz w:val="22"/>
          <w:szCs w:val="22"/>
        </w:rPr>
        <w:t>sc.parallelize</w:t>
      </w:r>
      <w:proofErr w:type="spellEnd"/>
      <w:proofErr w:type="gramEnd"/>
      <w:r w:rsidRPr="000A0983">
        <w:rPr>
          <w:sz w:val="22"/>
          <w:szCs w:val="22"/>
        </w:rPr>
        <w:t>(Array(1, 2, 3, 3, 5))  // a series</w:t>
      </w:r>
    </w:p>
    <w:p w14:paraId="1719A96B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 xml:space="preserve">// must have the same number of partitions and cardinality as </w:t>
      </w:r>
      <w:proofErr w:type="spellStart"/>
      <w:r w:rsidRPr="000A0983">
        <w:rPr>
          <w:sz w:val="22"/>
          <w:szCs w:val="22"/>
        </w:rPr>
        <w:t>seriesX</w:t>
      </w:r>
      <w:proofErr w:type="spellEnd"/>
    </w:p>
    <w:p w14:paraId="4E8535F4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0A0983">
        <w:rPr>
          <w:sz w:val="22"/>
          <w:szCs w:val="22"/>
        </w:rPr>
        <w:t>val</w:t>
      </w:r>
      <w:proofErr w:type="spellEnd"/>
      <w:r w:rsidRPr="000A0983">
        <w:rPr>
          <w:sz w:val="22"/>
          <w:szCs w:val="22"/>
        </w:rPr>
        <w:t xml:space="preserve"> </w:t>
      </w:r>
      <w:proofErr w:type="spellStart"/>
      <w:r w:rsidRPr="000A0983">
        <w:rPr>
          <w:sz w:val="22"/>
          <w:szCs w:val="22"/>
        </w:rPr>
        <w:t>seriesY</w:t>
      </w:r>
      <w:proofErr w:type="spellEnd"/>
      <w:r w:rsidRPr="000A0983">
        <w:rPr>
          <w:sz w:val="22"/>
          <w:szCs w:val="22"/>
        </w:rPr>
        <w:t xml:space="preserve">: RDD[Double] = </w:t>
      </w:r>
      <w:proofErr w:type="spellStart"/>
      <w:proofErr w:type="gramStart"/>
      <w:r w:rsidRPr="000A0983">
        <w:rPr>
          <w:sz w:val="22"/>
          <w:szCs w:val="22"/>
        </w:rPr>
        <w:t>sc.parallelize</w:t>
      </w:r>
      <w:proofErr w:type="spellEnd"/>
      <w:proofErr w:type="gramEnd"/>
      <w:r w:rsidRPr="000A0983">
        <w:rPr>
          <w:sz w:val="22"/>
          <w:szCs w:val="22"/>
        </w:rPr>
        <w:t>(Array(11, 22, 33, 33, 555))</w:t>
      </w:r>
    </w:p>
    <w:p w14:paraId="6773A170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 xml:space="preserve">// compute the correlation using Pearson's method. Enter "spearman" for Spearman's method. </w:t>
      </w:r>
      <w:proofErr w:type="gramStart"/>
      <w:r w:rsidRPr="000A0983">
        <w:rPr>
          <w:sz w:val="22"/>
          <w:szCs w:val="22"/>
        </w:rPr>
        <w:t>If  a</w:t>
      </w:r>
      <w:proofErr w:type="gramEnd"/>
    </w:p>
    <w:p w14:paraId="5A0530AF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 xml:space="preserve">// method is not </w:t>
      </w:r>
      <w:proofErr w:type="gramStart"/>
      <w:r w:rsidRPr="000A0983">
        <w:rPr>
          <w:sz w:val="22"/>
          <w:szCs w:val="22"/>
        </w:rPr>
        <w:t>specified,</w:t>
      </w:r>
      <w:proofErr w:type="gramEnd"/>
      <w:r w:rsidRPr="000A0983">
        <w:rPr>
          <w:sz w:val="22"/>
          <w:szCs w:val="22"/>
        </w:rPr>
        <w:t xml:space="preserve"> Pearson's method will be used by default.</w:t>
      </w:r>
    </w:p>
    <w:p w14:paraId="1429921A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0A0983">
        <w:rPr>
          <w:sz w:val="22"/>
          <w:szCs w:val="22"/>
        </w:rPr>
        <w:t>val</w:t>
      </w:r>
      <w:proofErr w:type="spellEnd"/>
      <w:r w:rsidRPr="000A0983">
        <w:rPr>
          <w:sz w:val="22"/>
          <w:szCs w:val="22"/>
        </w:rPr>
        <w:t xml:space="preserve"> correlation: Double = </w:t>
      </w:r>
      <w:proofErr w:type="spellStart"/>
      <w:r w:rsidRPr="000A0983">
        <w:rPr>
          <w:sz w:val="22"/>
          <w:szCs w:val="22"/>
        </w:rPr>
        <w:t>Statistics.corr</w:t>
      </w:r>
      <w:proofErr w:type="spellEnd"/>
      <w:r w:rsidRPr="000A0983">
        <w:rPr>
          <w:sz w:val="22"/>
          <w:szCs w:val="22"/>
        </w:rPr>
        <w:t>(</w:t>
      </w:r>
      <w:proofErr w:type="spellStart"/>
      <w:r w:rsidRPr="000A0983">
        <w:rPr>
          <w:sz w:val="22"/>
          <w:szCs w:val="22"/>
        </w:rPr>
        <w:t>seriesX</w:t>
      </w:r>
      <w:proofErr w:type="spellEnd"/>
      <w:r w:rsidRPr="000A0983">
        <w:rPr>
          <w:sz w:val="22"/>
          <w:szCs w:val="22"/>
        </w:rPr>
        <w:t xml:space="preserve">, </w:t>
      </w:r>
      <w:proofErr w:type="spellStart"/>
      <w:r w:rsidRPr="000A0983">
        <w:rPr>
          <w:sz w:val="22"/>
          <w:szCs w:val="22"/>
        </w:rPr>
        <w:t>seriesY</w:t>
      </w:r>
      <w:proofErr w:type="spellEnd"/>
      <w:r w:rsidRPr="000A0983">
        <w:rPr>
          <w:sz w:val="22"/>
          <w:szCs w:val="22"/>
        </w:rPr>
        <w:t>, "</w:t>
      </w:r>
      <w:proofErr w:type="spellStart"/>
      <w:r w:rsidRPr="000A0983">
        <w:rPr>
          <w:sz w:val="22"/>
          <w:szCs w:val="22"/>
        </w:rPr>
        <w:t>pearson</w:t>
      </w:r>
      <w:proofErr w:type="spellEnd"/>
      <w:r w:rsidRPr="000A0983">
        <w:rPr>
          <w:sz w:val="22"/>
          <w:szCs w:val="22"/>
        </w:rPr>
        <w:t>")</w:t>
      </w:r>
    </w:p>
    <w:p w14:paraId="19D6B1D6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proofErr w:type="gramStart"/>
      <w:r w:rsidRPr="000A0983">
        <w:rPr>
          <w:sz w:val="22"/>
          <w:szCs w:val="22"/>
        </w:rPr>
        <w:lastRenderedPageBreak/>
        <w:t>println</w:t>
      </w:r>
      <w:proofErr w:type="spellEnd"/>
      <w:r w:rsidRPr="000A0983">
        <w:rPr>
          <w:sz w:val="22"/>
          <w:szCs w:val="22"/>
        </w:rPr>
        <w:t>(</w:t>
      </w:r>
      <w:proofErr w:type="spellStart"/>
      <w:proofErr w:type="gramEnd"/>
      <w:r w:rsidRPr="000A0983">
        <w:rPr>
          <w:sz w:val="22"/>
          <w:szCs w:val="22"/>
        </w:rPr>
        <w:t>s"Correlation</w:t>
      </w:r>
      <w:proofErr w:type="spellEnd"/>
      <w:r w:rsidRPr="000A0983">
        <w:rPr>
          <w:sz w:val="22"/>
          <w:szCs w:val="22"/>
        </w:rPr>
        <w:t xml:space="preserve"> is: $correlation")</w:t>
      </w:r>
    </w:p>
    <w:p w14:paraId="5C710FAB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0A0983">
        <w:rPr>
          <w:sz w:val="22"/>
          <w:szCs w:val="22"/>
        </w:rPr>
        <w:t>val</w:t>
      </w:r>
      <w:proofErr w:type="spellEnd"/>
      <w:r w:rsidRPr="000A0983">
        <w:rPr>
          <w:sz w:val="22"/>
          <w:szCs w:val="22"/>
        </w:rPr>
        <w:t xml:space="preserve"> data: RDD[Vector] = </w:t>
      </w:r>
      <w:proofErr w:type="spellStart"/>
      <w:proofErr w:type="gramStart"/>
      <w:r w:rsidRPr="000A0983">
        <w:rPr>
          <w:sz w:val="22"/>
          <w:szCs w:val="22"/>
        </w:rPr>
        <w:t>sc.parallelize</w:t>
      </w:r>
      <w:proofErr w:type="spellEnd"/>
      <w:proofErr w:type="gramEnd"/>
      <w:r w:rsidRPr="000A0983">
        <w:rPr>
          <w:sz w:val="22"/>
          <w:szCs w:val="22"/>
        </w:rPr>
        <w:t>(</w:t>
      </w:r>
    </w:p>
    <w:p w14:paraId="78730469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 xml:space="preserve">  </w:t>
      </w:r>
      <w:proofErr w:type="gramStart"/>
      <w:r w:rsidRPr="000A0983">
        <w:rPr>
          <w:sz w:val="22"/>
          <w:szCs w:val="22"/>
        </w:rPr>
        <w:t>Seq(</w:t>
      </w:r>
      <w:proofErr w:type="gramEnd"/>
    </w:p>
    <w:p w14:paraId="6F7D228F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 xml:space="preserve">    </w:t>
      </w:r>
      <w:proofErr w:type="spellStart"/>
      <w:r w:rsidRPr="000A0983">
        <w:rPr>
          <w:sz w:val="22"/>
          <w:szCs w:val="22"/>
        </w:rPr>
        <w:t>Vectors.dense</w:t>
      </w:r>
      <w:proofErr w:type="spellEnd"/>
      <w:r w:rsidRPr="000A0983">
        <w:rPr>
          <w:sz w:val="22"/>
          <w:szCs w:val="22"/>
        </w:rPr>
        <w:t>(1.0, 10.0, 100.0),</w:t>
      </w:r>
    </w:p>
    <w:p w14:paraId="2EA3AFE0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 xml:space="preserve">    </w:t>
      </w:r>
      <w:proofErr w:type="spellStart"/>
      <w:r w:rsidRPr="000A0983">
        <w:rPr>
          <w:sz w:val="22"/>
          <w:szCs w:val="22"/>
        </w:rPr>
        <w:t>Vectors.dense</w:t>
      </w:r>
      <w:proofErr w:type="spellEnd"/>
      <w:r w:rsidRPr="000A0983">
        <w:rPr>
          <w:sz w:val="22"/>
          <w:szCs w:val="22"/>
        </w:rPr>
        <w:t>(2.0, 20.0, 200.0),</w:t>
      </w:r>
    </w:p>
    <w:p w14:paraId="589EFBD1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 xml:space="preserve">    </w:t>
      </w:r>
      <w:proofErr w:type="spellStart"/>
      <w:r w:rsidRPr="000A0983">
        <w:rPr>
          <w:sz w:val="22"/>
          <w:szCs w:val="22"/>
        </w:rPr>
        <w:t>Vectors.dense</w:t>
      </w:r>
      <w:proofErr w:type="spellEnd"/>
      <w:r w:rsidRPr="000A0983">
        <w:rPr>
          <w:sz w:val="22"/>
          <w:szCs w:val="22"/>
        </w:rPr>
        <w:t>(5.0, 33.0, 366.0))</w:t>
      </w:r>
    </w:p>
    <w:p w14:paraId="662F59CA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0A0983">
        <w:rPr>
          <w:sz w:val="22"/>
          <w:szCs w:val="22"/>
        </w:rPr>
        <w:t>)  /</w:t>
      </w:r>
      <w:proofErr w:type="gramEnd"/>
      <w:r w:rsidRPr="000A0983">
        <w:rPr>
          <w:sz w:val="22"/>
          <w:szCs w:val="22"/>
        </w:rPr>
        <w:t>/ note that each Vector is a row and not a column</w:t>
      </w:r>
    </w:p>
    <w:p w14:paraId="4194848E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>// calculate the correlation matrix using Pearson's method. Use "spearman" for Spearman's method</w:t>
      </w:r>
    </w:p>
    <w:p w14:paraId="79AE242F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>// If a method is not specified, Pearson's method will be used by default.</w:t>
      </w:r>
    </w:p>
    <w:p w14:paraId="28AF0ECB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0A0983">
        <w:rPr>
          <w:sz w:val="22"/>
          <w:szCs w:val="22"/>
        </w:rPr>
        <w:t>val</w:t>
      </w:r>
      <w:proofErr w:type="spellEnd"/>
      <w:r w:rsidRPr="000A0983">
        <w:rPr>
          <w:sz w:val="22"/>
          <w:szCs w:val="22"/>
        </w:rPr>
        <w:t xml:space="preserve"> </w:t>
      </w:r>
      <w:proofErr w:type="spellStart"/>
      <w:r w:rsidRPr="000A0983">
        <w:rPr>
          <w:sz w:val="22"/>
          <w:szCs w:val="22"/>
        </w:rPr>
        <w:t>correlMatrix</w:t>
      </w:r>
      <w:proofErr w:type="spellEnd"/>
      <w:r w:rsidRPr="000A0983">
        <w:rPr>
          <w:sz w:val="22"/>
          <w:szCs w:val="22"/>
        </w:rPr>
        <w:t xml:space="preserve">: Matrix = </w:t>
      </w:r>
      <w:proofErr w:type="spellStart"/>
      <w:r w:rsidRPr="000A0983">
        <w:rPr>
          <w:sz w:val="22"/>
          <w:szCs w:val="22"/>
        </w:rPr>
        <w:t>Statistics.corr</w:t>
      </w:r>
      <w:proofErr w:type="spellEnd"/>
      <w:r w:rsidRPr="000A0983">
        <w:rPr>
          <w:sz w:val="22"/>
          <w:szCs w:val="22"/>
        </w:rPr>
        <w:t>(data, "</w:t>
      </w:r>
      <w:proofErr w:type="spellStart"/>
      <w:r w:rsidRPr="000A0983">
        <w:rPr>
          <w:sz w:val="22"/>
          <w:szCs w:val="22"/>
        </w:rPr>
        <w:t>pearson</w:t>
      </w:r>
      <w:proofErr w:type="spellEnd"/>
      <w:r w:rsidRPr="000A0983">
        <w:rPr>
          <w:sz w:val="22"/>
          <w:szCs w:val="22"/>
        </w:rPr>
        <w:t>")</w:t>
      </w:r>
    </w:p>
    <w:p w14:paraId="5ED754FD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proofErr w:type="gramStart"/>
      <w:r w:rsidRPr="000A0983">
        <w:rPr>
          <w:sz w:val="22"/>
          <w:szCs w:val="22"/>
        </w:rPr>
        <w:t>println</w:t>
      </w:r>
      <w:proofErr w:type="spellEnd"/>
      <w:r w:rsidRPr="000A0983">
        <w:rPr>
          <w:sz w:val="22"/>
          <w:szCs w:val="22"/>
        </w:rPr>
        <w:t>(</w:t>
      </w:r>
      <w:proofErr w:type="spellStart"/>
      <w:proofErr w:type="gramEnd"/>
      <w:r w:rsidRPr="000A0983">
        <w:rPr>
          <w:sz w:val="22"/>
          <w:szCs w:val="22"/>
        </w:rPr>
        <w:t>correlMatrix.toString</w:t>
      </w:r>
      <w:proofErr w:type="spellEnd"/>
      <w:r w:rsidRPr="000A0983">
        <w:rPr>
          <w:sz w:val="22"/>
          <w:szCs w:val="22"/>
        </w:rPr>
        <w:t>)</w:t>
      </w:r>
    </w:p>
    <w:p w14:paraId="05E4668C" w14:textId="77777777" w:rsidR="007932A2" w:rsidRDefault="007932A2" w:rsidP="000A0983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263ECD45" w14:textId="77777777" w:rsidR="00803DEB" w:rsidRPr="000A0983" w:rsidRDefault="00867B35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>Input:</w:t>
      </w:r>
      <w:r w:rsidR="00803DEB" w:rsidRPr="000A0983">
        <w:rPr>
          <w:sz w:val="22"/>
          <w:szCs w:val="22"/>
        </w:rPr>
        <w:t xml:space="preserve">  Input is generated within the code. No external input is provided.</w:t>
      </w:r>
    </w:p>
    <w:p w14:paraId="5255A3B0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>Output: Sample output is as given below.</w:t>
      </w:r>
    </w:p>
    <w:p w14:paraId="3A7565B0" w14:textId="77777777" w:rsidR="00803DEB" w:rsidRDefault="00803DEB" w:rsidP="00803DEB">
      <w:pPr>
        <w:pStyle w:val="Normal1"/>
        <w:ind w:left="720"/>
        <w:rPr>
          <w:b/>
        </w:rPr>
      </w:pPr>
    </w:p>
    <w:p w14:paraId="44CAE71B" w14:textId="77777777" w:rsidR="00803DEB" w:rsidRPr="000F7157" w:rsidRDefault="00803DEB" w:rsidP="00803DEB">
      <w:pPr>
        <w:pStyle w:val="Normal1"/>
        <w:rPr>
          <w:b/>
        </w:rPr>
      </w:pPr>
      <w:r w:rsidRPr="000F7157">
        <w:rPr>
          <w:b/>
          <w:noProof/>
          <w:lang w:val="en-US" w:eastAsia="en-US"/>
        </w:rPr>
        <w:drawing>
          <wp:inline distT="0" distB="0" distL="0" distR="0" wp14:anchorId="1FF4B2A6" wp14:editId="09765323">
            <wp:extent cx="5730163" cy="2599397"/>
            <wp:effectExtent l="25400" t="25400" r="10795" b="0"/>
            <wp:docPr id="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163" cy="259939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10CC4D" w14:textId="77777777" w:rsidR="00803DEB" w:rsidRDefault="00803DEB" w:rsidP="00555E63">
      <w:pPr>
        <w:pStyle w:val="Heading2"/>
      </w:pPr>
      <w:bookmarkStart w:id="23" w:name="_Toc9931221"/>
      <w:bookmarkStart w:id="24" w:name="_Toc16091162"/>
      <w:r w:rsidRPr="003C0F48">
        <w:lastRenderedPageBreak/>
        <w:t>PySpark testing</w:t>
      </w:r>
      <w:bookmarkEnd w:id="23"/>
      <w:bookmarkEnd w:id="24"/>
    </w:p>
    <w:p w14:paraId="1A7A897B" w14:textId="77777777" w:rsidR="00555E63" w:rsidRPr="00555E63" w:rsidRDefault="00555E63" w:rsidP="00555E63"/>
    <w:p w14:paraId="69F8EF8D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Start a </w:t>
      </w:r>
      <w:proofErr w:type="spellStart"/>
      <w:r w:rsidRPr="00051D50">
        <w:rPr>
          <w:sz w:val="22"/>
          <w:szCs w:val="22"/>
        </w:rPr>
        <w:t>toree</w:t>
      </w:r>
      <w:proofErr w:type="spellEnd"/>
      <w:r w:rsidRPr="00051D50">
        <w:rPr>
          <w:sz w:val="22"/>
          <w:szCs w:val="22"/>
        </w:rPr>
        <w:t xml:space="preserve"> </w:t>
      </w:r>
      <w:proofErr w:type="spellStart"/>
      <w:r w:rsidRPr="00051D50">
        <w:rPr>
          <w:sz w:val="22"/>
          <w:szCs w:val="22"/>
        </w:rPr>
        <w:t>pySpark</w:t>
      </w:r>
      <w:proofErr w:type="spellEnd"/>
      <w:r w:rsidRPr="00051D50">
        <w:rPr>
          <w:sz w:val="22"/>
          <w:szCs w:val="22"/>
        </w:rPr>
        <w:t xml:space="preserve"> kernel -&gt; Wait till kernel creates a spark shell. You can run up to 4 Spark shells with current configurations. If your shell doesn’t start, you may have used up all the cores. Kill unused Kernels to release resources.</w:t>
      </w:r>
    </w:p>
    <w:p w14:paraId="0E0AD316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>Code:</w:t>
      </w:r>
    </w:p>
    <w:p w14:paraId="5050A4D2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from </w:t>
      </w:r>
      <w:proofErr w:type="spellStart"/>
      <w:proofErr w:type="gramStart"/>
      <w:r w:rsidRPr="00051D50">
        <w:rPr>
          <w:sz w:val="22"/>
          <w:szCs w:val="22"/>
        </w:rPr>
        <w:t>pyspark.mllib</w:t>
      </w:r>
      <w:proofErr w:type="gramEnd"/>
      <w:r w:rsidRPr="00051D50">
        <w:rPr>
          <w:sz w:val="22"/>
          <w:szCs w:val="22"/>
        </w:rPr>
        <w:t>.linalg</w:t>
      </w:r>
      <w:proofErr w:type="spellEnd"/>
      <w:r w:rsidRPr="00051D50">
        <w:rPr>
          <w:sz w:val="22"/>
          <w:szCs w:val="22"/>
        </w:rPr>
        <w:t xml:space="preserve"> import Matrices, Vectors</w:t>
      </w:r>
    </w:p>
    <w:p w14:paraId="40CFDE1C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from </w:t>
      </w:r>
      <w:proofErr w:type="spellStart"/>
      <w:proofErr w:type="gramStart"/>
      <w:r w:rsidRPr="00051D50">
        <w:rPr>
          <w:sz w:val="22"/>
          <w:szCs w:val="22"/>
        </w:rPr>
        <w:t>pyspark.mllib</w:t>
      </w:r>
      <w:proofErr w:type="gramEnd"/>
      <w:r w:rsidRPr="00051D50">
        <w:rPr>
          <w:sz w:val="22"/>
          <w:szCs w:val="22"/>
        </w:rPr>
        <w:t>.regression</w:t>
      </w:r>
      <w:proofErr w:type="spellEnd"/>
      <w:r w:rsidRPr="00051D50">
        <w:rPr>
          <w:sz w:val="22"/>
          <w:szCs w:val="22"/>
        </w:rPr>
        <w:t xml:space="preserve"> import </w:t>
      </w:r>
      <w:proofErr w:type="spellStart"/>
      <w:r w:rsidRPr="00051D50">
        <w:rPr>
          <w:sz w:val="22"/>
          <w:szCs w:val="22"/>
        </w:rPr>
        <w:t>LabeledPoint</w:t>
      </w:r>
      <w:proofErr w:type="spellEnd"/>
    </w:p>
    <w:p w14:paraId="0188BF81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from </w:t>
      </w:r>
      <w:proofErr w:type="spellStart"/>
      <w:proofErr w:type="gramStart"/>
      <w:r w:rsidRPr="00051D50">
        <w:rPr>
          <w:sz w:val="22"/>
          <w:szCs w:val="22"/>
        </w:rPr>
        <w:t>pyspark.mllib</w:t>
      </w:r>
      <w:proofErr w:type="gramEnd"/>
      <w:r w:rsidRPr="00051D50">
        <w:rPr>
          <w:sz w:val="22"/>
          <w:szCs w:val="22"/>
        </w:rPr>
        <w:t>.stat</w:t>
      </w:r>
      <w:proofErr w:type="spellEnd"/>
      <w:r w:rsidRPr="00051D50">
        <w:rPr>
          <w:sz w:val="22"/>
          <w:szCs w:val="22"/>
        </w:rPr>
        <w:t xml:space="preserve"> import Statistics</w:t>
      </w:r>
    </w:p>
    <w:p w14:paraId="7627577B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5E53FC8C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051D50">
        <w:rPr>
          <w:sz w:val="22"/>
          <w:szCs w:val="22"/>
        </w:rPr>
        <w:t>vec</w:t>
      </w:r>
      <w:proofErr w:type="spellEnd"/>
      <w:r w:rsidRPr="00051D50">
        <w:rPr>
          <w:sz w:val="22"/>
          <w:szCs w:val="22"/>
        </w:rPr>
        <w:t xml:space="preserve"> = </w:t>
      </w:r>
      <w:proofErr w:type="spellStart"/>
      <w:r w:rsidRPr="00051D50">
        <w:rPr>
          <w:sz w:val="22"/>
          <w:szCs w:val="22"/>
        </w:rPr>
        <w:t>Vectors.dense</w:t>
      </w:r>
      <w:proofErr w:type="spellEnd"/>
      <w:r w:rsidRPr="00051D50">
        <w:rPr>
          <w:sz w:val="22"/>
          <w:szCs w:val="22"/>
        </w:rPr>
        <w:t>(0.1, 0.15, 0.2, 0.3, 0.25</w:t>
      </w:r>
      <w:proofErr w:type="gramStart"/>
      <w:r w:rsidRPr="00051D50">
        <w:rPr>
          <w:sz w:val="22"/>
          <w:szCs w:val="22"/>
        </w:rPr>
        <w:t>)  #</w:t>
      </w:r>
      <w:proofErr w:type="gramEnd"/>
      <w:r w:rsidRPr="00051D50">
        <w:rPr>
          <w:sz w:val="22"/>
          <w:szCs w:val="22"/>
        </w:rPr>
        <w:t xml:space="preserve"> a vector composed of the frequencies of events</w:t>
      </w:r>
    </w:p>
    <w:p w14:paraId="570C7DC5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1541D286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># compute the goodness of fit. If a second vector to test against</w:t>
      </w:r>
    </w:p>
    <w:p w14:paraId="19361DFF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># is not supplied as a parameter, the test runs against a uniform distribution.</w:t>
      </w:r>
    </w:p>
    <w:p w14:paraId="4C2985C5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051D50">
        <w:rPr>
          <w:sz w:val="22"/>
          <w:szCs w:val="22"/>
        </w:rPr>
        <w:t>goodnessOfFitTestResult</w:t>
      </w:r>
      <w:proofErr w:type="spellEnd"/>
      <w:r w:rsidRPr="00051D50">
        <w:rPr>
          <w:sz w:val="22"/>
          <w:szCs w:val="22"/>
        </w:rPr>
        <w:t xml:space="preserve"> = </w:t>
      </w:r>
      <w:proofErr w:type="spellStart"/>
      <w:r w:rsidRPr="00051D50">
        <w:rPr>
          <w:sz w:val="22"/>
          <w:szCs w:val="22"/>
        </w:rPr>
        <w:t>Statistics.chiSqTest</w:t>
      </w:r>
      <w:proofErr w:type="spellEnd"/>
      <w:r w:rsidRPr="00051D50">
        <w:rPr>
          <w:sz w:val="22"/>
          <w:szCs w:val="22"/>
        </w:rPr>
        <w:t>(</w:t>
      </w:r>
      <w:proofErr w:type="spellStart"/>
      <w:r w:rsidRPr="00051D50">
        <w:rPr>
          <w:sz w:val="22"/>
          <w:szCs w:val="22"/>
        </w:rPr>
        <w:t>vec</w:t>
      </w:r>
      <w:proofErr w:type="spellEnd"/>
      <w:r w:rsidRPr="00051D50">
        <w:rPr>
          <w:sz w:val="22"/>
          <w:szCs w:val="22"/>
        </w:rPr>
        <w:t>)</w:t>
      </w:r>
    </w:p>
    <w:p w14:paraId="6FFDB101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727C566A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># summary of the test including the p-value, degrees of freedom,</w:t>
      </w:r>
    </w:p>
    <w:p w14:paraId="270C25CF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># test statistic, the method used, and the null hypothesis.</w:t>
      </w:r>
    </w:p>
    <w:p w14:paraId="18132F13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051D50">
        <w:rPr>
          <w:sz w:val="22"/>
          <w:szCs w:val="22"/>
        </w:rPr>
        <w:t>print(</w:t>
      </w:r>
      <w:proofErr w:type="gramEnd"/>
      <w:r w:rsidRPr="00051D50">
        <w:rPr>
          <w:sz w:val="22"/>
          <w:szCs w:val="22"/>
        </w:rPr>
        <w:t xml:space="preserve">"%s\n" % </w:t>
      </w:r>
      <w:proofErr w:type="spellStart"/>
      <w:r w:rsidRPr="00051D50">
        <w:rPr>
          <w:sz w:val="22"/>
          <w:szCs w:val="22"/>
        </w:rPr>
        <w:t>goodnessOfFitTestResult</w:t>
      </w:r>
      <w:proofErr w:type="spellEnd"/>
      <w:r w:rsidRPr="00051D50">
        <w:rPr>
          <w:sz w:val="22"/>
          <w:szCs w:val="22"/>
        </w:rPr>
        <w:t>)</w:t>
      </w:r>
    </w:p>
    <w:p w14:paraId="33019A36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5F85C6D5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mat = </w:t>
      </w:r>
      <w:proofErr w:type="spellStart"/>
      <w:r w:rsidRPr="00051D50">
        <w:rPr>
          <w:sz w:val="22"/>
          <w:szCs w:val="22"/>
        </w:rPr>
        <w:t>Matrices.dense</w:t>
      </w:r>
      <w:proofErr w:type="spellEnd"/>
      <w:r w:rsidRPr="00051D50">
        <w:rPr>
          <w:sz w:val="22"/>
          <w:szCs w:val="22"/>
        </w:rPr>
        <w:t>(3, 2, [1.0, 3.0, 5.0, 2.0, 4.0, 6.0</w:t>
      </w:r>
      <w:proofErr w:type="gramStart"/>
      <w:r w:rsidRPr="00051D50">
        <w:rPr>
          <w:sz w:val="22"/>
          <w:szCs w:val="22"/>
        </w:rPr>
        <w:t>])  #</w:t>
      </w:r>
      <w:proofErr w:type="gramEnd"/>
      <w:r w:rsidRPr="00051D50">
        <w:rPr>
          <w:sz w:val="22"/>
          <w:szCs w:val="22"/>
        </w:rPr>
        <w:t xml:space="preserve"> a contingency matrix</w:t>
      </w:r>
    </w:p>
    <w:p w14:paraId="2A29C294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1F1A8282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lastRenderedPageBreak/>
        <w:t># conduct Pearson's independence test on the input contingency matrix</w:t>
      </w:r>
    </w:p>
    <w:p w14:paraId="570D676D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051D50">
        <w:rPr>
          <w:sz w:val="22"/>
          <w:szCs w:val="22"/>
        </w:rPr>
        <w:t>independenceTestResult</w:t>
      </w:r>
      <w:proofErr w:type="spellEnd"/>
      <w:r w:rsidRPr="00051D50">
        <w:rPr>
          <w:sz w:val="22"/>
          <w:szCs w:val="22"/>
        </w:rPr>
        <w:t xml:space="preserve"> = </w:t>
      </w:r>
      <w:proofErr w:type="spellStart"/>
      <w:r w:rsidRPr="00051D50">
        <w:rPr>
          <w:sz w:val="22"/>
          <w:szCs w:val="22"/>
        </w:rPr>
        <w:t>Statistics.chiSqTest</w:t>
      </w:r>
      <w:proofErr w:type="spellEnd"/>
      <w:r w:rsidRPr="00051D50">
        <w:rPr>
          <w:sz w:val="22"/>
          <w:szCs w:val="22"/>
        </w:rPr>
        <w:t>(mat)</w:t>
      </w:r>
    </w:p>
    <w:p w14:paraId="3845B543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65479E0F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># summary of the test including the p-value, degrees of freedom,</w:t>
      </w:r>
    </w:p>
    <w:p w14:paraId="078793AC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># test statistic, the method used, and the null hypothesis.</w:t>
      </w:r>
    </w:p>
    <w:p w14:paraId="7738E860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051D50">
        <w:rPr>
          <w:sz w:val="22"/>
          <w:szCs w:val="22"/>
        </w:rPr>
        <w:t>print(</w:t>
      </w:r>
      <w:proofErr w:type="gramEnd"/>
      <w:r w:rsidRPr="00051D50">
        <w:rPr>
          <w:sz w:val="22"/>
          <w:szCs w:val="22"/>
        </w:rPr>
        <w:t xml:space="preserve">"%s\n" % </w:t>
      </w:r>
      <w:proofErr w:type="spellStart"/>
      <w:r w:rsidRPr="00051D50">
        <w:rPr>
          <w:sz w:val="22"/>
          <w:szCs w:val="22"/>
        </w:rPr>
        <w:t>independenceTestResult</w:t>
      </w:r>
      <w:proofErr w:type="spellEnd"/>
      <w:r w:rsidRPr="00051D50">
        <w:rPr>
          <w:sz w:val="22"/>
          <w:szCs w:val="22"/>
        </w:rPr>
        <w:t>)</w:t>
      </w:r>
    </w:p>
    <w:p w14:paraId="5D37A23C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3A57BF46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051D50">
        <w:rPr>
          <w:sz w:val="22"/>
          <w:szCs w:val="22"/>
        </w:rPr>
        <w:t>obs</w:t>
      </w:r>
      <w:proofErr w:type="spellEnd"/>
      <w:r w:rsidRPr="00051D50">
        <w:rPr>
          <w:sz w:val="22"/>
          <w:szCs w:val="22"/>
        </w:rPr>
        <w:t xml:space="preserve"> = </w:t>
      </w:r>
      <w:proofErr w:type="spellStart"/>
      <w:proofErr w:type="gramStart"/>
      <w:r w:rsidRPr="00051D50">
        <w:rPr>
          <w:sz w:val="22"/>
          <w:szCs w:val="22"/>
        </w:rPr>
        <w:t>sc.parallelize</w:t>
      </w:r>
      <w:proofErr w:type="spellEnd"/>
      <w:proofErr w:type="gramEnd"/>
      <w:r w:rsidRPr="00051D50">
        <w:rPr>
          <w:sz w:val="22"/>
          <w:szCs w:val="22"/>
        </w:rPr>
        <w:t>(</w:t>
      </w:r>
    </w:p>
    <w:p w14:paraId="5351B459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    [</w:t>
      </w:r>
      <w:proofErr w:type="spellStart"/>
      <w:proofErr w:type="gramStart"/>
      <w:r w:rsidRPr="00051D50">
        <w:rPr>
          <w:sz w:val="22"/>
          <w:szCs w:val="22"/>
        </w:rPr>
        <w:t>LabeledPoint</w:t>
      </w:r>
      <w:proofErr w:type="spellEnd"/>
      <w:r w:rsidRPr="00051D50">
        <w:rPr>
          <w:sz w:val="22"/>
          <w:szCs w:val="22"/>
        </w:rPr>
        <w:t>(</w:t>
      </w:r>
      <w:proofErr w:type="gramEnd"/>
      <w:r w:rsidRPr="00051D50">
        <w:rPr>
          <w:sz w:val="22"/>
          <w:szCs w:val="22"/>
        </w:rPr>
        <w:t>1.0, [1.0, 0.0, 3.0]),</w:t>
      </w:r>
    </w:p>
    <w:p w14:paraId="0080A4F6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     </w:t>
      </w:r>
      <w:proofErr w:type="spellStart"/>
      <w:proofErr w:type="gramStart"/>
      <w:r w:rsidRPr="00051D50">
        <w:rPr>
          <w:sz w:val="22"/>
          <w:szCs w:val="22"/>
        </w:rPr>
        <w:t>LabeledPoint</w:t>
      </w:r>
      <w:proofErr w:type="spellEnd"/>
      <w:r w:rsidRPr="00051D50">
        <w:rPr>
          <w:sz w:val="22"/>
          <w:szCs w:val="22"/>
        </w:rPr>
        <w:t>(</w:t>
      </w:r>
      <w:proofErr w:type="gramEnd"/>
      <w:r w:rsidRPr="00051D50">
        <w:rPr>
          <w:sz w:val="22"/>
          <w:szCs w:val="22"/>
        </w:rPr>
        <w:t>1.0, [1.0, 2.0, 0.0]),</w:t>
      </w:r>
    </w:p>
    <w:p w14:paraId="624510AF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     </w:t>
      </w:r>
      <w:proofErr w:type="spellStart"/>
      <w:proofErr w:type="gramStart"/>
      <w:r w:rsidRPr="00051D50">
        <w:rPr>
          <w:sz w:val="22"/>
          <w:szCs w:val="22"/>
        </w:rPr>
        <w:t>LabeledPoint</w:t>
      </w:r>
      <w:proofErr w:type="spellEnd"/>
      <w:r w:rsidRPr="00051D50">
        <w:rPr>
          <w:sz w:val="22"/>
          <w:szCs w:val="22"/>
        </w:rPr>
        <w:t>(</w:t>
      </w:r>
      <w:proofErr w:type="gramEnd"/>
      <w:r w:rsidRPr="00051D50">
        <w:rPr>
          <w:sz w:val="22"/>
          <w:szCs w:val="22"/>
        </w:rPr>
        <w:t>1.0, [-1.0, 0.0, -0.5])]</w:t>
      </w:r>
    </w:p>
    <w:p w14:paraId="0E9E06EF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051D50">
        <w:rPr>
          <w:sz w:val="22"/>
          <w:szCs w:val="22"/>
        </w:rPr>
        <w:t>)  #</w:t>
      </w:r>
      <w:proofErr w:type="gramEnd"/>
      <w:r w:rsidRPr="00051D50">
        <w:rPr>
          <w:sz w:val="22"/>
          <w:szCs w:val="22"/>
        </w:rPr>
        <w:t xml:space="preserve"> </w:t>
      </w:r>
      <w:proofErr w:type="spellStart"/>
      <w:r w:rsidRPr="00051D50">
        <w:rPr>
          <w:sz w:val="22"/>
          <w:szCs w:val="22"/>
        </w:rPr>
        <w:t>LabeledPoint</w:t>
      </w:r>
      <w:proofErr w:type="spellEnd"/>
      <w:r w:rsidRPr="00051D50">
        <w:rPr>
          <w:sz w:val="22"/>
          <w:szCs w:val="22"/>
        </w:rPr>
        <w:t>(label, feature)</w:t>
      </w:r>
    </w:p>
    <w:p w14:paraId="5F7CB957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4EDF397D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# The contingency table is constructed from an RDD of </w:t>
      </w:r>
      <w:proofErr w:type="spellStart"/>
      <w:r w:rsidRPr="00051D50">
        <w:rPr>
          <w:sz w:val="22"/>
          <w:szCs w:val="22"/>
        </w:rPr>
        <w:t>LabeledPoint</w:t>
      </w:r>
      <w:proofErr w:type="spellEnd"/>
      <w:r w:rsidRPr="00051D50">
        <w:rPr>
          <w:sz w:val="22"/>
          <w:szCs w:val="22"/>
        </w:rPr>
        <w:t xml:space="preserve"> and used to conduct</w:t>
      </w:r>
    </w:p>
    <w:p w14:paraId="64AD460D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# the independence </w:t>
      </w:r>
      <w:proofErr w:type="gramStart"/>
      <w:r w:rsidRPr="00051D50">
        <w:rPr>
          <w:sz w:val="22"/>
          <w:szCs w:val="22"/>
        </w:rPr>
        <w:t>test</w:t>
      </w:r>
      <w:proofErr w:type="gramEnd"/>
      <w:r w:rsidRPr="00051D50">
        <w:rPr>
          <w:sz w:val="22"/>
          <w:szCs w:val="22"/>
        </w:rPr>
        <w:t xml:space="preserve">. Returns an array containing the </w:t>
      </w:r>
      <w:proofErr w:type="spellStart"/>
      <w:r w:rsidRPr="00051D50">
        <w:rPr>
          <w:sz w:val="22"/>
          <w:szCs w:val="22"/>
        </w:rPr>
        <w:t>ChiSquaredTestResult</w:t>
      </w:r>
      <w:proofErr w:type="spellEnd"/>
      <w:r w:rsidRPr="00051D50">
        <w:rPr>
          <w:sz w:val="22"/>
          <w:szCs w:val="22"/>
        </w:rPr>
        <w:t xml:space="preserve"> for every feature</w:t>
      </w:r>
    </w:p>
    <w:p w14:paraId="66655229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># against the label.</w:t>
      </w:r>
    </w:p>
    <w:p w14:paraId="580DEF3F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051D50">
        <w:rPr>
          <w:sz w:val="22"/>
          <w:szCs w:val="22"/>
        </w:rPr>
        <w:t>featureTestResults</w:t>
      </w:r>
      <w:proofErr w:type="spellEnd"/>
      <w:r w:rsidRPr="00051D50">
        <w:rPr>
          <w:sz w:val="22"/>
          <w:szCs w:val="22"/>
        </w:rPr>
        <w:t xml:space="preserve"> = </w:t>
      </w:r>
      <w:proofErr w:type="spellStart"/>
      <w:r w:rsidRPr="00051D50">
        <w:rPr>
          <w:sz w:val="22"/>
          <w:szCs w:val="22"/>
        </w:rPr>
        <w:t>Statistics.chiSqTest</w:t>
      </w:r>
      <w:proofErr w:type="spellEnd"/>
      <w:r w:rsidRPr="00051D50">
        <w:rPr>
          <w:sz w:val="22"/>
          <w:szCs w:val="22"/>
        </w:rPr>
        <w:t>(</w:t>
      </w:r>
      <w:proofErr w:type="spellStart"/>
      <w:r w:rsidRPr="00051D50">
        <w:rPr>
          <w:sz w:val="22"/>
          <w:szCs w:val="22"/>
        </w:rPr>
        <w:t>obs</w:t>
      </w:r>
      <w:proofErr w:type="spellEnd"/>
      <w:r w:rsidRPr="00051D50">
        <w:rPr>
          <w:sz w:val="22"/>
          <w:szCs w:val="22"/>
        </w:rPr>
        <w:t>)</w:t>
      </w:r>
    </w:p>
    <w:p w14:paraId="29A0237F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7F7E9048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for </w:t>
      </w:r>
      <w:proofErr w:type="spellStart"/>
      <w:r w:rsidRPr="00051D50">
        <w:rPr>
          <w:sz w:val="22"/>
          <w:szCs w:val="22"/>
        </w:rPr>
        <w:t>i</w:t>
      </w:r>
      <w:proofErr w:type="spellEnd"/>
      <w:r w:rsidRPr="00051D50">
        <w:rPr>
          <w:sz w:val="22"/>
          <w:szCs w:val="22"/>
        </w:rPr>
        <w:t>, result in enumerate(</w:t>
      </w:r>
      <w:proofErr w:type="spellStart"/>
      <w:r w:rsidRPr="00051D50">
        <w:rPr>
          <w:sz w:val="22"/>
          <w:szCs w:val="22"/>
        </w:rPr>
        <w:t>featureTestResults</w:t>
      </w:r>
      <w:proofErr w:type="spellEnd"/>
      <w:r w:rsidRPr="00051D50">
        <w:rPr>
          <w:sz w:val="22"/>
          <w:szCs w:val="22"/>
        </w:rPr>
        <w:t>):</w:t>
      </w:r>
    </w:p>
    <w:p w14:paraId="35720F7F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    </w:t>
      </w:r>
      <w:proofErr w:type="gramStart"/>
      <w:r w:rsidRPr="00051D50">
        <w:rPr>
          <w:sz w:val="22"/>
          <w:szCs w:val="22"/>
        </w:rPr>
        <w:t>print(</w:t>
      </w:r>
      <w:proofErr w:type="gramEnd"/>
      <w:r w:rsidRPr="00051D50">
        <w:rPr>
          <w:sz w:val="22"/>
          <w:szCs w:val="22"/>
        </w:rPr>
        <w:t>"Column %d:\</w:t>
      </w:r>
      <w:proofErr w:type="spellStart"/>
      <w:r w:rsidRPr="00051D50">
        <w:rPr>
          <w:sz w:val="22"/>
          <w:szCs w:val="22"/>
        </w:rPr>
        <w:t>n%s</w:t>
      </w:r>
      <w:proofErr w:type="spellEnd"/>
      <w:r w:rsidRPr="00051D50">
        <w:rPr>
          <w:sz w:val="22"/>
          <w:szCs w:val="22"/>
        </w:rPr>
        <w:t>" % (</w:t>
      </w:r>
      <w:proofErr w:type="spellStart"/>
      <w:r w:rsidRPr="00051D50">
        <w:rPr>
          <w:sz w:val="22"/>
          <w:szCs w:val="22"/>
        </w:rPr>
        <w:t>i</w:t>
      </w:r>
      <w:proofErr w:type="spellEnd"/>
      <w:r w:rsidRPr="00051D50">
        <w:rPr>
          <w:sz w:val="22"/>
          <w:szCs w:val="22"/>
        </w:rPr>
        <w:t xml:space="preserve"> + 1, result))</w:t>
      </w:r>
    </w:p>
    <w:p w14:paraId="73C93FFE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0AA8F0B5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lastRenderedPageBreak/>
        <w:t xml:space="preserve">Input: No input files used. Data is generated in the code. </w:t>
      </w:r>
    </w:p>
    <w:p w14:paraId="0E2705EE" w14:textId="77777777" w:rsidR="00803DEB" w:rsidRPr="006D02CD" w:rsidRDefault="00803DEB" w:rsidP="006D02CD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>Output: Sample output is as given below.</w:t>
      </w:r>
    </w:p>
    <w:p w14:paraId="0A1B3B74" w14:textId="77777777" w:rsidR="00803DEB" w:rsidRDefault="00803DEB" w:rsidP="00803DEB">
      <w:pPr>
        <w:rPr>
          <w:rFonts w:ascii="Arial" w:eastAsia="Arial" w:hAnsi="Arial" w:cs="Arial"/>
          <w:lang w:val="en-IN" w:eastAsia="en-IN"/>
        </w:rPr>
      </w:pPr>
      <w:r w:rsidRPr="003C0F48">
        <w:rPr>
          <w:rFonts w:ascii="Arial" w:eastAsia="Arial" w:hAnsi="Arial" w:cs="Arial"/>
          <w:noProof/>
        </w:rPr>
        <w:drawing>
          <wp:inline distT="0" distB="0" distL="0" distR="0" wp14:anchorId="1B602E79" wp14:editId="53E399BE">
            <wp:extent cx="5943600" cy="3975931"/>
            <wp:effectExtent l="19050" t="19050" r="19050" b="24569"/>
            <wp:docPr id="2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93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48943" w14:textId="77777777" w:rsidR="00803DEB" w:rsidRPr="00867B35" w:rsidRDefault="00803DEB" w:rsidP="00867B35">
      <w:pPr>
        <w:pStyle w:val="Heading2"/>
        <w:numPr>
          <w:ilvl w:val="0"/>
          <w:numId w:val="0"/>
        </w:numPr>
      </w:pPr>
    </w:p>
    <w:p w14:paraId="7BD2AB0C" w14:textId="77777777" w:rsidR="00803DEB" w:rsidRDefault="00803DEB" w:rsidP="00867B35">
      <w:pPr>
        <w:pStyle w:val="Heading2"/>
      </w:pPr>
      <w:bookmarkStart w:id="25" w:name="_Toc16091163"/>
      <w:r>
        <w:t xml:space="preserve">Execute Spark </w:t>
      </w:r>
      <w:proofErr w:type="spellStart"/>
      <w:r>
        <w:t>Sumbit</w:t>
      </w:r>
      <w:proofErr w:type="spellEnd"/>
      <w:r>
        <w:t xml:space="preserve"> job on </w:t>
      </w:r>
      <w:proofErr w:type="spellStart"/>
      <w:r>
        <w:t>JupterHub</w:t>
      </w:r>
      <w:bookmarkEnd w:id="25"/>
      <w:proofErr w:type="spellEnd"/>
    </w:p>
    <w:p w14:paraId="5BF8F826" w14:textId="77777777" w:rsidR="00867B35" w:rsidRPr="00867B35" w:rsidRDefault="00867B35" w:rsidP="00867B35"/>
    <w:p w14:paraId="7954AF54" w14:textId="77777777" w:rsidR="00803DEB" w:rsidRPr="0092204F" w:rsidRDefault="00803DEB" w:rsidP="0092204F">
      <w:pPr>
        <w:spacing w:before="100" w:beforeAutospacing="1" w:after="100" w:afterAutospacing="1" w:line="360" w:lineRule="auto"/>
        <w:rPr>
          <w:sz w:val="22"/>
          <w:szCs w:val="22"/>
        </w:rPr>
      </w:pPr>
      <w:r w:rsidRPr="0092204F">
        <w:rPr>
          <w:sz w:val="22"/>
          <w:szCs w:val="22"/>
        </w:rPr>
        <w:t xml:space="preserve">Start a </w:t>
      </w:r>
      <w:proofErr w:type="spellStart"/>
      <w:r w:rsidRPr="0092204F">
        <w:rPr>
          <w:sz w:val="22"/>
          <w:szCs w:val="22"/>
        </w:rPr>
        <w:t>toree</w:t>
      </w:r>
      <w:proofErr w:type="spellEnd"/>
      <w:r w:rsidRPr="0092204F">
        <w:rPr>
          <w:sz w:val="22"/>
          <w:szCs w:val="22"/>
        </w:rPr>
        <w:t xml:space="preserve"> </w:t>
      </w:r>
      <w:proofErr w:type="spellStart"/>
      <w:r w:rsidRPr="0092204F">
        <w:rPr>
          <w:sz w:val="22"/>
          <w:szCs w:val="22"/>
        </w:rPr>
        <w:t>pySpark</w:t>
      </w:r>
      <w:proofErr w:type="spellEnd"/>
      <w:r w:rsidRPr="0092204F">
        <w:rPr>
          <w:sz w:val="22"/>
          <w:szCs w:val="22"/>
        </w:rPr>
        <w:t xml:space="preserve"> kernel -&gt; Wait till kernel creates a spark shell. You can run up to 4 Spark shells with current configurations. If your shell doesn’t start, you may have used up all the cores. Kill unused Kernels to release resources.</w:t>
      </w:r>
    </w:p>
    <w:p w14:paraId="40D72E70" w14:textId="77777777" w:rsidR="00803DEB" w:rsidRPr="0092204F" w:rsidRDefault="00803DEB" w:rsidP="0092204F">
      <w:pPr>
        <w:spacing w:before="100" w:beforeAutospacing="1" w:after="100" w:afterAutospacing="1" w:line="360" w:lineRule="auto"/>
        <w:rPr>
          <w:sz w:val="22"/>
          <w:szCs w:val="22"/>
        </w:rPr>
      </w:pPr>
      <w:r w:rsidRPr="0092204F">
        <w:rPr>
          <w:sz w:val="22"/>
          <w:szCs w:val="22"/>
        </w:rPr>
        <w:t>Code:</w:t>
      </w:r>
    </w:p>
    <w:p w14:paraId="1A1D6185" w14:textId="77777777" w:rsidR="00803DEB" w:rsidRPr="0092204F" w:rsidRDefault="00803DEB" w:rsidP="0092204F">
      <w:pPr>
        <w:spacing w:before="100" w:beforeAutospacing="1" w:after="100" w:afterAutospacing="1" w:line="360" w:lineRule="auto"/>
        <w:rPr>
          <w:sz w:val="22"/>
          <w:szCs w:val="22"/>
        </w:rPr>
      </w:pPr>
      <w:r w:rsidRPr="0092204F">
        <w:rPr>
          <w:sz w:val="22"/>
          <w:szCs w:val="22"/>
        </w:rPr>
        <w:t>##</w:t>
      </w:r>
      <w:proofErr w:type="spellStart"/>
      <w:r w:rsidRPr="0092204F">
        <w:rPr>
          <w:sz w:val="22"/>
          <w:szCs w:val="22"/>
        </w:rPr>
        <w:t>sh</w:t>
      </w:r>
      <w:proofErr w:type="spellEnd"/>
    </w:p>
    <w:p w14:paraId="7432F531" w14:textId="77777777" w:rsidR="00803DEB" w:rsidRPr="0092204F" w:rsidRDefault="00803DEB" w:rsidP="0092204F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92204F">
        <w:rPr>
          <w:sz w:val="22"/>
          <w:szCs w:val="22"/>
        </w:rPr>
        <w:t>./</w:t>
      </w:r>
      <w:proofErr w:type="gramEnd"/>
      <w:r w:rsidRPr="0092204F">
        <w:rPr>
          <w:sz w:val="22"/>
          <w:szCs w:val="22"/>
        </w:rPr>
        <w:t>bin/spark-submit \</w:t>
      </w:r>
      <w:r w:rsidRPr="0092204F">
        <w:rPr>
          <w:sz w:val="22"/>
          <w:szCs w:val="22"/>
        </w:rPr>
        <w:br/>
        <w:t xml:space="preserve">  --class </w:t>
      </w:r>
      <w:proofErr w:type="spellStart"/>
      <w:r w:rsidRPr="0092204F">
        <w:rPr>
          <w:sz w:val="22"/>
          <w:szCs w:val="22"/>
        </w:rPr>
        <w:t>org.apache.spark.examples.SparkPi</w:t>
      </w:r>
      <w:proofErr w:type="spellEnd"/>
      <w:r w:rsidRPr="0092204F">
        <w:rPr>
          <w:sz w:val="22"/>
          <w:szCs w:val="22"/>
        </w:rPr>
        <w:t xml:space="preserve"> \</w:t>
      </w:r>
      <w:r w:rsidRPr="0092204F">
        <w:rPr>
          <w:sz w:val="22"/>
          <w:szCs w:val="22"/>
        </w:rPr>
        <w:br/>
        <w:t xml:space="preserve">  --master local[8] \</w:t>
      </w:r>
      <w:r w:rsidRPr="0092204F">
        <w:rPr>
          <w:sz w:val="22"/>
          <w:szCs w:val="22"/>
        </w:rPr>
        <w:br/>
      </w:r>
      <w:r w:rsidRPr="0092204F">
        <w:rPr>
          <w:sz w:val="22"/>
          <w:szCs w:val="22"/>
        </w:rPr>
        <w:lastRenderedPageBreak/>
        <w:t xml:space="preserve">   /usr/lib/spark/spark-2.3.1-bin-hadoop2.7/examples/jars/spark-examples_2.11-2.3.1.jar \</w:t>
      </w:r>
      <w:r w:rsidRPr="0092204F">
        <w:rPr>
          <w:sz w:val="22"/>
          <w:szCs w:val="22"/>
        </w:rPr>
        <w:br/>
        <w:t xml:space="preserve">  100</w:t>
      </w:r>
    </w:p>
    <w:p w14:paraId="61F55CBF" w14:textId="77777777" w:rsidR="0092204F" w:rsidRDefault="00DD606B" w:rsidP="0092204F">
      <w:pPr>
        <w:spacing w:before="100" w:beforeAutospacing="1" w:after="100" w:afterAutospacing="1" w:line="360" w:lineRule="auto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1CF406A5" w14:textId="77777777" w:rsidR="00803DEB" w:rsidRPr="0092204F" w:rsidRDefault="00803DEB" w:rsidP="0092204F">
      <w:pPr>
        <w:spacing w:before="100" w:beforeAutospacing="1" w:after="100" w:afterAutospacing="1" w:line="360" w:lineRule="auto"/>
        <w:rPr>
          <w:sz w:val="22"/>
          <w:szCs w:val="22"/>
        </w:rPr>
      </w:pPr>
      <w:r w:rsidRPr="0092204F">
        <w:rPr>
          <w:sz w:val="22"/>
          <w:szCs w:val="22"/>
        </w:rPr>
        <w:t>Check Spark master GUI that job is running under Running Applications section</w:t>
      </w:r>
    </w:p>
    <w:p w14:paraId="58AFBA10" w14:textId="77777777" w:rsidR="00803DEB" w:rsidRPr="0092204F" w:rsidRDefault="00803DEB" w:rsidP="0092204F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6881D4A6" w14:textId="77777777" w:rsidR="00803DEB" w:rsidRPr="0092204F" w:rsidRDefault="00803DEB" w:rsidP="0092204F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57C7C02A" w14:textId="77777777" w:rsidR="00803DEB" w:rsidRDefault="00803DEB" w:rsidP="00803DEB">
      <w:pPr>
        <w:rPr>
          <w:rFonts w:ascii="Arial" w:eastAsia="Arial" w:hAnsi="Arial" w:cs="Arial"/>
          <w:lang w:val="en-IN" w:eastAsia="en-IN"/>
        </w:rPr>
      </w:pPr>
    </w:p>
    <w:p w14:paraId="2523FFA0" w14:textId="77777777" w:rsidR="00803DEB" w:rsidRPr="00223729" w:rsidRDefault="00803DEB" w:rsidP="000058AD">
      <w:pPr>
        <w:pStyle w:val="Heading1"/>
        <w:numPr>
          <w:ilvl w:val="0"/>
          <w:numId w:val="6"/>
        </w:numPr>
        <w:rPr>
          <w:rFonts w:asciiTheme="minorHAnsi" w:hAnsiTheme="minorHAnsi"/>
        </w:rPr>
      </w:pPr>
      <w:bookmarkStart w:id="26" w:name="_Toc9931222"/>
      <w:bookmarkStart w:id="27" w:name="_Toc16091164"/>
      <w:r w:rsidRPr="00223729">
        <w:rPr>
          <w:rFonts w:asciiTheme="minorHAnsi" w:hAnsiTheme="minorHAnsi"/>
        </w:rPr>
        <w:lastRenderedPageBreak/>
        <w:t>Sample test cases for Spark with notebooks</w:t>
      </w:r>
      <w:bookmarkEnd w:id="26"/>
      <w:bookmarkEnd w:id="27"/>
    </w:p>
    <w:p w14:paraId="711253F8" w14:textId="77777777" w:rsidR="00803DEB" w:rsidRDefault="00803DEB" w:rsidP="00803DEB">
      <w:pPr>
        <w:rPr>
          <w:rFonts w:ascii="Arial" w:eastAsia="Arial" w:hAnsi="Arial" w:cs="Arial"/>
          <w:lang w:val="en-IN" w:eastAsia="en-IN"/>
        </w:rPr>
      </w:pPr>
    </w:p>
    <w:p w14:paraId="672C4FCC" w14:textId="77777777" w:rsidR="00803DEB" w:rsidRDefault="00803DEB" w:rsidP="00555E63">
      <w:pPr>
        <w:pStyle w:val="Heading2"/>
      </w:pPr>
      <w:bookmarkStart w:id="28" w:name="_Toc9931223"/>
      <w:bookmarkStart w:id="29" w:name="_Toc16091165"/>
      <w:r w:rsidRPr="003C0F48">
        <w:t>PySpark testing</w:t>
      </w:r>
      <w:bookmarkEnd w:id="28"/>
      <w:bookmarkEnd w:id="29"/>
    </w:p>
    <w:p w14:paraId="29FE24F2" w14:textId="77777777" w:rsidR="00867B35" w:rsidRPr="00867B35" w:rsidRDefault="00867B35" w:rsidP="00867B35"/>
    <w:p w14:paraId="15DC179B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Start a </w:t>
      </w:r>
      <w:proofErr w:type="spellStart"/>
      <w:r w:rsidRPr="00AF228D">
        <w:rPr>
          <w:sz w:val="22"/>
          <w:szCs w:val="22"/>
        </w:rPr>
        <w:t>toree</w:t>
      </w:r>
      <w:proofErr w:type="spellEnd"/>
      <w:r w:rsidRPr="00AF228D">
        <w:rPr>
          <w:sz w:val="22"/>
          <w:szCs w:val="22"/>
        </w:rPr>
        <w:t xml:space="preserve"> </w:t>
      </w:r>
      <w:proofErr w:type="spellStart"/>
      <w:r w:rsidRPr="00AF228D">
        <w:rPr>
          <w:sz w:val="22"/>
          <w:szCs w:val="22"/>
        </w:rPr>
        <w:t>pySpark</w:t>
      </w:r>
      <w:proofErr w:type="spellEnd"/>
      <w:r w:rsidRPr="00AF228D">
        <w:rPr>
          <w:sz w:val="22"/>
          <w:szCs w:val="22"/>
        </w:rPr>
        <w:t xml:space="preserve"> kernel -&gt; Wait till kernel creates a spark shell. You can run up to 4 Spark shells with current configurations. If your shell doesn’t start, you may have used up all the cores. Kill unused Kernels to release resources.</w:t>
      </w:r>
    </w:p>
    <w:p w14:paraId="378257EC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Code: </w:t>
      </w:r>
    </w:p>
    <w:p w14:paraId="1E73BE92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from </w:t>
      </w:r>
      <w:proofErr w:type="spellStart"/>
      <w:r w:rsidRPr="00AF228D">
        <w:rPr>
          <w:sz w:val="22"/>
          <w:szCs w:val="22"/>
        </w:rPr>
        <w:t>pyspark</w:t>
      </w:r>
      <w:proofErr w:type="spellEnd"/>
      <w:r w:rsidRPr="00AF228D">
        <w:rPr>
          <w:sz w:val="22"/>
          <w:szCs w:val="22"/>
        </w:rPr>
        <w:t xml:space="preserve"> import </w:t>
      </w:r>
      <w:proofErr w:type="spellStart"/>
      <w:r w:rsidRPr="00AF228D">
        <w:rPr>
          <w:sz w:val="22"/>
          <w:szCs w:val="22"/>
        </w:rPr>
        <w:t>SparkConf</w:t>
      </w:r>
      <w:proofErr w:type="spellEnd"/>
      <w:r w:rsidRPr="00AF228D">
        <w:rPr>
          <w:sz w:val="22"/>
          <w:szCs w:val="22"/>
        </w:rPr>
        <w:t xml:space="preserve">, </w:t>
      </w:r>
      <w:proofErr w:type="spellStart"/>
      <w:r w:rsidRPr="00AF228D">
        <w:rPr>
          <w:sz w:val="22"/>
          <w:szCs w:val="22"/>
        </w:rPr>
        <w:t>SparkContext</w:t>
      </w:r>
      <w:proofErr w:type="spellEnd"/>
    </w:p>
    <w:p w14:paraId="5962A59A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from </w:t>
      </w:r>
      <w:proofErr w:type="spellStart"/>
      <w:proofErr w:type="gramStart"/>
      <w:r w:rsidRPr="00AF228D">
        <w:rPr>
          <w:sz w:val="22"/>
          <w:szCs w:val="22"/>
        </w:rPr>
        <w:t>sklearn.datasets</w:t>
      </w:r>
      <w:proofErr w:type="spellEnd"/>
      <w:proofErr w:type="gramEnd"/>
      <w:r w:rsidRPr="00AF228D">
        <w:rPr>
          <w:sz w:val="22"/>
          <w:szCs w:val="22"/>
        </w:rPr>
        <w:t xml:space="preserve"> import </w:t>
      </w:r>
      <w:proofErr w:type="spellStart"/>
      <w:r w:rsidRPr="00AF228D">
        <w:rPr>
          <w:sz w:val="22"/>
          <w:szCs w:val="22"/>
        </w:rPr>
        <w:t>make_classification</w:t>
      </w:r>
      <w:proofErr w:type="spellEnd"/>
    </w:p>
    <w:p w14:paraId="3877F87C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from </w:t>
      </w:r>
      <w:proofErr w:type="spellStart"/>
      <w:proofErr w:type="gramStart"/>
      <w:r w:rsidRPr="00AF228D">
        <w:rPr>
          <w:sz w:val="22"/>
          <w:szCs w:val="22"/>
        </w:rPr>
        <w:t>sklearn.ensemble</w:t>
      </w:r>
      <w:proofErr w:type="spellEnd"/>
      <w:proofErr w:type="gramEnd"/>
      <w:r w:rsidRPr="00AF228D">
        <w:rPr>
          <w:sz w:val="22"/>
          <w:szCs w:val="22"/>
        </w:rPr>
        <w:t xml:space="preserve"> import </w:t>
      </w:r>
      <w:proofErr w:type="spellStart"/>
      <w:r w:rsidRPr="00AF228D">
        <w:rPr>
          <w:sz w:val="22"/>
          <w:szCs w:val="22"/>
        </w:rPr>
        <w:t>ExtraTreesClassifier</w:t>
      </w:r>
      <w:proofErr w:type="spellEnd"/>
    </w:p>
    <w:p w14:paraId="6D848A55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>import pandas as pd</w:t>
      </w:r>
    </w:p>
    <w:p w14:paraId="0D7C1314" w14:textId="403AE541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import </w:t>
      </w:r>
      <w:proofErr w:type="spellStart"/>
      <w:r w:rsidRPr="00AF228D">
        <w:rPr>
          <w:sz w:val="22"/>
          <w:szCs w:val="22"/>
        </w:rPr>
        <w:t>numpy</w:t>
      </w:r>
      <w:proofErr w:type="spellEnd"/>
      <w:r w:rsidRPr="00AF228D">
        <w:rPr>
          <w:sz w:val="22"/>
          <w:szCs w:val="22"/>
        </w:rPr>
        <w:t xml:space="preserve"> as np</w:t>
      </w:r>
    </w:p>
    <w:p w14:paraId="6BF49F5C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># Build a classification task using 3 informative features</w:t>
      </w:r>
    </w:p>
    <w:p w14:paraId="229275FF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X, y = </w:t>
      </w:r>
      <w:proofErr w:type="spellStart"/>
      <w:r w:rsidRPr="00AF228D">
        <w:rPr>
          <w:sz w:val="22"/>
          <w:szCs w:val="22"/>
        </w:rPr>
        <w:t>make_</w:t>
      </w:r>
      <w:proofErr w:type="gramStart"/>
      <w:r w:rsidRPr="00AF228D">
        <w:rPr>
          <w:sz w:val="22"/>
          <w:szCs w:val="22"/>
        </w:rPr>
        <w:t>classification</w:t>
      </w:r>
      <w:proofErr w:type="spellEnd"/>
      <w:r w:rsidRPr="00AF228D">
        <w:rPr>
          <w:sz w:val="22"/>
          <w:szCs w:val="22"/>
        </w:rPr>
        <w:t>(</w:t>
      </w:r>
      <w:proofErr w:type="spellStart"/>
      <w:proofErr w:type="gramEnd"/>
      <w:r w:rsidRPr="00AF228D">
        <w:rPr>
          <w:sz w:val="22"/>
          <w:szCs w:val="22"/>
        </w:rPr>
        <w:t>n_samples</w:t>
      </w:r>
      <w:proofErr w:type="spellEnd"/>
      <w:r w:rsidRPr="00AF228D">
        <w:rPr>
          <w:sz w:val="22"/>
          <w:szCs w:val="22"/>
        </w:rPr>
        <w:t>=12000,</w:t>
      </w:r>
    </w:p>
    <w:p w14:paraId="67C58EED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                       </w:t>
      </w:r>
      <w:proofErr w:type="spellStart"/>
      <w:r w:rsidRPr="00AF228D">
        <w:rPr>
          <w:sz w:val="22"/>
          <w:szCs w:val="22"/>
        </w:rPr>
        <w:t>n_features</w:t>
      </w:r>
      <w:proofErr w:type="spellEnd"/>
      <w:r w:rsidRPr="00AF228D">
        <w:rPr>
          <w:sz w:val="22"/>
          <w:szCs w:val="22"/>
        </w:rPr>
        <w:t>=10,</w:t>
      </w:r>
    </w:p>
    <w:p w14:paraId="21090B64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                       </w:t>
      </w:r>
      <w:proofErr w:type="spellStart"/>
      <w:r w:rsidRPr="00AF228D">
        <w:rPr>
          <w:sz w:val="22"/>
          <w:szCs w:val="22"/>
        </w:rPr>
        <w:t>n_informative</w:t>
      </w:r>
      <w:proofErr w:type="spellEnd"/>
      <w:r w:rsidRPr="00AF228D">
        <w:rPr>
          <w:sz w:val="22"/>
          <w:szCs w:val="22"/>
        </w:rPr>
        <w:t>=3,</w:t>
      </w:r>
    </w:p>
    <w:p w14:paraId="7306C761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                       </w:t>
      </w:r>
      <w:proofErr w:type="spellStart"/>
      <w:r w:rsidRPr="00AF228D">
        <w:rPr>
          <w:sz w:val="22"/>
          <w:szCs w:val="22"/>
        </w:rPr>
        <w:t>n_redundant</w:t>
      </w:r>
      <w:proofErr w:type="spellEnd"/>
      <w:r w:rsidRPr="00AF228D">
        <w:rPr>
          <w:sz w:val="22"/>
          <w:szCs w:val="22"/>
        </w:rPr>
        <w:t>=0,</w:t>
      </w:r>
    </w:p>
    <w:p w14:paraId="661BBC16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                       </w:t>
      </w:r>
      <w:proofErr w:type="spellStart"/>
      <w:r w:rsidRPr="00AF228D">
        <w:rPr>
          <w:sz w:val="22"/>
          <w:szCs w:val="22"/>
        </w:rPr>
        <w:t>n_repeated</w:t>
      </w:r>
      <w:proofErr w:type="spellEnd"/>
      <w:r w:rsidRPr="00AF228D">
        <w:rPr>
          <w:sz w:val="22"/>
          <w:szCs w:val="22"/>
        </w:rPr>
        <w:t>=0,</w:t>
      </w:r>
    </w:p>
    <w:p w14:paraId="510B8EE7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                       </w:t>
      </w:r>
      <w:proofErr w:type="spellStart"/>
      <w:r w:rsidRPr="00AF228D">
        <w:rPr>
          <w:sz w:val="22"/>
          <w:szCs w:val="22"/>
        </w:rPr>
        <w:t>n_classes</w:t>
      </w:r>
      <w:proofErr w:type="spellEnd"/>
      <w:r w:rsidRPr="00AF228D">
        <w:rPr>
          <w:sz w:val="22"/>
          <w:szCs w:val="22"/>
        </w:rPr>
        <w:t>=2,</w:t>
      </w:r>
    </w:p>
    <w:p w14:paraId="437617DF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                       </w:t>
      </w:r>
      <w:proofErr w:type="spellStart"/>
      <w:r w:rsidRPr="00AF228D">
        <w:rPr>
          <w:sz w:val="22"/>
          <w:szCs w:val="22"/>
        </w:rPr>
        <w:t>random_state</w:t>
      </w:r>
      <w:proofErr w:type="spellEnd"/>
      <w:r w:rsidRPr="00AF228D">
        <w:rPr>
          <w:sz w:val="22"/>
          <w:szCs w:val="22"/>
        </w:rPr>
        <w:t>=0,</w:t>
      </w:r>
    </w:p>
    <w:p w14:paraId="247EABB1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                       shuffle=False)</w:t>
      </w:r>
    </w:p>
    <w:p w14:paraId="2A8D6B6F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lastRenderedPageBreak/>
        <w:t># Partition data</w:t>
      </w:r>
    </w:p>
    <w:p w14:paraId="0E5F5BC4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def </w:t>
      </w:r>
      <w:proofErr w:type="spellStart"/>
      <w:proofErr w:type="gramStart"/>
      <w:r w:rsidRPr="00AF228D">
        <w:rPr>
          <w:sz w:val="22"/>
          <w:szCs w:val="22"/>
        </w:rPr>
        <w:t>dataPart</w:t>
      </w:r>
      <w:proofErr w:type="spellEnd"/>
      <w:r w:rsidRPr="00AF228D">
        <w:rPr>
          <w:sz w:val="22"/>
          <w:szCs w:val="22"/>
        </w:rPr>
        <w:t>(</w:t>
      </w:r>
      <w:proofErr w:type="gramEnd"/>
      <w:r w:rsidRPr="00AF228D">
        <w:rPr>
          <w:sz w:val="22"/>
          <w:szCs w:val="22"/>
        </w:rPr>
        <w:t xml:space="preserve">X, y, start, stop): return </w:t>
      </w:r>
      <w:proofErr w:type="spellStart"/>
      <w:r w:rsidRPr="00AF228D">
        <w:rPr>
          <w:sz w:val="22"/>
          <w:szCs w:val="22"/>
        </w:rPr>
        <w:t>dict</w:t>
      </w:r>
      <w:proofErr w:type="spellEnd"/>
      <w:r w:rsidRPr="00AF228D">
        <w:rPr>
          <w:sz w:val="22"/>
          <w:szCs w:val="22"/>
        </w:rPr>
        <w:t>(X=X[</w:t>
      </w:r>
      <w:proofErr w:type="spellStart"/>
      <w:r w:rsidRPr="00AF228D">
        <w:rPr>
          <w:sz w:val="22"/>
          <w:szCs w:val="22"/>
        </w:rPr>
        <w:t>start:stop</w:t>
      </w:r>
      <w:proofErr w:type="spellEnd"/>
      <w:r w:rsidRPr="00AF228D">
        <w:rPr>
          <w:sz w:val="22"/>
          <w:szCs w:val="22"/>
        </w:rPr>
        <w:t>, :], y=y[</w:t>
      </w:r>
      <w:proofErr w:type="spellStart"/>
      <w:r w:rsidRPr="00AF228D">
        <w:rPr>
          <w:sz w:val="22"/>
          <w:szCs w:val="22"/>
        </w:rPr>
        <w:t>start:stop</w:t>
      </w:r>
      <w:proofErr w:type="spellEnd"/>
      <w:r w:rsidRPr="00AF228D">
        <w:rPr>
          <w:sz w:val="22"/>
          <w:szCs w:val="22"/>
        </w:rPr>
        <w:t>])</w:t>
      </w:r>
    </w:p>
    <w:p w14:paraId="7B502AE4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>def train(data):</w:t>
      </w:r>
    </w:p>
    <w:p w14:paraId="4D8A71FA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X = data['X']</w:t>
      </w:r>
    </w:p>
    <w:p w14:paraId="5343551E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y = data['y']</w:t>
      </w:r>
    </w:p>
    <w:p w14:paraId="049AB409" w14:textId="2E79CBE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return </w:t>
      </w:r>
      <w:proofErr w:type="spellStart"/>
      <w:r w:rsidRPr="00AF228D">
        <w:rPr>
          <w:sz w:val="22"/>
          <w:szCs w:val="22"/>
        </w:rPr>
        <w:t>ExtraTreesClassifier</w:t>
      </w:r>
      <w:proofErr w:type="spellEnd"/>
      <w:r w:rsidRPr="00AF228D">
        <w:rPr>
          <w:sz w:val="22"/>
          <w:szCs w:val="22"/>
        </w:rPr>
        <w:t>(</w:t>
      </w:r>
      <w:proofErr w:type="spellStart"/>
      <w:r w:rsidRPr="00AF228D">
        <w:rPr>
          <w:sz w:val="22"/>
          <w:szCs w:val="22"/>
        </w:rPr>
        <w:t>n_estimators</w:t>
      </w:r>
      <w:proofErr w:type="spellEnd"/>
      <w:r w:rsidRPr="00AF228D">
        <w:rPr>
          <w:sz w:val="22"/>
          <w:szCs w:val="22"/>
        </w:rPr>
        <w:t>=</w:t>
      </w:r>
      <w:proofErr w:type="gramStart"/>
      <w:r w:rsidRPr="00AF228D">
        <w:rPr>
          <w:sz w:val="22"/>
          <w:szCs w:val="22"/>
        </w:rPr>
        <w:t>100,random</w:t>
      </w:r>
      <w:proofErr w:type="gramEnd"/>
      <w:r w:rsidRPr="00AF228D">
        <w:rPr>
          <w:sz w:val="22"/>
          <w:szCs w:val="22"/>
        </w:rPr>
        <w:t>_state=0).fit(</w:t>
      </w:r>
      <w:proofErr w:type="spellStart"/>
      <w:r w:rsidRPr="00AF228D">
        <w:rPr>
          <w:sz w:val="22"/>
          <w:szCs w:val="22"/>
        </w:rPr>
        <w:t>X,y</w:t>
      </w:r>
      <w:proofErr w:type="spellEnd"/>
      <w:r w:rsidRPr="00AF228D">
        <w:rPr>
          <w:sz w:val="22"/>
          <w:szCs w:val="22"/>
        </w:rPr>
        <w:t>)</w:t>
      </w:r>
    </w:p>
    <w:p w14:paraId="3DF960C9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># Merge 2 Models</w:t>
      </w:r>
    </w:p>
    <w:p w14:paraId="2302DC9B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from </w:t>
      </w:r>
      <w:proofErr w:type="spellStart"/>
      <w:proofErr w:type="gramStart"/>
      <w:r w:rsidRPr="00AF228D">
        <w:rPr>
          <w:sz w:val="22"/>
          <w:szCs w:val="22"/>
        </w:rPr>
        <w:t>sklearn.base</w:t>
      </w:r>
      <w:proofErr w:type="spellEnd"/>
      <w:proofErr w:type="gramEnd"/>
      <w:r w:rsidRPr="00AF228D">
        <w:rPr>
          <w:sz w:val="22"/>
          <w:szCs w:val="22"/>
        </w:rPr>
        <w:t xml:space="preserve"> import copy</w:t>
      </w:r>
    </w:p>
    <w:p w14:paraId="3FD5FB21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>def merge(</w:t>
      </w:r>
      <w:proofErr w:type="spellStart"/>
      <w:proofErr w:type="gramStart"/>
      <w:r w:rsidRPr="00AF228D">
        <w:rPr>
          <w:sz w:val="22"/>
          <w:szCs w:val="22"/>
        </w:rPr>
        <w:t>left,right</w:t>
      </w:r>
      <w:proofErr w:type="spellEnd"/>
      <w:proofErr w:type="gramEnd"/>
      <w:r w:rsidRPr="00AF228D">
        <w:rPr>
          <w:sz w:val="22"/>
          <w:szCs w:val="22"/>
        </w:rPr>
        <w:t>):</w:t>
      </w:r>
    </w:p>
    <w:p w14:paraId="0F0FEC25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new = </w:t>
      </w:r>
      <w:proofErr w:type="spellStart"/>
      <w:proofErr w:type="gramStart"/>
      <w:r w:rsidRPr="00AF228D">
        <w:rPr>
          <w:sz w:val="22"/>
          <w:szCs w:val="22"/>
        </w:rPr>
        <w:t>copy.deepcopy</w:t>
      </w:r>
      <w:proofErr w:type="spellEnd"/>
      <w:proofErr w:type="gramEnd"/>
      <w:r w:rsidRPr="00AF228D">
        <w:rPr>
          <w:sz w:val="22"/>
          <w:szCs w:val="22"/>
        </w:rPr>
        <w:t>(left)</w:t>
      </w:r>
    </w:p>
    <w:p w14:paraId="70E30208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</w:t>
      </w:r>
      <w:proofErr w:type="spellStart"/>
      <w:proofErr w:type="gramStart"/>
      <w:r w:rsidRPr="00AF228D">
        <w:rPr>
          <w:sz w:val="22"/>
          <w:szCs w:val="22"/>
        </w:rPr>
        <w:t>new.estimators</w:t>
      </w:r>
      <w:proofErr w:type="spellEnd"/>
      <w:proofErr w:type="gramEnd"/>
      <w:r w:rsidRPr="00AF228D">
        <w:rPr>
          <w:sz w:val="22"/>
          <w:szCs w:val="22"/>
        </w:rPr>
        <w:t xml:space="preserve">_ += </w:t>
      </w:r>
      <w:proofErr w:type="spellStart"/>
      <w:r w:rsidRPr="00AF228D">
        <w:rPr>
          <w:sz w:val="22"/>
          <w:szCs w:val="22"/>
        </w:rPr>
        <w:t>right.estimators</w:t>
      </w:r>
      <w:proofErr w:type="spellEnd"/>
      <w:r w:rsidRPr="00AF228D">
        <w:rPr>
          <w:sz w:val="22"/>
          <w:szCs w:val="22"/>
        </w:rPr>
        <w:t>_</w:t>
      </w:r>
    </w:p>
    <w:p w14:paraId="4FD1EEC2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</w:t>
      </w:r>
      <w:proofErr w:type="spellStart"/>
      <w:proofErr w:type="gramStart"/>
      <w:r w:rsidRPr="00AF228D">
        <w:rPr>
          <w:sz w:val="22"/>
          <w:szCs w:val="22"/>
        </w:rPr>
        <w:t>new.n</w:t>
      </w:r>
      <w:proofErr w:type="gramEnd"/>
      <w:r w:rsidRPr="00AF228D">
        <w:rPr>
          <w:sz w:val="22"/>
          <w:szCs w:val="22"/>
        </w:rPr>
        <w:t>_estimators</w:t>
      </w:r>
      <w:proofErr w:type="spellEnd"/>
      <w:r w:rsidRPr="00AF228D">
        <w:rPr>
          <w:sz w:val="22"/>
          <w:szCs w:val="22"/>
        </w:rPr>
        <w:t xml:space="preserve"> = </w:t>
      </w:r>
      <w:proofErr w:type="spellStart"/>
      <w:r w:rsidRPr="00AF228D">
        <w:rPr>
          <w:sz w:val="22"/>
          <w:szCs w:val="22"/>
        </w:rPr>
        <w:t>len</w:t>
      </w:r>
      <w:proofErr w:type="spellEnd"/>
      <w:r w:rsidRPr="00AF228D">
        <w:rPr>
          <w:sz w:val="22"/>
          <w:szCs w:val="22"/>
        </w:rPr>
        <w:t>(</w:t>
      </w:r>
      <w:proofErr w:type="spellStart"/>
      <w:r w:rsidRPr="00AF228D">
        <w:rPr>
          <w:sz w:val="22"/>
          <w:szCs w:val="22"/>
        </w:rPr>
        <w:t>new.estimators</w:t>
      </w:r>
      <w:proofErr w:type="spellEnd"/>
      <w:r w:rsidRPr="00AF228D">
        <w:rPr>
          <w:sz w:val="22"/>
          <w:szCs w:val="22"/>
        </w:rPr>
        <w:t xml:space="preserve">_)  </w:t>
      </w:r>
    </w:p>
    <w:p w14:paraId="43C15A13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return new</w:t>
      </w:r>
    </w:p>
    <w:p w14:paraId="6BA95D52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>data = [</w:t>
      </w:r>
      <w:proofErr w:type="spellStart"/>
      <w:proofErr w:type="gramStart"/>
      <w:r w:rsidRPr="00AF228D">
        <w:rPr>
          <w:sz w:val="22"/>
          <w:szCs w:val="22"/>
        </w:rPr>
        <w:t>dataPart</w:t>
      </w:r>
      <w:proofErr w:type="spellEnd"/>
      <w:r w:rsidRPr="00AF228D">
        <w:rPr>
          <w:sz w:val="22"/>
          <w:szCs w:val="22"/>
        </w:rPr>
        <w:t>(</w:t>
      </w:r>
      <w:proofErr w:type="gramEnd"/>
      <w:r w:rsidRPr="00AF228D">
        <w:rPr>
          <w:sz w:val="22"/>
          <w:szCs w:val="22"/>
        </w:rPr>
        <w:t xml:space="preserve">X, y, 0, 4000), </w:t>
      </w:r>
      <w:proofErr w:type="spellStart"/>
      <w:r w:rsidRPr="00AF228D">
        <w:rPr>
          <w:sz w:val="22"/>
          <w:szCs w:val="22"/>
        </w:rPr>
        <w:t>dataPart</w:t>
      </w:r>
      <w:proofErr w:type="spellEnd"/>
      <w:r w:rsidRPr="00AF228D">
        <w:rPr>
          <w:sz w:val="22"/>
          <w:szCs w:val="22"/>
        </w:rPr>
        <w:t xml:space="preserve">(X,y,4000,8000), </w:t>
      </w:r>
      <w:proofErr w:type="spellStart"/>
      <w:r w:rsidRPr="00AF228D">
        <w:rPr>
          <w:sz w:val="22"/>
          <w:szCs w:val="22"/>
        </w:rPr>
        <w:t>dataPart</w:t>
      </w:r>
      <w:proofErr w:type="spellEnd"/>
      <w:r w:rsidRPr="00AF228D">
        <w:rPr>
          <w:sz w:val="22"/>
          <w:szCs w:val="22"/>
        </w:rPr>
        <w:t>(X,y,8000,12000)]</w:t>
      </w:r>
    </w:p>
    <w:p w14:paraId="5B6E0B7F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forest = </w:t>
      </w:r>
      <w:proofErr w:type="spellStart"/>
      <w:proofErr w:type="gramStart"/>
      <w:r w:rsidRPr="00AF228D">
        <w:rPr>
          <w:sz w:val="22"/>
          <w:szCs w:val="22"/>
        </w:rPr>
        <w:t>sc.parallelize</w:t>
      </w:r>
      <w:proofErr w:type="spellEnd"/>
      <w:proofErr w:type="gramEnd"/>
      <w:r w:rsidRPr="00AF228D">
        <w:rPr>
          <w:sz w:val="22"/>
          <w:szCs w:val="22"/>
        </w:rPr>
        <w:t>(data).map(train).reduce(merge)</w:t>
      </w:r>
    </w:p>
    <w:p w14:paraId="27BBF8F4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AF228D">
        <w:rPr>
          <w:sz w:val="22"/>
          <w:szCs w:val="22"/>
        </w:rPr>
        <w:t>importances</w:t>
      </w:r>
      <w:proofErr w:type="spellEnd"/>
      <w:r w:rsidRPr="00AF228D">
        <w:rPr>
          <w:sz w:val="22"/>
          <w:szCs w:val="22"/>
        </w:rPr>
        <w:t xml:space="preserve"> = </w:t>
      </w:r>
      <w:proofErr w:type="spellStart"/>
      <w:proofErr w:type="gramStart"/>
      <w:r w:rsidRPr="00AF228D">
        <w:rPr>
          <w:sz w:val="22"/>
          <w:szCs w:val="22"/>
        </w:rPr>
        <w:t>forest.feature</w:t>
      </w:r>
      <w:proofErr w:type="gramEnd"/>
      <w:r w:rsidRPr="00AF228D">
        <w:rPr>
          <w:sz w:val="22"/>
          <w:szCs w:val="22"/>
        </w:rPr>
        <w:t>_importances</w:t>
      </w:r>
      <w:proofErr w:type="spellEnd"/>
      <w:r w:rsidRPr="00AF228D">
        <w:rPr>
          <w:sz w:val="22"/>
          <w:szCs w:val="22"/>
        </w:rPr>
        <w:t>_</w:t>
      </w:r>
    </w:p>
    <w:p w14:paraId="714A7F1B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std = </w:t>
      </w:r>
      <w:proofErr w:type="spellStart"/>
      <w:proofErr w:type="gramStart"/>
      <w:r w:rsidRPr="00AF228D">
        <w:rPr>
          <w:sz w:val="22"/>
          <w:szCs w:val="22"/>
        </w:rPr>
        <w:t>np.std</w:t>
      </w:r>
      <w:proofErr w:type="spellEnd"/>
      <w:r w:rsidRPr="00AF228D">
        <w:rPr>
          <w:sz w:val="22"/>
          <w:szCs w:val="22"/>
        </w:rPr>
        <w:t>(</w:t>
      </w:r>
      <w:proofErr w:type="gramEnd"/>
      <w:r w:rsidRPr="00AF228D">
        <w:rPr>
          <w:sz w:val="22"/>
          <w:szCs w:val="22"/>
        </w:rPr>
        <w:t>[</w:t>
      </w:r>
      <w:proofErr w:type="spellStart"/>
      <w:r w:rsidRPr="00AF228D">
        <w:rPr>
          <w:sz w:val="22"/>
          <w:szCs w:val="22"/>
        </w:rPr>
        <w:t>tree.feature_importances</w:t>
      </w:r>
      <w:proofErr w:type="spellEnd"/>
      <w:r w:rsidRPr="00AF228D">
        <w:rPr>
          <w:sz w:val="22"/>
          <w:szCs w:val="22"/>
        </w:rPr>
        <w:t xml:space="preserve">_ for tree in </w:t>
      </w:r>
      <w:proofErr w:type="spellStart"/>
      <w:r w:rsidRPr="00AF228D">
        <w:rPr>
          <w:sz w:val="22"/>
          <w:szCs w:val="22"/>
        </w:rPr>
        <w:t>forest.estimators</w:t>
      </w:r>
      <w:proofErr w:type="spellEnd"/>
      <w:r w:rsidRPr="00AF228D">
        <w:rPr>
          <w:sz w:val="22"/>
          <w:szCs w:val="22"/>
        </w:rPr>
        <w:t>_],</w:t>
      </w:r>
    </w:p>
    <w:p w14:paraId="51FB202D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         axis=0)</w:t>
      </w:r>
    </w:p>
    <w:p w14:paraId="2A0E3172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indices = </w:t>
      </w:r>
      <w:proofErr w:type="spellStart"/>
      <w:proofErr w:type="gramStart"/>
      <w:r w:rsidRPr="00AF228D">
        <w:rPr>
          <w:sz w:val="22"/>
          <w:szCs w:val="22"/>
        </w:rPr>
        <w:t>np.argsort</w:t>
      </w:r>
      <w:proofErr w:type="spellEnd"/>
      <w:proofErr w:type="gramEnd"/>
      <w:r w:rsidRPr="00AF228D">
        <w:rPr>
          <w:sz w:val="22"/>
          <w:szCs w:val="22"/>
        </w:rPr>
        <w:t>(</w:t>
      </w:r>
      <w:proofErr w:type="spellStart"/>
      <w:r w:rsidRPr="00AF228D">
        <w:rPr>
          <w:sz w:val="22"/>
          <w:szCs w:val="22"/>
        </w:rPr>
        <w:t>importances</w:t>
      </w:r>
      <w:proofErr w:type="spellEnd"/>
      <w:r w:rsidRPr="00AF228D">
        <w:rPr>
          <w:sz w:val="22"/>
          <w:szCs w:val="22"/>
        </w:rPr>
        <w:t>)[::-1]</w:t>
      </w:r>
    </w:p>
    <w:p w14:paraId="7D8BA6BF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          # Print the feature ranking</w:t>
      </w:r>
    </w:p>
    <w:p w14:paraId="7188E066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AF228D">
        <w:rPr>
          <w:sz w:val="22"/>
          <w:szCs w:val="22"/>
        </w:rPr>
        <w:t>print(</w:t>
      </w:r>
      <w:proofErr w:type="gramEnd"/>
      <w:r w:rsidRPr="00AF228D">
        <w:rPr>
          <w:sz w:val="22"/>
          <w:szCs w:val="22"/>
        </w:rPr>
        <w:t>"Feature ranking:")</w:t>
      </w:r>
    </w:p>
    <w:p w14:paraId="2B15A25D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lastRenderedPageBreak/>
        <w:t xml:space="preserve">for f in </w:t>
      </w:r>
      <w:proofErr w:type="gramStart"/>
      <w:r w:rsidRPr="00AF228D">
        <w:rPr>
          <w:sz w:val="22"/>
          <w:szCs w:val="22"/>
        </w:rPr>
        <w:t>range(</w:t>
      </w:r>
      <w:proofErr w:type="gramEnd"/>
      <w:r w:rsidRPr="00AF228D">
        <w:rPr>
          <w:sz w:val="22"/>
          <w:szCs w:val="22"/>
        </w:rPr>
        <w:t>10):</w:t>
      </w:r>
    </w:p>
    <w:p w14:paraId="7802A69E" w14:textId="77777777" w:rsidR="00803DEB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</w:t>
      </w:r>
      <w:proofErr w:type="gramStart"/>
      <w:r w:rsidRPr="00AF228D">
        <w:rPr>
          <w:sz w:val="22"/>
          <w:szCs w:val="22"/>
        </w:rPr>
        <w:t>print(</w:t>
      </w:r>
      <w:proofErr w:type="gramEnd"/>
      <w:r w:rsidRPr="00AF228D">
        <w:rPr>
          <w:sz w:val="22"/>
          <w:szCs w:val="22"/>
        </w:rPr>
        <w:t xml:space="preserve">"%d. feature %d (%f)" % (f + 1, indices[f], </w:t>
      </w:r>
      <w:proofErr w:type="spellStart"/>
      <w:r w:rsidRPr="00AF228D">
        <w:rPr>
          <w:sz w:val="22"/>
          <w:szCs w:val="22"/>
        </w:rPr>
        <w:t>importances</w:t>
      </w:r>
      <w:proofErr w:type="spellEnd"/>
      <w:r w:rsidRPr="00AF228D">
        <w:rPr>
          <w:sz w:val="22"/>
          <w:szCs w:val="22"/>
        </w:rPr>
        <w:t>[indices[f]]))</w:t>
      </w:r>
    </w:p>
    <w:p w14:paraId="18BEFDA0" w14:textId="77777777" w:rsidR="006B65B1" w:rsidRPr="00AF228D" w:rsidRDefault="006B65B1" w:rsidP="00AF228D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7214B146" w14:textId="77777777" w:rsidR="00803DEB" w:rsidRPr="00E564D7" w:rsidRDefault="00803DEB" w:rsidP="00E564D7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>Output: Sample output is as given below.</w:t>
      </w:r>
    </w:p>
    <w:p w14:paraId="1EE1B594" w14:textId="77777777" w:rsidR="00803DEB" w:rsidRDefault="00803DEB" w:rsidP="00803DEB">
      <w:pPr>
        <w:pStyle w:val="Caption"/>
        <w:rPr>
          <w:rFonts w:eastAsia="Times New Roman" w:cs="Arial"/>
          <w:szCs w:val="22"/>
        </w:rPr>
      </w:pPr>
      <w:r w:rsidRPr="00AF446B">
        <w:rPr>
          <w:rFonts w:eastAsia="Arial" w:cs="Arial"/>
          <w:bCs/>
          <w:i w:val="0"/>
          <w:noProof/>
          <w:szCs w:val="22"/>
        </w:rPr>
        <w:drawing>
          <wp:inline distT="0" distB="0" distL="0" distR="0" wp14:anchorId="5D8DFA4B" wp14:editId="2AC7FB25">
            <wp:extent cx="5943600" cy="3331335"/>
            <wp:effectExtent l="19050" t="19050" r="19050" b="21465"/>
            <wp:docPr id="2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3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FFBF03" w14:textId="77777777" w:rsidR="00803DEB" w:rsidRPr="007C36F8" w:rsidRDefault="00803DEB" w:rsidP="00803DEB"/>
    <w:p w14:paraId="154FC489" w14:textId="77777777" w:rsidR="00803DEB" w:rsidRDefault="00803DEB" w:rsidP="00803DEB"/>
    <w:p w14:paraId="30338B92" w14:textId="77777777" w:rsidR="00803DEB" w:rsidRDefault="00803DEB" w:rsidP="00555E63">
      <w:pPr>
        <w:pStyle w:val="Heading2"/>
      </w:pPr>
      <w:bookmarkStart w:id="30" w:name="_Toc9931224"/>
      <w:bookmarkStart w:id="31" w:name="_Toc16091166"/>
      <w:r w:rsidRPr="003C0F48">
        <w:t>Spark Scala testing</w:t>
      </w:r>
      <w:bookmarkEnd w:id="30"/>
      <w:bookmarkEnd w:id="31"/>
    </w:p>
    <w:p w14:paraId="447E24AC" w14:textId="77777777" w:rsidR="00867B35" w:rsidRPr="00867B35" w:rsidRDefault="00867B35" w:rsidP="00867B35"/>
    <w:p w14:paraId="3651C303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Start a </w:t>
      </w:r>
      <w:proofErr w:type="spellStart"/>
      <w:r w:rsidRPr="00E92923">
        <w:rPr>
          <w:sz w:val="22"/>
          <w:szCs w:val="22"/>
        </w:rPr>
        <w:t>toree</w:t>
      </w:r>
      <w:proofErr w:type="spellEnd"/>
      <w:r w:rsidRPr="00E92923">
        <w:rPr>
          <w:sz w:val="22"/>
          <w:szCs w:val="22"/>
        </w:rPr>
        <w:t xml:space="preserve"> </w:t>
      </w:r>
      <w:proofErr w:type="spellStart"/>
      <w:r w:rsidRPr="00E92923">
        <w:rPr>
          <w:sz w:val="22"/>
          <w:szCs w:val="22"/>
        </w:rPr>
        <w:t>scala</w:t>
      </w:r>
      <w:proofErr w:type="spellEnd"/>
      <w:r w:rsidRPr="00E92923">
        <w:rPr>
          <w:sz w:val="22"/>
          <w:szCs w:val="22"/>
        </w:rPr>
        <w:t xml:space="preserve"> kernel -&gt; Wait till kernel creates a spark shell. Run following Pearson’s correlation. You can run up to 4 Spark shells with current configurations. If your shell doesn’t start, you may have used up all the cores. Kill unused Kernels to release resources</w:t>
      </w:r>
    </w:p>
    <w:p w14:paraId="79B30C79" w14:textId="77777777" w:rsidR="000F7441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Code: </w:t>
      </w:r>
    </w:p>
    <w:p w14:paraId="64F27B9C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import </w:t>
      </w:r>
      <w:proofErr w:type="spellStart"/>
      <w:proofErr w:type="gramStart"/>
      <w:r w:rsidRPr="00E92923">
        <w:rPr>
          <w:sz w:val="22"/>
          <w:szCs w:val="22"/>
        </w:rPr>
        <w:t>org.apache</w:t>
      </w:r>
      <w:proofErr w:type="gramEnd"/>
      <w:r w:rsidRPr="00E92923">
        <w:rPr>
          <w:sz w:val="22"/>
          <w:szCs w:val="22"/>
        </w:rPr>
        <w:t>.spark.mllib.linalg</w:t>
      </w:r>
      <w:proofErr w:type="spellEnd"/>
      <w:r w:rsidRPr="00E92923">
        <w:rPr>
          <w:sz w:val="22"/>
          <w:szCs w:val="22"/>
        </w:rPr>
        <w:t>._</w:t>
      </w:r>
    </w:p>
    <w:p w14:paraId="457D010A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import </w:t>
      </w:r>
      <w:proofErr w:type="spellStart"/>
      <w:proofErr w:type="gramStart"/>
      <w:r w:rsidRPr="00E92923">
        <w:rPr>
          <w:sz w:val="22"/>
          <w:szCs w:val="22"/>
        </w:rPr>
        <w:t>org.apache</w:t>
      </w:r>
      <w:proofErr w:type="gramEnd"/>
      <w:r w:rsidRPr="00E92923">
        <w:rPr>
          <w:sz w:val="22"/>
          <w:szCs w:val="22"/>
        </w:rPr>
        <w:t>.spark.mllib.stat.Statistics</w:t>
      </w:r>
      <w:proofErr w:type="spellEnd"/>
    </w:p>
    <w:p w14:paraId="679DAFA7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lastRenderedPageBreak/>
        <w:t xml:space="preserve">import </w:t>
      </w:r>
      <w:proofErr w:type="spellStart"/>
      <w:r w:rsidRPr="00E92923">
        <w:rPr>
          <w:sz w:val="22"/>
          <w:szCs w:val="22"/>
        </w:rPr>
        <w:t>org.apache.spark.rdd.RDD</w:t>
      </w:r>
      <w:proofErr w:type="spellEnd"/>
    </w:p>
    <w:p w14:paraId="27687D66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E92923">
        <w:rPr>
          <w:sz w:val="22"/>
          <w:szCs w:val="22"/>
        </w:rPr>
        <w:t>val</w:t>
      </w:r>
      <w:proofErr w:type="spellEnd"/>
      <w:r w:rsidRPr="00E92923">
        <w:rPr>
          <w:sz w:val="22"/>
          <w:szCs w:val="22"/>
        </w:rPr>
        <w:t xml:space="preserve"> </w:t>
      </w:r>
      <w:proofErr w:type="spellStart"/>
      <w:r w:rsidRPr="00E92923">
        <w:rPr>
          <w:sz w:val="22"/>
          <w:szCs w:val="22"/>
        </w:rPr>
        <w:t>seriesX</w:t>
      </w:r>
      <w:proofErr w:type="spellEnd"/>
      <w:r w:rsidRPr="00E92923">
        <w:rPr>
          <w:sz w:val="22"/>
          <w:szCs w:val="22"/>
        </w:rPr>
        <w:t xml:space="preserve">: RDD[Double] = </w:t>
      </w:r>
      <w:proofErr w:type="spellStart"/>
      <w:proofErr w:type="gramStart"/>
      <w:r w:rsidRPr="00E92923">
        <w:rPr>
          <w:sz w:val="22"/>
          <w:szCs w:val="22"/>
        </w:rPr>
        <w:t>sc.parallelize</w:t>
      </w:r>
      <w:proofErr w:type="spellEnd"/>
      <w:proofErr w:type="gramEnd"/>
      <w:r w:rsidRPr="00E92923">
        <w:rPr>
          <w:sz w:val="22"/>
          <w:szCs w:val="22"/>
        </w:rPr>
        <w:t>(Array(1, 2, 3, 3, 5))  // a series</w:t>
      </w:r>
    </w:p>
    <w:p w14:paraId="6E9F82D3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// must have the same number of partitions and cardinality as </w:t>
      </w:r>
      <w:proofErr w:type="spellStart"/>
      <w:r w:rsidRPr="00E92923">
        <w:rPr>
          <w:sz w:val="22"/>
          <w:szCs w:val="22"/>
        </w:rPr>
        <w:t>seriesX</w:t>
      </w:r>
      <w:proofErr w:type="spellEnd"/>
    </w:p>
    <w:p w14:paraId="34F467FB" w14:textId="119015DE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E92923">
        <w:rPr>
          <w:sz w:val="22"/>
          <w:szCs w:val="22"/>
        </w:rPr>
        <w:t>val</w:t>
      </w:r>
      <w:proofErr w:type="spellEnd"/>
      <w:r w:rsidRPr="00E92923">
        <w:rPr>
          <w:sz w:val="22"/>
          <w:szCs w:val="22"/>
        </w:rPr>
        <w:t xml:space="preserve"> </w:t>
      </w:r>
      <w:proofErr w:type="spellStart"/>
      <w:r w:rsidRPr="00E92923">
        <w:rPr>
          <w:sz w:val="22"/>
          <w:szCs w:val="22"/>
        </w:rPr>
        <w:t>seriesY</w:t>
      </w:r>
      <w:proofErr w:type="spellEnd"/>
      <w:r w:rsidRPr="00E92923">
        <w:rPr>
          <w:sz w:val="22"/>
          <w:szCs w:val="22"/>
        </w:rPr>
        <w:t xml:space="preserve">: RDD[Double] = </w:t>
      </w:r>
      <w:proofErr w:type="spellStart"/>
      <w:proofErr w:type="gramStart"/>
      <w:r w:rsidRPr="00E92923">
        <w:rPr>
          <w:sz w:val="22"/>
          <w:szCs w:val="22"/>
        </w:rPr>
        <w:t>sc.parallelize</w:t>
      </w:r>
      <w:proofErr w:type="spellEnd"/>
      <w:proofErr w:type="gramEnd"/>
      <w:r w:rsidRPr="00E92923">
        <w:rPr>
          <w:sz w:val="22"/>
          <w:szCs w:val="22"/>
        </w:rPr>
        <w:t>(Array(11, 22, 33, 33, 555))</w:t>
      </w:r>
    </w:p>
    <w:p w14:paraId="1F45D67C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>// compute the correlation using Pearson's method. Enter "spearman" for Spearman's method. If a</w:t>
      </w:r>
    </w:p>
    <w:p w14:paraId="554225C4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// method is not </w:t>
      </w:r>
      <w:proofErr w:type="gramStart"/>
      <w:r w:rsidRPr="00E92923">
        <w:rPr>
          <w:sz w:val="22"/>
          <w:szCs w:val="22"/>
        </w:rPr>
        <w:t>specified,</w:t>
      </w:r>
      <w:proofErr w:type="gramEnd"/>
      <w:r w:rsidRPr="00E92923">
        <w:rPr>
          <w:sz w:val="22"/>
          <w:szCs w:val="22"/>
        </w:rPr>
        <w:t xml:space="preserve"> Pearson's method will be used by default.</w:t>
      </w:r>
    </w:p>
    <w:p w14:paraId="65AFBE6C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E92923">
        <w:rPr>
          <w:sz w:val="22"/>
          <w:szCs w:val="22"/>
        </w:rPr>
        <w:t>val</w:t>
      </w:r>
      <w:proofErr w:type="spellEnd"/>
      <w:r w:rsidRPr="00E92923">
        <w:rPr>
          <w:sz w:val="22"/>
          <w:szCs w:val="22"/>
        </w:rPr>
        <w:t xml:space="preserve"> correlation: Double = </w:t>
      </w:r>
      <w:proofErr w:type="spellStart"/>
      <w:r w:rsidRPr="00E92923">
        <w:rPr>
          <w:sz w:val="22"/>
          <w:szCs w:val="22"/>
        </w:rPr>
        <w:t>Statistics.corr</w:t>
      </w:r>
      <w:proofErr w:type="spellEnd"/>
      <w:r w:rsidRPr="00E92923">
        <w:rPr>
          <w:sz w:val="22"/>
          <w:szCs w:val="22"/>
        </w:rPr>
        <w:t>(</w:t>
      </w:r>
      <w:proofErr w:type="spellStart"/>
      <w:r w:rsidRPr="00E92923">
        <w:rPr>
          <w:sz w:val="22"/>
          <w:szCs w:val="22"/>
        </w:rPr>
        <w:t>seriesX</w:t>
      </w:r>
      <w:proofErr w:type="spellEnd"/>
      <w:r w:rsidRPr="00E92923">
        <w:rPr>
          <w:sz w:val="22"/>
          <w:szCs w:val="22"/>
        </w:rPr>
        <w:t xml:space="preserve">, </w:t>
      </w:r>
      <w:proofErr w:type="spellStart"/>
      <w:r w:rsidRPr="00E92923">
        <w:rPr>
          <w:sz w:val="22"/>
          <w:szCs w:val="22"/>
        </w:rPr>
        <w:t>seriesY</w:t>
      </w:r>
      <w:proofErr w:type="spellEnd"/>
      <w:r w:rsidRPr="00E92923">
        <w:rPr>
          <w:sz w:val="22"/>
          <w:szCs w:val="22"/>
        </w:rPr>
        <w:t>, "</w:t>
      </w:r>
      <w:proofErr w:type="spellStart"/>
      <w:r w:rsidRPr="00E92923">
        <w:rPr>
          <w:sz w:val="22"/>
          <w:szCs w:val="22"/>
        </w:rPr>
        <w:t>pearson</w:t>
      </w:r>
      <w:proofErr w:type="spellEnd"/>
      <w:r w:rsidRPr="00E92923">
        <w:rPr>
          <w:sz w:val="22"/>
          <w:szCs w:val="22"/>
        </w:rPr>
        <w:t>")</w:t>
      </w:r>
    </w:p>
    <w:p w14:paraId="2229167E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proofErr w:type="gramStart"/>
      <w:r w:rsidRPr="00E92923">
        <w:rPr>
          <w:sz w:val="22"/>
          <w:szCs w:val="22"/>
        </w:rPr>
        <w:t>println</w:t>
      </w:r>
      <w:proofErr w:type="spellEnd"/>
      <w:r w:rsidRPr="00E92923">
        <w:rPr>
          <w:sz w:val="22"/>
          <w:szCs w:val="22"/>
        </w:rPr>
        <w:t>(</w:t>
      </w:r>
      <w:proofErr w:type="spellStart"/>
      <w:proofErr w:type="gramEnd"/>
      <w:r w:rsidRPr="00E92923">
        <w:rPr>
          <w:sz w:val="22"/>
          <w:szCs w:val="22"/>
        </w:rPr>
        <w:t>s"Correlation</w:t>
      </w:r>
      <w:proofErr w:type="spellEnd"/>
      <w:r w:rsidRPr="00E92923">
        <w:rPr>
          <w:sz w:val="22"/>
          <w:szCs w:val="22"/>
        </w:rPr>
        <w:t xml:space="preserve"> is: $correlation")</w:t>
      </w:r>
    </w:p>
    <w:p w14:paraId="1D50B0C6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                 </w:t>
      </w:r>
      <w:proofErr w:type="spellStart"/>
      <w:r w:rsidRPr="00E92923">
        <w:rPr>
          <w:sz w:val="22"/>
          <w:szCs w:val="22"/>
        </w:rPr>
        <w:t>val</w:t>
      </w:r>
      <w:proofErr w:type="spellEnd"/>
      <w:r w:rsidRPr="00E92923">
        <w:rPr>
          <w:sz w:val="22"/>
          <w:szCs w:val="22"/>
        </w:rPr>
        <w:t xml:space="preserve"> data: RDD[Vector] = </w:t>
      </w:r>
      <w:proofErr w:type="spellStart"/>
      <w:proofErr w:type="gramStart"/>
      <w:r w:rsidRPr="00E92923">
        <w:rPr>
          <w:sz w:val="22"/>
          <w:szCs w:val="22"/>
        </w:rPr>
        <w:t>sc.parallelize</w:t>
      </w:r>
      <w:proofErr w:type="spellEnd"/>
      <w:proofErr w:type="gramEnd"/>
      <w:r w:rsidRPr="00E92923">
        <w:rPr>
          <w:sz w:val="22"/>
          <w:szCs w:val="22"/>
        </w:rPr>
        <w:t>(</w:t>
      </w:r>
    </w:p>
    <w:p w14:paraId="3B9A5CF8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  </w:t>
      </w:r>
      <w:proofErr w:type="gramStart"/>
      <w:r w:rsidRPr="00E92923">
        <w:rPr>
          <w:sz w:val="22"/>
          <w:szCs w:val="22"/>
        </w:rPr>
        <w:t>Seq(</w:t>
      </w:r>
      <w:proofErr w:type="gramEnd"/>
    </w:p>
    <w:p w14:paraId="2BED630C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    </w:t>
      </w:r>
      <w:proofErr w:type="spellStart"/>
      <w:r w:rsidRPr="00E92923">
        <w:rPr>
          <w:sz w:val="22"/>
          <w:szCs w:val="22"/>
        </w:rPr>
        <w:t>Vectors.dense</w:t>
      </w:r>
      <w:proofErr w:type="spellEnd"/>
      <w:r w:rsidRPr="00E92923">
        <w:rPr>
          <w:sz w:val="22"/>
          <w:szCs w:val="22"/>
        </w:rPr>
        <w:t>(1.0, 10.0, 100.0),</w:t>
      </w:r>
    </w:p>
    <w:p w14:paraId="4CFD8BBD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    </w:t>
      </w:r>
      <w:proofErr w:type="spellStart"/>
      <w:r w:rsidRPr="00E92923">
        <w:rPr>
          <w:sz w:val="22"/>
          <w:szCs w:val="22"/>
        </w:rPr>
        <w:t>Vectors.dense</w:t>
      </w:r>
      <w:proofErr w:type="spellEnd"/>
      <w:r w:rsidRPr="00E92923">
        <w:rPr>
          <w:sz w:val="22"/>
          <w:szCs w:val="22"/>
        </w:rPr>
        <w:t>(2.0, 20.0, 200.0),</w:t>
      </w:r>
    </w:p>
    <w:p w14:paraId="35E6BD55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    </w:t>
      </w:r>
      <w:proofErr w:type="spellStart"/>
      <w:r w:rsidRPr="00E92923">
        <w:rPr>
          <w:sz w:val="22"/>
          <w:szCs w:val="22"/>
        </w:rPr>
        <w:t>Vectors.dense</w:t>
      </w:r>
      <w:proofErr w:type="spellEnd"/>
      <w:r w:rsidRPr="00E92923">
        <w:rPr>
          <w:sz w:val="22"/>
          <w:szCs w:val="22"/>
        </w:rPr>
        <w:t>(5.0, 33.0, 366.0))</w:t>
      </w:r>
    </w:p>
    <w:p w14:paraId="6FFA4064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E92923">
        <w:rPr>
          <w:sz w:val="22"/>
          <w:szCs w:val="22"/>
        </w:rPr>
        <w:t>)  /</w:t>
      </w:r>
      <w:proofErr w:type="gramEnd"/>
      <w:r w:rsidRPr="00E92923">
        <w:rPr>
          <w:sz w:val="22"/>
          <w:szCs w:val="22"/>
        </w:rPr>
        <w:t>/ note that each Vector is a row and not a column</w:t>
      </w:r>
    </w:p>
    <w:p w14:paraId="6E852659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               // calculate the correlation matrix using Pearson's method. Use "spearman" for Spearman's method</w:t>
      </w:r>
    </w:p>
    <w:p w14:paraId="051D2570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>// If a method is not specified, Pearson's method will be used by default.</w:t>
      </w:r>
    </w:p>
    <w:p w14:paraId="4A31EBF7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E92923">
        <w:rPr>
          <w:sz w:val="22"/>
          <w:szCs w:val="22"/>
        </w:rPr>
        <w:t>val</w:t>
      </w:r>
      <w:proofErr w:type="spellEnd"/>
      <w:r w:rsidRPr="00E92923">
        <w:rPr>
          <w:sz w:val="22"/>
          <w:szCs w:val="22"/>
        </w:rPr>
        <w:t xml:space="preserve"> </w:t>
      </w:r>
      <w:proofErr w:type="spellStart"/>
      <w:r w:rsidRPr="00E92923">
        <w:rPr>
          <w:sz w:val="22"/>
          <w:szCs w:val="22"/>
        </w:rPr>
        <w:t>correlMatrix</w:t>
      </w:r>
      <w:proofErr w:type="spellEnd"/>
      <w:r w:rsidRPr="00E92923">
        <w:rPr>
          <w:sz w:val="22"/>
          <w:szCs w:val="22"/>
        </w:rPr>
        <w:t xml:space="preserve">: Matrix = </w:t>
      </w:r>
      <w:proofErr w:type="spellStart"/>
      <w:r w:rsidRPr="00E92923">
        <w:rPr>
          <w:sz w:val="22"/>
          <w:szCs w:val="22"/>
        </w:rPr>
        <w:t>Statistics.corr</w:t>
      </w:r>
      <w:proofErr w:type="spellEnd"/>
      <w:r w:rsidRPr="00E92923">
        <w:rPr>
          <w:sz w:val="22"/>
          <w:szCs w:val="22"/>
        </w:rPr>
        <w:t>(data, "</w:t>
      </w:r>
      <w:proofErr w:type="spellStart"/>
      <w:r w:rsidRPr="00E92923">
        <w:rPr>
          <w:sz w:val="22"/>
          <w:szCs w:val="22"/>
        </w:rPr>
        <w:t>pearson</w:t>
      </w:r>
      <w:proofErr w:type="spellEnd"/>
      <w:r w:rsidRPr="00E92923">
        <w:rPr>
          <w:sz w:val="22"/>
          <w:szCs w:val="22"/>
        </w:rPr>
        <w:t>")</w:t>
      </w:r>
    </w:p>
    <w:p w14:paraId="783637FF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proofErr w:type="gramStart"/>
      <w:r w:rsidRPr="00E92923">
        <w:rPr>
          <w:sz w:val="22"/>
          <w:szCs w:val="22"/>
        </w:rPr>
        <w:t>println</w:t>
      </w:r>
      <w:proofErr w:type="spellEnd"/>
      <w:r w:rsidRPr="00E92923">
        <w:rPr>
          <w:sz w:val="22"/>
          <w:szCs w:val="22"/>
        </w:rPr>
        <w:t>(</w:t>
      </w:r>
      <w:proofErr w:type="spellStart"/>
      <w:proofErr w:type="gramEnd"/>
      <w:r w:rsidRPr="00E92923">
        <w:rPr>
          <w:sz w:val="22"/>
          <w:szCs w:val="22"/>
        </w:rPr>
        <w:t>correlMatrix.toString</w:t>
      </w:r>
      <w:proofErr w:type="spellEnd"/>
      <w:r w:rsidRPr="00E92923">
        <w:rPr>
          <w:sz w:val="22"/>
          <w:szCs w:val="22"/>
        </w:rPr>
        <w:t>)</w:t>
      </w:r>
    </w:p>
    <w:p w14:paraId="530F2699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bookmarkStart w:id="32" w:name="_Toc9931225"/>
      <w:r w:rsidRPr="00E92923">
        <w:rPr>
          <w:sz w:val="22"/>
          <w:szCs w:val="22"/>
        </w:rPr>
        <w:t xml:space="preserve">Spark R-studio test on </w:t>
      </w:r>
      <w:proofErr w:type="spellStart"/>
      <w:r w:rsidRPr="00E92923">
        <w:rPr>
          <w:sz w:val="22"/>
          <w:szCs w:val="22"/>
        </w:rPr>
        <w:t>jupyter</w:t>
      </w:r>
      <w:proofErr w:type="spellEnd"/>
      <w:r w:rsidRPr="00E92923">
        <w:rPr>
          <w:sz w:val="22"/>
          <w:szCs w:val="22"/>
        </w:rPr>
        <w:t xml:space="preserve"> notebook</w:t>
      </w:r>
      <w:bookmarkEnd w:id="32"/>
    </w:p>
    <w:p w14:paraId="0748AA41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>Open R-studio GUI and execute the following scrip</w:t>
      </w:r>
    </w:p>
    <w:p w14:paraId="09B83DF5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lastRenderedPageBreak/>
        <w:t>library(</w:t>
      </w:r>
      <w:proofErr w:type="spellStart"/>
      <w:proofErr w:type="gramStart"/>
      <w:r w:rsidRPr="00E92923">
        <w:rPr>
          <w:sz w:val="22"/>
          <w:szCs w:val="22"/>
        </w:rPr>
        <w:t>data.table</w:t>
      </w:r>
      <w:proofErr w:type="spellEnd"/>
      <w:proofErr w:type="gramEnd"/>
      <w:r w:rsidRPr="00E92923">
        <w:rPr>
          <w:sz w:val="22"/>
          <w:szCs w:val="22"/>
        </w:rPr>
        <w:t>)</w:t>
      </w:r>
    </w:p>
    <w:p w14:paraId="7C2D9846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dt &lt;- </w:t>
      </w:r>
      <w:proofErr w:type="spellStart"/>
      <w:proofErr w:type="gramStart"/>
      <w:r w:rsidRPr="00E92923">
        <w:rPr>
          <w:sz w:val="22"/>
          <w:szCs w:val="22"/>
        </w:rPr>
        <w:t>data.table</w:t>
      </w:r>
      <w:proofErr w:type="spellEnd"/>
      <w:proofErr w:type="gramEnd"/>
      <w:r w:rsidRPr="00E92923">
        <w:rPr>
          <w:sz w:val="22"/>
          <w:szCs w:val="22"/>
        </w:rPr>
        <w:t>(1:3)</w:t>
      </w:r>
    </w:p>
    <w:p w14:paraId="7C379F13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>print(dt)</w:t>
      </w:r>
    </w:p>
    <w:p w14:paraId="7CDEA099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>for (</w:t>
      </w:r>
      <w:proofErr w:type="spellStart"/>
      <w:r w:rsidRPr="00E92923">
        <w:rPr>
          <w:sz w:val="22"/>
          <w:szCs w:val="22"/>
        </w:rPr>
        <w:t>i</w:t>
      </w:r>
      <w:proofErr w:type="spellEnd"/>
      <w:r w:rsidRPr="00E92923">
        <w:rPr>
          <w:sz w:val="22"/>
          <w:szCs w:val="22"/>
        </w:rPr>
        <w:t xml:space="preserve"> in 1:5) {</w:t>
      </w:r>
    </w:p>
    <w:p w14:paraId="03C401CD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  print(</w:t>
      </w:r>
      <w:proofErr w:type="spellStart"/>
      <w:r w:rsidRPr="00E92923">
        <w:rPr>
          <w:sz w:val="22"/>
          <w:szCs w:val="22"/>
        </w:rPr>
        <w:t>i</w:t>
      </w:r>
      <w:proofErr w:type="spellEnd"/>
      <w:r w:rsidRPr="00E92923">
        <w:rPr>
          <w:sz w:val="22"/>
          <w:szCs w:val="22"/>
        </w:rPr>
        <w:t>*2)</w:t>
      </w:r>
    </w:p>
    <w:p w14:paraId="1185BE76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>}</w:t>
      </w:r>
    </w:p>
    <w:p w14:paraId="52E8760E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E92923">
        <w:rPr>
          <w:sz w:val="22"/>
          <w:szCs w:val="22"/>
        </w:rPr>
        <w:t>print(</w:t>
      </w:r>
      <w:proofErr w:type="gramEnd"/>
      <w:r w:rsidRPr="00E92923">
        <w:rPr>
          <w:sz w:val="22"/>
          <w:szCs w:val="22"/>
        </w:rPr>
        <w:t>1:50)</w:t>
      </w:r>
    </w:p>
    <w:p w14:paraId="3B05D1F9" w14:textId="77777777" w:rsidR="00803DEB" w:rsidRPr="00D82958" w:rsidRDefault="00803DEB" w:rsidP="00D82958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>Output: Sample output is as given below.</w:t>
      </w:r>
    </w:p>
    <w:p w14:paraId="695523F5" w14:textId="77777777" w:rsidR="00803DEB" w:rsidRDefault="00803DEB" w:rsidP="00803DEB">
      <w:pPr>
        <w:pStyle w:val="Normal1"/>
      </w:pPr>
      <w:r w:rsidRPr="00AF446B">
        <w:rPr>
          <w:noProof/>
          <w:lang w:val="en-US" w:eastAsia="en-US"/>
        </w:rPr>
        <w:drawing>
          <wp:inline distT="0" distB="0" distL="0" distR="0" wp14:anchorId="54FA837F" wp14:editId="29937CCC">
            <wp:extent cx="5923280" cy="2810933"/>
            <wp:effectExtent l="19050" t="19050" r="20320" b="27517"/>
            <wp:docPr id="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122" cy="28141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15A6E" w14:textId="77777777" w:rsidR="00803DEB" w:rsidRDefault="00803DEB" w:rsidP="00803DEB">
      <w:pPr>
        <w:pStyle w:val="Normal1"/>
      </w:pPr>
    </w:p>
    <w:p w14:paraId="0606DB12" w14:textId="77777777" w:rsidR="00803DEB" w:rsidRPr="00FD3685" w:rsidRDefault="00803DEB" w:rsidP="00803DEB">
      <w:pPr>
        <w:pStyle w:val="Normal1"/>
        <w:tabs>
          <w:tab w:val="left" w:pos="567"/>
        </w:tabs>
        <w:ind w:left="720"/>
        <w:rPr>
          <w:rFonts w:ascii="Courier New" w:hAnsi="Courier New" w:cs="Courier New"/>
        </w:rPr>
      </w:pPr>
    </w:p>
    <w:p w14:paraId="500F025B" w14:textId="77777777" w:rsidR="00803DEB" w:rsidRDefault="00803DEB" w:rsidP="00803DEB">
      <w:pPr>
        <w:pStyle w:val="Normal1"/>
      </w:pPr>
    </w:p>
    <w:p w14:paraId="6ADA2C19" w14:textId="77777777" w:rsidR="00803DEB" w:rsidRDefault="000C2549" w:rsidP="000058AD">
      <w:pPr>
        <w:pStyle w:val="Heading1"/>
        <w:numPr>
          <w:ilvl w:val="0"/>
          <w:numId w:val="6"/>
        </w:numPr>
        <w:rPr>
          <w:rFonts w:asciiTheme="minorHAnsi" w:hAnsiTheme="minorHAnsi"/>
        </w:rPr>
      </w:pPr>
      <w:bookmarkStart w:id="33" w:name="_Toc9931226"/>
      <w:bookmarkStart w:id="34" w:name="_Toc16091167"/>
      <w:r>
        <w:rPr>
          <w:rFonts w:asciiTheme="minorHAnsi" w:hAnsiTheme="minorHAnsi"/>
        </w:rPr>
        <w:lastRenderedPageBreak/>
        <w:t>Test cases for Spark with R</w:t>
      </w:r>
      <w:r w:rsidR="00803DEB" w:rsidRPr="00223729">
        <w:rPr>
          <w:rFonts w:asciiTheme="minorHAnsi" w:hAnsiTheme="minorHAnsi"/>
        </w:rPr>
        <w:t>Studio</w:t>
      </w:r>
      <w:bookmarkEnd w:id="33"/>
      <w:bookmarkEnd w:id="34"/>
    </w:p>
    <w:p w14:paraId="4EDA9DD6" w14:textId="77777777" w:rsidR="00223729" w:rsidRPr="00223729" w:rsidRDefault="00223729" w:rsidP="00223729"/>
    <w:p w14:paraId="33E6042B" w14:textId="77777777" w:rsidR="00803DEB" w:rsidRPr="00247336" w:rsidRDefault="00803DEB" w:rsidP="00247336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247336">
        <w:rPr>
          <w:sz w:val="22"/>
          <w:szCs w:val="22"/>
        </w:rPr>
        <w:t>Create a Linux user on the master controller node or login as AD user.</w:t>
      </w:r>
    </w:p>
    <w:p w14:paraId="1A3AAEE7" w14:textId="77777777" w:rsidR="00803DEB" w:rsidRPr="00247336" w:rsidRDefault="00803DEB" w:rsidP="00247336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247336">
        <w:rPr>
          <w:sz w:val="22"/>
          <w:szCs w:val="22"/>
        </w:rPr>
        <w:t>Login to R-studio</w:t>
      </w:r>
    </w:p>
    <w:p w14:paraId="5854A01E" w14:textId="77777777" w:rsidR="00803DEB" w:rsidRDefault="00803DEB" w:rsidP="00803DEB">
      <w:pPr>
        <w:pStyle w:val="HDSparastyle"/>
        <w:ind w:left="0"/>
      </w:pPr>
    </w:p>
    <w:p w14:paraId="418F94B0" w14:textId="77777777" w:rsidR="00803DEB" w:rsidRDefault="00111620" w:rsidP="00555E63">
      <w:pPr>
        <w:pStyle w:val="Heading2"/>
      </w:pPr>
      <w:bookmarkStart w:id="35" w:name="_Toc9931227"/>
      <w:bookmarkStart w:id="36" w:name="_Toc16091168"/>
      <w:r>
        <w:t>Base-R testing on RS</w:t>
      </w:r>
      <w:r w:rsidR="00803DEB" w:rsidRPr="007D74C7">
        <w:t>tudio GUI</w:t>
      </w:r>
      <w:bookmarkEnd w:id="35"/>
      <w:bookmarkEnd w:id="36"/>
    </w:p>
    <w:p w14:paraId="3C47EC18" w14:textId="77777777" w:rsidR="00867B35" w:rsidRPr="00867B35" w:rsidRDefault="00867B35" w:rsidP="00867B35"/>
    <w:p w14:paraId="2E392B7D" w14:textId="77777777" w:rsidR="00803DEB" w:rsidRPr="003802EE" w:rsidRDefault="00803DEB" w:rsidP="003802EE">
      <w:pPr>
        <w:spacing w:before="100" w:beforeAutospacing="1" w:after="100" w:afterAutospacing="1" w:line="360" w:lineRule="auto"/>
        <w:rPr>
          <w:sz w:val="22"/>
          <w:szCs w:val="22"/>
        </w:rPr>
      </w:pPr>
      <w:r w:rsidRPr="003802EE">
        <w:rPr>
          <w:sz w:val="22"/>
          <w:szCs w:val="22"/>
        </w:rPr>
        <w:t>data(</w:t>
      </w:r>
      <w:proofErr w:type="gramStart"/>
      <w:r w:rsidRPr="003802EE">
        <w:rPr>
          <w:sz w:val="22"/>
          <w:szCs w:val="22"/>
        </w:rPr>
        <w:t>iris)  #</w:t>
      </w:r>
      <w:proofErr w:type="gramEnd"/>
      <w:r w:rsidRPr="003802EE">
        <w:rPr>
          <w:sz w:val="22"/>
          <w:szCs w:val="22"/>
        </w:rPr>
        <w:t xml:space="preserve"> Load the dataset iris</w:t>
      </w:r>
    </w:p>
    <w:p w14:paraId="62461AEC" w14:textId="77777777" w:rsidR="00803DEB" w:rsidRPr="003802EE" w:rsidRDefault="00803DEB" w:rsidP="003802EE">
      <w:pPr>
        <w:spacing w:before="100" w:beforeAutospacing="1" w:after="100" w:afterAutospacing="1" w:line="360" w:lineRule="auto"/>
        <w:rPr>
          <w:sz w:val="22"/>
          <w:szCs w:val="22"/>
        </w:rPr>
      </w:pPr>
      <w:r w:rsidRPr="003802EE">
        <w:rPr>
          <w:sz w:val="22"/>
          <w:szCs w:val="22"/>
        </w:rPr>
        <w:t>str(</w:t>
      </w:r>
      <w:proofErr w:type="gramStart"/>
      <w:r w:rsidRPr="003802EE">
        <w:rPr>
          <w:sz w:val="22"/>
          <w:szCs w:val="22"/>
        </w:rPr>
        <w:t>iris)  #</w:t>
      </w:r>
      <w:proofErr w:type="gramEnd"/>
      <w:r w:rsidRPr="003802EE">
        <w:rPr>
          <w:sz w:val="22"/>
          <w:szCs w:val="22"/>
        </w:rPr>
        <w:t xml:space="preserve"> Structure of the dataset</w:t>
      </w:r>
    </w:p>
    <w:p w14:paraId="3683B8A3" w14:textId="77777777" w:rsidR="00803DEB" w:rsidRPr="003802EE" w:rsidRDefault="00803DEB" w:rsidP="003802EE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3802EE">
        <w:rPr>
          <w:sz w:val="22"/>
          <w:szCs w:val="22"/>
        </w:rPr>
        <w:t>mean(</w:t>
      </w:r>
      <w:proofErr w:type="spellStart"/>
      <w:proofErr w:type="gramEnd"/>
      <w:r w:rsidRPr="003802EE">
        <w:rPr>
          <w:sz w:val="22"/>
          <w:szCs w:val="22"/>
        </w:rPr>
        <w:t>iris$Sepal.Length</w:t>
      </w:r>
      <w:proofErr w:type="spellEnd"/>
      <w:r w:rsidRPr="003802EE">
        <w:rPr>
          <w:sz w:val="22"/>
          <w:szCs w:val="22"/>
        </w:rPr>
        <w:t>)</w:t>
      </w:r>
    </w:p>
    <w:p w14:paraId="764F0414" w14:textId="77777777" w:rsidR="00803DEB" w:rsidRPr="003802EE" w:rsidRDefault="00803DEB" w:rsidP="003802EE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3802EE">
        <w:rPr>
          <w:sz w:val="22"/>
          <w:szCs w:val="22"/>
        </w:rPr>
        <w:t>str(</w:t>
      </w:r>
      <w:proofErr w:type="spellStart"/>
      <w:proofErr w:type="gramEnd"/>
      <w:r w:rsidRPr="003802EE">
        <w:rPr>
          <w:sz w:val="22"/>
          <w:szCs w:val="22"/>
        </w:rPr>
        <w:t>iris$Sepal.Length</w:t>
      </w:r>
      <w:proofErr w:type="spellEnd"/>
      <w:r w:rsidRPr="003802EE">
        <w:rPr>
          <w:sz w:val="22"/>
          <w:szCs w:val="22"/>
        </w:rPr>
        <w:t>)</w:t>
      </w:r>
    </w:p>
    <w:p w14:paraId="505C5C50" w14:textId="77777777" w:rsidR="00803DEB" w:rsidRDefault="00803DEB" w:rsidP="003802EE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proofErr w:type="gramStart"/>
      <w:r w:rsidRPr="003802EE">
        <w:rPr>
          <w:sz w:val="22"/>
          <w:szCs w:val="22"/>
        </w:rPr>
        <w:t>tapply</w:t>
      </w:r>
      <w:proofErr w:type="spellEnd"/>
      <w:r w:rsidRPr="003802EE">
        <w:rPr>
          <w:sz w:val="22"/>
          <w:szCs w:val="22"/>
        </w:rPr>
        <w:t>(</w:t>
      </w:r>
      <w:proofErr w:type="spellStart"/>
      <w:proofErr w:type="gramEnd"/>
      <w:r w:rsidRPr="003802EE">
        <w:rPr>
          <w:sz w:val="22"/>
          <w:szCs w:val="22"/>
        </w:rPr>
        <w:t>iris$Sepal.Length</w:t>
      </w:r>
      <w:proofErr w:type="spellEnd"/>
      <w:r w:rsidRPr="003802EE">
        <w:rPr>
          <w:sz w:val="22"/>
          <w:szCs w:val="22"/>
        </w:rPr>
        <w:t xml:space="preserve">, </w:t>
      </w:r>
      <w:proofErr w:type="spellStart"/>
      <w:r w:rsidRPr="003802EE">
        <w:rPr>
          <w:sz w:val="22"/>
          <w:szCs w:val="22"/>
        </w:rPr>
        <w:t>iris$Species</w:t>
      </w:r>
      <w:proofErr w:type="spellEnd"/>
      <w:r w:rsidRPr="003802EE">
        <w:rPr>
          <w:sz w:val="22"/>
          <w:szCs w:val="22"/>
        </w:rPr>
        <w:t>, mean)</w:t>
      </w:r>
    </w:p>
    <w:p w14:paraId="024E5C62" w14:textId="77777777" w:rsidR="009B46B2" w:rsidRPr="003802EE" w:rsidRDefault="009B46B2" w:rsidP="003802EE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133ABD9F" w14:textId="77777777" w:rsidR="00803DEB" w:rsidRPr="009B46B2" w:rsidRDefault="00803DEB" w:rsidP="009B46B2">
      <w:pPr>
        <w:spacing w:before="100" w:beforeAutospacing="1" w:after="100" w:afterAutospacing="1" w:line="360" w:lineRule="auto"/>
        <w:rPr>
          <w:sz w:val="22"/>
          <w:szCs w:val="22"/>
        </w:rPr>
      </w:pPr>
      <w:r w:rsidRPr="003802EE">
        <w:rPr>
          <w:sz w:val="22"/>
          <w:szCs w:val="22"/>
        </w:rPr>
        <w:t>Output: Sample output is as given below.</w:t>
      </w:r>
    </w:p>
    <w:p w14:paraId="4F894212" w14:textId="77777777" w:rsidR="00867B35" w:rsidRDefault="00803DEB" w:rsidP="00803DEB">
      <w:pPr>
        <w:pStyle w:val="Normal1"/>
      </w:pPr>
      <w:r w:rsidRPr="007D74C7">
        <w:rPr>
          <w:noProof/>
          <w:lang w:val="en-US" w:eastAsia="en-US"/>
        </w:rPr>
        <w:drawing>
          <wp:inline distT="0" distB="0" distL="0" distR="0" wp14:anchorId="1A2779E6" wp14:editId="777C3395">
            <wp:extent cx="5942581" cy="3207043"/>
            <wp:effectExtent l="25400" t="25400" r="1270" b="0"/>
            <wp:docPr id="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59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B89E0E" w14:textId="77777777" w:rsidR="00803DEB" w:rsidRDefault="0084452F" w:rsidP="00555E63">
      <w:pPr>
        <w:pStyle w:val="Heading2"/>
      </w:pPr>
      <w:bookmarkStart w:id="37" w:name="_Toc9931228"/>
      <w:bookmarkStart w:id="38" w:name="_Toc16091169"/>
      <w:proofErr w:type="spellStart"/>
      <w:r>
        <w:lastRenderedPageBreak/>
        <w:t>Sparklyr</w:t>
      </w:r>
      <w:proofErr w:type="spellEnd"/>
      <w:r>
        <w:t xml:space="preserve"> testing on R</w:t>
      </w:r>
      <w:r w:rsidR="00F55B04">
        <w:t>S</w:t>
      </w:r>
      <w:r w:rsidR="00803DEB" w:rsidRPr="007D74C7">
        <w:t>tudio GUI</w:t>
      </w:r>
      <w:bookmarkEnd w:id="37"/>
      <w:bookmarkEnd w:id="38"/>
    </w:p>
    <w:p w14:paraId="4894600B" w14:textId="77777777" w:rsidR="00867B35" w:rsidRPr="00867B35" w:rsidRDefault="00867B35" w:rsidP="00867B35"/>
    <w:p w14:paraId="7F35617B" w14:textId="77777777" w:rsidR="00803DEB" w:rsidRPr="00E31347" w:rsidRDefault="00803DEB" w:rsidP="00E31347">
      <w:pPr>
        <w:spacing w:before="100" w:beforeAutospacing="1" w:after="100" w:afterAutospacing="1" w:line="360" w:lineRule="auto"/>
        <w:rPr>
          <w:sz w:val="22"/>
          <w:szCs w:val="22"/>
        </w:rPr>
      </w:pPr>
      <w:r w:rsidRPr="00E31347">
        <w:rPr>
          <w:sz w:val="22"/>
          <w:szCs w:val="22"/>
        </w:rPr>
        <w:t>&gt;</w:t>
      </w:r>
      <w:proofErr w:type="spellStart"/>
      <w:proofErr w:type="gramStart"/>
      <w:r w:rsidRPr="00E31347">
        <w:rPr>
          <w:sz w:val="22"/>
          <w:szCs w:val="22"/>
        </w:rPr>
        <w:t>install.packages</w:t>
      </w:r>
      <w:proofErr w:type="spellEnd"/>
      <w:proofErr w:type="gramEnd"/>
      <w:r w:rsidRPr="00E31347">
        <w:rPr>
          <w:sz w:val="22"/>
          <w:szCs w:val="22"/>
        </w:rPr>
        <w:t>("</w:t>
      </w:r>
      <w:proofErr w:type="spellStart"/>
      <w:r w:rsidRPr="00E31347">
        <w:rPr>
          <w:sz w:val="22"/>
          <w:szCs w:val="22"/>
        </w:rPr>
        <w:t>sparklyr</w:t>
      </w:r>
      <w:proofErr w:type="spellEnd"/>
      <w:r w:rsidRPr="00E31347">
        <w:rPr>
          <w:sz w:val="22"/>
          <w:szCs w:val="22"/>
        </w:rPr>
        <w:t>")</w:t>
      </w:r>
    </w:p>
    <w:p w14:paraId="3DE9A392" w14:textId="77777777" w:rsidR="00803DEB" w:rsidRPr="00E31347" w:rsidRDefault="00803DEB" w:rsidP="00E31347">
      <w:pPr>
        <w:spacing w:before="100" w:beforeAutospacing="1" w:after="100" w:afterAutospacing="1" w:line="360" w:lineRule="auto"/>
        <w:rPr>
          <w:sz w:val="22"/>
          <w:szCs w:val="22"/>
        </w:rPr>
      </w:pPr>
      <w:r w:rsidRPr="00E31347">
        <w:rPr>
          <w:sz w:val="22"/>
          <w:szCs w:val="22"/>
        </w:rPr>
        <w:t>&gt;</w:t>
      </w:r>
      <w:proofErr w:type="spellStart"/>
      <w:proofErr w:type="gramStart"/>
      <w:r w:rsidRPr="00E31347">
        <w:rPr>
          <w:sz w:val="22"/>
          <w:szCs w:val="22"/>
        </w:rPr>
        <w:t>sparklyr</w:t>
      </w:r>
      <w:proofErr w:type="spellEnd"/>
      <w:r w:rsidRPr="00E31347">
        <w:rPr>
          <w:sz w:val="22"/>
          <w:szCs w:val="22"/>
        </w:rPr>
        <w:t>::</w:t>
      </w:r>
      <w:proofErr w:type="spellStart"/>
      <w:proofErr w:type="gramEnd"/>
      <w:r w:rsidRPr="00E31347">
        <w:rPr>
          <w:sz w:val="22"/>
          <w:szCs w:val="22"/>
        </w:rPr>
        <w:t>spark_install</w:t>
      </w:r>
      <w:proofErr w:type="spellEnd"/>
      <w:r w:rsidRPr="00E31347">
        <w:rPr>
          <w:sz w:val="22"/>
          <w:szCs w:val="22"/>
        </w:rPr>
        <w:t>()</w:t>
      </w:r>
    </w:p>
    <w:p w14:paraId="4734E37E" w14:textId="77777777" w:rsidR="00803DEB" w:rsidRPr="00E31347" w:rsidRDefault="00803DEB" w:rsidP="00E31347">
      <w:pPr>
        <w:spacing w:before="100" w:beforeAutospacing="1" w:after="100" w:afterAutospacing="1" w:line="360" w:lineRule="auto"/>
        <w:rPr>
          <w:sz w:val="22"/>
          <w:szCs w:val="22"/>
        </w:rPr>
      </w:pPr>
      <w:r w:rsidRPr="00E31347">
        <w:rPr>
          <w:sz w:val="22"/>
          <w:szCs w:val="22"/>
        </w:rPr>
        <w:t>&gt;library(</w:t>
      </w:r>
      <w:proofErr w:type="spellStart"/>
      <w:r w:rsidRPr="00E31347">
        <w:rPr>
          <w:sz w:val="22"/>
          <w:szCs w:val="22"/>
        </w:rPr>
        <w:t>sparklyr</w:t>
      </w:r>
      <w:proofErr w:type="spellEnd"/>
      <w:r w:rsidRPr="00E31347">
        <w:rPr>
          <w:sz w:val="22"/>
          <w:szCs w:val="22"/>
        </w:rPr>
        <w:t>)</w:t>
      </w:r>
    </w:p>
    <w:p w14:paraId="53082F3D" w14:textId="77777777" w:rsidR="00803DEB" w:rsidRDefault="00803DEB" w:rsidP="00E31347">
      <w:pPr>
        <w:spacing w:before="100" w:beforeAutospacing="1" w:after="100" w:afterAutospacing="1" w:line="360" w:lineRule="auto"/>
        <w:rPr>
          <w:sz w:val="22"/>
          <w:szCs w:val="22"/>
        </w:rPr>
      </w:pPr>
      <w:r w:rsidRPr="00E31347">
        <w:rPr>
          <w:sz w:val="22"/>
          <w:szCs w:val="22"/>
        </w:rPr>
        <w:t>&gt;</w:t>
      </w:r>
      <w:proofErr w:type="spellStart"/>
      <w:r w:rsidRPr="00E31347">
        <w:rPr>
          <w:sz w:val="22"/>
          <w:szCs w:val="22"/>
        </w:rPr>
        <w:t>sc</w:t>
      </w:r>
      <w:proofErr w:type="spellEnd"/>
      <w:r w:rsidRPr="00E31347">
        <w:rPr>
          <w:sz w:val="22"/>
          <w:szCs w:val="22"/>
        </w:rPr>
        <w:t xml:space="preserve"> &lt;- </w:t>
      </w:r>
      <w:proofErr w:type="spellStart"/>
      <w:r w:rsidRPr="00E31347">
        <w:rPr>
          <w:sz w:val="22"/>
          <w:szCs w:val="22"/>
        </w:rPr>
        <w:t>spark_</w:t>
      </w:r>
      <w:proofErr w:type="gramStart"/>
      <w:r w:rsidRPr="00E31347">
        <w:rPr>
          <w:sz w:val="22"/>
          <w:szCs w:val="22"/>
        </w:rPr>
        <w:t>connect</w:t>
      </w:r>
      <w:proofErr w:type="spellEnd"/>
      <w:r w:rsidRPr="00E31347">
        <w:rPr>
          <w:sz w:val="22"/>
          <w:szCs w:val="22"/>
        </w:rPr>
        <w:t>(</w:t>
      </w:r>
      <w:proofErr w:type="gramEnd"/>
      <w:r w:rsidRPr="00E31347">
        <w:rPr>
          <w:sz w:val="22"/>
          <w:szCs w:val="22"/>
        </w:rPr>
        <w:t>master = 'local')</w:t>
      </w:r>
    </w:p>
    <w:p w14:paraId="7C092886" w14:textId="77777777" w:rsidR="00836454" w:rsidRPr="00E31347" w:rsidRDefault="00836454" w:rsidP="00E31347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06649611" w14:textId="77777777" w:rsidR="00803DEB" w:rsidRPr="00E31347" w:rsidRDefault="00803DEB" w:rsidP="00E31347">
      <w:pPr>
        <w:spacing w:before="100" w:beforeAutospacing="1" w:after="100" w:afterAutospacing="1" w:line="360" w:lineRule="auto"/>
        <w:rPr>
          <w:sz w:val="22"/>
          <w:szCs w:val="22"/>
        </w:rPr>
      </w:pPr>
      <w:r w:rsidRPr="00E31347">
        <w:rPr>
          <w:sz w:val="22"/>
          <w:szCs w:val="22"/>
        </w:rPr>
        <w:t>Output: Sample output is as given below.</w:t>
      </w:r>
    </w:p>
    <w:p w14:paraId="5BDDC78A" w14:textId="77777777" w:rsidR="00803DEB" w:rsidRDefault="00803DEB" w:rsidP="002D01B9">
      <w:pPr>
        <w:pStyle w:val="3rdlevel"/>
        <w:ind w:left="360"/>
      </w:pPr>
      <w:r w:rsidRPr="006736D2">
        <w:rPr>
          <w:lang w:eastAsia="en-US"/>
        </w:rPr>
        <w:drawing>
          <wp:inline distT="0" distB="0" distL="0" distR="0" wp14:anchorId="72D3E2D2" wp14:editId="45B190B1">
            <wp:extent cx="5731510" cy="2558479"/>
            <wp:effectExtent l="19050" t="19050" r="21590" b="13271"/>
            <wp:docPr id="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47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CF044" w14:textId="77777777" w:rsidR="00803DEB" w:rsidRDefault="00803DEB" w:rsidP="00910D5F">
      <w:pPr>
        <w:pStyle w:val="3rdlevel"/>
      </w:pPr>
    </w:p>
    <w:p w14:paraId="4ADA5990" w14:textId="77777777" w:rsidR="00867B35" w:rsidRDefault="00867B35" w:rsidP="00910D5F">
      <w:pPr>
        <w:pStyle w:val="3rdlevel"/>
      </w:pPr>
    </w:p>
    <w:p w14:paraId="35AAC2A1" w14:textId="77777777" w:rsidR="00867B35" w:rsidRDefault="00867B35" w:rsidP="00910D5F">
      <w:pPr>
        <w:pStyle w:val="3rdlevel"/>
      </w:pPr>
    </w:p>
    <w:p w14:paraId="72F961BE" w14:textId="77777777" w:rsidR="00867B35" w:rsidRDefault="00867B35" w:rsidP="00910D5F">
      <w:pPr>
        <w:pStyle w:val="3rdlevel"/>
      </w:pPr>
    </w:p>
    <w:p w14:paraId="6427AC42" w14:textId="77777777" w:rsidR="00867B35" w:rsidRDefault="00867B35" w:rsidP="00910D5F">
      <w:pPr>
        <w:pStyle w:val="3rdlevel"/>
      </w:pPr>
    </w:p>
    <w:p w14:paraId="61085217" w14:textId="77777777" w:rsidR="00867B35" w:rsidRDefault="00867B35" w:rsidP="00910D5F">
      <w:pPr>
        <w:pStyle w:val="3rdlevel"/>
      </w:pPr>
    </w:p>
    <w:p w14:paraId="17422EB3" w14:textId="77777777" w:rsidR="00867B35" w:rsidRDefault="00867B35" w:rsidP="00F6457C">
      <w:pPr>
        <w:pStyle w:val="3rdlevel"/>
        <w:ind w:left="0" w:firstLine="0"/>
      </w:pPr>
    </w:p>
    <w:p w14:paraId="6106438B" w14:textId="77777777" w:rsidR="00803DEB" w:rsidRDefault="005219BC" w:rsidP="00555E63">
      <w:pPr>
        <w:pStyle w:val="Heading2"/>
      </w:pPr>
      <w:bookmarkStart w:id="39" w:name="_Toc9931229"/>
      <w:bookmarkStart w:id="40" w:name="_Toc16091170"/>
      <w:r>
        <w:lastRenderedPageBreak/>
        <w:t>Simple t</w:t>
      </w:r>
      <w:r w:rsidR="00803DEB">
        <w:t xml:space="preserve">est </w:t>
      </w:r>
      <w:r w:rsidR="00AE6C72">
        <w:t>on R</w:t>
      </w:r>
      <w:r>
        <w:t>S</w:t>
      </w:r>
      <w:r w:rsidR="00803DEB" w:rsidRPr="00114CD2">
        <w:t>tudio GUI</w:t>
      </w:r>
      <w:bookmarkEnd w:id="39"/>
      <w:bookmarkEnd w:id="40"/>
    </w:p>
    <w:p w14:paraId="485A2661" w14:textId="77777777" w:rsidR="00867B35" w:rsidRPr="00867B35" w:rsidRDefault="00867B35" w:rsidP="00867B35"/>
    <w:p w14:paraId="457F2CE2" w14:textId="77777777" w:rsidR="00803DEB" w:rsidRPr="00543638" w:rsidRDefault="00803DEB" w:rsidP="00543638">
      <w:pPr>
        <w:spacing w:before="100" w:beforeAutospacing="1" w:after="100" w:afterAutospacing="1" w:line="360" w:lineRule="auto"/>
        <w:rPr>
          <w:sz w:val="22"/>
          <w:szCs w:val="22"/>
        </w:rPr>
      </w:pPr>
      <w:r w:rsidRPr="00543638">
        <w:rPr>
          <w:sz w:val="22"/>
          <w:szCs w:val="22"/>
        </w:rPr>
        <w:t>data(</w:t>
      </w:r>
      <w:proofErr w:type="gramStart"/>
      <w:r w:rsidRPr="00543638">
        <w:rPr>
          <w:sz w:val="22"/>
          <w:szCs w:val="22"/>
        </w:rPr>
        <w:t>iris)  #</w:t>
      </w:r>
      <w:proofErr w:type="gramEnd"/>
      <w:r w:rsidRPr="00543638">
        <w:rPr>
          <w:sz w:val="22"/>
          <w:szCs w:val="22"/>
        </w:rPr>
        <w:t xml:space="preserve"> Load the dataset iris</w:t>
      </w:r>
    </w:p>
    <w:p w14:paraId="3AE9A52E" w14:textId="77777777" w:rsidR="00803DEB" w:rsidRPr="00543638" w:rsidRDefault="00803DEB" w:rsidP="00543638">
      <w:pPr>
        <w:spacing w:before="100" w:beforeAutospacing="1" w:after="100" w:afterAutospacing="1" w:line="360" w:lineRule="auto"/>
        <w:rPr>
          <w:sz w:val="22"/>
          <w:szCs w:val="22"/>
        </w:rPr>
      </w:pPr>
      <w:r w:rsidRPr="00543638">
        <w:rPr>
          <w:sz w:val="22"/>
          <w:szCs w:val="22"/>
        </w:rPr>
        <w:t>str(</w:t>
      </w:r>
      <w:proofErr w:type="gramStart"/>
      <w:r w:rsidRPr="00543638">
        <w:rPr>
          <w:sz w:val="22"/>
          <w:szCs w:val="22"/>
        </w:rPr>
        <w:t>iris)  #</w:t>
      </w:r>
      <w:proofErr w:type="gramEnd"/>
      <w:r w:rsidRPr="00543638">
        <w:rPr>
          <w:sz w:val="22"/>
          <w:szCs w:val="22"/>
        </w:rPr>
        <w:t xml:space="preserve"> Structure of the dataset</w:t>
      </w:r>
    </w:p>
    <w:p w14:paraId="3072AFB3" w14:textId="77777777" w:rsidR="00803DEB" w:rsidRPr="00543638" w:rsidRDefault="00803DEB" w:rsidP="00543638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543638">
        <w:rPr>
          <w:sz w:val="22"/>
          <w:szCs w:val="22"/>
        </w:rPr>
        <w:t>mean(</w:t>
      </w:r>
      <w:proofErr w:type="spellStart"/>
      <w:proofErr w:type="gramEnd"/>
      <w:r w:rsidRPr="00543638">
        <w:rPr>
          <w:sz w:val="22"/>
          <w:szCs w:val="22"/>
        </w:rPr>
        <w:t>iris$Sepal.Length</w:t>
      </w:r>
      <w:proofErr w:type="spellEnd"/>
      <w:r w:rsidRPr="00543638">
        <w:rPr>
          <w:sz w:val="22"/>
          <w:szCs w:val="22"/>
        </w:rPr>
        <w:t>)</w:t>
      </w:r>
    </w:p>
    <w:p w14:paraId="3ACB45A3" w14:textId="77777777" w:rsidR="00803DEB" w:rsidRPr="00543638" w:rsidRDefault="00803DEB" w:rsidP="00543638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543638">
        <w:rPr>
          <w:sz w:val="22"/>
          <w:szCs w:val="22"/>
        </w:rPr>
        <w:t>str(</w:t>
      </w:r>
      <w:proofErr w:type="spellStart"/>
      <w:proofErr w:type="gramEnd"/>
      <w:r w:rsidRPr="00543638">
        <w:rPr>
          <w:sz w:val="22"/>
          <w:szCs w:val="22"/>
        </w:rPr>
        <w:t>iris$Sepal.Length</w:t>
      </w:r>
      <w:proofErr w:type="spellEnd"/>
      <w:r w:rsidRPr="00543638">
        <w:rPr>
          <w:sz w:val="22"/>
          <w:szCs w:val="22"/>
        </w:rPr>
        <w:t>)</w:t>
      </w:r>
    </w:p>
    <w:p w14:paraId="233B4F5D" w14:textId="77777777" w:rsidR="00803DEB" w:rsidRDefault="00803DEB" w:rsidP="00543638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proofErr w:type="gramStart"/>
      <w:r w:rsidRPr="00543638">
        <w:rPr>
          <w:sz w:val="22"/>
          <w:szCs w:val="22"/>
        </w:rPr>
        <w:t>tapply</w:t>
      </w:r>
      <w:proofErr w:type="spellEnd"/>
      <w:r w:rsidRPr="00543638">
        <w:rPr>
          <w:sz w:val="22"/>
          <w:szCs w:val="22"/>
        </w:rPr>
        <w:t>(</w:t>
      </w:r>
      <w:proofErr w:type="spellStart"/>
      <w:proofErr w:type="gramEnd"/>
      <w:r w:rsidRPr="00543638">
        <w:rPr>
          <w:sz w:val="22"/>
          <w:szCs w:val="22"/>
        </w:rPr>
        <w:t>iris$Sepal.Length</w:t>
      </w:r>
      <w:proofErr w:type="spellEnd"/>
      <w:r w:rsidRPr="00543638">
        <w:rPr>
          <w:sz w:val="22"/>
          <w:szCs w:val="22"/>
        </w:rPr>
        <w:t xml:space="preserve">, </w:t>
      </w:r>
      <w:proofErr w:type="spellStart"/>
      <w:r w:rsidRPr="00543638">
        <w:rPr>
          <w:sz w:val="22"/>
          <w:szCs w:val="22"/>
        </w:rPr>
        <w:t>iris$Species</w:t>
      </w:r>
      <w:proofErr w:type="spellEnd"/>
      <w:r w:rsidRPr="00543638">
        <w:rPr>
          <w:sz w:val="22"/>
          <w:szCs w:val="22"/>
        </w:rPr>
        <w:t>, mean)</w:t>
      </w:r>
    </w:p>
    <w:p w14:paraId="356071C3" w14:textId="77777777" w:rsidR="00543638" w:rsidRPr="00543638" w:rsidRDefault="00543638" w:rsidP="00543638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4FF90A8C" w14:textId="77777777" w:rsidR="00803DEB" w:rsidRPr="00543638" w:rsidRDefault="00803DEB" w:rsidP="00543638">
      <w:pPr>
        <w:spacing w:before="100" w:beforeAutospacing="1" w:after="100" w:afterAutospacing="1" w:line="360" w:lineRule="auto"/>
        <w:rPr>
          <w:sz w:val="22"/>
          <w:szCs w:val="22"/>
        </w:rPr>
      </w:pPr>
      <w:r w:rsidRPr="00543638">
        <w:rPr>
          <w:sz w:val="22"/>
          <w:szCs w:val="22"/>
        </w:rPr>
        <w:t>Output: Sample output is as given below</w:t>
      </w:r>
    </w:p>
    <w:p w14:paraId="20168C5B" w14:textId="77777777" w:rsidR="00803DEB" w:rsidRDefault="00803DEB" w:rsidP="00803DEB">
      <w:pPr>
        <w:pStyle w:val="Normal1"/>
      </w:pPr>
      <w:r w:rsidRPr="00114CD2">
        <w:rPr>
          <w:noProof/>
          <w:lang w:val="en-US" w:eastAsia="en-US"/>
        </w:rPr>
        <w:drawing>
          <wp:inline distT="0" distB="0" distL="0" distR="0" wp14:anchorId="4808C0A0" wp14:editId="12D28A4D">
            <wp:extent cx="5434379" cy="2517140"/>
            <wp:effectExtent l="25400" t="25400" r="1270" b="0"/>
            <wp:docPr id="2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04" cy="25256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33D54" w14:textId="77777777" w:rsidR="00803DEB" w:rsidRPr="00502F1A" w:rsidRDefault="00803DEB" w:rsidP="00803DEB">
      <w:pPr>
        <w:pStyle w:val="Normal1"/>
      </w:pPr>
    </w:p>
    <w:p w14:paraId="292470D2" w14:textId="77777777" w:rsidR="00803DEB" w:rsidRDefault="00803DEB" w:rsidP="00803DEB">
      <w:pPr>
        <w:pStyle w:val="Normal1"/>
      </w:pPr>
    </w:p>
    <w:p w14:paraId="7608EFB1" w14:textId="77777777" w:rsidR="00803DEB" w:rsidRDefault="00F55B04" w:rsidP="00555E63">
      <w:pPr>
        <w:pStyle w:val="Heading2"/>
      </w:pPr>
      <w:bookmarkStart w:id="41" w:name="_Toc9931230"/>
      <w:bookmarkStart w:id="42" w:name="_Toc16091171"/>
      <w:proofErr w:type="spellStart"/>
      <w:r>
        <w:t>MLLib</w:t>
      </w:r>
      <w:proofErr w:type="spellEnd"/>
      <w:r>
        <w:t xml:space="preserve"> usage test on </w:t>
      </w:r>
      <w:proofErr w:type="spellStart"/>
      <w:r>
        <w:t>RS</w:t>
      </w:r>
      <w:r w:rsidR="00803DEB" w:rsidRPr="00114CD2">
        <w:t>udio</w:t>
      </w:r>
      <w:proofErr w:type="spellEnd"/>
      <w:r w:rsidR="00803DEB" w:rsidRPr="00114CD2">
        <w:t xml:space="preserve"> GUI</w:t>
      </w:r>
      <w:bookmarkEnd w:id="41"/>
      <w:bookmarkEnd w:id="42"/>
    </w:p>
    <w:p w14:paraId="4FE05D79" w14:textId="77777777" w:rsidR="00867B35" w:rsidRPr="00867B35" w:rsidRDefault="00867B35" w:rsidP="00867B35"/>
    <w:p w14:paraId="6D6ED4AE" w14:textId="77777777" w:rsidR="00803DEB" w:rsidRPr="0046788C" w:rsidRDefault="00803DEB" w:rsidP="0046788C">
      <w:pPr>
        <w:spacing w:before="100" w:beforeAutospacing="1" w:after="100" w:afterAutospacing="1" w:line="360" w:lineRule="auto"/>
        <w:rPr>
          <w:sz w:val="22"/>
          <w:szCs w:val="22"/>
        </w:rPr>
      </w:pPr>
      <w:r w:rsidRPr="0046788C">
        <w:rPr>
          <w:sz w:val="22"/>
          <w:szCs w:val="22"/>
        </w:rPr>
        <w:t>&gt;</w:t>
      </w:r>
      <w:proofErr w:type="spellStart"/>
      <w:proofErr w:type="gramStart"/>
      <w:r w:rsidRPr="0046788C">
        <w:rPr>
          <w:sz w:val="22"/>
          <w:szCs w:val="22"/>
        </w:rPr>
        <w:t>install.packages</w:t>
      </w:r>
      <w:proofErr w:type="spellEnd"/>
      <w:proofErr w:type="gramEnd"/>
      <w:r w:rsidRPr="0046788C">
        <w:rPr>
          <w:sz w:val="22"/>
          <w:szCs w:val="22"/>
        </w:rPr>
        <w:t>("</w:t>
      </w:r>
      <w:proofErr w:type="spellStart"/>
      <w:r w:rsidRPr="0046788C">
        <w:rPr>
          <w:sz w:val="22"/>
          <w:szCs w:val="22"/>
        </w:rPr>
        <w:t>sparklyr</w:t>
      </w:r>
      <w:proofErr w:type="spellEnd"/>
      <w:r w:rsidRPr="0046788C">
        <w:rPr>
          <w:sz w:val="22"/>
          <w:szCs w:val="22"/>
        </w:rPr>
        <w:t>")</w:t>
      </w:r>
    </w:p>
    <w:p w14:paraId="4FE1FC5D" w14:textId="77777777" w:rsidR="00803DEB" w:rsidRPr="0046788C" w:rsidRDefault="00803DEB" w:rsidP="0046788C">
      <w:pPr>
        <w:spacing w:before="100" w:beforeAutospacing="1" w:after="100" w:afterAutospacing="1" w:line="360" w:lineRule="auto"/>
        <w:rPr>
          <w:sz w:val="22"/>
          <w:szCs w:val="22"/>
        </w:rPr>
      </w:pPr>
      <w:r w:rsidRPr="0046788C">
        <w:rPr>
          <w:sz w:val="22"/>
          <w:szCs w:val="22"/>
        </w:rPr>
        <w:t>&gt;</w:t>
      </w:r>
      <w:proofErr w:type="spellStart"/>
      <w:proofErr w:type="gramStart"/>
      <w:r w:rsidRPr="0046788C">
        <w:rPr>
          <w:sz w:val="22"/>
          <w:szCs w:val="22"/>
        </w:rPr>
        <w:t>sparklyr</w:t>
      </w:r>
      <w:proofErr w:type="spellEnd"/>
      <w:r w:rsidRPr="0046788C">
        <w:rPr>
          <w:sz w:val="22"/>
          <w:szCs w:val="22"/>
        </w:rPr>
        <w:t>::</w:t>
      </w:r>
      <w:proofErr w:type="spellStart"/>
      <w:proofErr w:type="gramEnd"/>
      <w:r w:rsidRPr="0046788C">
        <w:rPr>
          <w:sz w:val="22"/>
          <w:szCs w:val="22"/>
        </w:rPr>
        <w:t>spark_install</w:t>
      </w:r>
      <w:proofErr w:type="spellEnd"/>
      <w:r w:rsidRPr="0046788C">
        <w:rPr>
          <w:sz w:val="22"/>
          <w:szCs w:val="22"/>
        </w:rPr>
        <w:t>()</w:t>
      </w:r>
    </w:p>
    <w:p w14:paraId="2B9B5E05" w14:textId="77777777" w:rsidR="00803DEB" w:rsidRPr="0046788C" w:rsidRDefault="00803DEB" w:rsidP="0046788C">
      <w:pPr>
        <w:spacing w:before="100" w:beforeAutospacing="1" w:after="100" w:afterAutospacing="1" w:line="360" w:lineRule="auto"/>
        <w:rPr>
          <w:sz w:val="22"/>
          <w:szCs w:val="22"/>
        </w:rPr>
      </w:pPr>
      <w:r w:rsidRPr="0046788C">
        <w:rPr>
          <w:sz w:val="22"/>
          <w:szCs w:val="22"/>
        </w:rPr>
        <w:t>&gt;library(</w:t>
      </w:r>
      <w:proofErr w:type="spellStart"/>
      <w:r w:rsidRPr="0046788C">
        <w:rPr>
          <w:sz w:val="22"/>
          <w:szCs w:val="22"/>
        </w:rPr>
        <w:t>sparklyr</w:t>
      </w:r>
      <w:proofErr w:type="spellEnd"/>
      <w:r w:rsidRPr="0046788C">
        <w:rPr>
          <w:sz w:val="22"/>
          <w:szCs w:val="22"/>
        </w:rPr>
        <w:t>)</w:t>
      </w:r>
    </w:p>
    <w:p w14:paraId="02729E51" w14:textId="77777777" w:rsidR="00803DEB" w:rsidRPr="0046788C" w:rsidRDefault="00803DEB" w:rsidP="0046788C">
      <w:pPr>
        <w:spacing w:before="100" w:beforeAutospacing="1" w:after="100" w:afterAutospacing="1" w:line="360" w:lineRule="auto"/>
        <w:rPr>
          <w:sz w:val="22"/>
          <w:szCs w:val="22"/>
        </w:rPr>
      </w:pPr>
      <w:r w:rsidRPr="0046788C">
        <w:rPr>
          <w:sz w:val="22"/>
          <w:szCs w:val="22"/>
        </w:rPr>
        <w:lastRenderedPageBreak/>
        <w:t>&gt;</w:t>
      </w:r>
      <w:proofErr w:type="spellStart"/>
      <w:r w:rsidRPr="0046788C">
        <w:rPr>
          <w:sz w:val="22"/>
          <w:szCs w:val="22"/>
        </w:rPr>
        <w:t>sc</w:t>
      </w:r>
      <w:proofErr w:type="spellEnd"/>
      <w:r w:rsidRPr="0046788C">
        <w:rPr>
          <w:sz w:val="22"/>
          <w:szCs w:val="22"/>
        </w:rPr>
        <w:t xml:space="preserve"> &lt;- </w:t>
      </w:r>
      <w:proofErr w:type="spellStart"/>
      <w:r w:rsidRPr="0046788C">
        <w:rPr>
          <w:sz w:val="22"/>
          <w:szCs w:val="22"/>
        </w:rPr>
        <w:t>spark_</w:t>
      </w:r>
      <w:proofErr w:type="gramStart"/>
      <w:r w:rsidRPr="0046788C">
        <w:rPr>
          <w:sz w:val="22"/>
          <w:szCs w:val="22"/>
        </w:rPr>
        <w:t>connect</w:t>
      </w:r>
      <w:proofErr w:type="spellEnd"/>
      <w:r w:rsidRPr="0046788C">
        <w:rPr>
          <w:sz w:val="22"/>
          <w:szCs w:val="22"/>
        </w:rPr>
        <w:t>(</w:t>
      </w:r>
      <w:proofErr w:type="gramEnd"/>
      <w:r w:rsidRPr="0046788C">
        <w:rPr>
          <w:sz w:val="22"/>
          <w:szCs w:val="22"/>
        </w:rPr>
        <w:t>master = 'local')</w:t>
      </w:r>
    </w:p>
    <w:p w14:paraId="02303B42" w14:textId="77777777" w:rsidR="00EA4A7C" w:rsidRDefault="00803DEB" w:rsidP="0046788C">
      <w:pPr>
        <w:spacing w:before="100" w:beforeAutospacing="1" w:after="100" w:afterAutospacing="1" w:line="360" w:lineRule="auto"/>
        <w:rPr>
          <w:sz w:val="22"/>
          <w:szCs w:val="22"/>
        </w:rPr>
      </w:pPr>
      <w:r w:rsidRPr="0046788C">
        <w:rPr>
          <w:sz w:val="22"/>
          <w:szCs w:val="22"/>
        </w:rPr>
        <w:t>&gt; library(</w:t>
      </w:r>
      <w:proofErr w:type="spellStart"/>
      <w:r w:rsidRPr="0046788C">
        <w:rPr>
          <w:sz w:val="22"/>
          <w:szCs w:val="22"/>
        </w:rPr>
        <w:t>dplyr</w:t>
      </w:r>
      <w:proofErr w:type="spellEnd"/>
      <w:r w:rsidRPr="0046788C">
        <w:rPr>
          <w:sz w:val="22"/>
          <w:szCs w:val="22"/>
        </w:rPr>
        <w:t>)</w:t>
      </w:r>
    </w:p>
    <w:p w14:paraId="0F5DFE71" w14:textId="77777777" w:rsidR="00803DEB" w:rsidRPr="0046788C" w:rsidRDefault="00803DEB" w:rsidP="0046788C">
      <w:pPr>
        <w:spacing w:before="100" w:beforeAutospacing="1" w:after="100" w:afterAutospacing="1" w:line="360" w:lineRule="auto"/>
        <w:rPr>
          <w:sz w:val="22"/>
          <w:szCs w:val="22"/>
        </w:rPr>
      </w:pPr>
      <w:r w:rsidRPr="0046788C">
        <w:rPr>
          <w:sz w:val="22"/>
          <w:szCs w:val="22"/>
        </w:rPr>
        <w:t xml:space="preserve"># copy </w:t>
      </w:r>
      <w:proofErr w:type="spellStart"/>
      <w:r w:rsidRPr="0046788C">
        <w:rPr>
          <w:sz w:val="22"/>
          <w:szCs w:val="22"/>
        </w:rPr>
        <w:t>mtcars</w:t>
      </w:r>
      <w:proofErr w:type="spellEnd"/>
      <w:r w:rsidRPr="0046788C">
        <w:rPr>
          <w:sz w:val="22"/>
          <w:szCs w:val="22"/>
        </w:rPr>
        <w:t xml:space="preserve"> into spark</w:t>
      </w:r>
      <w:r w:rsidRPr="0046788C">
        <w:rPr>
          <w:sz w:val="22"/>
          <w:szCs w:val="22"/>
        </w:rPr>
        <w:br/>
        <w:t xml:space="preserve">&gt; </w:t>
      </w:r>
      <w:proofErr w:type="spellStart"/>
      <w:r w:rsidRPr="0046788C">
        <w:rPr>
          <w:sz w:val="22"/>
          <w:szCs w:val="22"/>
        </w:rPr>
        <w:t>mtcars_tbl</w:t>
      </w:r>
      <w:proofErr w:type="spellEnd"/>
      <w:r w:rsidRPr="0046788C">
        <w:rPr>
          <w:sz w:val="22"/>
          <w:szCs w:val="22"/>
        </w:rPr>
        <w:t xml:space="preserve"> &lt;- </w:t>
      </w:r>
      <w:proofErr w:type="spellStart"/>
      <w:r w:rsidRPr="0046788C">
        <w:rPr>
          <w:sz w:val="22"/>
          <w:szCs w:val="22"/>
        </w:rPr>
        <w:t>copy_</w:t>
      </w:r>
      <w:proofErr w:type="gramStart"/>
      <w:r w:rsidRPr="0046788C">
        <w:rPr>
          <w:sz w:val="22"/>
          <w:szCs w:val="22"/>
        </w:rPr>
        <w:t>to</w:t>
      </w:r>
      <w:proofErr w:type="spellEnd"/>
      <w:r w:rsidRPr="0046788C">
        <w:rPr>
          <w:sz w:val="22"/>
          <w:szCs w:val="22"/>
        </w:rPr>
        <w:t>(</w:t>
      </w:r>
      <w:proofErr w:type="spellStart"/>
      <w:proofErr w:type="gramEnd"/>
      <w:r w:rsidRPr="0046788C">
        <w:rPr>
          <w:sz w:val="22"/>
          <w:szCs w:val="22"/>
        </w:rPr>
        <w:t>sc</w:t>
      </w:r>
      <w:proofErr w:type="spellEnd"/>
      <w:r w:rsidRPr="0046788C">
        <w:rPr>
          <w:sz w:val="22"/>
          <w:szCs w:val="22"/>
        </w:rPr>
        <w:t xml:space="preserve">, </w:t>
      </w:r>
      <w:proofErr w:type="spellStart"/>
      <w:r w:rsidRPr="0046788C">
        <w:rPr>
          <w:sz w:val="22"/>
          <w:szCs w:val="22"/>
        </w:rPr>
        <w:t>mtcars</w:t>
      </w:r>
      <w:proofErr w:type="spellEnd"/>
      <w:r w:rsidRPr="0046788C">
        <w:rPr>
          <w:sz w:val="22"/>
          <w:szCs w:val="22"/>
        </w:rPr>
        <w:t xml:space="preserve">) </w:t>
      </w:r>
    </w:p>
    <w:p w14:paraId="23F6E6A7" w14:textId="77777777" w:rsidR="00803DEB" w:rsidRPr="0046788C" w:rsidRDefault="00803DEB" w:rsidP="0046788C">
      <w:pPr>
        <w:spacing w:before="100" w:beforeAutospacing="1" w:after="100" w:afterAutospacing="1" w:line="360" w:lineRule="auto"/>
        <w:rPr>
          <w:sz w:val="22"/>
          <w:szCs w:val="22"/>
        </w:rPr>
      </w:pPr>
      <w:r w:rsidRPr="0046788C">
        <w:rPr>
          <w:sz w:val="22"/>
          <w:szCs w:val="22"/>
        </w:rPr>
        <w:t xml:space="preserve"> #  ** May show an error regarding problem with database. Seems to work OK after that</w:t>
      </w:r>
      <w:r w:rsidRPr="0046788C">
        <w:rPr>
          <w:sz w:val="22"/>
          <w:szCs w:val="22"/>
        </w:rPr>
        <w:br/>
        <w:t>&gt;</w:t>
      </w:r>
      <w:proofErr w:type="spellStart"/>
      <w:r w:rsidRPr="0046788C">
        <w:rPr>
          <w:sz w:val="22"/>
          <w:szCs w:val="22"/>
        </w:rPr>
        <w:t>src_tbls</w:t>
      </w:r>
      <w:proofErr w:type="spellEnd"/>
      <w:r w:rsidRPr="0046788C">
        <w:rPr>
          <w:sz w:val="22"/>
          <w:szCs w:val="22"/>
        </w:rPr>
        <w:t>(</w:t>
      </w:r>
      <w:proofErr w:type="spellStart"/>
      <w:r w:rsidRPr="0046788C">
        <w:rPr>
          <w:sz w:val="22"/>
          <w:szCs w:val="22"/>
        </w:rPr>
        <w:t>sc</w:t>
      </w:r>
      <w:proofErr w:type="spellEnd"/>
      <w:r w:rsidRPr="0046788C">
        <w:rPr>
          <w:sz w:val="22"/>
          <w:szCs w:val="22"/>
        </w:rPr>
        <w:t>)</w:t>
      </w:r>
      <w:r w:rsidRPr="0046788C">
        <w:rPr>
          <w:sz w:val="22"/>
          <w:szCs w:val="22"/>
        </w:rPr>
        <w:br/>
        <w:t># transform our data set, and then partition into 'training', 'test'</w:t>
      </w:r>
      <w:r w:rsidRPr="0046788C">
        <w:rPr>
          <w:sz w:val="22"/>
          <w:szCs w:val="22"/>
        </w:rPr>
        <w:br/>
        <w:t xml:space="preserve">&gt; partitions &lt;- </w:t>
      </w:r>
      <w:proofErr w:type="spellStart"/>
      <w:r w:rsidRPr="0046788C">
        <w:rPr>
          <w:sz w:val="22"/>
          <w:szCs w:val="22"/>
        </w:rPr>
        <w:t>mtcars_tbl</w:t>
      </w:r>
      <w:proofErr w:type="spellEnd"/>
      <w:r w:rsidRPr="0046788C">
        <w:rPr>
          <w:sz w:val="22"/>
          <w:szCs w:val="22"/>
        </w:rPr>
        <w:t xml:space="preserve"> %&gt;%</w:t>
      </w:r>
      <w:r w:rsidRPr="0046788C">
        <w:rPr>
          <w:sz w:val="22"/>
          <w:szCs w:val="22"/>
        </w:rPr>
        <w:br/>
        <w:t xml:space="preserve">  filter(hp &gt;= 100) %&gt;%</w:t>
      </w:r>
      <w:r w:rsidRPr="0046788C">
        <w:rPr>
          <w:sz w:val="22"/>
          <w:szCs w:val="22"/>
        </w:rPr>
        <w:br/>
        <w:t xml:space="preserve">  mutate(cyl8 = </w:t>
      </w:r>
      <w:proofErr w:type="spellStart"/>
      <w:r w:rsidRPr="0046788C">
        <w:rPr>
          <w:sz w:val="22"/>
          <w:szCs w:val="22"/>
        </w:rPr>
        <w:t>cyl</w:t>
      </w:r>
      <w:proofErr w:type="spellEnd"/>
      <w:r w:rsidRPr="0046788C">
        <w:rPr>
          <w:sz w:val="22"/>
          <w:szCs w:val="22"/>
        </w:rPr>
        <w:t xml:space="preserve"> == 8) %&gt;%</w:t>
      </w:r>
      <w:r w:rsidRPr="0046788C">
        <w:rPr>
          <w:sz w:val="22"/>
          <w:szCs w:val="22"/>
        </w:rPr>
        <w:br/>
        <w:t xml:space="preserve">  </w:t>
      </w:r>
      <w:proofErr w:type="spellStart"/>
      <w:r w:rsidRPr="0046788C">
        <w:rPr>
          <w:sz w:val="22"/>
          <w:szCs w:val="22"/>
        </w:rPr>
        <w:t>sdf_partition</w:t>
      </w:r>
      <w:proofErr w:type="spellEnd"/>
      <w:r w:rsidRPr="0046788C">
        <w:rPr>
          <w:sz w:val="22"/>
          <w:szCs w:val="22"/>
        </w:rPr>
        <w:t>(training = 0.5, test = 0.5, seed = 1099)</w:t>
      </w:r>
      <w:r w:rsidRPr="0046788C">
        <w:rPr>
          <w:sz w:val="22"/>
          <w:szCs w:val="22"/>
        </w:rPr>
        <w:br/>
      </w:r>
      <w:r w:rsidRPr="0046788C">
        <w:rPr>
          <w:sz w:val="22"/>
          <w:szCs w:val="22"/>
        </w:rPr>
        <w:br/>
        <w:t># fit a linear model to the training dataset</w:t>
      </w:r>
      <w:r w:rsidRPr="0046788C">
        <w:rPr>
          <w:sz w:val="22"/>
          <w:szCs w:val="22"/>
        </w:rPr>
        <w:br/>
        <w:t xml:space="preserve">&gt; fit &lt;- </w:t>
      </w:r>
      <w:proofErr w:type="spellStart"/>
      <w:r w:rsidRPr="0046788C">
        <w:rPr>
          <w:sz w:val="22"/>
          <w:szCs w:val="22"/>
        </w:rPr>
        <w:t>partitions$training</w:t>
      </w:r>
      <w:proofErr w:type="spellEnd"/>
      <w:r w:rsidRPr="0046788C">
        <w:rPr>
          <w:sz w:val="22"/>
          <w:szCs w:val="22"/>
        </w:rPr>
        <w:t xml:space="preserve"> %&gt;%</w:t>
      </w:r>
      <w:r w:rsidRPr="0046788C">
        <w:rPr>
          <w:sz w:val="22"/>
          <w:szCs w:val="22"/>
        </w:rPr>
        <w:br/>
        <w:t xml:space="preserve">  </w:t>
      </w:r>
      <w:proofErr w:type="spellStart"/>
      <w:r w:rsidRPr="0046788C">
        <w:rPr>
          <w:sz w:val="22"/>
          <w:szCs w:val="22"/>
        </w:rPr>
        <w:t>ml_linear_regression</w:t>
      </w:r>
      <w:proofErr w:type="spellEnd"/>
      <w:r w:rsidRPr="0046788C">
        <w:rPr>
          <w:sz w:val="22"/>
          <w:szCs w:val="22"/>
        </w:rPr>
        <w:t>(response = "mpg", features = c("</w:t>
      </w:r>
      <w:proofErr w:type="spellStart"/>
      <w:r w:rsidRPr="0046788C">
        <w:rPr>
          <w:sz w:val="22"/>
          <w:szCs w:val="22"/>
        </w:rPr>
        <w:t>wt</w:t>
      </w:r>
      <w:proofErr w:type="spellEnd"/>
      <w:r w:rsidRPr="0046788C">
        <w:rPr>
          <w:sz w:val="22"/>
          <w:szCs w:val="22"/>
        </w:rPr>
        <w:t>", "</w:t>
      </w:r>
      <w:proofErr w:type="spellStart"/>
      <w:r w:rsidRPr="0046788C">
        <w:rPr>
          <w:sz w:val="22"/>
          <w:szCs w:val="22"/>
        </w:rPr>
        <w:t>cyl</w:t>
      </w:r>
      <w:proofErr w:type="spellEnd"/>
      <w:r w:rsidRPr="0046788C">
        <w:rPr>
          <w:sz w:val="22"/>
          <w:szCs w:val="22"/>
        </w:rPr>
        <w:t>"))</w:t>
      </w:r>
    </w:p>
    <w:p w14:paraId="51FB49F6" w14:textId="77777777" w:rsidR="00803DEB" w:rsidRDefault="00803DEB" w:rsidP="0046788C">
      <w:pPr>
        <w:spacing w:before="100" w:beforeAutospacing="1" w:after="100" w:afterAutospacing="1" w:line="360" w:lineRule="auto"/>
        <w:rPr>
          <w:sz w:val="22"/>
          <w:szCs w:val="22"/>
        </w:rPr>
      </w:pPr>
      <w:r w:rsidRPr="0046788C">
        <w:rPr>
          <w:sz w:val="22"/>
          <w:szCs w:val="22"/>
        </w:rPr>
        <w:t>&gt; summary(fit)</w:t>
      </w:r>
    </w:p>
    <w:p w14:paraId="305139F6" w14:textId="77777777" w:rsidR="0046788C" w:rsidRDefault="0046788C" w:rsidP="0046788C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372952CE" w14:textId="77777777" w:rsidR="00803DEB" w:rsidRPr="0046788C" w:rsidRDefault="00803DEB" w:rsidP="0046788C">
      <w:pPr>
        <w:spacing w:before="100" w:beforeAutospacing="1" w:after="100" w:afterAutospacing="1" w:line="360" w:lineRule="auto"/>
        <w:rPr>
          <w:sz w:val="22"/>
          <w:szCs w:val="22"/>
        </w:rPr>
      </w:pPr>
      <w:r w:rsidRPr="0046788C">
        <w:rPr>
          <w:sz w:val="22"/>
          <w:szCs w:val="22"/>
        </w:rPr>
        <w:t>Output: Sample output is as given below</w:t>
      </w:r>
    </w:p>
    <w:p w14:paraId="475A8AC4" w14:textId="77777777" w:rsidR="00867B35" w:rsidRPr="00223729" w:rsidRDefault="00867B35" w:rsidP="00223729">
      <w:pPr>
        <w:pStyle w:val="Normal1"/>
        <w:tabs>
          <w:tab w:val="left" w:pos="567"/>
        </w:tabs>
        <w:ind w:left="720"/>
        <w:rPr>
          <w:rFonts w:asciiTheme="minorHAnsi" w:eastAsia="SimSun" w:hAnsiTheme="minorHAnsi" w:cs="Times New Roman"/>
          <w:lang w:val="en-US" w:eastAsia="en-US"/>
        </w:rPr>
      </w:pPr>
    </w:p>
    <w:p w14:paraId="778A6A8D" w14:textId="77777777" w:rsidR="00803DEB" w:rsidRDefault="001D2185" w:rsidP="00AF2679">
      <w:pPr>
        <w:pStyle w:val="Normal1"/>
      </w:pPr>
      <w:r w:rsidRPr="001D2185">
        <w:rPr>
          <w:noProof/>
          <w:lang w:val="en-US" w:eastAsia="en-US"/>
        </w:rPr>
        <w:drawing>
          <wp:inline distT="0" distB="0" distL="0" distR="0" wp14:anchorId="32106D16" wp14:editId="3B35B8EA">
            <wp:extent cx="5751879" cy="2599055"/>
            <wp:effectExtent l="25400" t="25400" r="0" b="0"/>
            <wp:docPr id="2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020" cy="26018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68BE7" w14:textId="77777777" w:rsidR="00223729" w:rsidRDefault="00223729" w:rsidP="000058AD">
      <w:pPr>
        <w:pStyle w:val="Heading1"/>
        <w:numPr>
          <w:ilvl w:val="0"/>
          <w:numId w:val="6"/>
        </w:numPr>
        <w:rPr>
          <w:rFonts w:asciiTheme="minorHAnsi" w:hAnsiTheme="minorHAnsi"/>
        </w:rPr>
      </w:pPr>
      <w:bookmarkStart w:id="43" w:name="_Toc9931231"/>
      <w:bookmarkStart w:id="44" w:name="_Toc16091172"/>
      <w:r w:rsidRPr="00223729">
        <w:rPr>
          <w:rFonts w:asciiTheme="minorHAnsi" w:hAnsiTheme="minorHAnsi"/>
        </w:rPr>
        <w:lastRenderedPageBreak/>
        <w:t>Test cases for Spark with SQL</w:t>
      </w:r>
      <w:bookmarkEnd w:id="43"/>
      <w:bookmarkEnd w:id="44"/>
    </w:p>
    <w:p w14:paraId="25D1C6F4" w14:textId="77777777" w:rsidR="00223729" w:rsidRPr="00223729" w:rsidRDefault="00223729" w:rsidP="00223729"/>
    <w:p w14:paraId="7BCA54A8" w14:textId="1F5699B1" w:rsidR="00223729" w:rsidRPr="001D2185" w:rsidRDefault="00223729" w:rsidP="001D2185">
      <w:pPr>
        <w:spacing w:before="100" w:beforeAutospacing="1" w:after="100" w:afterAutospacing="1" w:line="360" w:lineRule="auto"/>
        <w:rPr>
          <w:sz w:val="22"/>
          <w:szCs w:val="22"/>
        </w:rPr>
      </w:pPr>
      <w:r w:rsidRPr="001D2185">
        <w:rPr>
          <w:sz w:val="22"/>
          <w:szCs w:val="22"/>
        </w:rPr>
        <w:t xml:space="preserve">Spark SQL allows relational queries expressed in SQL or Scala to be executed using Spark. At the core of this component is a new type of RDD, </w:t>
      </w:r>
      <w:hyperlink r:id="rId32" w:anchor="org.apache.spark.sql.SchemaRDD">
        <w:r w:rsidRPr="001D2185">
          <w:rPr>
            <w:sz w:val="22"/>
            <w:szCs w:val="22"/>
          </w:rPr>
          <w:t>SchemaRDD</w:t>
        </w:r>
      </w:hyperlink>
      <w:r w:rsidR="00EB235E">
        <w:rPr>
          <w:sz w:val="22"/>
          <w:szCs w:val="22"/>
        </w:rPr>
        <w:t>. Schema</w:t>
      </w:r>
      <w:r w:rsidRPr="001D2185">
        <w:rPr>
          <w:sz w:val="22"/>
          <w:szCs w:val="22"/>
        </w:rPr>
        <w:t xml:space="preserve">RDDs are composed of </w:t>
      </w:r>
      <w:hyperlink r:id="rId33" w:anchor="org.apache.spark.sql.catalyst.expressions.Row">
        <w:r w:rsidRPr="001D2185">
          <w:rPr>
            <w:sz w:val="22"/>
            <w:szCs w:val="22"/>
          </w:rPr>
          <w:t>Row</w:t>
        </w:r>
      </w:hyperlink>
      <w:r w:rsidRPr="001D2185">
        <w:rPr>
          <w:sz w:val="22"/>
          <w:szCs w:val="22"/>
        </w:rPr>
        <w:t xml:space="preserve"> objects, along with a schema that describes the data types of each column in the row. A SchemaRDD is similar to a table in a traditional relational database. </w:t>
      </w:r>
      <w:r w:rsidR="00CD0887">
        <w:rPr>
          <w:sz w:val="22"/>
          <w:szCs w:val="22"/>
        </w:rPr>
        <w:t>The</w:t>
      </w:r>
      <w:r w:rsidRPr="001D2185">
        <w:rPr>
          <w:sz w:val="22"/>
          <w:szCs w:val="22"/>
        </w:rPr>
        <w:t xml:space="preserve"> SchemaRDD can be created from an existing RDD, a </w:t>
      </w:r>
      <w:hyperlink r:id="rId34">
        <w:r w:rsidRPr="001D2185">
          <w:rPr>
            <w:sz w:val="22"/>
            <w:szCs w:val="22"/>
          </w:rPr>
          <w:t>Parquet</w:t>
        </w:r>
      </w:hyperlink>
      <w:r w:rsidR="005219BC">
        <w:rPr>
          <w:sz w:val="22"/>
          <w:szCs w:val="22"/>
        </w:rPr>
        <w:t xml:space="preserve"> file, a JSON dataset.</w:t>
      </w:r>
    </w:p>
    <w:p w14:paraId="1C1E9EF4" w14:textId="77777777" w:rsidR="00223729" w:rsidRPr="001D2185" w:rsidRDefault="00223729" w:rsidP="001D2185">
      <w:pPr>
        <w:spacing w:before="100" w:beforeAutospacing="1" w:after="100" w:afterAutospacing="1" w:line="360" w:lineRule="auto"/>
        <w:rPr>
          <w:sz w:val="22"/>
          <w:szCs w:val="22"/>
        </w:rPr>
      </w:pPr>
      <w:bookmarkStart w:id="45" w:name="_Toc9931232"/>
      <w:r w:rsidRPr="001D2185">
        <w:rPr>
          <w:sz w:val="22"/>
          <w:szCs w:val="22"/>
        </w:rPr>
        <w:t>Follow these tests for testing spark-</w:t>
      </w:r>
      <w:proofErr w:type="spellStart"/>
      <w:r w:rsidRPr="001D2185">
        <w:rPr>
          <w:sz w:val="22"/>
          <w:szCs w:val="22"/>
        </w:rPr>
        <w:t>sql</w:t>
      </w:r>
      <w:proofErr w:type="spellEnd"/>
      <w:r w:rsidRPr="001D2185">
        <w:rPr>
          <w:sz w:val="22"/>
          <w:szCs w:val="22"/>
        </w:rPr>
        <w:t xml:space="preserve"> for your cluster:</w:t>
      </w:r>
      <w:bookmarkEnd w:id="45"/>
    </w:p>
    <w:p w14:paraId="5DC4BC19" w14:textId="77777777" w:rsidR="00223729" w:rsidRDefault="00223729" w:rsidP="00910D5F">
      <w:pPr>
        <w:pStyle w:val="Heading2"/>
      </w:pPr>
      <w:bookmarkStart w:id="46" w:name="_Toc16091173"/>
      <w:r>
        <w:t xml:space="preserve">Testing with </w:t>
      </w:r>
      <w:r w:rsidR="00F55B04">
        <w:t>user defined f</w:t>
      </w:r>
      <w:r w:rsidRPr="0090388F">
        <w:t>unctions</w:t>
      </w:r>
      <w:bookmarkEnd w:id="46"/>
    </w:p>
    <w:p w14:paraId="5F70F388" w14:textId="77777777" w:rsidR="00910D5F" w:rsidRPr="00910D5F" w:rsidRDefault="00910D5F" w:rsidP="00910D5F"/>
    <w:p w14:paraId="0B3B8A31" w14:textId="77777777" w:rsidR="00910D5F" w:rsidRPr="002959EF" w:rsidRDefault="00910D5F" w:rsidP="00901246">
      <w:pPr>
        <w:pStyle w:val="3rdlevel"/>
        <w:numPr>
          <w:ilvl w:val="0"/>
          <w:numId w:val="13"/>
        </w:numPr>
        <w:ind w:left="360"/>
        <w:rPr>
          <w:rFonts w:cs="Times New Roman"/>
          <w:bCs w:val="0"/>
          <w:noProof w:val="0"/>
          <w:color w:val="auto"/>
          <w:lang w:eastAsia="en-US"/>
        </w:rPr>
      </w:pPr>
      <w:r w:rsidRPr="002959EF">
        <w:rPr>
          <w:rFonts w:cs="Times New Roman"/>
          <w:bCs w:val="0"/>
          <w:noProof w:val="0"/>
          <w:color w:val="auto"/>
          <w:lang w:eastAsia="en-US"/>
        </w:rPr>
        <w:t>Creating a dataset “hello world”</w:t>
      </w:r>
    </w:p>
    <w:p w14:paraId="06312EDB" w14:textId="77777777" w:rsidR="00910D5F" w:rsidRDefault="002959EF" w:rsidP="00901246">
      <w:pPr>
        <w:pStyle w:val="3rdlevel"/>
        <w:ind w:left="360"/>
        <w:rPr>
          <w:lang w:val="en-IN"/>
        </w:rPr>
      </w:pPr>
      <w:r>
        <w:rPr>
          <w:lang w:val="en-IN"/>
        </w:rPr>
        <w:t xml:space="preserve">       </w:t>
      </w:r>
      <w:r w:rsidR="00910D5F" w:rsidRPr="00910D5F">
        <w:rPr>
          <w:lang w:val="en-IN"/>
        </w:rPr>
        <w:t>val dataset = Seq((0, "hello"),(1, "world")).toDF("id","text")</w:t>
      </w:r>
    </w:p>
    <w:p w14:paraId="27DF2BC0" w14:textId="77777777" w:rsidR="00627F56" w:rsidRPr="00910D5F" w:rsidRDefault="00627F56" w:rsidP="00901246">
      <w:pPr>
        <w:pStyle w:val="3rdlevel"/>
        <w:ind w:left="360"/>
        <w:rPr>
          <w:lang w:val="en-IN"/>
        </w:rPr>
      </w:pPr>
    </w:p>
    <w:p w14:paraId="379E3453" w14:textId="77777777" w:rsidR="00910D5F" w:rsidRPr="002959EF" w:rsidRDefault="00910D5F" w:rsidP="00901246">
      <w:pPr>
        <w:pStyle w:val="3rdlevel"/>
        <w:numPr>
          <w:ilvl w:val="0"/>
          <w:numId w:val="13"/>
        </w:numPr>
        <w:ind w:left="360"/>
        <w:rPr>
          <w:lang w:val="en-IN"/>
        </w:rPr>
      </w:pPr>
      <w:r w:rsidRPr="002959EF">
        <w:rPr>
          <w:lang w:val="en-IN"/>
        </w:rPr>
        <w:t>Defining a function ‘upper’ which converts a string into upper case</w:t>
      </w:r>
    </w:p>
    <w:p w14:paraId="4B4A2A3F" w14:textId="77777777" w:rsidR="00910D5F" w:rsidRDefault="00462977" w:rsidP="00901246">
      <w:pPr>
        <w:pStyle w:val="3rdlevel"/>
        <w:ind w:left="360"/>
        <w:rPr>
          <w:lang w:val="en-IN"/>
        </w:rPr>
      </w:pPr>
      <w:r>
        <w:rPr>
          <w:lang w:val="en-IN"/>
        </w:rPr>
        <w:t xml:space="preserve">      </w:t>
      </w:r>
      <w:r w:rsidR="00910D5F" w:rsidRPr="00910D5F">
        <w:rPr>
          <w:lang w:val="en-IN"/>
        </w:rPr>
        <w:t>val upper: String =&gt; String =_.toUpperCase</w:t>
      </w:r>
    </w:p>
    <w:p w14:paraId="77438169" w14:textId="77777777" w:rsidR="00627F56" w:rsidRPr="00910D5F" w:rsidRDefault="00627F56" w:rsidP="00901246">
      <w:pPr>
        <w:pStyle w:val="3rdlevel"/>
        <w:ind w:left="360"/>
        <w:rPr>
          <w:lang w:val="en-IN"/>
        </w:rPr>
      </w:pPr>
    </w:p>
    <w:p w14:paraId="73C880C4" w14:textId="77777777" w:rsidR="00910D5F" w:rsidRPr="002959EF" w:rsidRDefault="00910D5F" w:rsidP="00901246">
      <w:pPr>
        <w:pStyle w:val="3rdlevel"/>
        <w:numPr>
          <w:ilvl w:val="0"/>
          <w:numId w:val="13"/>
        </w:numPr>
        <w:ind w:left="360"/>
        <w:rPr>
          <w:lang w:val="en-IN"/>
        </w:rPr>
      </w:pPr>
      <w:r w:rsidRPr="002959EF">
        <w:rPr>
          <w:lang w:val="en-IN"/>
        </w:rPr>
        <w:t>We now impo</w:t>
      </w:r>
      <w:r w:rsidR="002959EF">
        <w:rPr>
          <w:lang w:val="en-IN"/>
        </w:rPr>
        <w:t>rt the ‘udf’ package into Spark</w:t>
      </w:r>
    </w:p>
    <w:p w14:paraId="6E00E77F" w14:textId="77777777" w:rsidR="00910D5F" w:rsidRDefault="00462977" w:rsidP="00901246">
      <w:pPr>
        <w:pStyle w:val="3rdlevel"/>
        <w:ind w:left="360"/>
        <w:rPr>
          <w:lang w:val="en-IN"/>
        </w:rPr>
      </w:pPr>
      <w:r>
        <w:rPr>
          <w:lang w:val="en-IN"/>
        </w:rPr>
        <w:t xml:space="preserve">      </w:t>
      </w:r>
      <w:r w:rsidR="00910D5F" w:rsidRPr="00910D5F">
        <w:rPr>
          <w:lang w:val="en-IN"/>
        </w:rPr>
        <w:t>import org.apache.spark.sql.functions.udf</w:t>
      </w:r>
    </w:p>
    <w:p w14:paraId="33BDDC90" w14:textId="77777777" w:rsidR="00627F56" w:rsidRPr="00910D5F" w:rsidRDefault="00627F56" w:rsidP="00901246">
      <w:pPr>
        <w:pStyle w:val="3rdlevel"/>
        <w:ind w:left="360"/>
        <w:rPr>
          <w:lang w:val="en-IN"/>
        </w:rPr>
      </w:pPr>
    </w:p>
    <w:p w14:paraId="15C349AC" w14:textId="77777777" w:rsidR="00910D5F" w:rsidRPr="002959EF" w:rsidRDefault="00910D5F" w:rsidP="00901246">
      <w:pPr>
        <w:pStyle w:val="3rdlevel"/>
        <w:numPr>
          <w:ilvl w:val="0"/>
          <w:numId w:val="13"/>
        </w:numPr>
        <w:ind w:left="360"/>
        <w:rPr>
          <w:lang w:val="en-IN"/>
        </w:rPr>
      </w:pPr>
      <w:r w:rsidRPr="002959EF">
        <w:rPr>
          <w:lang w:val="en-IN"/>
        </w:rPr>
        <w:t>Defining our UDF, ‘upperUDF’ and importing o</w:t>
      </w:r>
      <w:r w:rsidR="00476DBF">
        <w:rPr>
          <w:lang w:val="en-IN"/>
        </w:rPr>
        <w:t>ur function ‘upper’</w:t>
      </w:r>
    </w:p>
    <w:p w14:paraId="7FEDF84A" w14:textId="77777777" w:rsidR="00910D5F" w:rsidRDefault="00462977" w:rsidP="00901246">
      <w:pPr>
        <w:pStyle w:val="3rdlevel"/>
        <w:ind w:left="360"/>
        <w:rPr>
          <w:lang w:val="en-IN"/>
        </w:rPr>
      </w:pPr>
      <w:r>
        <w:rPr>
          <w:lang w:val="en-IN"/>
        </w:rPr>
        <w:t xml:space="preserve">      </w:t>
      </w:r>
      <w:r w:rsidR="00910D5F" w:rsidRPr="00910D5F">
        <w:rPr>
          <w:lang w:val="en-IN"/>
        </w:rPr>
        <w:t>val upperUDF = udf(upper)</w:t>
      </w:r>
    </w:p>
    <w:p w14:paraId="675B208C" w14:textId="77777777" w:rsidR="00627F56" w:rsidRPr="00910D5F" w:rsidRDefault="00627F56" w:rsidP="00901246">
      <w:pPr>
        <w:pStyle w:val="3rdlevel"/>
        <w:ind w:left="360"/>
        <w:rPr>
          <w:lang w:val="en-IN"/>
        </w:rPr>
      </w:pPr>
    </w:p>
    <w:p w14:paraId="2DFC89D4" w14:textId="77777777" w:rsidR="00910D5F" w:rsidRPr="00476DBF" w:rsidRDefault="00910D5F" w:rsidP="00901246">
      <w:pPr>
        <w:pStyle w:val="3rdlevel"/>
        <w:numPr>
          <w:ilvl w:val="0"/>
          <w:numId w:val="13"/>
        </w:numPr>
        <w:ind w:left="360"/>
        <w:rPr>
          <w:lang w:val="en-IN"/>
        </w:rPr>
      </w:pPr>
      <w:r w:rsidRPr="00476DBF">
        <w:rPr>
          <w:lang w:val="en-IN"/>
        </w:rPr>
        <w:t>Displaying the results of our User Defined F</w:t>
      </w:r>
      <w:r w:rsidR="00476DBF">
        <w:rPr>
          <w:lang w:val="en-IN"/>
        </w:rPr>
        <w:t>unction in a new column ‘upper’</w:t>
      </w:r>
    </w:p>
    <w:p w14:paraId="4C40643B" w14:textId="77777777" w:rsidR="00223729" w:rsidRDefault="00F43D4A" w:rsidP="00901246">
      <w:pPr>
        <w:pStyle w:val="3rdlevel"/>
        <w:ind w:left="360"/>
        <w:rPr>
          <w:lang w:val="en-IN"/>
        </w:rPr>
      </w:pPr>
      <w:r>
        <w:rPr>
          <w:lang w:val="en-IN"/>
        </w:rPr>
        <w:t xml:space="preserve">      </w:t>
      </w:r>
      <w:r w:rsidR="00910D5F" w:rsidRPr="00910D5F">
        <w:rPr>
          <w:lang w:val="en-IN"/>
        </w:rPr>
        <w:t>dataset.withColumn("upper", upperUDF('text)).show</w:t>
      </w:r>
    </w:p>
    <w:p w14:paraId="5D51F995" w14:textId="77777777" w:rsidR="00223729" w:rsidRDefault="00223729" w:rsidP="00910D5F">
      <w:pPr>
        <w:pStyle w:val="Heading2"/>
      </w:pPr>
      <w:bookmarkStart w:id="47" w:name="_Toc16091174"/>
      <w:r w:rsidRPr="0090388F">
        <w:lastRenderedPageBreak/>
        <w:t xml:space="preserve">Starting a Spark Session and displaying </w:t>
      </w:r>
      <w:proofErr w:type="spellStart"/>
      <w:r w:rsidRPr="0090388F">
        <w:t>DataFrame</w:t>
      </w:r>
      <w:proofErr w:type="spellEnd"/>
      <w:r w:rsidRPr="0090388F">
        <w:t xml:space="preserve"> of </w:t>
      </w:r>
      <w:proofErr w:type="spellStart"/>
      <w:r>
        <w:t>people</w:t>
      </w:r>
      <w:r w:rsidRPr="0090388F">
        <w:t>.json</w:t>
      </w:r>
      <w:bookmarkEnd w:id="47"/>
      <w:proofErr w:type="spellEnd"/>
    </w:p>
    <w:p w14:paraId="2CE0B447" w14:textId="77777777" w:rsidR="00910D5F" w:rsidRPr="00910D5F" w:rsidRDefault="00910D5F" w:rsidP="00910D5F"/>
    <w:p w14:paraId="5B172656" w14:textId="0D59CFB8" w:rsidR="00C737DB" w:rsidRPr="00C737DB" w:rsidRDefault="00910D5F" w:rsidP="00C737DB">
      <w:pPr>
        <w:spacing w:before="100" w:beforeAutospacing="1" w:after="100" w:afterAutospacing="1" w:line="360" w:lineRule="auto"/>
        <w:rPr>
          <w:sz w:val="22"/>
          <w:szCs w:val="22"/>
        </w:rPr>
      </w:pPr>
      <w:r w:rsidRPr="00C737DB">
        <w:rPr>
          <w:sz w:val="22"/>
          <w:szCs w:val="22"/>
        </w:rPr>
        <w:t>For the querying examples, we will be using files, ’people.txt’ and ’</w:t>
      </w:r>
      <w:proofErr w:type="spellStart"/>
      <w:r w:rsidRPr="00C737DB">
        <w:rPr>
          <w:sz w:val="22"/>
          <w:szCs w:val="22"/>
        </w:rPr>
        <w:t>people.json</w:t>
      </w:r>
      <w:proofErr w:type="spellEnd"/>
      <w:r w:rsidRPr="00C737DB">
        <w:rPr>
          <w:sz w:val="22"/>
          <w:szCs w:val="22"/>
        </w:rPr>
        <w:t>’. These file stored at‘/usr/lib/spark/spark-2.3.1-bin-hadoop2.7/examples/src/main/resources/’</w:t>
      </w:r>
    </w:p>
    <w:p w14:paraId="22268949" w14:textId="77777777" w:rsidR="00910D5F" w:rsidRPr="00C737DB" w:rsidRDefault="00910D5F" w:rsidP="00542737">
      <w:pPr>
        <w:pStyle w:val="3rdlevel"/>
        <w:numPr>
          <w:ilvl w:val="0"/>
          <w:numId w:val="13"/>
        </w:numPr>
        <w:ind w:left="450"/>
        <w:rPr>
          <w:lang w:val="en-IN"/>
        </w:rPr>
      </w:pPr>
      <w:r w:rsidRPr="00C737DB">
        <w:rPr>
          <w:lang w:val="en-IN"/>
        </w:rPr>
        <w:t xml:space="preserve">We first import a </w:t>
      </w:r>
      <w:r w:rsidR="00C737DB">
        <w:rPr>
          <w:lang w:val="en-IN"/>
        </w:rPr>
        <w:t>Spark Session into Apache Spark</w:t>
      </w:r>
    </w:p>
    <w:p w14:paraId="71D753FC" w14:textId="49827679" w:rsidR="00627F56" w:rsidRDefault="00C737DB" w:rsidP="00F04E6A">
      <w:pPr>
        <w:pStyle w:val="3rdlevel"/>
        <w:ind w:left="450"/>
        <w:rPr>
          <w:lang w:val="en-IN"/>
        </w:rPr>
      </w:pPr>
      <w:r>
        <w:rPr>
          <w:lang w:val="en-IN"/>
        </w:rPr>
        <w:t xml:space="preserve">       </w:t>
      </w:r>
      <w:r w:rsidR="00910D5F" w:rsidRPr="00910D5F">
        <w:rPr>
          <w:lang w:val="en-IN"/>
        </w:rPr>
        <w:t>import org.apache.spark.sql.SparkSession</w:t>
      </w:r>
    </w:p>
    <w:p w14:paraId="2D07D560" w14:textId="77777777" w:rsidR="00F04E6A" w:rsidRPr="00910D5F" w:rsidRDefault="00F04E6A" w:rsidP="00F04E6A">
      <w:pPr>
        <w:pStyle w:val="3rdlevel"/>
        <w:ind w:left="450"/>
        <w:rPr>
          <w:lang w:val="en-IN"/>
        </w:rPr>
      </w:pPr>
    </w:p>
    <w:p w14:paraId="6CBDD624" w14:textId="77777777" w:rsidR="00910D5F" w:rsidRPr="00C737DB" w:rsidRDefault="00910D5F" w:rsidP="00542737">
      <w:pPr>
        <w:pStyle w:val="3rdlevel"/>
        <w:numPr>
          <w:ilvl w:val="0"/>
          <w:numId w:val="13"/>
        </w:numPr>
        <w:ind w:left="450"/>
        <w:rPr>
          <w:lang w:val="en-IN"/>
        </w:rPr>
      </w:pPr>
      <w:r w:rsidRPr="00C737DB">
        <w:rPr>
          <w:lang w:val="en-IN"/>
        </w:rPr>
        <w:t>Creating a Spark Session ‘spark’</w:t>
      </w:r>
      <w:r w:rsidR="00C737DB">
        <w:rPr>
          <w:lang w:val="en-IN"/>
        </w:rPr>
        <w:t xml:space="preserve"> using the ‘builder()’ function</w:t>
      </w:r>
    </w:p>
    <w:p w14:paraId="49CD1CFC" w14:textId="77777777" w:rsidR="00910D5F" w:rsidRDefault="00123D3B" w:rsidP="00542737">
      <w:pPr>
        <w:pStyle w:val="3rdlevel"/>
        <w:ind w:left="450"/>
        <w:rPr>
          <w:lang w:val="en-IN"/>
        </w:rPr>
      </w:pPr>
      <w:r>
        <w:rPr>
          <w:lang w:val="en-IN"/>
        </w:rPr>
        <w:t xml:space="preserve">      </w:t>
      </w:r>
      <w:r w:rsidR="00910D5F" w:rsidRPr="00910D5F">
        <w:rPr>
          <w:lang w:val="en-IN"/>
        </w:rPr>
        <w:t>val spark = SparkSession.builder().appName("Spark SQL basic    example").config("spark.some.config.option", "some-value").getOrCreate()</w:t>
      </w:r>
    </w:p>
    <w:p w14:paraId="5CDDDDC4" w14:textId="77777777" w:rsidR="00627F56" w:rsidRPr="00910D5F" w:rsidRDefault="00627F56" w:rsidP="00542737">
      <w:pPr>
        <w:pStyle w:val="3rdlevel"/>
        <w:ind w:left="450"/>
        <w:rPr>
          <w:lang w:val="en-IN"/>
        </w:rPr>
      </w:pPr>
    </w:p>
    <w:p w14:paraId="46918976" w14:textId="77777777" w:rsidR="00910D5F" w:rsidRPr="00123D3B" w:rsidRDefault="00910D5F" w:rsidP="00542737">
      <w:pPr>
        <w:pStyle w:val="3rdlevel"/>
        <w:numPr>
          <w:ilvl w:val="0"/>
          <w:numId w:val="13"/>
        </w:numPr>
        <w:ind w:left="450"/>
        <w:rPr>
          <w:lang w:val="en-IN"/>
        </w:rPr>
      </w:pPr>
      <w:r w:rsidRPr="00123D3B">
        <w:rPr>
          <w:lang w:val="en-IN"/>
        </w:rPr>
        <w:t>Importing the Implicts class into our ‘spark’ Session.</w:t>
      </w:r>
    </w:p>
    <w:p w14:paraId="585344DD" w14:textId="77777777" w:rsidR="00910D5F" w:rsidRDefault="00542737" w:rsidP="00542737">
      <w:pPr>
        <w:pStyle w:val="3rdlevel"/>
        <w:ind w:left="450"/>
        <w:rPr>
          <w:lang w:val="en-IN"/>
        </w:rPr>
      </w:pPr>
      <w:r>
        <w:rPr>
          <w:lang w:val="en-IN"/>
        </w:rPr>
        <w:t xml:space="preserve">       </w:t>
      </w:r>
      <w:r w:rsidR="00910D5F" w:rsidRPr="00910D5F">
        <w:rPr>
          <w:lang w:val="en-IN"/>
        </w:rPr>
        <w:t>import spark.implicits._</w:t>
      </w:r>
    </w:p>
    <w:p w14:paraId="0D85B9B1" w14:textId="77777777" w:rsidR="00627F56" w:rsidRPr="00910D5F" w:rsidRDefault="00627F56" w:rsidP="00542737">
      <w:pPr>
        <w:pStyle w:val="3rdlevel"/>
        <w:ind w:left="450"/>
        <w:rPr>
          <w:b/>
          <w:lang w:val="en-IN"/>
        </w:rPr>
      </w:pPr>
    </w:p>
    <w:p w14:paraId="5E3161E3" w14:textId="77777777" w:rsidR="00910D5F" w:rsidRPr="00123D3B" w:rsidRDefault="00910D5F" w:rsidP="00542737">
      <w:pPr>
        <w:pStyle w:val="3rdlevel"/>
        <w:numPr>
          <w:ilvl w:val="0"/>
          <w:numId w:val="13"/>
        </w:numPr>
        <w:ind w:left="450"/>
        <w:rPr>
          <w:lang w:val="en-IN"/>
        </w:rPr>
      </w:pPr>
      <w:r w:rsidRPr="00123D3B">
        <w:rPr>
          <w:lang w:val="en-IN"/>
        </w:rPr>
        <w:t>We now create a DataFrame ‘df’ and import data from the ’employee.json’ file.</w:t>
      </w:r>
    </w:p>
    <w:p w14:paraId="27853036" w14:textId="77777777" w:rsidR="00910D5F" w:rsidRDefault="00123D3B" w:rsidP="00542737">
      <w:pPr>
        <w:pStyle w:val="3rdlevel"/>
        <w:ind w:left="450"/>
        <w:rPr>
          <w:lang w:val="en-IN"/>
        </w:rPr>
      </w:pPr>
      <w:r>
        <w:rPr>
          <w:lang w:val="en-IN"/>
        </w:rPr>
        <w:t xml:space="preserve">      </w:t>
      </w:r>
      <w:r w:rsidR="00910D5F" w:rsidRPr="00910D5F">
        <w:rPr>
          <w:lang w:val="en-IN"/>
        </w:rPr>
        <w:t>val df = spark.read.json("examples/src/main/resources/people.json ")</w:t>
      </w:r>
    </w:p>
    <w:p w14:paraId="3B974CED" w14:textId="77777777" w:rsidR="00627F56" w:rsidRPr="00910D5F" w:rsidRDefault="00627F56" w:rsidP="00542737">
      <w:pPr>
        <w:pStyle w:val="3rdlevel"/>
        <w:ind w:left="450"/>
        <w:rPr>
          <w:lang w:val="en-IN"/>
        </w:rPr>
      </w:pPr>
    </w:p>
    <w:p w14:paraId="366EFA9D" w14:textId="77777777" w:rsidR="00910D5F" w:rsidRPr="00123D3B" w:rsidRDefault="00910D5F" w:rsidP="00542737">
      <w:pPr>
        <w:pStyle w:val="3rdlevel"/>
        <w:numPr>
          <w:ilvl w:val="0"/>
          <w:numId w:val="13"/>
        </w:numPr>
        <w:ind w:left="450"/>
        <w:rPr>
          <w:lang w:val="en-IN"/>
        </w:rPr>
      </w:pPr>
      <w:r w:rsidRPr="00123D3B">
        <w:rPr>
          <w:lang w:val="en-IN"/>
        </w:rPr>
        <w:t>Displaying the DataFrame ‘df’. The result is a table of 5 rows of ages and names from our ’employee.json’ file.</w:t>
      </w:r>
    </w:p>
    <w:p w14:paraId="5A911CB2" w14:textId="77777777" w:rsidR="00223729" w:rsidRDefault="00123D3B" w:rsidP="00542737">
      <w:pPr>
        <w:pStyle w:val="3rdlevel"/>
        <w:ind w:left="450"/>
        <w:rPr>
          <w:lang w:val="en-IN"/>
        </w:rPr>
      </w:pPr>
      <w:r>
        <w:rPr>
          <w:lang w:val="en-IN"/>
        </w:rPr>
        <w:t xml:space="preserve">      </w:t>
      </w:r>
      <w:r w:rsidR="00910D5F" w:rsidRPr="00910D5F">
        <w:rPr>
          <w:lang w:val="en-IN"/>
        </w:rPr>
        <w:t>df.show()</w:t>
      </w:r>
    </w:p>
    <w:p w14:paraId="0C06B355" w14:textId="77777777" w:rsidR="006313B3" w:rsidRDefault="006313B3" w:rsidP="00542737">
      <w:pPr>
        <w:pStyle w:val="3rdlevel"/>
        <w:ind w:left="450"/>
        <w:rPr>
          <w:lang w:val="en-IN"/>
        </w:rPr>
      </w:pPr>
    </w:p>
    <w:p w14:paraId="781A6F1C" w14:textId="77777777" w:rsidR="006313B3" w:rsidRDefault="006313B3" w:rsidP="00542737">
      <w:pPr>
        <w:pStyle w:val="3rdlevel"/>
        <w:ind w:left="450"/>
        <w:rPr>
          <w:lang w:val="en-IN"/>
        </w:rPr>
      </w:pPr>
    </w:p>
    <w:p w14:paraId="76A8FB62" w14:textId="77777777" w:rsidR="000944CC" w:rsidRPr="00522C50" w:rsidRDefault="000944CC" w:rsidP="00542737">
      <w:pPr>
        <w:pStyle w:val="3rdlevel"/>
        <w:ind w:left="450"/>
        <w:rPr>
          <w:lang w:val="en-IN"/>
        </w:rPr>
      </w:pPr>
    </w:p>
    <w:p w14:paraId="29257DF5" w14:textId="77777777" w:rsidR="00223729" w:rsidRDefault="00223729" w:rsidP="00910D5F">
      <w:pPr>
        <w:pStyle w:val="Heading2"/>
      </w:pPr>
      <w:bookmarkStart w:id="48" w:name="_Toc16091175"/>
      <w:r w:rsidRPr="00DA6F27">
        <w:lastRenderedPageBreak/>
        <w:t>Creating a Dataset</w:t>
      </w:r>
      <w:bookmarkEnd w:id="48"/>
    </w:p>
    <w:p w14:paraId="1E5DF25A" w14:textId="77777777" w:rsidR="00AF2679" w:rsidRPr="006313B3" w:rsidRDefault="00AF2679" w:rsidP="00AF2679"/>
    <w:p w14:paraId="15273213" w14:textId="77777777" w:rsidR="00910D5F" w:rsidRPr="006313B3" w:rsidRDefault="00910D5F" w:rsidP="006313B3">
      <w:pPr>
        <w:pStyle w:val="3rdlevel"/>
        <w:numPr>
          <w:ilvl w:val="0"/>
          <w:numId w:val="13"/>
        </w:numPr>
        <w:rPr>
          <w:lang w:val="en-IN"/>
        </w:rPr>
      </w:pPr>
      <w:r w:rsidRPr="006313B3">
        <w:rPr>
          <w:lang w:val="en-IN"/>
        </w:rPr>
        <w:t>Creating a class ‘Employee’ to st</w:t>
      </w:r>
      <w:r w:rsidR="00DA7EE1">
        <w:rPr>
          <w:lang w:val="en-IN"/>
        </w:rPr>
        <w:t>ore name and age of an employee</w:t>
      </w:r>
    </w:p>
    <w:p w14:paraId="1BB8D267" w14:textId="77777777" w:rsidR="00910D5F" w:rsidRDefault="006313B3" w:rsidP="00AF2679">
      <w:pPr>
        <w:pStyle w:val="3rdlevel"/>
        <w:rPr>
          <w:lang w:val="en-IN"/>
        </w:rPr>
      </w:pPr>
      <w:r>
        <w:rPr>
          <w:lang w:val="en-IN"/>
        </w:rPr>
        <w:t xml:space="preserve">      </w:t>
      </w:r>
      <w:r w:rsidR="00910D5F" w:rsidRPr="00AF2679">
        <w:rPr>
          <w:lang w:val="en-IN"/>
        </w:rPr>
        <w:t>case class Employee(name: String, age: Long)</w:t>
      </w:r>
    </w:p>
    <w:p w14:paraId="1C6C888B" w14:textId="77777777" w:rsidR="00386606" w:rsidRPr="00AF2679" w:rsidRDefault="00386606" w:rsidP="00AF2679">
      <w:pPr>
        <w:pStyle w:val="3rdlevel"/>
        <w:rPr>
          <w:lang w:val="en-IN"/>
        </w:rPr>
      </w:pPr>
    </w:p>
    <w:p w14:paraId="0ABF0F25" w14:textId="77777777" w:rsidR="00910D5F" w:rsidRPr="006313B3" w:rsidRDefault="00910D5F" w:rsidP="006313B3">
      <w:pPr>
        <w:pStyle w:val="3rdlevel"/>
        <w:numPr>
          <w:ilvl w:val="0"/>
          <w:numId w:val="13"/>
        </w:numPr>
        <w:rPr>
          <w:lang w:val="en-IN"/>
        </w:rPr>
      </w:pPr>
      <w:r w:rsidRPr="006313B3">
        <w:rPr>
          <w:lang w:val="en-IN"/>
        </w:rPr>
        <w:t>Assigning a Dataset ‘caseClassDS</w:t>
      </w:r>
      <w:r w:rsidR="00DA7EE1">
        <w:rPr>
          <w:lang w:val="en-IN"/>
        </w:rPr>
        <w:t>’ to store the record of Andrew</w:t>
      </w:r>
    </w:p>
    <w:p w14:paraId="5EB4BF54" w14:textId="77777777" w:rsidR="00910D5F" w:rsidRDefault="006313B3" w:rsidP="00AF2679">
      <w:pPr>
        <w:pStyle w:val="3rdlevel"/>
        <w:rPr>
          <w:lang w:val="en-IN"/>
        </w:rPr>
      </w:pPr>
      <w:r>
        <w:rPr>
          <w:lang w:val="en-IN"/>
        </w:rPr>
        <w:t xml:space="preserve">      </w:t>
      </w:r>
      <w:r w:rsidR="00910D5F" w:rsidRPr="00AF2679">
        <w:rPr>
          <w:lang w:val="en-IN"/>
        </w:rPr>
        <w:t>val caseClassDS = Seq(Employee("Andrew", 55)).toDS()</w:t>
      </w:r>
    </w:p>
    <w:p w14:paraId="571CDEE4" w14:textId="77777777" w:rsidR="00386606" w:rsidRPr="00AF2679" w:rsidRDefault="00386606" w:rsidP="00AF2679">
      <w:pPr>
        <w:pStyle w:val="3rdlevel"/>
        <w:rPr>
          <w:lang w:val="en-IN"/>
        </w:rPr>
      </w:pPr>
    </w:p>
    <w:p w14:paraId="099FC7D1" w14:textId="77777777" w:rsidR="00910D5F" w:rsidRPr="006313B3" w:rsidRDefault="00910D5F" w:rsidP="006313B3">
      <w:pPr>
        <w:pStyle w:val="3rdlevel"/>
        <w:numPr>
          <w:ilvl w:val="0"/>
          <w:numId w:val="13"/>
        </w:numPr>
        <w:rPr>
          <w:lang w:val="en-IN"/>
        </w:rPr>
      </w:pPr>
      <w:r w:rsidRPr="006313B3">
        <w:rPr>
          <w:lang w:val="en-IN"/>
        </w:rPr>
        <w:t>Displ</w:t>
      </w:r>
      <w:r w:rsidR="00DA7EE1">
        <w:rPr>
          <w:lang w:val="en-IN"/>
        </w:rPr>
        <w:t>aying the Dataset ‘caseClassDS’</w:t>
      </w:r>
    </w:p>
    <w:p w14:paraId="51C1617C" w14:textId="77777777" w:rsidR="00910D5F" w:rsidRDefault="006313B3" w:rsidP="00AF2679">
      <w:pPr>
        <w:pStyle w:val="3rdlevel"/>
        <w:rPr>
          <w:lang w:val="en-IN"/>
        </w:rPr>
      </w:pPr>
      <w:r>
        <w:rPr>
          <w:lang w:val="en-IN"/>
        </w:rPr>
        <w:t xml:space="preserve">      </w:t>
      </w:r>
      <w:r w:rsidR="00910D5F" w:rsidRPr="00AF2679">
        <w:rPr>
          <w:lang w:val="en-IN"/>
        </w:rPr>
        <w:t>caseClassDS.show()</w:t>
      </w:r>
    </w:p>
    <w:p w14:paraId="02C5B39C" w14:textId="77777777" w:rsidR="00386606" w:rsidRDefault="00386606" w:rsidP="00AF2679">
      <w:pPr>
        <w:pStyle w:val="3rdlevel"/>
      </w:pPr>
    </w:p>
    <w:p w14:paraId="758807D0" w14:textId="77777777" w:rsidR="00910D5F" w:rsidRPr="006313B3" w:rsidRDefault="00910D5F" w:rsidP="006313B3">
      <w:pPr>
        <w:pStyle w:val="3rdlevel"/>
        <w:numPr>
          <w:ilvl w:val="0"/>
          <w:numId w:val="13"/>
        </w:numPr>
        <w:rPr>
          <w:lang w:val="en-IN"/>
        </w:rPr>
      </w:pPr>
      <w:r w:rsidRPr="006313B3">
        <w:rPr>
          <w:lang w:val="en-IN"/>
        </w:rPr>
        <w:t>Creating a primitive Dataset to demonstrate mapp</w:t>
      </w:r>
      <w:r w:rsidR="00DA7EE1">
        <w:rPr>
          <w:lang w:val="en-IN"/>
        </w:rPr>
        <w:t>ing of DataFrames into Datasets</w:t>
      </w:r>
    </w:p>
    <w:p w14:paraId="7EA0B3D7" w14:textId="77777777" w:rsidR="00910D5F" w:rsidRDefault="006313B3" w:rsidP="00AF2679">
      <w:pPr>
        <w:pStyle w:val="3rdlevel"/>
        <w:rPr>
          <w:lang w:val="en-IN"/>
        </w:rPr>
      </w:pPr>
      <w:r>
        <w:rPr>
          <w:lang w:val="en-IN"/>
        </w:rPr>
        <w:t xml:space="preserve">      </w:t>
      </w:r>
      <w:r w:rsidR="00910D5F" w:rsidRPr="00AF2679">
        <w:rPr>
          <w:lang w:val="en-IN"/>
        </w:rPr>
        <w:t>val primitiveDS = Seq(1, 2, 3).toDS</w:t>
      </w:r>
    </w:p>
    <w:p w14:paraId="76204AFE" w14:textId="77777777" w:rsidR="00386606" w:rsidRPr="00AF2679" w:rsidRDefault="00386606" w:rsidP="00AF2679">
      <w:pPr>
        <w:pStyle w:val="3rdlevel"/>
        <w:rPr>
          <w:lang w:val="en-IN"/>
        </w:rPr>
      </w:pPr>
    </w:p>
    <w:p w14:paraId="4FE9F745" w14:textId="77777777" w:rsidR="00910D5F" w:rsidRPr="006313B3" w:rsidRDefault="00910D5F" w:rsidP="006313B3">
      <w:pPr>
        <w:pStyle w:val="3rdlevel"/>
        <w:numPr>
          <w:ilvl w:val="0"/>
          <w:numId w:val="13"/>
        </w:numPr>
        <w:rPr>
          <w:lang w:val="en-IN"/>
        </w:rPr>
      </w:pPr>
      <w:r w:rsidRPr="006313B3">
        <w:rPr>
          <w:lang w:val="en-IN"/>
        </w:rPr>
        <w:t>Assigning t</w:t>
      </w:r>
      <w:r w:rsidR="00DA7EE1">
        <w:rPr>
          <w:lang w:val="en-IN"/>
        </w:rPr>
        <w:t>he above sequence into an array</w:t>
      </w:r>
    </w:p>
    <w:p w14:paraId="5DBFFBCA" w14:textId="77777777" w:rsidR="00223729" w:rsidRPr="00AF2679" w:rsidRDefault="006313B3" w:rsidP="00AF2679">
      <w:pPr>
        <w:pStyle w:val="3rdlevel"/>
        <w:rPr>
          <w:lang w:val="en-IN"/>
        </w:rPr>
      </w:pPr>
      <w:r>
        <w:rPr>
          <w:lang w:val="en-IN"/>
        </w:rPr>
        <w:t xml:space="preserve">      </w:t>
      </w:r>
      <w:r w:rsidR="00910D5F" w:rsidRPr="00AF2679">
        <w:rPr>
          <w:lang w:val="en-IN"/>
        </w:rPr>
        <w:t>primitiveDS.map(_ + 1).collect()</w:t>
      </w:r>
    </w:p>
    <w:bookmarkEnd w:id="4"/>
    <w:bookmarkEnd w:id="5"/>
    <w:p w14:paraId="292B598A" w14:textId="77777777" w:rsidR="00223729" w:rsidRDefault="00223729" w:rsidP="00803DEB">
      <w:pPr>
        <w:pStyle w:val="Normal1"/>
        <w:ind w:left="1418"/>
      </w:pPr>
    </w:p>
    <w:sectPr w:rsidR="00223729" w:rsidSect="00951C23">
      <w:pgSz w:w="11907" w:h="16839" w:code="9"/>
      <w:pgMar w:top="1440" w:right="864" w:bottom="1276" w:left="1195" w:header="170" w:footer="40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00481" w14:textId="77777777" w:rsidR="00BD209A" w:rsidRDefault="00BD209A">
      <w:r>
        <w:separator/>
      </w:r>
    </w:p>
  </w:endnote>
  <w:endnote w:type="continuationSeparator" w:id="0">
    <w:p w14:paraId="6F4DDF2B" w14:textId="77777777" w:rsidR="00BD209A" w:rsidRDefault="00BD209A">
      <w:r>
        <w:continuationSeparator/>
      </w:r>
    </w:p>
  </w:endnote>
  <w:endnote w:type="continuationNotice" w:id="1">
    <w:p w14:paraId="13FDD4AE" w14:textId="77777777" w:rsidR="00BD209A" w:rsidRDefault="00BD209A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P Simplified">
    <w:altName w:val="Arial"/>
    <w:panose1 w:val="020B0604020202020204"/>
    <w:charset w:val="00"/>
    <w:family w:val="swiss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utura Bk">
    <w:altName w:val="Arial"/>
    <w:panose1 w:val="020B0602020204020303"/>
    <w:charset w:val="00"/>
    <w:family w:val="swiss"/>
    <w:pitch w:val="variable"/>
    <w:sig w:usb0="A00002AF" w:usb1="5000204A" w:usb2="00000000" w:usb3="00000000" w:csb0="0000009F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 Hv">
    <w:altName w:val="Arial"/>
    <w:panose1 w:val="020B0602020204020303"/>
    <w:charset w:val="00"/>
    <w:family w:val="swiss"/>
    <w:pitch w:val="variable"/>
    <w:sig w:usb0="00000001" w:usb1="5000204A" w:usb2="00000000" w:usb3="00000000" w:csb0="0000009F" w:csb1="00000000"/>
  </w:font>
  <w:font w:name="Futura Lt">
    <w:altName w:val="Segoe UI Semilight"/>
    <w:panose1 w:val="020B0602020204020303"/>
    <w:charset w:val="00"/>
    <w:family w:val="swiss"/>
    <w:pitch w:val="variable"/>
    <w:sig w:usb0="00000001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YSpec="bottom"/>
      <w:tblOverlap w:val="never"/>
      <w:tblW w:w="10065" w:type="dxa"/>
      <w:tblLayout w:type="fixed"/>
      <w:tblLook w:val="04A0" w:firstRow="1" w:lastRow="0" w:firstColumn="1" w:lastColumn="0" w:noHBand="0" w:noVBand="1"/>
    </w:tblPr>
    <w:tblGrid>
      <w:gridCol w:w="7905"/>
      <w:gridCol w:w="236"/>
      <w:gridCol w:w="1606"/>
      <w:gridCol w:w="318"/>
    </w:tblGrid>
    <w:tr w:rsidR="006A48D4" w:rsidRPr="00104AAD" w14:paraId="390C6EA1" w14:textId="77777777" w:rsidTr="00202883">
      <w:trPr>
        <w:trHeight w:val="856"/>
      </w:trPr>
      <w:tc>
        <w:tcPr>
          <w:tcW w:w="7905" w:type="dxa"/>
          <w:shd w:val="clear" w:color="auto" w:fill="auto"/>
          <w:vAlign w:val="center"/>
        </w:tcPr>
        <w:p w14:paraId="716AF075" w14:textId="77777777" w:rsidR="006A48D4" w:rsidRPr="00104AAD" w:rsidRDefault="006A48D4" w:rsidP="00202883">
          <w:pPr>
            <w:jc w:val="right"/>
            <w:rPr>
              <w:rFonts w:asciiTheme="majorHAnsi" w:hAnsiTheme="majorHAnsi"/>
              <w:b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  <w:shd w:val="clear" w:color="auto" w:fill="auto"/>
          <w:vAlign w:val="center"/>
        </w:tcPr>
        <w:p w14:paraId="2E97A321" w14:textId="77777777" w:rsidR="006A48D4" w:rsidRPr="00104AAD" w:rsidRDefault="006A48D4" w:rsidP="00202883">
          <w:pPr>
            <w:jc w:val="center"/>
            <w:rPr>
              <w:rFonts w:asciiTheme="majorHAnsi" w:hAnsiTheme="majorHAnsi"/>
              <w:b/>
            </w:rPr>
          </w:pPr>
        </w:p>
      </w:tc>
      <w:tc>
        <w:tcPr>
          <w:tcW w:w="1606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0A59EEC0" w14:textId="77777777" w:rsidR="006A48D4" w:rsidRPr="00104AAD" w:rsidRDefault="006A48D4" w:rsidP="00202883">
          <w:pPr>
            <w:jc w:val="center"/>
            <w:rPr>
              <w:rFonts w:asciiTheme="majorHAnsi" w:hAnsiTheme="majorHAnsi"/>
              <w:b/>
            </w:rPr>
          </w:pPr>
          <w:r w:rsidRPr="008848DA">
            <w:rPr>
              <w:rFonts w:cs="Arial"/>
              <w:noProof/>
            </w:rPr>
            <w:drawing>
              <wp:inline distT="0" distB="0" distL="0" distR="0" wp14:anchorId="7C741784" wp14:editId="0CB72D59">
                <wp:extent cx="757879" cy="361950"/>
                <wp:effectExtent l="0" t="0" r="4445" b="0"/>
                <wp:docPr id="232" name="Picture 1" descr="logo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5403" cy="384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" w:type="dxa"/>
          <w:shd w:val="clear" w:color="auto" w:fill="auto"/>
        </w:tcPr>
        <w:p w14:paraId="3728F359" w14:textId="77777777" w:rsidR="006A48D4" w:rsidRPr="00104AAD" w:rsidRDefault="006A48D4" w:rsidP="00202883">
          <w:pPr>
            <w:jc w:val="center"/>
            <w:rPr>
              <w:rFonts w:asciiTheme="majorHAnsi" w:hAnsiTheme="majorHAnsi"/>
              <w:b/>
            </w:rPr>
          </w:pPr>
        </w:p>
      </w:tc>
    </w:tr>
    <w:tr w:rsidR="006A48D4" w:rsidRPr="00104AAD" w14:paraId="7F1272E2" w14:textId="77777777" w:rsidTr="00202883">
      <w:tc>
        <w:tcPr>
          <w:tcW w:w="10065" w:type="dxa"/>
          <w:gridSpan w:val="4"/>
          <w:shd w:val="clear" w:color="auto" w:fill="auto"/>
          <w:vAlign w:val="center"/>
        </w:tcPr>
        <w:p w14:paraId="2CFCF367" w14:textId="77777777" w:rsidR="006A48D4" w:rsidRPr="00104AAD" w:rsidRDefault="006A48D4" w:rsidP="00202883">
          <w:pPr>
            <w:jc w:val="center"/>
            <w:rPr>
              <w:rFonts w:asciiTheme="majorHAnsi" w:hAnsiTheme="majorHAnsi"/>
              <w:b/>
            </w:rPr>
          </w:pPr>
        </w:p>
      </w:tc>
    </w:tr>
  </w:tbl>
  <w:p w14:paraId="01CE3859" w14:textId="77777777" w:rsidR="006A48D4" w:rsidRPr="00104AAD" w:rsidRDefault="006A48D4" w:rsidP="00B5128F">
    <w:pPr>
      <w:jc w:val="right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81DB8" w14:textId="77777777" w:rsidR="006A48D4" w:rsidRDefault="006A48D4"/>
  <w:p w14:paraId="5878EA84" w14:textId="77777777" w:rsidR="006A48D4" w:rsidRDefault="006A48D4"/>
  <w:tbl>
    <w:tblPr>
      <w:tblW w:w="5053" w:type="pct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85"/>
      <w:gridCol w:w="1966"/>
      <w:gridCol w:w="1455"/>
      <w:gridCol w:w="1966"/>
      <w:gridCol w:w="1455"/>
      <w:gridCol w:w="514"/>
      <w:gridCol w:w="1455"/>
    </w:tblGrid>
    <w:tr w:rsidR="006A48D4" w14:paraId="1FB0F197" w14:textId="77777777" w:rsidTr="003C6FAA">
      <w:trPr>
        <w:gridAfter w:val="4"/>
        <w:wAfter w:w="1441" w:type="dxa"/>
      </w:trPr>
      <w:tc>
        <w:tcPr>
          <w:tcW w:w="2720" w:type="dxa"/>
          <w:tcBorders>
            <w:bottom w:val="single" w:sz="4" w:space="0" w:color="auto"/>
          </w:tcBorders>
        </w:tcPr>
        <w:p w14:paraId="31C9BF84" w14:textId="77777777" w:rsidR="006A48D4" w:rsidRDefault="006A48D4">
          <w:pPr>
            <w:keepNext/>
            <w:keepLines/>
            <w:spacing w:before="60" w:after="20"/>
            <w:rPr>
              <w:sz w:val="18"/>
            </w:rPr>
          </w:pPr>
          <w:r>
            <w:rPr>
              <w:sz w:val="18"/>
            </w:rPr>
            <w:t>HP Global Method</w:t>
          </w:r>
        </w:p>
      </w:tc>
      <w:tc>
        <w:tcPr>
          <w:tcW w:w="4269" w:type="dxa"/>
          <w:tcBorders>
            <w:bottom w:val="single" w:sz="4" w:space="0" w:color="auto"/>
          </w:tcBorders>
        </w:tcPr>
        <w:p w14:paraId="23C50492" w14:textId="77777777" w:rsidR="006A48D4" w:rsidRPr="00836DA0" w:rsidRDefault="006A48D4">
          <w:pPr>
            <w:spacing w:before="60" w:after="20"/>
            <w:jc w:val="center"/>
          </w:pPr>
          <w:r w:rsidRPr="00836DA0">
            <w:t>HP Confidential</w:t>
          </w:r>
        </w:p>
      </w:tc>
      <w:tc>
        <w:tcPr>
          <w:tcW w:w="3106" w:type="dxa"/>
          <w:tcBorders>
            <w:bottom w:val="single" w:sz="4" w:space="0" w:color="auto"/>
          </w:tcBorders>
        </w:tcPr>
        <w:p w14:paraId="584D11CE" w14:textId="77777777" w:rsidR="006A48D4" w:rsidRDefault="006A48D4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7856F6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 w:rsidR="007856F6">
            <w:rPr>
              <w:sz w:val="18"/>
            </w:rPr>
            <w:fldChar w:fldCharType="separate"/>
          </w:r>
          <w:r>
            <w:rPr>
              <w:noProof/>
              <w:sz w:val="18"/>
            </w:rPr>
            <w:t>26</w:t>
          </w:r>
          <w:r w:rsidR="007856F6"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fldSimple w:instr=" NUMPAGES  \* MERGEFORMAT ">
            <w:r w:rsidRPr="00F403E3">
              <w:rPr>
                <w:noProof/>
                <w:sz w:val="18"/>
              </w:rPr>
              <w:t>1</w:t>
            </w:r>
          </w:fldSimple>
        </w:p>
      </w:tc>
    </w:tr>
    <w:tr w:rsidR="006A48D4" w14:paraId="1F7A5EB3" w14:textId="77777777" w:rsidTr="003C6FAA">
      <w:trPr>
        <w:gridAfter w:val="2"/>
        <w:wAfter w:w="1440" w:type="dxa"/>
      </w:trPr>
      <w:tc>
        <w:tcPr>
          <w:tcW w:w="2720" w:type="dxa"/>
          <w:tcBorders>
            <w:bottom w:val="single" w:sz="4" w:space="0" w:color="auto"/>
          </w:tcBorders>
        </w:tcPr>
        <w:p w14:paraId="6230FAF4" w14:textId="77777777" w:rsidR="006A48D4" w:rsidRDefault="006A48D4">
          <w:pPr>
            <w:keepNext/>
            <w:keepLines/>
            <w:spacing w:before="40"/>
            <w:rPr>
              <w:sz w:val="12"/>
              <w:lang w:val="fr-FR"/>
            </w:rPr>
          </w:pPr>
        </w:p>
      </w:tc>
      <w:tc>
        <w:tcPr>
          <w:tcW w:w="2720" w:type="dxa"/>
          <w:tcBorders>
            <w:bottom w:val="single" w:sz="4" w:space="0" w:color="auto"/>
          </w:tcBorders>
        </w:tcPr>
        <w:p w14:paraId="0C185F53" w14:textId="77777777" w:rsidR="006A48D4" w:rsidRDefault="006A48D4">
          <w:pPr>
            <w:keepNext/>
            <w:keepLines/>
            <w:spacing w:before="40"/>
            <w:jc w:val="right"/>
            <w:rPr>
              <w:sz w:val="12"/>
            </w:rPr>
          </w:pPr>
        </w:p>
      </w:tc>
      <w:tc>
        <w:tcPr>
          <w:tcW w:w="2720" w:type="dxa"/>
          <w:tcBorders>
            <w:bottom w:val="single" w:sz="4" w:space="0" w:color="auto"/>
          </w:tcBorders>
        </w:tcPr>
        <w:p w14:paraId="1E0DB039" w14:textId="77777777" w:rsidR="006A48D4" w:rsidRDefault="006A48D4">
          <w:pPr>
            <w:keepNext/>
            <w:keepLines/>
            <w:spacing w:before="60" w:after="20"/>
            <w:rPr>
              <w:sz w:val="18"/>
            </w:rPr>
          </w:pPr>
          <w:r>
            <w:rPr>
              <w:sz w:val="18"/>
            </w:rPr>
            <w:t>HP Global Method</w:t>
          </w:r>
        </w:p>
      </w:tc>
      <w:tc>
        <w:tcPr>
          <w:tcW w:w="4269" w:type="dxa"/>
          <w:tcBorders>
            <w:bottom w:val="single" w:sz="4" w:space="0" w:color="auto"/>
          </w:tcBorders>
        </w:tcPr>
        <w:p w14:paraId="0E2E2F9C" w14:textId="77777777" w:rsidR="006A48D4" w:rsidRPr="00836DA0" w:rsidRDefault="006A48D4">
          <w:pPr>
            <w:spacing w:before="60" w:after="20"/>
            <w:jc w:val="center"/>
          </w:pPr>
          <w:r w:rsidRPr="00836DA0">
            <w:t>HP Confidential</w:t>
          </w:r>
        </w:p>
      </w:tc>
      <w:tc>
        <w:tcPr>
          <w:tcW w:w="3106" w:type="dxa"/>
          <w:tcBorders>
            <w:bottom w:val="single" w:sz="4" w:space="0" w:color="auto"/>
          </w:tcBorders>
        </w:tcPr>
        <w:p w14:paraId="1CE5304B" w14:textId="77777777" w:rsidR="006A48D4" w:rsidRDefault="006A48D4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7856F6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 w:rsidR="007856F6">
            <w:rPr>
              <w:sz w:val="18"/>
            </w:rPr>
            <w:fldChar w:fldCharType="separate"/>
          </w:r>
          <w:r>
            <w:rPr>
              <w:noProof/>
              <w:sz w:val="18"/>
            </w:rPr>
            <w:t>26</w:t>
          </w:r>
          <w:r w:rsidR="007856F6"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fldSimple w:instr=" NUMPAGES  \* MERGEFORMAT ">
            <w:r w:rsidRPr="00F403E3">
              <w:rPr>
                <w:noProof/>
                <w:sz w:val="18"/>
              </w:rPr>
              <w:t>1</w:t>
            </w:r>
          </w:fldSimple>
        </w:p>
      </w:tc>
    </w:tr>
    <w:tr w:rsidR="006A48D4" w14:paraId="5E498624" w14:textId="77777777" w:rsidTr="003C6FAA">
      <w:tc>
        <w:tcPr>
          <w:tcW w:w="2720" w:type="dxa"/>
          <w:tcBorders>
            <w:bottom w:val="single" w:sz="4" w:space="0" w:color="auto"/>
          </w:tcBorders>
        </w:tcPr>
        <w:p w14:paraId="348FCE5F" w14:textId="77777777" w:rsidR="006A48D4" w:rsidRDefault="006A48D4">
          <w:pPr>
            <w:keepNext/>
            <w:keepLines/>
            <w:spacing w:before="40"/>
            <w:rPr>
              <w:sz w:val="12"/>
              <w:lang w:val="fr-FR"/>
            </w:rPr>
          </w:pPr>
        </w:p>
      </w:tc>
      <w:tc>
        <w:tcPr>
          <w:tcW w:w="2720" w:type="dxa"/>
          <w:gridSpan w:val="2"/>
          <w:tcBorders>
            <w:bottom w:val="single" w:sz="4" w:space="0" w:color="auto"/>
          </w:tcBorders>
        </w:tcPr>
        <w:p w14:paraId="0BECE815" w14:textId="77777777" w:rsidR="006A48D4" w:rsidRDefault="006A48D4">
          <w:pPr>
            <w:keepNext/>
            <w:keepLines/>
            <w:spacing w:before="40"/>
            <w:jc w:val="right"/>
            <w:rPr>
              <w:sz w:val="12"/>
            </w:rPr>
          </w:pPr>
        </w:p>
      </w:tc>
      <w:tc>
        <w:tcPr>
          <w:tcW w:w="2720" w:type="dxa"/>
          <w:tcBorders>
            <w:bottom w:val="single" w:sz="4" w:space="0" w:color="auto"/>
          </w:tcBorders>
        </w:tcPr>
        <w:p w14:paraId="1A9031BE" w14:textId="77777777" w:rsidR="006A48D4" w:rsidRDefault="006A48D4">
          <w:pPr>
            <w:keepNext/>
            <w:keepLines/>
            <w:spacing w:before="60" w:after="20"/>
            <w:rPr>
              <w:sz w:val="18"/>
            </w:rPr>
          </w:pPr>
          <w:r>
            <w:rPr>
              <w:sz w:val="18"/>
            </w:rPr>
            <w:t>HP Global Method</w:t>
          </w:r>
        </w:p>
      </w:tc>
      <w:tc>
        <w:tcPr>
          <w:tcW w:w="4269" w:type="dxa"/>
          <w:gridSpan w:val="2"/>
          <w:tcBorders>
            <w:bottom w:val="single" w:sz="4" w:space="0" w:color="auto"/>
          </w:tcBorders>
        </w:tcPr>
        <w:p w14:paraId="28D0FDC6" w14:textId="77777777" w:rsidR="006A48D4" w:rsidRPr="00836DA0" w:rsidRDefault="006A48D4">
          <w:pPr>
            <w:spacing w:before="60" w:after="20"/>
            <w:jc w:val="center"/>
          </w:pPr>
          <w:r w:rsidRPr="00836DA0">
            <w:t>HP Confidential</w:t>
          </w:r>
        </w:p>
      </w:tc>
      <w:tc>
        <w:tcPr>
          <w:tcW w:w="3106" w:type="dxa"/>
          <w:tcBorders>
            <w:bottom w:val="single" w:sz="4" w:space="0" w:color="auto"/>
          </w:tcBorders>
        </w:tcPr>
        <w:p w14:paraId="74A44DCC" w14:textId="77777777" w:rsidR="006A48D4" w:rsidRDefault="006A48D4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7856F6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 w:rsidR="007856F6">
            <w:rPr>
              <w:sz w:val="18"/>
            </w:rPr>
            <w:fldChar w:fldCharType="separate"/>
          </w:r>
          <w:r>
            <w:rPr>
              <w:noProof/>
              <w:sz w:val="18"/>
            </w:rPr>
            <w:t>26</w:t>
          </w:r>
          <w:r w:rsidR="007856F6"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fldSimple w:instr=" NUMPAGES  \* MERGEFORMAT ">
            <w:r w:rsidRPr="00F403E3">
              <w:rPr>
                <w:noProof/>
                <w:sz w:val="18"/>
              </w:rPr>
              <w:t>1</w:t>
            </w:r>
          </w:fldSimple>
        </w:p>
      </w:tc>
    </w:tr>
    <w:tr w:rsidR="006A48D4" w14:paraId="2E5EA9F4" w14:textId="77777777" w:rsidTr="003C6FAA">
      <w:trPr>
        <w:gridAfter w:val="2"/>
        <w:wAfter w:w="1440" w:type="dxa"/>
      </w:trPr>
      <w:tc>
        <w:tcPr>
          <w:tcW w:w="2720" w:type="dxa"/>
          <w:tcBorders>
            <w:top w:val="single" w:sz="4" w:space="0" w:color="auto"/>
          </w:tcBorders>
        </w:tcPr>
        <w:p w14:paraId="45ABF6CF" w14:textId="77777777" w:rsidR="006A48D4" w:rsidRDefault="006A48D4">
          <w:pPr>
            <w:keepNext/>
            <w:keepLines/>
            <w:spacing w:before="40"/>
            <w:rPr>
              <w:sz w:val="12"/>
              <w:lang w:val="fr-FR"/>
            </w:rPr>
          </w:pPr>
        </w:p>
      </w:tc>
      <w:tc>
        <w:tcPr>
          <w:tcW w:w="7375" w:type="dxa"/>
          <w:gridSpan w:val="4"/>
          <w:tcBorders>
            <w:top w:val="single" w:sz="4" w:space="0" w:color="auto"/>
          </w:tcBorders>
        </w:tcPr>
        <w:p w14:paraId="712833F8" w14:textId="77777777" w:rsidR="006A48D4" w:rsidRDefault="006A48D4">
          <w:pPr>
            <w:keepNext/>
            <w:keepLines/>
            <w:spacing w:before="40"/>
            <w:jc w:val="right"/>
            <w:rPr>
              <w:sz w:val="12"/>
            </w:rPr>
          </w:pP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3" w:type="pct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721"/>
      <w:gridCol w:w="4269"/>
      <w:gridCol w:w="3106"/>
    </w:tblGrid>
    <w:tr w:rsidR="006A48D4" w:rsidRPr="00104AAD" w14:paraId="74165F0C" w14:textId="77777777" w:rsidTr="003C6FAA">
      <w:tc>
        <w:tcPr>
          <w:tcW w:w="2720" w:type="dxa"/>
          <w:tcBorders>
            <w:bottom w:val="single" w:sz="4" w:space="0" w:color="auto"/>
          </w:tcBorders>
        </w:tcPr>
        <w:p w14:paraId="33D53422" w14:textId="77777777" w:rsidR="006A48D4" w:rsidRPr="00104AAD" w:rsidRDefault="006A48D4" w:rsidP="00202883">
          <w:pPr>
            <w:keepNext/>
            <w:keepLines/>
            <w:spacing w:before="60" w:after="20"/>
            <w:rPr>
              <w:rFonts w:asciiTheme="majorHAnsi" w:hAnsiTheme="majorHAnsi"/>
              <w:sz w:val="18"/>
            </w:rPr>
          </w:pPr>
          <w:bookmarkStart w:id="2" w:name="hp_Footer"/>
        </w:p>
      </w:tc>
      <w:tc>
        <w:tcPr>
          <w:tcW w:w="4269" w:type="dxa"/>
          <w:tcBorders>
            <w:bottom w:val="single" w:sz="4" w:space="0" w:color="auto"/>
          </w:tcBorders>
        </w:tcPr>
        <w:p w14:paraId="153DC81C" w14:textId="77777777" w:rsidR="006A48D4" w:rsidRPr="00104AAD" w:rsidRDefault="006A48D4">
          <w:pPr>
            <w:spacing w:before="60" w:after="20"/>
            <w:jc w:val="center"/>
            <w:rPr>
              <w:rFonts w:asciiTheme="majorHAnsi" w:hAnsiTheme="majorHAnsi"/>
            </w:rPr>
          </w:pPr>
          <w:r w:rsidRPr="00104AAD">
            <w:rPr>
              <w:rFonts w:asciiTheme="majorHAnsi" w:hAnsiTheme="majorHAnsi"/>
            </w:rPr>
            <w:t>HP</w:t>
          </w:r>
          <w:r>
            <w:rPr>
              <w:rFonts w:asciiTheme="majorHAnsi" w:hAnsiTheme="majorHAnsi"/>
            </w:rPr>
            <w:t>E</w:t>
          </w:r>
          <w:r w:rsidRPr="00104AAD">
            <w:rPr>
              <w:rFonts w:asciiTheme="majorHAnsi" w:hAnsiTheme="majorHAnsi"/>
            </w:rPr>
            <w:t xml:space="preserve"> Confidential</w:t>
          </w:r>
        </w:p>
      </w:tc>
      <w:tc>
        <w:tcPr>
          <w:tcW w:w="3106" w:type="dxa"/>
          <w:tcBorders>
            <w:bottom w:val="single" w:sz="4" w:space="0" w:color="auto"/>
          </w:tcBorders>
        </w:tcPr>
        <w:p w14:paraId="7E328B49" w14:textId="77777777" w:rsidR="006A48D4" w:rsidRPr="00104AAD" w:rsidRDefault="006A48D4">
          <w:pPr>
            <w:spacing w:before="60" w:after="20"/>
            <w:jc w:val="right"/>
            <w:rPr>
              <w:rFonts w:asciiTheme="majorHAnsi" w:hAnsiTheme="majorHAnsi"/>
              <w:sz w:val="18"/>
            </w:rPr>
          </w:pPr>
          <w:r w:rsidRPr="00104AAD">
            <w:rPr>
              <w:rFonts w:asciiTheme="majorHAnsi" w:hAnsiTheme="majorHAnsi"/>
              <w:sz w:val="18"/>
            </w:rPr>
            <w:t xml:space="preserve">Page </w:t>
          </w:r>
          <w:r w:rsidR="007856F6" w:rsidRPr="00104AAD">
            <w:rPr>
              <w:rFonts w:asciiTheme="majorHAnsi" w:hAnsiTheme="majorHAnsi"/>
              <w:sz w:val="18"/>
            </w:rPr>
            <w:fldChar w:fldCharType="begin"/>
          </w:r>
          <w:r w:rsidRPr="00104AAD">
            <w:rPr>
              <w:rFonts w:asciiTheme="majorHAnsi" w:hAnsiTheme="majorHAnsi"/>
              <w:sz w:val="18"/>
            </w:rPr>
            <w:instrText xml:space="preserve"> PAGE  \* MERGEFORMAT </w:instrText>
          </w:r>
          <w:r w:rsidR="007856F6" w:rsidRPr="00104AAD">
            <w:rPr>
              <w:rFonts w:asciiTheme="majorHAnsi" w:hAnsiTheme="majorHAnsi"/>
              <w:sz w:val="18"/>
            </w:rPr>
            <w:fldChar w:fldCharType="separate"/>
          </w:r>
          <w:r w:rsidR="000944CC">
            <w:rPr>
              <w:rFonts w:asciiTheme="majorHAnsi" w:hAnsiTheme="majorHAnsi"/>
              <w:noProof/>
              <w:sz w:val="18"/>
            </w:rPr>
            <w:t>6</w:t>
          </w:r>
          <w:r w:rsidR="007856F6" w:rsidRPr="00104AAD">
            <w:rPr>
              <w:rFonts w:asciiTheme="majorHAnsi" w:hAnsiTheme="majorHAnsi"/>
              <w:sz w:val="18"/>
            </w:rPr>
            <w:fldChar w:fldCharType="end"/>
          </w:r>
          <w:r w:rsidRPr="00104AAD">
            <w:rPr>
              <w:rFonts w:asciiTheme="majorHAnsi" w:hAnsiTheme="majorHAnsi"/>
              <w:sz w:val="18"/>
            </w:rPr>
            <w:t xml:space="preserve"> of </w:t>
          </w:r>
          <w:fldSimple w:instr=" NUMPAGES  \* MERGEFORMAT ">
            <w:r w:rsidR="000944CC" w:rsidRPr="000944CC">
              <w:rPr>
                <w:rFonts w:asciiTheme="majorHAnsi" w:hAnsiTheme="majorHAnsi"/>
                <w:noProof/>
                <w:sz w:val="18"/>
              </w:rPr>
              <w:t>28</w:t>
            </w:r>
          </w:fldSimple>
        </w:p>
      </w:tc>
    </w:tr>
    <w:tr w:rsidR="006A48D4" w:rsidRPr="00104AAD" w14:paraId="6AF9BBCD" w14:textId="77777777" w:rsidTr="00F647EC">
      <w:tc>
        <w:tcPr>
          <w:tcW w:w="2720" w:type="dxa"/>
          <w:tcBorders>
            <w:top w:val="single" w:sz="4" w:space="0" w:color="auto"/>
            <w:bottom w:val="single" w:sz="4" w:space="0" w:color="auto"/>
          </w:tcBorders>
        </w:tcPr>
        <w:p w14:paraId="19494AC5" w14:textId="77777777" w:rsidR="006A48D4" w:rsidRPr="00104AAD" w:rsidRDefault="006A48D4">
          <w:pPr>
            <w:keepNext/>
            <w:keepLines/>
            <w:spacing w:before="40"/>
            <w:rPr>
              <w:rFonts w:asciiTheme="majorHAnsi" w:hAnsiTheme="majorHAnsi"/>
              <w:sz w:val="12"/>
              <w:lang w:val="fr-FR"/>
            </w:rPr>
          </w:pPr>
        </w:p>
      </w:tc>
      <w:tc>
        <w:tcPr>
          <w:tcW w:w="7375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2BC62156" w14:textId="77777777" w:rsidR="006A48D4" w:rsidRPr="00104AAD" w:rsidRDefault="006A48D4">
          <w:pPr>
            <w:keepNext/>
            <w:keepLines/>
            <w:spacing w:before="40"/>
            <w:jc w:val="right"/>
            <w:rPr>
              <w:rFonts w:asciiTheme="majorHAnsi" w:hAnsiTheme="majorHAnsi"/>
              <w:sz w:val="12"/>
            </w:rPr>
          </w:pPr>
        </w:p>
      </w:tc>
    </w:tr>
    <w:tr w:rsidR="006A48D4" w:rsidRPr="00104AAD" w14:paraId="3BED7038" w14:textId="77777777" w:rsidTr="003C6FAA">
      <w:tc>
        <w:tcPr>
          <w:tcW w:w="2720" w:type="dxa"/>
          <w:tcBorders>
            <w:top w:val="single" w:sz="4" w:space="0" w:color="auto"/>
          </w:tcBorders>
        </w:tcPr>
        <w:p w14:paraId="09A6A654" w14:textId="77777777" w:rsidR="006A48D4" w:rsidRDefault="006A48D4">
          <w:pPr>
            <w:keepNext/>
            <w:keepLines/>
            <w:spacing w:before="40"/>
            <w:rPr>
              <w:rFonts w:asciiTheme="majorHAnsi" w:hAnsiTheme="majorHAnsi"/>
              <w:sz w:val="12"/>
              <w:lang w:val="fr-FR"/>
            </w:rPr>
          </w:pPr>
        </w:p>
        <w:p w14:paraId="5947ABEC" w14:textId="77777777" w:rsidR="006A48D4" w:rsidRPr="00104AAD" w:rsidRDefault="006A48D4">
          <w:pPr>
            <w:keepNext/>
            <w:keepLines/>
            <w:spacing w:before="40"/>
            <w:rPr>
              <w:rFonts w:asciiTheme="majorHAnsi" w:hAnsiTheme="majorHAnsi"/>
              <w:sz w:val="12"/>
              <w:lang w:val="fr-FR"/>
            </w:rPr>
          </w:pPr>
        </w:p>
      </w:tc>
      <w:tc>
        <w:tcPr>
          <w:tcW w:w="7375" w:type="dxa"/>
          <w:gridSpan w:val="2"/>
          <w:tcBorders>
            <w:top w:val="single" w:sz="4" w:space="0" w:color="auto"/>
          </w:tcBorders>
        </w:tcPr>
        <w:p w14:paraId="2D9B5A8C" w14:textId="77777777" w:rsidR="006A48D4" w:rsidRPr="00104AAD" w:rsidRDefault="006A48D4">
          <w:pPr>
            <w:keepNext/>
            <w:keepLines/>
            <w:spacing w:before="40"/>
            <w:jc w:val="right"/>
            <w:rPr>
              <w:rFonts w:asciiTheme="majorHAnsi" w:hAnsiTheme="majorHAnsi"/>
              <w:sz w:val="12"/>
            </w:rPr>
          </w:pPr>
        </w:p>
      </w:tc>
    </w:tr>
    <w:bookmarkEnd w:id="2"/>
  </w:tbl>
  <w:p w14:paraId="1EF6F980" w14:textId="77777777" w:rsidR="006A48D4" w:rsidRPr="00104AAD" w:rsidRDefault="006A48D4" w:rsidP="004C1990">
    <w:pPr>
      <w:rPr>
        <w:rFonts w:asciiTheme="majorHAnsi" w:hAnsiTheme="majorHAnsi"/>
        <w:sz w:val="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0B4C9" w14:textId="77777777" w:rsidR="006A48D4" w:rsidRDefault="006A48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80947" w14:textId="77777777" w:rsidR="00BD209A" w:rsidRDefault="00BD209A">
      <w:r>
        <w:separator/>
      </w:r>
    </w:p>
  </w:footnote>
  <w:footnote w:type="continuationSeparator" w:id="0">
    <w:p w14:paraId="6B20133A" w14:textId="77777777" w:rsidR="00BD209A" w:rsidRDefault="00BD209A">
      <w:r>
        <w:continuationSeparator/>
      </w:r>
    </w:p>
  </w:footnote>
  <w:footnote w:type="continuationNotice" w:id="1">
    <w:p w14:paraId="1EC58603" w14:textId="77777777" w:rsidR="00BD209A" w:rsidRDefault="00BD209A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6DB79" w14:textId="77777777" w:rsidR="006A48D4" w:rsidRPr="00104AAD" w:rsidRDefault="006A48D4">
    <w:pPr>
      <w:pStyle w:val="Header"/>
      <w:rPr>
        <w:rFonts w:asciiTheme="majorHAnsi" w:hAnsiTheme="majorHAnsi"/>
        <w:color w:val="FF0000"/>
      </w:rPr>
    </w:pPr>
    <w:r w:rsidRPr="00104AAD">
      <w:rPr>
        <w:rFonts w:asciiTheme="majorHAnsi" w:hAnsiTheme="majorHAnsi"/>
        <w:color w:val="FF0000"/>
        <w:sz w:val="36"/>
        <w:szCs w:val="36"/>
      </w:rPr>
      <w:tab/>
    </w:r>
    <w:r w:rsidRPr="00104AAD">
      <w:rPr>
        <w:rFonts w:asciiTheme="majorHAnsi" w:hAnsiTheme="majorHAnsi"/>
        <w:color w:val="FF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E8D26" w14:textId="77777777" w:rsidR="006A48D4" w:rsidRDefault="006A48D4"/>
  <w:p w14:paraId="6609C4B7" w14:textId="77777777" w:rsidR="006A48D4" w:rsidRDefault="006A48D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898B8F"/>
        <w:insideV w:val="single" w:sz="4" w:space="0" w:color="898B8F"/>
      </w:tblBorders>
      <w:tblLook w:val="0400" w:firstRow="0" w:lastRow="0" w:firstColumn="0" w:lastColumn="0" w:noHBand="0" w:noVBand="1"/>
    </w:tblPr>
    <w:tblGrid>
      <w:gridCol w:w="2259"/>
      <w:gridCol w:w="5190"/>
      <w:gridCol w:w="2616"/>
    </w:tblGrid>
    <w:tr w:rsidR="006A48D4" w:rsidRPr="00104AAD" w14:paraId="335B0C84" w14:textId="77777777" w:rsidTr="00891B43">
      <w:tc>
        <w:tcPr>
          <w:tcW w:w="1180" w:type="pct"/>
          <w:shd w:val="clear" w:color="auto" w:fill="auto"/>
          <w:vAlign w:val="center"/>
        </w:tcPr>
        <w:p w14:paraId="080F2D52" w14:textId="77777777" w:rsidR="006A48D4" w:rsidRPr="00104AAD" w:rsidRDefault="006A48D4" w:rsidP="00891B43">
          <w:pPr>
            <w:spacing w:before="40" w:after="40"/>
            <w:jc w:val="center"/>
            <w:rPr>
              <w:rFonts w:asciiTheme="majorHAnsi" w:hAnsiTheme="majorHAnsi"/>
              <w:sz w:val="12"/>
            </w:rPr>
          </w:pPr>
        </w:p>
      </w:tc>
      <w:tc>
        <w:tcPr>
          <w:tcW w:w="2636" w:type="pct"/>
          <w:shd w:val="clear" w:color="auto" w:fill="auto"/>
          <w:vAlign w:val="center"/>
        </w:tcPr>
        <w:p w14:paraId="494A4B06" w14:textId="77777777" w:rsidR="006A48D4" w:rsidRPr="00071AC4" w:rsidRDefault="006A48D4" w:rsidP="00BF12EF">
          <w:pPr>
            <w:spacing w:before="100" w:after="60"/>
            <w:jc w:val="center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>Spark Smoke Test</w:t>
          </w:r>
          <w:r w:rsidRPr="00BF12EF">
            <w:rPr>
              <w:rFonts w:asciiTheme="majorHAnsi" w:hAnsiTheme="majorHAnsi"/>
              <w:b/>
            </w:rPr>
            <w:t xml:space="preserve"> Document</w:t>
          </w:r>
        </w:p>
        <w:p w14:paraId="422D13C6" w14:textId="77777777" w:rsidR="006A48D4" w:rsidRPr="00104AAD" w:rsidRDefault="006A48D4" w:rsidP="00981BCC">
          <w:pPr>
            <w:spacing w:before="40" w:after="40"/>
            <w:jc w:val="center"/>
            <w:rPr>
              <w:rFonts w:asciiTheme="majorHAnsi" w:hAnsiTheme="majorHAnsi"/>
              <w:sz w:val="12"/>
            </w:rPr>
          </w:pPr>
        </w:p>
      </w:tc>
      <w:tc>
        <w:tcPr>
          <w:tcW w:w="1184" w:type="pct"/>
          <w:shd w:val="clear" w:color="auto" w:fill="auto"/>
          <w:vAlign w:val="center"/>
        </w:tcPr>
        <w:p w14:paraId="565C70AA" w14:textId="77777777" w:rsidR="006A48D4" w:rsidRPr="00104AAD" w:rsidRDefault="006A48D4" w:rsidP="00891B43">
          <w:pPr>
            <w:spacing w:before="40" w:after="40"/>
            <w:jc w:val="center"/>
            <w:rPr>
              <w:rFonts w:asciiTheme="majorHAnsi" w:hAnsiTheme="majorHAnsi"/>
              <w:sz w:val="12"/>
            </w:rPr>
          </w:pPr>
          <w:r w:rsidRPr="008848DA">
            <w:rPr>
              <w:rFonts w:cs="Arial"/>
              <w:noProof/>
            </w:rPr>
            <w:drawing>
              <wp:inline distT="0" distB="0" distL="0" distR="0" wp14:anchorId="6A5375B0" wp14:editId="1ED6D049">
                <wp:extent cx="1524000" cy="628650"/>
                <wp:effectExtent l="0" t="0" r="0" b="0"/>
                <wp:docPr id="234" name="Picture 1" descr="logo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FBE6DD" w14:textId="77777777" w:rsidR="006A48D4" w:rsidRPr="00104AAD" w:rsidRDefault="006A48D4" w:rsidP="00951C23">
    <w:pPr>
      <w:rPr>
        <w:rFonts w:asciiTheme="majorHAnsi" w:hAnsiTheme="majorHAnsi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7B845" w14:textId="77777777" w:rsidR="006A48D4" w:rsidRDefault="006A48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04B8544A"/>
    <w:lvl w:ilvl="0">
      <w:start w:val="1"/>
      <w:numFmt w:val="bullet"/>
      <w:pStyle w:val="ListBullet2"/>
      <w:lvlText w:val=""/>
      <w:lvlJc w:val="left"/>
      <w:pPr>
        <w:tabs>
          <w:tab w:val="num" w:pos="54"/>
        </w:tabs>
        <w:ind w:left="54" w:hanging="360"/>
      </w:pPr>
      <w:rPr>
        <w:rFonts w:ascii="Symbol" w:hAnsi="Symbol" w:hint="default"/>
      </w:rPr>
    </w:lvl>
  </w:abstractNum>
  <w:abstractNum w:abstractNumId="1" w15:restartNumberingAfterBreak="0">
    <w:nsid w:val="0BA5797C"/>
    <w:multiLevelType w:val="multilevel"/>
    <w:tmpl w:val="30302AD4"/>
    <w:lvl w:ilvl="0">
      <w:start w:val="3"/>
      <w:numFmt w:val="decimal"/>
      <w:lvlText w:val="%1.0"/>
      <w:lvlJc w:val="left"/>
      <w:pPr>
        <w:ind w:left="432" w:hanging="432"/>
      </w:pPr>
    </w:lvl>
    <w:lvl w:ilvl="1">
      <w:start w:val="1"/>
      <w:numFmt w:val="decimal"/>
      <w:pStyle w:val="Nexus-Lev2NumList"/>
      <w:suff w:val="space"/>
      <w:lvlText w:val="%1.%2."/>
      <w:lvlJc w:val="left"/>
      <w:pPr>
        <w:ind w:left="5688" w:firstLine="72"/>
      </w:pPr>
    </w:lvl>
    <w:lvl w:ilvl="2">
      <w:start w:val="1"/>
      <w:numFmt w:val="decimal"/>
      <w:pStyle w:val="Nexus-Lev3NumList"/>
      <w:suff w:val="space"/>
      <w:lvlText w:val="%1.%2.%3."/>
      <w:lvlJc w:val="left"/>
      <w:pPr>
        <w:ind w:left="561" w:firstLine="432"/>
      </w:pPr>
    </w:lvl>
    <w:lvl w:ilvl="3">
      <w:start w:val="1"/>
      <w:numFmt w:val="bullet"/>
      <w:pStyle w:val="Nexus-Lev4DashList"/>
      <w:suff w:val="space"/>
      <w:lvlText w:val="–"/>
      <w:lvlJc w:val="left"/>
      <w:pPr>
        <w:ind w:left="360" w:firstLine="1224"/>
      </w:pPr>
      <w:rPr>
        <w:rFonts w:ascii="Arial" w:hAnsi="Arial" w:cs="Times New Roman" w:hint="default"/>
        <w:b w:val="0"/>
        <w:i w:val="0"/>
        <w:sz w:val="22"/>
      </w:rPr>
    </w:lvl>
    <w:lvl w:ilvl="4">
      <w:start w:val="1"/>
      <w:numFmt w:val="bullet"/>
      <w:pStyle w:val="Nexus-Lev5DashList"/>
      <w:suff w:val="space"/>
      <w:lvlText w:val="–"/>
      <w:lvlJc w:val="left"/>
      <w:pPr>
        <w:ind w:left="360" w:firstLine="1512"/>
      </w:pPr>
      <w:rPr>
        <w:rFonts w:ascii="Arial" w:hAnsi="Arial" w:cs="Times New Roman" w:hint="default"/>
      </w:rPr>
    </w:lvl>
    <w:lvl w:ilvl="5">
      <w:start w:val="1"/>
      <w:numFmt w:val="bullet"/>
      <w:pStyle w:val="Nexus-Lev6DashList"/>
      <w:suff w:val="space"/>
      <w:lvlText w:val="–"/>
      <w:lvlJc w:val="left"/>
      <w:pPr>
        <w:ind w:left="360" w:firstLine="1800"/>
      </w:pPr>
      <w:rPr>
        <w:rFonts w:ascii="Arial" w:hAnsi="Arial" w:cs="Times New Roman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ind w:left="360" w:firstLine="2160"/>
      </w:pPr>
    </w:lvl>
    <w:lvl w:ilvl="7">
      <w:start w:val="1"/>
      <w:numFmt w:val="none"/>
      <w:lvlText w:val=""/>
      <w:lvlJc w:val="left"/>
      <w:pPr>
        <w:ind w:left="360" w:firstLine="2160"/>
      </w:pPr>
    </w:lvl>
    <w:lvl w:ilvl="8">
      <w:start w:val="1"/>
      <w:numFmt w:val="none"/>
      <w:lvlText w:val=""/>
      <w:lvlJc w:val="left"/>
      <w:pPr>
        <w:ind w:left="360" w:firstLine="2160"/>
      </w:pPr>
    </w:lvl>
  </w:abstractNum>
  <w:abstractNum w:abstractNumId="2" w15:restartNumberingAfterBreak="0">
    <w:nsid w:val="28475B22"/>
    <w:multiLevelType w:val="hybridMultilevel"/>
    <w:tmpl w:val="26D087F8"/>
    <w:lvl w:ilvl="0" w:tplc="04090001">
      <w:start w:val="1"/>
      <w:numFmt w:val="decimal"/>
      <w:lvlText w:val="%1."/>
      <w:lvlJc w:val="left"/>
      <w:pPr>
        <w:ind w:left="1260" w:hanging="360"/>
      </w:pPr>
      <w:rPr>
        <w:rFonts w:ascii="Arial" w:eastAsiaTheme="minorHAnsi" w:hAnsi="Arial" w:cs="Arial"/>
      </w:rPr>
    </w:lvl>
    <w:lvl w:ilvl="1" w:tplc="04090003">
      <w:start w:val="1"/>
      <w:numFmt w:val="lowerLetter"/>
      <w:pStyle w:val="2ndLevel"/>
      <w:lvlText w:val="%2."/>
      <w:lvlJc w:val="left"/>
      <w:pPr>
        <w:ind w:left="1980" w:hanging="360"/>
      </w:pPr>
    </w:lvl>
    <w:lvl w:ilvl="2" w:tplc="04090005" w:tentative="1">
      <w:start w:val="1"/>
      <w:numFmt w:val="lowerRoman"/>
      <w:lvlText w:val="%3."/>
      <w:lvlJc w:val="right"/>
      <w:pPr>
        <w:ind w:left="2700" w:hanging="180"/>
      </w:pPr>
    </w:lvl>
    <w:lvl w:ilvl="3" w:tplc="04090001" w:tentative="1">
      <w:start w:val="1"/>
      <w:numFmt w:val="decimal"/>
      <w:lvlText w:val="%4."/>
      <w:lvlJc w:val="left"/>
      <w:pPr>
        <w:ind w:left="3420" w:hanging="360"/>
      </w:pPr>
    </w:lvl>
    <w:lvl w:ilvl="4" w:tplc="04090003" w:tentative="1">
      <w:start w:val="1"/>
      <w:numFmt w:val="lowerLetter"/>
      <w:lvlText w:val="%5."/>
      <w:lvlJc w:val="left"/>
      <w:pPr>
        <w:ind w:left="4140" w:hanging="360"/>
      </w:pPr>
    </w:lvl>
    <w:lvl w:ilvl="5" w:tplc="04090005" w:tentative="1">
      <w:start w:val="1"/>
      <w:numFmt w:val="lowerRoman"/>
      <w:lvlText w:val="%6."/>
      <w:lvlJc w:val="right"/>
      <w:pPr>
        <w:ind w:left="4860" w:hanging="180"/>
      </w:pPr>
    </w:lvl>
    <w:lvl w:ilvl="6" w:tplc="04090001" w:tentative="1">
      <w:start w:val="1"/>
      <w:numFmt w:val="decimal"/>
      <w:lvlText w:val="%7."/>
      <w:lvlJc w:val="left"/>
      <w:pPr>
        <w:ind w:left="5580" w:hanging="360"/>
      </w:pPr>
    </w:lvl>
    <w:lvl w:ilvl="7" w:tplc="04090003" w:tentative="1">
      <w:start w:val="1"/>
      <w:numFmt w:val="lowerLetter"/>
      <w:lvlText w:val="%8."/>
      <w:lvlJc w:val="left"/>
      <w:pPr>
        <w:ind w:left="6300" w:hanging="360"/>
      </w:pPr>
    </w:lvl>
    <w:lvl w:ilvl="8" w:tplc="04090005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2FF334B0"/>
    <w:multiLevelType w:val="hybridMultilevel"/>
    <w:tmpl w:val="8A12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125D5"/>
    <w:multiLevelType w:val="hybridMultilevel"/>
    <w:tmpl w:val="A70A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37B0"/>
    <w:multiLevelType w:val="hybridMultilevel"/>
    <w:tmpl w:val="304E7658"/>
    <w:lvl w:ilvl="0" w:tplc="369092EA">
      <w:start w:val="1"/>
      <w:numFmt w:val="bullet"/>
      <w:pStyle w:val="LZHPEndashbullets10pt"/>
      <w:lvlText w:val="–"/>
      <w:lvlJc w:val="left"/>
      <w:pPr>
        <w:ind w:left="907" w:hanging="360"/>
      </w:pPr>
      <w:rPr>
        <w:rFonts w:ascii="Futura Bk" w:hAnsi="Futura Bk" w:hint="default"/>
      </w:rPr>
    </w:lvl>
    <w:lvl w:ilvl="1" w:tplc="04090019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40400CC8"/>
    <w:multiLevelType w:val="hybridMultilevel"/>
    <w:tmpl w:val="1FA8D7A4"/>
    <w:lvl w:ilvl="0" w:tplc="33468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52629"/>
    <w:multiLevelType w:val="hybridMultilevel"/>
    <w:tmpl w:val="DAE885BC"/>
    <w:lvl w:ilvl="0" w:tplc="720CBBA2">
      <w:numFmt w:val="bullet"/>
      <w:pStyle w:val="HPEndashbullets10pt"/>
      <w:lvlText w:val="–"/>
      <w:lvlJc w:val="left"/>
      <w:pPr>
        <w:tabs>
          <w:tab w:val="num" w:pos="547"/>
        </w:tabs>
        <w:ind w:left="374" w:hanging="187"/>
      </w:pPr>
      <w:rPr>
        <w:rFonts w:ascii="Futura Bk" w:eastAsia="Times New Roman" w:hAnsi="Futura Bk" w:cs="Times New Roman" w:hint="default"/>
      </w:rPr>
    </w:lvl>
    <w:lvl w:ilvl="1" w:tplc="40090019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2" w:tplc="4009001B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4009000F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 w:tplc="4009001B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 w:tplc="4009001B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8" w15:restartNumberingAfterBreak="0">
    <w:nsid w:val="4D0E48C5"/>
    <w:multiLevelType w:val="hybridMultilevel"/>
    <w:tmpl w:val="E546340A"/>
    <w:lvl w:ilvl="0" w:tplc="0409001B">
      <w:start w:val="1"/>
      <w:numFmt w:val="decimal"/>
      <w:pStyle w:val="Style1"/>
      <w:lvlText w:val="5.2.%1."/>
      <w:lvlJc w:val="left"/>
      <w:pPr>
        <w:ind w:left="908" w:hanging="360"/>
      </w:pPr>
      <w:rPr>
        <w:rFonts w:ascii="Arial Bold" w:hAnsi="Arial Bold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9" w15:restartNumberingAfterBreak="0">
    <w:nsid w:val="53A10FB5"/>
    <w:multiLevelType w:val="hybridMultilevel"/>
    <w:tmpl w:val="91D64B94"/>
    <w:lvl w:ilvl="0" w:tplc="04090001">
      <w:start w:val="1"/>
      <w:numFmt w:val="decimal"/>
      <w:pStyle w:val="HPNumberedlist"/>
      <w:lvlText w:val="%1."/>
      <w:lvlJc w:val="left"/>
      <w:pPr>
        <w:tabs>
          <w:tab w:val="num" w:pos="360"/>
        </w:tabs>
        <w:ind w:left="288" w:hanging="288"/>
      </w:pPr>
      <w:rPr>
        <w:rFonts w:ascii="Futura Bk" w:hAnsi="Futura Bk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437940"/>
    <w:multiLevelType w:val="multilevel"/>
    <w:tmpl w:val="C9543C4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Theme="majorHAnsi" w:hAnsiTheme="majorHAnsi" w:hint="default"/>
        <w:b/>
        <w:sz w:val="28"/>
        <w:szCs w:val="28"/>
        <w:lang w:val="en-GB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2782FFA"/>
    <w:multiLevelType w:val="hybridMultilevel"/>
    <w:tmpl w:val="9BAA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8"/>
  </w:num>
  <w:num w:numId="10">
    <w:abstractNumId w:val="6"/>
  </w:num>
  <w:num w:numId="11">
    <w:abstractNumId w:val="11"/>
  </w:num>
  <w:num w:numId="12">
    <w:abstractNumId w:val="3"/>
  </w:num>
  <w:num w:numId="13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6" w:nlCheck="1" w:checkStyle="1"/>
  <w:activeWritingStyle w:appName="MSWord" w:lang="en-IE" w:vendorID="64" w:dllVersion="6" w:nlCheck="1" w:checkStyle="1"/>
  <w:activeWritingStyle w:appName="MSWord" w:lang="en-IE" w:vendorID="64" w:dllVersion="0" w:nlCheck="1" w:checkStyle="0"/>
  <w:activeWritingStyle w:appName="MSWord" w:lang="en-IN" w:vendorID="64" w:dllVersion="6" w:nlCheck="1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O1MDMxNrY0NzAytTRR0lEKTi0uzszPAykwNqgFAIEkVp0tAAAA"/>
  </w:docVars>
  <w:rsids>
    <w:rsidRoot w:val="006F10FE"/>
    <w:rsid w:val="0000044F"/>
    <w:rsid w:val="00000B99"/>
    <w:rsid w:val="000010FE"/>
    <w:rsid w:val="00001529"/>
    <w:rsid w:val="000016F3"/>
    <w:rsid w:val="00002393"/>
    <w:rsid w:val="00002A1E"/>
    <w:rsid w:val="0000380F"/>
    <w:rsid w:val="00004B42"/>
    <w:rsid w:val="00004D61"/>
    <w:rsid w:val="00004EDD"/>
    <w:rsid w:val="000052CC"/>
    <w:rsid w:val="000058AD"/>
    <w:rsid w:val="00005E4F"/>
    <w:rsid w:val="0000665E"/>
    <w:rsid w:val="00006C2B"/>
    <w:rsid w:val="00007032"/>
    <w:rsid w:val="00007290"/>
    <w:rsid w:val="000078CD"/>
    <w:rsid w:val="00007A3A"/>
    <w:rsid w:val="00007E35"/>
    <w:rsid w:val="00010EDC"/>
    <w:rsid w:val="00010EE7"/>
    <w:rsid w:val="00011449"/>
    <w:rsid w:val="000122F8"/>
    <w:rsid w:val="000124B3"/>
    <w:rsid w:val="00012C0F"/>
    <w:rsid w:val="00012FFC"/>
    <w:rsid w:val="00013466"/>
    <w:rsid w:val="00013A8A"/>
    <w:rsid w:val="000145F4"/>
    <w:rsid w:val="00014B5C"/>
    <w:rsid w:val="00014D1B"/>
    <w:rsid w:val="000150E9"/>
    <w:rsid w:val="00015317"/>
    <w:rsid w:val="0001572C"/>
    <w:rsid w:val="0001641E"/>
    <w:rsid w:val="00016A7D"/>
    <w:rsid w:val="00017562"/>
    <w:rsid w:val="00021045"/>
    <w:rsid w:val="000233E0"/>
    <w:rsid w:val="00023DD2"/>
    <w:rsid w:val="00024C7C"/>
    <w:rsid w:val="00025158"/>
    <w:rsid w:val="0002523A"/>
    <w:rsid w:val="0002574E"/>
    <w:rsid w:val="0002583A"/>
    <w:rsid w:val="00025F32"/>
    <w:rsid w:val="000266A2"/>
    <w:rsid w:val="00030624"/>
    <w:rsid w:val="00030AF4"/>
    <w:rsid w:val="000313D8"/>
    <w:rsid w:val="00032C19"/>
    <w:rsid w:val="00032D86"/>
    <w:rsid w:val="0003326B"/>
    <w:rsid w:val="000345DF"/>
    <w:rsid w:val="000354DA"/>
    <w:rsid w:val="000354E5"/>
    <w:rsid w:val="00035580"/>
    <w:rsid w:val="000366D5"/>
    <w:rsid w:val="00037C38"/>
    <w:rsid w:val="00040F11"/>
    <w:rsid w:val="000412CF"/>
    <w:rsid w:val="00042725"/>
    <w:rsid w:val="00042883"/>
    <w:rsid w:val="00042FD8"/>
    <w:rsid w:val="00043206"/>
    <w:rsid w:val="00043FA1"/>
    <w:rsid w:val="0004498A"/>
    <w:rsid w:val="00044B7B"/>
    <w:rsid w:val="000452FD"/>
    <w:rsid w:val="0004791C"/>
    <w:rsid w:val="0004797F"/>
    <w:rsid w:val="000504F3"/>
    <w:rsid w:val="00050649"/>
    <w:rsid w:val="00050A94"/>
    <w:rsid w:val="0005102D"/>
    <w:rsid w:val="0005152C"/>
    <w:rsid w:val="000516BA"/>
    <w:rsid w:val="00051D50"/>
    <w:rsid w:val="00052103"/>
    <w:rsid w:val="0005253C"/>
    <w:rsid w:val="00052A40"/>
    <w:rsid w:val="00053940"/>
    <w:rsid w:val="00053F3E"/>
    <w:rsid w:val="0005400A"/>
    <w:rsid w:val="0005590B"/>
    <w:rsid w:val="00055997"/>
    <w:rsid w:val="000569FE"/>
    <w:rsid w:val="00056B40"/>
    <w:rsid w:val="0005744A"/>
    <w:rsid w:val="00060097"/>
    <w:rsid w:val="000609D9"/>
    <w:rsid w:val="00060C18"/>
    <w:rsid w:val="00060DFD"/>
    <w:rsid w:val="00060F0D"/>
    <w:rsid w:val="000611A4"/>
    <w:rsid w:val="0006284B"/>
    <w:rsid w:val="00063A73"/>
    <w:rsid w:val="000643DE"/>
    <w:rsid w:val="000646BA"/>
    <w:rsid w:val="00064B54"/>
    <w:rsid w:val="00064F13"/>
    <w:rsid w:val="00064FC6"/>
    <w:rsid w:val="000650C5"/>
    <w:rsid w:val="0006634C"/>
    <w:rsid w:val="00066568"/>
    <w:rsid w:val="0006698D"/>
    <w:rsid w:val="00066A0F"/>
    <w:rsid w:val="00067515"/>
    <w:rsid w:val="00067657"/>
    <w:rsid w:val="0006787C"/>
    <w:rsid w:val="00067BA0"/>
    <w:rsid w:val="00067C19"/>
    <w:rsid w:val="000701F6"/>
    <w:rsid w:val="00070D85"/>
    <w:rsid w:val="00071AC4"/>
    <w:rsid w:val="000721E6"/>
    <w:rsid w:val="000721F9"/>
    <w:rsid w:val="000727EE"/>
    <w:rsid w:val="000735D1"/>
    <w:rsid w:val="000735D9"/>
    <w:rsid w:val="00073B47"/>
    <w:rsid w:val="00073D72"/>
    <w:rsid w:val="00074972"/>
    <w:rsid w:val="00074C62"/>
    <w:rsid w:val="00074CEB"/>
    <w:rsid w:val="00076839"/>
    <w:rsid w:val="00077F63"/>
    <w:rsid w:val="000808EE"/>
    <w:rsid w:val="0008097A"/>
    <w:rsid w:val="00080B50"/>
    <w:rsid w:val="00081BD9"/>
    <w:rsid w:val="00082195"/>
    <w:rsid w:val="00083041"/>
    <w:rsid w:val="00083129"/>
    <w:rsid w:val="00084635"/>
    <w:rsid w:val="0008496D"/>
    <w:rsid w:val="000854A0"/>
    <w:rsid w:val="00086286"/>
    <w:rsid w:val="00086446"/>
    <w:rsid w:val="000868B5"/>
    <w:rsid w:val="000868F5"/>
    <w:rsid w:val="000872B4"/>
    <w:rsid w:val="0008770A"/>
    <w:rsid w:val="00087B46"/>
    <w:rsid w:val="00090775"/>
    <w:rsid w:val="00090888"/>
    <w:rsid w:val="00090A3B"/>
    <w:rsid w:val="00090C0D"/>
    <w:rsid w:val="000913DC"/>
    <w:rsid w:val="0009155E"/>
    <w:rsid w:val="000919E8"/>
    <w:rsid w:val="000924FF"/>
    <w:rsid w:val="000934D2"/>
    <w:rsid w:val="00093B08"/>
    <w:rsid w:val="000944CC"/>
    <w:rsid w:val="00094B80"/>
    <w:rsid w:val="0009587B"/>
    <w:rsid w:val="00095B5D"/>
    <w:rsid w:val="00095FEF"/>
    <w:rsid w:val="000965C0"/>
    <w:rsid w:val="00096BC7"/>
    <w:rsid w:val="000A041E"/>
    <w:rsid w:val="000A0452"/>
    <w:rsid w:val="000A0983"/>
    <w:rsid w:val="000A123C"/>
    <w:rsid w:val="000A1928"/>
    <w:rsid w:val="000A194D"/>
    <w:rsid w:val="000A1A9F"/>
    <w:rsid w:val="000A2449"/>
    <w:rsid w:val="000A2C08"/>
    <w:rsid w:val="000A39E3"/>
    <w:rsid w:val="000A41A2"/>
    <w:rsid w:val="000A4201"/>
    <w:rsid w:val="000A44CB"/>
    <w:rsid w:val="000A671C"/>
    <w:rsid w:val="000A6C77"/>
    <w:rsid w:val="000A7382"/>
    <w:rsid w:val="000A74CD"/>
    <w:rsid w:val="000B00E9"/>
    <w:rsid w:val="000B1748"/>
    <w:rsid w:val="000B35E4"/>
    <w:rsid w:val="000B4035"/>
    <w:rsid w:val="000B6912"/>
    <w:rsid w:val="000B6BA5"/>
    <w:rsid w:val="000B7D69"/>
    <w:rsid w:val="000B7D6B"/>
    <w:rsid w:val="000C0041"/>
    <w:rsid w:val="000C06D4"/>
    <w:rsid w:val="000C0CD6"/>
    <w:rsid w:val="000C0EA5"/>
    <w:rsid w:val="000C20C6"/>
    <w:rsid w:val="000C2549"/>
    <w:rsid w:val="000C300A"/>
    <w:rsid w:val="000C438C"/>
    <w:rsid w:val="000C44DD"/>
    <w:rsid w:val="000C5B18"/>
    <w:rsid w:val="000C629A"/>
    <w:rsid w:val="000C6EBF"/>
    <w:rsid w:val="000C772A"/>
    <w:rsid w:val="000D07D5"/>
    <w:rsid w:val="000D4D4F"/>
    <w:rsid w:val="000D5453"/>
    <w:rsid w:val="000D5B47"/>
    <w:rsid w:val="000D6372"/>
    <w:rsid w:val="000D63AA"/>
    <w:rsid w:val="000D64E5"/>
    <w:rsid w:val="000D6801"/>
    <w:rsid w:val="000D7021"/>
    <w:rsid w:val="000D719D"/>
    <w:rsid w:val="000D7961"/>
    <w:rsid w:val="000E0053"/>
    <w:rsid w:val="000E01E0"/>
    <w:rsid w:val="000E1E10"/>
    <w:rsid w:val="000E2263"/>
    <w:rsid w:val="000E41DD"/>
    <w:rsid w:val="000E4620"/>
    <w:rsid w:val="000E6EA7"/>
    <w:rsid w:val="000F085D"/>
    <w:rsid w:val="000F1604"/>
    <w:rsid w:val="000F17F7"/>
    <w:rsid w:val="000F1BB7"/>
    <w:rsid w:val="000F2B6E"/>
    <w:rsid w:val="000F35D0"/>
    <w:rsid w:val="000F4BD6"/>
    <w:rsid w:val="000F4C06"/>
    <w:rsid w:val="000F4DE5"/>
    <w:rsid w:val="000F5447"/>
    <w:rsid w:val="000F5E72"/>
    <w:rsid w:val="000F5FAB"/>
    <w:rsid w:val="000F7441"/>
    <w:rsid w:val="000F7B05"/>
    <w:rsid w:val="001009C4"/>
    <w:rsid w:val="00100A56"/>
    <w:rsid w:val="00101952"/>
    <w:rsid w:val="00101987"/>
    <w:rsid w:val="00103E47"/>
    <w:rsid w:val="00104294"/>
    <w:rsid w:val="00104AAD"/>
    <w:rsid w:val="00105668"/>
    <w:rsid w:val="00105DC7"/>
    <w:rsid w:val="00107067"/>
    <w:rsid w:val="00107082"/>
    <w:rsid w:val="00107573"/>
    <w:rsid w:val="00110DD9"/>
    <w:rsid w:val="00111330"/>
    <w:rsid w:val="00111443"/>
    <w:rsid w:val="00111620"/>
    <w:rsid w:val="001132E5"/>
    <w:rsid w:val="00113D6D"/>
    <w:rsid w:val="00114C42"/>
    <w:rsid w:val="00115133"/>
    <w:rsid w:val="0011514D"/>
    <w:rsid w:val="00115653"/>
    <w:rsid w:val="0011597D"/>
    <w:rsid w:val="00116453"/>
    <w:rsid w:val="00116F4C"/>
    <w:rsid w:val="00117870"/>
    <w:rsid w:val="00117BB2"/>
    <w:rsid w:val="00117BBF"/>
    <w:rsid w:val="00117E66"/>
    <w:rsid w:val="0012004A"/>
    <w:rsid w:val="00120A9D"/>
    <w:rsid w:val="00120CA1"/>
    <w:rsid w:val="00121DB7"/>
    <w:rsid w:val="001222A5"/>
    <w:rsid w:val="00122FBE"/>
    <w:rsid w:val="00123004"/>
    <w:rsid w:val="00123D3B"/>
    <w:rsid w:val="00123FCB"/>
    <w:rsid w:val="00124FB4"/>
    <w:rsid w:val="00125980"/>
    <w:rsid w:val="0012681B"/>
    <w:rsid w:val="00127362"/>
    <w:rsid w:val="00127760"/>
    <w:rsid w:val="00127B3D"/>
    <w:rsid w:val="0013017E"/>
    <w:rsid w:val="00130448"/>
    <w:rsid w:val="00130A6E"/>
    <w:rsid w:val="00131F61"/>
    <w:rsid w:val="00131F8E"/>
    <w:rsid w:val="00132709"/>
    <w:rsid w:val="00132A2B"/>
    <w:rsid w:val="00132F9A"/>
    <w:rsid w:val="00133038"/>
    <w:rsid w:val="00133EEB"/>
    <w:rsid w:val="0013458F"/>
    <w:rsid w:val="001353C0"/>
    <w:rsid w:val="0013589D"/>
    <w:rsid w:val="00135AE7"/>
    <w:rsid w:val="00135EEC"/>
    <w:rsid w:val="0013614F"/>
    <w:rsid w:val="0013626B"/>
    <w:rsid w:val="0013688C"/>
    <w:rsid w:val="0013699D"/>
    <w:rsid w:val="001400E7"/>
    <w:rsid w:val="00140130"/>
    <w:rsid w:val="001401DC"/>
    <w:rsid w:val="0014066C"/>
    <w:rsid w:val="00140874"/>
    <w:rsid w:val="0014181E"/>
    <w:rsid w:val="00141C63"/>
    <w:rsid w:val="00141EB3"/>
    <w:rsid w:val="00142E0F"/>
    <w:rsid w:val="0014359A"/>
    <w:rsid w:val="00143A46"/>
    <w:rsid w:val="00145C8D"/>
    <w:rsid w:val="00146C9E"/>
    <w:rsid w:val="001471BD"/>
    <w:rsid w:val="001471DA"/>
    <w:rsid w:val="00147A10"/>
    <w:rsid w:val="001519F5"/>
    <w:rsid w:val="00152456"/>
    <w:rsid w:val="001527CD"/>
    <w:rsid w:val="00152910"/>
    <w:rsid w:val="00152F90"/>
    <w:rsid w:val="001538F7"/>
    <w:rsid w:val="001563A5"/>
    <w:rsid w:val="00156885"/>
    <w:rsid w:val="00156C94"/>
    <w:rsid w:val="001578CE"/>
    <w:rsid w:val="00160500"/>
    <w:rsid w:val="001605E0"/>
    <w:rsid w:val="001607CD"/>
    <w:rsid w:val="00160AF1"/>
    <w:rsid w:val="001610E2"/>
    <w:rsid w:val="00161384"/>
    <w:rsid w:val="001627F3"/>
    <w:rsid w:val="00162924"/>
    <w:rsid w:val="00163ACD"/>
    <w:rsid w:val="00164AFC"/>
    <w:rsid w:val="00166732"/>
    <w:rsid w:val="0016750F"/>
    <w:rsid w:val="00167CD4"/>
    <w:rsid w:val="00170138"/>
    <w:rsid w:val="00170F63"/>
    <w:rsid w:val="0017183B"/>
    <w:rsid w:val="00171D04"/>
    <w:rsid w:val="00171F53"/>
    <w:rsid w:val="0017204B"/>
    <w:rsid w:val="00172F2A"/>
    <w:rsid w:val="001739AD"/>
    <w:rsid w:val="00175092"/>
    <w:rsid w:val="001757B9"/>
    <w:rsid w:val="0017608E"/>
    <w:rsid w:val="001766F7"/>
    <w:rsid w:val="00177618"/>
    <w:rsid w:val="00177991"/>
    <w:rsid w:val="001801C2"/>
    <w:rsid w:val="0018057E"/>
    <w:rsid w:val="00180E39"/>
    <w:rsid w:val="00181DB5"/>
    <w:rsid w:val="00182A9F"/>
    <w:rsid w:val="00182F1A"/>
    <w:rsid w:val="001831FB"/>
    <w:rsid w:val="00183E96"/>
    <w:rsid w:val="001844F4"/>
    <w:rsid w:val="00184CC7"/>
    <w:rsid w:val="00184DB6"/>
    <w:rsid w:val="00185A31"/>
    <w:rsid w:val="0018661C"/>
    <w:rsid w:val="00187254"/>
    <w:rsid w:val="001874EB"/>
    <w:rsid w:val="0019009C"/>
    <w:rsid w:val="0019240E"/>
    <w:rsid w:val="00193B66"/>
    <w:rsid w:val="00194831"/>
    <w:rsid w:val="00195066"/>
    <w:rsid w:val="00195885"/>
    <w:rsid w:val="001958FE"/>
    <w:rsid w:val="0019689C"/>
    <w:rsid w:val="001978D0"/>
    <w:rsid w:val="001A08A7"/>
    <w:rsid w:val="001A1C73"/>
    <w:rsid w:val="001A1D71"/>
    <w:rsid w:val="001A1F80"/>
    <w:rsid w:val="001A3495"/>
    <w:rsid w:val="001A3C3D"/>
    <w:rsid w:val="001A43C3"/>
    <w:rsid w:val="001A5D42"/>
    <w:rsid w:val="001A6156"/>
    <w:rsid w:val="001A6BDF"/>
    <w:rsid w:val="001A7642"/>
    <w:rsid w:val="001A7E45"/>
    <w:rsid w:val="001B1001"/>
    <w:rsid w:val="001B1D7E"/>
    <w:rsid w:val="001B25A5"/>
    <w:rsid w:val="001B3776"/>
    <w:rsid w:val="001B3B26"/>
    <w:rsid w:val="001B3C09"/>
    <w:rsid w:val="001B3C4D"/>
    <w:rsid w:val="001B46A5"/>
    <w:rsid w:val="001B5821"/>
    <w:rsid w:val="001B695D"/>
    <w:rsid w:val="001B7785"/>
    <w:rsid w:val="001B7ACC"/>
    <w:rsid w:val="001C0756"/>
    <w:rsid w:val="001C2CC7"/>
    <w:rsid w:val="001C3AFF"/>
    <w:rsid w:val="001C3E3A"/>
    <w:rsid w:val="001C4220"/>
    <w:rsid w:val="001C4788"/>
    <w:rsid w:val="001C56A8"/>
    <w:rsid w:val="001C5B9E"/>
    <w:rsid w:val="001C6620"/>
    <w:rsid w:val="001C67DB"/>
    <w:rsid w:val="001C7DCC"/>
    <w:rsid w:val="001C7DED"/>
    <w:rsid w:val="001C7F9E"/>
    <w:rsid w:val="001D0080"/>
    <w:rsid w:val="001D217D"/>
    <w:rsid w:val="001D2185"/>
    <w:rsid w:val="001D24B9"/>
    <w:rsid w:val="001D2AAB"/>
    <w:rsid w:val="001D31B8"/>
    <w:rsid w:val="001D3D86"/>
    <w:rsid w:val="001D40AC"/>
    <w:rsid w:val="001D428B"/>
    <w:rsid w:val="001D48D1"/>
    <w:rsid w:val="001D53CE"/>
    <w:rsid w:val="001D58B2"/>
    <w:rsid w:val="001D61FC"/>
    <w:rsid w:val="001D7267"/>
    <w:rsid w:val="001D7953"/>
    <w:rsid w:val="001E021D"/>
    <w:rsid w:val="001E0842"/>
    <w:rsid w:val="001E0BC2"/>
    <w:rsid w:val="001E12C0"/>
    <w:rsid w:val="001E1380"/>
    <w:rsid w:val="001E1722"/>
    <w:rsid w:val="001E1BF3"/>
    <w:rsid w:val="001E1CC2"/>
    <w:rsid w:val="001E2B69"/>
    <w:rsid w:val="001E2C8A"/>
    <w:rsid w:val="001E2CCF"/>
    <w:rsid w:val="001E350A"/>
    <w:rsid w:val="001E4E20"/>
    <w:rsid w:val="001E5C09"/>
    <w:rsid w:val="001E706E"/>
    <w:rsid w:val="001E7F7A"/>
    <w:rsid w:val="001F2B51"/>
    <w:rsid w:val="001F3A42"/>
    <w:rsid w:val="001F4BFF"/>
    <w:rsid w:val="001F5741"/>
    <w:rsid w:val="001F579F"/>
    <w:rsid w:val="001F5B2C"/>
    <w:rsid w:val="001F7413"/>
    <w:rsid w:val="001F755C"/>
    <w:rsid w:val="001F785D"/>
    <w:rsid w:val="001F7A28"/>
    <w:rsid w:val="002003FC"/>
    <w:rsid w:val="00200814"/>
    <w:rsid w:val="00201253"/>
    <w:rsid w:val="00201325"/>
    <w:rsid w:val="00201D94"/>
    <w:rsid w:val="002026A4"/>
    <w:rsid w:val="00202883"/>
    <w:rsid w:val="0020384C"/>
    <w:rsid w:val="00203AB2"/>
    <w:rsid w:val="00204417"/>
    <w:rsid w:val="0020450E"/>
    <w:rsid w:val="0020572F"/>
    <w:rsid w:val="0020640F"/>
    <w:rsid w:val="00207FBA"/>
    <w:rsid w:val="002106C7"/>
    <w:rsid w:val="002129B0"/>
    <w:rsid w:val="00212A10"/>
    <w:rsid w:val="002132F5"/>
    <w:rsid w:val="002133E5"/>
    <w:rsid w:val="00214E7B"/>
    <w:rsid w:val="00214F1B"/>
    <w:rsid w:val="002159FA"/>
    <w:rsid w:val="002164D5"/>
    <w:rsid w:val="0022067E"/>
    <w:rsid w:val="002209D5"/>
    <w:rsid w:val="00220C40"/>
    <w:rsid w:val="00221059"/>
    <w:rsid w:val="00221678"/>
    <w:rsid w:val="002219AC"/>
    <w:rsid w:val="00221EBC"/>
    <w:rsid w:val="00222970"/>
    <w:rsid w:val="00223729"/>
    <w:rsid w:val="00223A63"/>
    <w:rsid w:val="002251E9"/>
    <w:rsid w:val="0022705F"/>
    <w:rsid w:val="002277D9"/>
    <w:rsid w:val="00227864"/>
    <w:rsid w:val="00227BCA"/>
    <w:rsid w:val="0023028F"/>
    <w:rsid w:val="00230EDB"/>
    <w:rsid w:val="0023126B"/>
    <w:rsid w:val="002312B2"/>
    <w:rsid w:val="00231647"/>
    <w:rsid w:val="00231C35"/>
    <w:rsid w:val="00231C39"/>
    <w:rsid w:val="00232B9B"/>
    <w:rsid w:val="00232C04"/>
    <w:rsid w:val="002333AD"/>
    <w:rsid w:val="002334A4"/>
    <w:rsid w:val="002339C9"/>
    <w:rsid w:val="0023409C"/>
    <w:rsid w:val="00234A50"/>
    <w:rsid w:val="00234DE2"/>
    <w:rsid w:val="002350BE"/>
    <w:rsid w:val="002357EF"/>
    <w:rsid w:val="00236B24"/>
    <w:rsid w:val="00236EFF"/>
    <w:rsid w:val="002375FE"/>
    <w:rsid w:val="00237614"/>
    <w:rsid w:val="00237AC3"/>
    <w:rsid w:val="00237C78"/>
    <w:rsid w:val="002403B1"/>
    <w:rsid w:val="002406B6"/>
    <w:rsid w:val="002408BD"/>
    <w:rsid w:val="00240D1B"/>
    <w:rsid w:val="0024133A"/>
    <w:rsid w:val="002416DE"/>
    <w:rsid w:val="002416FB"/>
    <w:rsid w:val="00241C68"/>
    <w:rsid w:val="0024249A"/>
    <w:rsid w:val="00243197"/>
    <w:rsid w:val="0024418A"/>
    <w:rsid w:val="00244AE6"/>
    <w:rsid w:val="00245C72"/>
    <w:rsid w:val="00246D5F"/>
    <w:rsid w:val="00246E9C"/>
    <w:rsid w:val="00247295"/>
    <w:rsid w:val="00247336"/>
    <w:rsid w:val="00247754"/>
    <w:rsid w:val="00250807"/>
    <w:rsid w:val="002511CE"/>
    <w:rsid w:val="00251358"/>
    <w:rsid w:val="002513A9"/>
    <w:rsid w:val="0025216A"/>
    <w:rsid w:val="0025243E"/>
    <w:rsid w:val="0025247B"/>
    <w:rsid w:val="0025274B"/>
    <w:rsid w:val="00253CCC"/>
    <w:rsid w:val="00253F73"/>
    <w:rsid w:val="00254328"/>
    <w:rsid w:val="00254B19"/>
    <w:rsid w:val="00255231"/>
    <w:rsid w:val="002558A3"/>
    <w:rsid w:val="00255D4A"/>
    <w:rsid w:val="00255E6A"/>
    <w:rsid w:val="00255E8F"/>
    <w:rsid w:val="002560F0"/>
    <w:rsid w:val="00256B0A"/>
    <w:rsid w:val="00256C1D"/>
    <w:rsid w:val="002607BC"/>
    <w:rsid w:val="002609E4"/>
    <w:rsid w:val="00260AC0"/>
    <w:rsid w:val="002615EF"/>
    <w:rsid w:val="00261923"/>
    <w:rsid w:val="0026197A"/>
    <w:rsid w:val="00262212"/>
    <w:rsid w:val="002652FA"/>
    <w:rsid w:val="00266633"/>
    <w:rsid w:val="00266789"/>
    <w:rsid w:val="0027056E"/>
    <w:rsid w:val="00270D3A"/>
    <w:rsid w:val="00271457"/>
    <w:rsid w:val="0027166A"/>
    <w:rsid w:val="00271C0D"/>
    <w:rsid w:val="00273488"/>
    <w:rsid w:val="00273B39"/>
    <w:rsid w:val="00274B12"/>
    <w:rsid w:val="00274C60"/>
    <w:rsid w:val="00275D09"/>
    <w:rsid w:val="002763D6"/>
    <w:rsid w:val="002771FF"/>
    <w:rsid w:val="00277824"/>
    <w:rsid w:val="00280141"/>
    <w:rsid w:val="00280828"/>
    <w:rsid w:val="0028281E"/>
    <w:rsid w:val="00283A96"/>
    <w:rsid w:val="00283F44"/>
    <w:rsid w:val="00284552"/>
    <w:rsid w:val="00284813"/>
    <w:rsid w:val="00284A87"/>
    <w:rsid w:val="00285861"/>
    <w:rsid w:val="00285A53"/>
    <w:rsid w:val="00285BA6"/>
    <w:rsid w:val="00285C2B"/>
    <w:rsid w:val="00290A15"/>
    <w:rsid w:val="00291FCD"/>
    <w:rsid w:val="0029221B"/>
    <w:rsid w:val="002924D4"/>
    <w:rsid w:val="002927D7"/>
    <w:rsid w:val="00292D68"/>
    <w:rsid w:val="002934BB"/>
    <w:rsid w:val="00293708"/>
    <w:rsid w:val="0029590D"/>
    <w:rsid w:val="002959EF"/>
    <w:rsid w:val="0029746D"/>
    <w:rsid w:val="002A028A"/>
    <w:rsid w:val="002A0B9A"/>
    <w:rsid w:val="002A136A"/>
    <w:rsid w:val="002A1565"/>
    <w:rsid w:val="002A307B"/>
    <w:rsid w:val="002A3932"/>
    <w:rsid w:val="002A4E0F"/>
    <w:rsid w:val="002A50AE"/>
    <w:rsid w:val="002A52E9"/>
    <w:rsid w:val="002A5C45"/>
    <w:rsid w:val="002A6033"/>
    <w:rsid w:val="002A6A32"/>
    <w:rsid w:val="002A71BB"/>
    <w:rsid w:val="002B02B1"/>
    <w:rsid w:val="002B08B3"/>
    <w:rsid w:val="002B0A93"/>
    <w:rsid w:val="002B0AA6"/>
    <w:rsid w:val="002B137E"/>
    <w:rsid w:val="002B1390"/>
    <w:rsid w:val="002B1990"/>
    <w:rsid w:val="002B271E"/>
    <w:rsid w:val="002B305C"/>
    <w:rsid w:val="002B4440"/>
    <w:rsid w:val="002B53DA"/>
    <w:rsid w:val="002B565F"/>
    <w:rsid w:val="002B6352"/>
    <w:rsid w:val="002B7DF1"/>
    <w:rsid w:val="002C0085"/>
    <w:rsid w:val="002C04F8"/>
    <w:rsid w:val="002C097C"/>
    <w:rsid w:val="002C1953"/>
    <w:rsid w:val="002C1E9E"/>
    <w:rsid w:val="002C259D"/>
    <w:rsid w:val="002C296F"/>
    <w:rsid w:val="002C38F4"/>
    <w:rsid w:val="002C4A50"/>
    <w:rsid w:val="002C4FBC"/>
    <w:rsid w:val="002C5703"/>
    <w:rsid w:val="002C58F8"/>
    <w:rsid w:val="002C5972"/>
    <w:rsid w:val="002C5B28"/>
    <w:rsid w:val="002C6887"/>
    <w:rsid w:val="002C691D"/>
    <w:rsid w:val="002C6980"/>
    <w:rsid w:val="002C7501"/>
    <w:rsid w:val="002C755E"/>
    <w:rsid w:val="002C7995"/>
    <w:rsid w:val="002C7E55"/>
    <w:rsid w:val="002D01B9"/>
    <w:rsid w:val="002D064F"/>
    <w:rsid w:val="002D0A8D"/>
    <w:rsid w:val="002D1477"/>
    <w:rsid w:val="002D170D"/>
    <w:rsid w:val="002D2400"/>
    <w:rsid w:val="002D3D8F"/>
    <w:rsid w:val="002D3F84"/>
    <w:rsid w:val="002D42AB"/>
    <w:rsid w:val="002D5901"/>
    <w:rsid w:val="002D683A"/>
    <w:rsid w:val="002E0449"/>
    <w:rsid w:val="002E0A36"/>
    <w:rsid w:val="002E0F30"/>
    <w:rsid w:val="002E10B3"/>
    <w:rsid w:val="002E1F12"/>
    <w:rsid w:val="002E6BD4"/>
    <w:rsid w:val="002E71AA"/>
    <w:rsid w:val="002E739E"/>
    <w:rsid w:val="002E74D7"/>
    <w:rsid w:val="002E7F09"/>
    <w:rsid w:val="002F04D6"/>
    <w:rsid w:val="002F0C59"/>
    <w:rsid w:val="002F1358"/>
    <w:rsid w:val="002F1B35"/>
    <w:rsid w:val="002F1D12"/>
    <w:rsid w:val="002F24D7"/>
    <w:rsid w:val="002F2507"/>
    <w:rsid w:val="002F30B9"/>
    <w:rsid w:val="002F342C"/>
    <w:rsid w:val="002F352D"/>
    <w:rsid w:val="002F437B"/>
    <w:rsid w:val="002F4BF0"/>
    <w:rsid w:val="002F4DDC"/>
    <w:rsid w:val="002F569B"/>
    <w:rsid w:val="002F5891"/>
    <w:rsid w:val="002F5CBF"/>
    <w:rsid w:val="002F7054"/>
    <w:rsid w:val="002F71B5"/>
    <w:rsid w:val="002F75D8"/>
    <w:rsid w:val="002F7E78"/>
    <w:rsid w:val="00300FB7"/>
    <w:rsid w:val="00301125"/>
    <w:rsid w:val="003012B9"/>
    <w:rsid w:val="00301F2D"/>
    <w:rsid w:val="00301FC2"/>
    <w:rsid w:val="0030275F"/>
    <w:rsid w:val="00302F05"/>
    <w:rsid w:val="00303590"/>
    <w:rsid w:val="003035A4"/>
    <w:rsid w:val="003039A2"/>
    <w:rsid w:val="003046C2"/>
    <w:rsid w:val="00304B4B"/>
    <w:rsid w:val="00304C47"/>
    <w:rsid w:val="00305B07"/>
    <w:rsid w:val="00305EBB"/>
    <w:rsid w:val="00306099"/>
    <w:rsid w:val="0030625F"/>
    <w:rsid w:val="0030694E"/>
    <w:rsid w:val="003074A8"/>
    <w:rsid w:val="0030753A"/>
    <w:rsid w:val="0030758B"/>
    <w:rsid w:val="00307B52"/>
    <w:rsid w:val="00310247"/>
    <w:rsid w:val="00310E9B"/>
    <w:rsid w:val="003114C0"/>
    <w:rsid w:val="0031158F"/>
    <w:rsid w:val="003119B8"/>
    <w:rsid w:val="00311C63"/>
    <w:rsid w:val="00312203"/>
    <w:rsid w:val="00313B28"/>
    <w:rsid w:val="00313BC6"/>
    <w:rsid w:val="0031403A"/>
    <w:rsid w:val="00314C77"/>
    <w:rsid w:val="00315321"/>
    <w:rsid w:val="00315335"/>
    <w:rsid w:val="003156B9"/>
    <w:rsid w:val="003158F2"/>
    <w:rsid w:val="00316206"/>
    <w:rsid w:val="00316A4A"/>
    <w:rsid w:val="00317207"/>
    <w:rsid w:val="00320BDE"/>
    <w:rsid w:val="003212DF"/>
    <w:rsid w:val="00321893"/>
    <w:rsid w:val="00321B6C"/>
    <w:rsid w:val="003229E3"/>
    <w:rsid w:val="00322A7C"/>
    <w:rsid w:val="00323966"/>
    <w:rsid w:val="00324200"/>
    <w:rsid w:val="0032435F"/>
    <w:rsid w:val="00324B10"/>
    <w:rsid w:val="00325080"/>
    <w:rsid w:val="00325C1A"/>
    <w:rsid w:val="00326827"/>
    <w:rsid w:val="00326910"/>
    <w:rsid w:val="00326F2D"/>
    <w:rsid w:val="00326F3C"/>
    <w:rsid w:val="00327EB7"/>
    <w:rsid w:val="003311C8"/>
    <w:rsid w:val="0033120C"/>
    <w:rsid w:val="003315A7"/>
    <w:rsid w:val="0033172E"/>
    <w:rsid w:val="00331AAE"/>
    <w:rsid w:val="00332A0E"/>
    <w:rsid w:val="00332AA2"/>
    <w:rsid w:val="00332B86"/>
    <w:rsid w:val="003332FB"/>
    <w:rsid w:val="00334513"/>
    <w:rsid w:val="003345E5"/>
    <w:rsid w:val="00334B04"/>
    <w:rsid w:val="00334F38"/>
    <w:rsid w:val="0033681F"/>
    <w:rsid w:val="00336AF7"/>
    <w:rsid w:val="00337294"/>
    <w:rsid w:val="003379B1"/>
    <w:rsid w:val="00337BC9"/>
    <w:rsid w:val="00337DFA"/>
    <w:rsid w:val="00340E06"/>
    <w:rsid w:val="00341504"/>
    <w:rsid w:val="00341B2B"/>
    <w:rsid w:val="00341D77"/>
    <w:rsid w:val="003422AD"/>
    <w:rsid w:val="0034344B"/>
    <w:rsid w:val="003438C7"/>
    <w:rsid w:val="00344BC4"/>
    <w:rsid w:val="003468C5"/>
    <w:rsid w:val="00346CE6"/>
    <w:rsid w:val="003501F5"/>
    <w:rsid w:val="0035064D"/>
    <w:rsid w:val="0035174B"/>
    <w:rsid w:val="00352564"/>
    <w:rsid w:val="003529CE"/>
    <w:rsid w:val="00353793"/>
    <w:rsid w:val="00354493"/>
    <w:rsid w:val="003546AC"/>
    <w:rsid w:val="00355436"/>
    <w:rsid w:val="0035567D"/>
    <w:rsid w:val="00355A3F"/>
    <w:rsid w:val="00355F1D"/>
    <w:rsid w:val="003568D1"/>
    <w:rsid w:val="003577D9"/>
    <w:rsid w:val="0036053F"/>
    <w:rsid w:val="003608A6"/>
    <w:rsid w:val="00360EFD"/>
    <w:rsid w:val="003613F6"/>
    <w:rsid w:val="003617D0"/>
    <w:rsid w:val="003619B6"/>
    <w:rsid w:val="00361A3E"/>
    <w:rsid w:val="00361B11"/>
    <w:rsid w:val="00362FB6"/>
    <w:rsid w:val="00363192"/>
    <w:rsid w:val="003636B2"/>
    <w:rsid w:val="00364263"/>
    <w:rsid w:val="00364AA1"/>
    <w:rsid w:val="003661D3"/>
    <w:rsid w:val="00367212"/>
    <w:rsid w:val="00367770"/>
    <w:rsid w:val="00367CDF"/>
    <w:rsid w:val="00367F59"/>
    <w:rsid w:val="00371761"/>
    <w:rsid w:val="0037208B"/>
    <w:rsid w:val="00372B5B"/>
    <w:rsid w:val="0037407F"/>
    <w:rsid w:val="0037567D"/>
    <w:rsid w:val="00375C19"/>
    <w:rsid w:val="00375F3E"/>
    <w:rsid w:val="00376C2B"/>
    <w:rsid w:val="003771E3"/>
    <w:rsid w:val="00377C97"/>
    <w:rsid w:val="00377D87"/>
    <w:rsid w:val="003802EE"/>
    <w:rsid w:val="003805E8"/>
    <w:rsid w:val="003813D9"/>
    <w:rsid w:val="00382127"/>
    <w:rsid w:val="00382FB7"/>
    <w:rsid w:val="00383BF4"/>
    <w:rsid w:val="003847E4"/>
    <w:rsid w:val="003864AC"/>
    <w:rsid w:val="00386606"/>
    <w:rsid w:val="00386893"/>
    <w:rsid w:val="003877EA"/>
    <w:rsid w:val="003914F9"/>
    <w:rsid w:val="0039241B"/>
    <w:rsid w:val="00392445"/>
    <w:rsid w:val="00393A20"/>
    <w:rsid w:val="00393F85"/>
    <w:rsid w:val="003948A5"/>
    <w:rsid w:val="00395CDA"/>
    <w:rsid w:val="00397281"/>
    <w:rsid w:val="003A0068"/>
    <w:rsid w:val="003A02CE"/>
    <w:rsid w:val="003A084D"/>
    <w:rsid w:val="003A1B43"/>
    <w:rsid w:val="003A1B99"/>
    <w:rsid w:val="003A1F49"/>
    <w:rsid w:val="003A2250"/>
    <w:rsid w:val="003A23C6"/>
    <w:rsid w:val="003A28BA"/>
    <w:rsid w:val="003A3218"/>
    <w:rsid w:val="003A4021"/>
    <w:rsid w:val="003A4313"/>
    <w:rsid w:val="003A46DD"/>
    <w:rsid w:val="003A4AE9"/>
    <w:rsid w:val="003A5DF7"/>
    <w:rsid w:val="003A65C1"/>
    <w:rsid w:val="003A691D"/>
    <w:rsid w:val="003A710D"/>
    <w:rsid w:val="003A71BA"/>
    <w:rsid w:val="003A73B9"/>
    <w:rsid w:val="003A7ACD"/>
    <w:rsid w:val="003B0531"/>
    <w:rsid w:val="003B0A6D"/>
    <w:rsid w:val="003B109D"/>
    <w:rsid w:val="003B1AAE"/>
    <w:rsid w:val="003B1ABE"/>
    <w:rsid w:val="003B25E6"/>
    <w:rsid w:val="003B26A5"/>
    <w:rsid w:val="003B28C2"/>
    <w:rsid w:val="003B2C19"/>
    <w:rsid w:val="003B31ED"/>
    <w:rsid w:val="003B387E"/>
    <w:rsid w:val="003B5566"/>
    <w:rsid w:val="003B55BA"/>
    <w:rsid w:val="003B6064"/>
    <w:rsid w:val="003B666C"/>
    <w:rsid w:val="003B69F4"/>
    <w:rsid w:val="003B7680"/>
    <w:rsid w:val="003B7E40"/>
    <w:rsid w:val="003C0DB0"/>
    <w:rsid w:val="003C1406"/>
    <w:rsid w:val="003C147B"/>
    <w:rsid w:val="003C16A8"/>
    <w:rsid w:val="003C207E"/>
    <w:rsid w:val="003C23FF"/>
    <w:rsid w:val="003C2ABD"/>
    <w:rsid w:val="003C4C59"/>
    <w:rsid w:val="003C5384"/>
    <w:rsid w:val="003C6098"/>
    <w:rsid w:val="003C655E"/>
    <w:rsid w:val="003C668D"/>
    <w:rsid w:val="003C6B04"/>
    <w:rsid w:val="003C6D31"/>
    <w:rsid w:val="003C6FAA"/>
    <w:rsid w:val="003C7192"/>
    <w:rsid w:val="003C7736"/>
    <w:rsid w:val="003D10DC"/>
    <w:rsid w:val="003D28F2"/>
    <w:rsid w:val="003D2B3D"/>
    <w:rsid w:val="003D456B"/>
    <w:rsid w:val="003D57F0"/>
    <w:rsid w:val="003D5899"/>
    <w:rsid w:val="003D5AC7"/>
    <w:rsid w:val="003D6582"/>
    <w:rsid w:val="003D6FC1"/>
    <w:rsid w:val="003D76FB"/>
    <w:rsid w:val="003E0373"/>
    <w:rsid w:val="003E0518"/>
    <w:rsid w:val="003E0852"/>
    <w:rsid w:val="003E253B"/>
    <w:rsid w:val="003E2746"/>
    <w:rsid w:val="003E2847"/>
    <w:rsid w:val="003E2A74"/>
    <w:rsid w:val="003E2D2F"/>
    <w:rsid w:val="003E38A1"/>
    <w:rsid w:val="003E47DA"/>
    <w:rsid w:val="003E4AAB"/>
    <w:rsid w:val="003E4B69"/>
    <w:rsid w:val="003E5410"/>
    <w:rsid w:val="003E550B"/>
    <w:rsid w:val="003E573F"/>
    <w:rsid w:val="003E5851"/>
    <w:rsid w:val="003E63D0"/>
    <w:rsid w:val="003E6F73"/>
    <w:rsid w:val="003E7278"/>
    <w:rsid w:val="003E7FE1"/>
    <w:rsid w:val="003F0838"/>
    <w:rsid w:val="003F1EAD"/>
    <w:rsid w:val="003F26B5"/>
    <w:rsid w:val="003F2E9B"/>
    <w:rsid w:val="003F5665"/>
    <w:rsid w:val="003F5D7E"/>
    <w:rsid w:val="003F6065"/>
    <w:rsid w:val="003F63D6"/>
    <w:rsid w:val="003F686C"/>
    <w:rsid w:val="003F6B99"/>
    <w:rsid w:val="003F6EB3"/>
    <w:rsid w:val="003F6F04"/>
    <w:rsid w:val="003F719E"/>
    <w:rsid w:val="003F7451"/>
    <w:rsid w:val="003F7F48"/>
    <w:rsid w:val="004022F5"/>
    <w:rsid w:val="00402708"/>
    <w:rsid w:val="00403DFE"/>
    <w:rsid w:val="00404A1A"/>
    <w:rsid w:val="00404D2B"/>
    <w:rsid w:val="00405E84"/>
    <w:rsid w:val="00407744"/>
    <w:rsid w:val="00407943"/>
    <w:rsid w:val="00407E1B"/>
    <w:rsid w:val="004106F3"/>
    <w:rsid w:val="00410C0B"/>
    <w:rsid w:val="00411B7A"/>
    <w:rsid w:val="00411FBE"/>
    <w:rsid w:val="00412084"/>
    <w:rsid w:val="004125EA"/>
    <w:rsid w:val="0041295B"/>
    <w:rsid w:val="00414F14"/>
    <w:rsid w:val="004150D2"/>
    <w:rsid w:val="00415A3B"/>
    <w:rsid w:val="004170AA"/>
    <w:rsid w:val="00417460"/>
    <w:rsid w:val="004209C8"/>
    <w:rsid w:val="00421146"/>
    <w:rsid w:val="00421475"/>
    <w:rsid w:val="00421770"/>
    <w:rsid w:val="004227B3"/>
    <w:rsid w:val="00423489"/>
    <w:rsid w:val="004244DF"/>
    <w:rsid w:val="00424715"/>
    <w:rsid w:val="00424D16"/>
    <w:rsid w:val="0042543A"/>
    <w:rsid w:val="004255C7"/>
    <w:rsid w:val="00426F28"/>
    <w:rsid w:val="00427509"/>
    <w:rsid w:val="00430306"/>
    <w:rsid w:val="00431673"/>
    <w:rsid w:val="00431B97"/>
    <w:rsid w:val="00431EB9"/>
    <w:rsid w:val="00432262"/>
    <w:rsid w:val="004331DE"/>
    <w:rsid w:val="004347CE"/>
    <w:rsid w:val="00434F8A"/>
    <w:rsid w:val="0043642E"/>
    <w:rsid w:val="00436873"/>
    <w:rsid w:val="0044026D"/>
    <w:rsid w:val="004403B9"/>
    <w:rsid w:val="0044047C"/>
    <w:rsid w:val="00441FD9"/>
    <w:rsid w:val="00442912"/>
    <w:rsid w:val="00442EE7"/>
    <w:rsid w:val="00443415"/>
    <w:rsid w:val="0044348B"/>
    <w:rsid w:val="004435B2"/>
    <w:rsid w:val="00444C8B"/>
    <w:rsid w:val="00444E95"/>
    <w:rsid w:val="00445136"/>
    <w:rsid w:val="00445711"/>
    <w:rsid w:val="00445C38"/>
    <w:rsid w:val="004466FA"/>
    <w:rsid w:val="00446C7C"/>
    <w:rsid w:val="00447071"/>
    <w:rsid w:val="004500D5"/>
    <w:rsid w:val="0045087B"/>
    <w:rsid w:val="004518D1"/>
    <w:rsid w:val="004519AE"/>
    <w:rsid w:val="00454837"/>
    <w:rsid w:val="00455B31"/>
    <w:rsid w:val="004564A5"/>
    <w:rsid w:val="0045679F"/>
    <w:rsid w:val="004577FF"/>
    <w:rsid w:val="0046045F"/>
    <w:rsid w:val="0046049C"/>
    <w:rsid w:val="00461016"/>
    <w:rsid w:val="00461548"/>
    <w:rsid w:val="00461734"/>
    <w:rsid w:val="00461D69"/>
    <w:rsid w:val="00462310"/>
    <w:rsid w:val="0046286D"/>
    <w:rsid w:val="00462977"/>
    <w:rsid w:val="004630D9"/>
    <w:rsid w:val="00463493"/>
    <w:rsid w:val="00463974"/>
    <w:rsid w:val="00464574"/>
    <w:rsid w:val="00465175"/>
    <w:rsid w:val="00465964"/>
    <w:rsid w:val="00466824"/>
    <w:rsid w:val="0046788C"/>
    <w:rsid w:val="00470094"/>
    <w:rsid w:val="00470A11"/>
    <w:rsid w:val="00470C70"/>
    <w:rsid w:val="00470E3E"/>
    <w:rsid w:val="004711A2"/>
    <w:rsid w:val="00471663"/>
    <w:rsid w:val="00471C31"/>
    <w:rsid w:val="004726B1"/>
    <w:rsid w:val="004728B1"/>
    <w:rsid w:val="00472D54"/>
    <w:rsid w:val="00474A15"/>
    <w:rsid w:val="00474CE1"/>
    <w:rsid w:val="00475350"/>
    <w:rsid w:val="00475FF7"/>
    <w:rsid w:val="00476958"/>
    <w:rsid w:val="00476DBF"/>
    <w:rsid w:val="00477CB1"/>
    <w:rsid w:val="004801DA"/>
    <w:rsid w:val="00482B24"/>
    <w:rsid w:val="004834A1"/>
    <w:rsid w:val="00484387"/>
    <w:rsid w:val="00486290"/>
    <w:rsid w:val="00486C38"/>
    <w:rsid w:val="0048747E"/>
    <w:rsid w:val="00487AEC"/>
    <w:rsid w:val="00490D69"/>
    <w:rsid w:val="00491573"/>
    <w:rsid w:val="00492D49"/>
    <w:rsid w:val="00494789"/>
    <w:rsid w:val="00495777"/>
    <w:rsid w:val="00495869"/>
    <w:rsid w:val="00496972"/>
    <w:rsid w:val="00497080"/>
    <w:rsid w:val="00497300"/>
    <w:rsid w:val="0049733A"/>
    <w:rsid w:val="00497867"/>
    <w:rsid w:val="004A074B"/>
    <w:rsid w:val="004A1AE6"/>
    <w:rsid w:val="004A1B5E"/>
    <w:rsid w:val="004A2BEE"/>
    <w:rsid w:val="004A2D79"/>
    <w:rsid w:val="004A31FC"/>
    <w:rsid w:val="004A3C25"/>
    <w:rsid w:val="004A3C36"/>
    <w:rsid w:val="004A421D"/>
    <w:rsid w:val="004A5583"/>
    <w:rsid w:val="004A61CA"/>
    <w:rsid w:val="004A65C6"/>
    <w:rsid w:val="004A6674"/>
    <w:rsid w:val="004A7413"/>
    <w:rsid w:val="004B01B5"/>
    <w:rsid w:val="004B0463"/>
    <w:rsid w:val="004B0BF6"/>
    <w:rsid w:val="004B10D6"/>
    <w:rsid w:val="004B22B4"/>
    <w:rsid w:val="004B275D"/>
    <w:rsid w:val="004B2762"/>
    <w:rsid w:val="004B2C3F"/>
    <w:rsid w:val="004B2EB6"/>
    <w:rsid w:val="004B3103"/>
    <w:rsid w:val="004B4702"/>
    <w:rsid w:val="004B48D0"/>
    <w:rsid w:val="004B4CE9"/>
    <w:rsid w:val="004B52E2"/>
    <w:rsid w:val="004B593C"/>
    <w:rsid w:val="004B5A10"/>
    <w:rsid w:val="004B5E71"/>
    <w:rsid w:val="004B6EA4"/>
    <w:rsid w:val="004B705C"/>
    <w:rsid w:val="004B7B7E"/>
    <w:rsid w:val="004C1990"/>
    <w:rsid w:val="004C1EF9"/>
    <w:rsid w:val="004C30AB"/>
    <w:rsid w:val="004C3919"/>
    <w:rsid w:val="004C4850"/>
    <w:rsid w:val="004C5350"/>
    <w:rsid w:val="004C54F0"/>
    <w:rsid w:val="004C6D2A"/>
    <w:rsid w:val="004C7049"/>
    <w:rsid w:val="004C721D"/>
    <w:rsid w:val="004D0B7E"/>
    <w:rsid w:val="004D1097"/>
    <w:rsid w:val="004D1300"/>
    <w:rsid w:val="004D13BF"/>
    <w:rsid w:val="004D17DF"/>
    <w:rsid w:val="004D1BB6"/>
    <w:rsid w:val="004D20BA"/>
    <w:rsid w:val="004D215F"/>
    <w:rsid w:val="004D2416"/>
    <w:rsid w:val="004D27CE"/>
    <w:rsid w:val="004D2A0E"/>
    <w:rsid w:val="004D2BDD"/>
    <w:rsid w:val="004D2EEC"/>
    <w:rsid w:val="004D33B6"/>
    <w:rsid w:val="004D438F"/>
    <w:rsid w:val="004D5CB0"/>
    <w:rsid w:val="004D6323"/>
    <w:rsid w:val="004E08B3"/>
    <w:rsid w:val="004E08D7"/>
    <w:rsid w:val="004E1A16"/>
    <w:rsid w:val="004E1AF7"/>
    <w:rsid w:val="004E2ED5"/>
    <w:rsid w:val="004E40F7"/>
    <w:rsid w:val="004E4429"/>
    <w:rsid w:val="004E4C81"/>
    <w:rsid w:val="004E5684"/>
    <w:rsid w:val="004E5B64"/>
    <w:rsid w:val="004E5BD4"/>
    <w:rsid w:val="004E5C0C"/>
    <w:rsid w:val="004E5CF2"/>
    <w:rsid w:val="004E686D"/>
    <w:rsid w:val="004E7070"/>
    <w:rsid w:val="004E70B7"/>
    <w:rsid w:val="004E7A2A"/>
    <w:rsid w:val="004F0321"/>
    <w:rsid w:val="004F309D"/>
    <w:rsid w:val="004F3BDB"/>
    <w:rsid w:val="004F3FF6"/>
    <w:rsid w:val="004F45BE"/>
    <w:rsid w:val="004F494D"/>
    <w:rsid w:val="004F549D"/>
    <w:rsid w:val="004F58AE"/>
    <w:rsid w:val="004F5935"/>
    <w:rsid w:val="004F6933"/>
    <w:rsid w:val="004F7834"/>
    <w:rsid w:val="005000E0"/>
    <w:rsid w:val="00501153"/>
    <w:rsid w:val="00502638"/>
    <w:rsid w:val="00502C7E"/>
    <w:rsid w:val="005033CC"/>
    <w:rsid w:val="00503CA0"/>
    <w:rsid w:val="00505110"/>
    <w:rsid w:val="00507770"/>
    <w:rsid w:val="005079D2"/>
    <w:rsid w:val="00507BA9"/>
    <w:rsid w:val="00510241"/>
    <w:rsid w:val="00510BFF"/>
    <w:rsid w:val="00510D5B"/>
    <w:rsid w:val="00510FAF"/>
    <w:rsid w:val="0051108B"/>
    <w:rsid w:val="00511D35"/>
    <w:rsid w:val="00511E1B"/>
    <w:rsid w:val="00512448"/>
    <w:rsid w:val="0051257D"/>
    <w:rsid w:val="0051274F"/>
    <w:rsid w:val="0051325D"/>
    <w:rsid w:val="00513B7D"/>
    <w:rsid w:val="00514A4F"/>
    <w:rsid w:val="00514A61"/>
    <w:rsid w:val="00514C97"/>
    <w:rsid w:val="00515BBF"/>
    <w:rsid w:val="00516EEA"/>
    <w:rsid w:val="00516F3D"/>
    <w:rsid w:val="005171EA"/>
    <w:rsid w:val="00520545"/>
    <w:rsid w:val="00520AD4"/>
    <w:rsid w:val="00521358"/>
    <w:rsid w:val="005219BC"/>
    <w:rsid w:val="00521CB3"/>
    <w:rsid w:val="00521CDD"/>
    <w:rsid w:val="005225F2"/>
    <w:rsid w:val="00522EF2"/>
    <w:rsid w:val="00523685"/>
    <w:rsid w:val="005262EF"/>
    <w:rsid w:val="00527189"/>
    <w:rsid w:val="005306AB"/>
    <w:rsid w:val="00531FA8"/>
    <w:rsid w:val="00532208"/>
    <w:rsid w:val="005323A0"/>
    <w:rsid w:val="005335E6"/>
    <w:rsid w:val="005338B3"/>
    <w:rsid w:val="005339C1"/>
    <w:rsid w:val="00534846"/>
    <w:rsid w:val="00535020"/>
    <w:rsid w:val="005354C6"/>
    <w:rsid w:val="00535AE3"/>
    <w:rsid w:val="0053615F"/>
    <w:rsid w:val="00537529"/>
    <w:rsid w:val="005375ED"/>
    <w:rsid w:val="00537938"/>
    <w:rsid w:val="0054028D"/>
    <w:rsid w:val="005404BC"/>
    <w:rsid w:val="00540590"/>
    <w:rsid w:val="005406AE"/>
    <w:rsid w:val="00540FA6"/>
    <w:rsid w:val="0054104B"/>
    <w:rsid w:val="00541366"/>
    <w:rsid w:val="00541548"/>
    <w:rsid w:val="0054182B"/>
    <w:rsid w:val="005421AE"/>
    <w:rsid w:val="00542737"/>
    <w:rsid w:val="00543638"/>
    <w:rsid w:val="0054455C"/>
    <w:rsid w:val="00547337"/>
    <w:rsid w:val="00551E43"/>
    <w:rsid w:val="00551FC8"/>
    <w:rsid w:val="005520CB"/>
    <w:rsid w:val="005520CF"/>
    <w:rsid w:val="00552DAF"/>
    <w:rsid w:val="005530FB"/>
    <w:rsid w:val="00554051"/>
    <w:rsid w:val="0055478F"/>
    <w:rsid w:val="00555813"/>
    <w:rsid w:val="005558B9"/>
    <w:rsid w:val="00555E63"/>
    <w:rsid w:val="00555F1A"/>
    <w:rsid w:val="005563C6"/>
    <w:rsid w:val="005571C6"/>
    <w:rsid w:val="00557AE1"/>
    <w:rsid w:val="00560A10"/>
    <w:rsid w:val="00561F1A"/>
    <w:rsid w:val="00562130"/>
    <w:rsid w:val="0056389A"/>
    <w:rsid w:val="0056414A"/>
    <w:rsid w:val="00564237"/>
    <w:rsid w:val="00565099"/>
    <w:rsid w:val="005651E4"/>
    <w:rsid w:val="0056619A"/>
    <w:rsid w:val="0056642A"/>
    <w:rsid w:val="0056647C"/>
    <w:rsid w:val="00567245"/>
    <w:rsid w:val="00570095"/>
    <w:rsid w:val="00570C36"/>
    <w:rsid w:val="00571E6B"/>
    <w:rsid w:val="00572B3D"/>
    <w:rsid w:val="00572ED2"/>
    <w:rsid w:val="005733DB"/>
    <w:rsid w:val="00573FF8"/>
    <w:rsid w:val="00574EA7"/>
    <w:rsid w:val="00575550"/>
    <w:rsid w:val="0057571F"/>
    <w:rsid w:val="005772E9"/>
    <w:rsid w:val="00577B7F"/>
    <w:rsid w:val="00580374"/>
    <w:rsid w:val="0058067F"/>
    <w:rsid w:val="0058129B"/>
    <w:rsid w:val="00581743"/>
    <w:rsid w:val="0058187B"/>
    <w:rsid w:val="00581B4B"/>
    <w:rsid w:val="00581E87"/>
    <w:rsid w:val="00582CC7"/>
    <w:rsid w:val="005834CB"/>
    <w:rsid w:val="005834EE"/>
    <w:rsid w:val="00583E72"/>
    <w:rsid w:val="00585396"/>
    <w:rsid w:val="00585609"/>
    <w:rsid w:val="0058569E"/>
    <w:rsid w:val="0058595B"/>
    <w:rsid w:val="00586073"/>
    <w:rsid w:val="00586572"/>
    <w:rsid w:val="00586BE4"/>
    <w:rsid w:val="005878F1"/>
    <w:rsid w:val="0059153F"/>
    <w:rsid w:val="005917E7"/>
    <w:rsid w:val="005918E1"/>
    <w:rsid w:val="00592360"/>
    <w:rsid w:val="00592C86"/>
    <w:rsid w:val="005939C7"/>
    <w:rsid w:val="00593A80"/>
    <w:rsid w:val="00593BFF"/>
    <w:rsid w:val="00593C0C"/>
    <w:rsid w:val="005940A2"/>
    <w:rsid w:val="00594C7C"/>
    <w:rsid w:val="0059505E"/>
    <w:rsid w:val="0059531F"/>
    <w:rsid w:val="00597E15"/>
    <w:rsid w:val="005A0385"/>
    <w:rsid w:val="005A0A05"/>
    <w:rsid w:val="005A0A6E"/>
    <w:rsid w:val="005A0B95"/>
    <w:rsid w:val="005A13DE"/>
    <w:rsid w:val="005A19FD"/>
    <w:rsid w:val="005A21B1"/>
    <w:rsid w:val="005A21CC"/>
    <w:rsid w:val="005A21DC"/>
    <w:rsid w:val="005A3609"/>
    <w:rsid w:val="005A360E"/>
    <w:rsid w:val="005A399E"/>
    <w:rsid w:val="005A3B23"/>
    <w:rsid w:val="005A3B8D"/>
    <w:rsid w:val="005A4FF4"/>
    <w:rsid w:val="005A529A"/>
    <w:rsid w:val="005A6C96"/>
    <w:rsid w:val="005A7723"/>
    <w:rsid w:val="005A7C62"/>
    <w:rsid w:val="005A7CFA"/>
    <w:rsid w:val="005A7F1C"/>
    <w:rsid w:val="005B0AAC"/>
    <w:rsid w:val="005B117F"/>
    <w:rsid w:val="005B2282"/>
    <w:rsid w:val="005B3788"/>
    <w:rsid w:val="005B423C"/>
    <w:rsid w:val="005B47D9"/>
    <w:rsid w:val="005B4F5D"/>
    <w:rsid w:val="005B54BC"/>
    <w:rsid w:val="005B54DC"/>
    <w:rsid w:val="005B56CD"/>
    <w:rsid w:val="005B58E6"/>
    <w:rsid w:val="005B6055"/>
    <w:rsid w:val="005B67CA"/>
    <w:rsid w:val="005B6B57"/>
    <w:rsid w:val="005B724D"/>
    <w:rsid w:val="005B72BB"/>
    <w:rsid w:val="005B747C"/>
    <w:rsid w:val="005B7533"/>
    <w:rsid w:val="005B7C8A"/>
    <w:rsid w:val="005C0936"/>
    <w:rsid w:val="005C0CC8"/>
    <w:rsid w:val="005C1340"/>
    <w:rsid w:val="005C1AB9"/>
    <w:rsid w:val="005C1B10"/>
    <w:rsid w:val="005C1C88"/>
    <w:rsid w:val="005C410B"/>
    <w:rsid w:val="005C449F"/>
    <w:rsid w:val="005C5654"/>
    <w:rsid w:val="005C6426"/>
    <w:rsid w:val="005C6ACF"/>
    <w:rsid w:val="005C7640"/>
    <w:rsid w:val="005D2482"/>
    <w:rsid w:val="005D25A7"/>
    <w:rsid w:val="005D3DE2"/>
    <w:rsid w:val="005D4390"/>
    <w:rsid w:val="005D46C6"/>
    <w:rsid w:val="005D48E8"/>
    <w:rsid w:val="005D4AA3"/>
    <w:rsid w:val="005D4F66"/>
    <w:rsid w:val="005D5CAC"/>
    <w:rsid w:val="005D5E79"/>
    <w:rsid w:val="005D60DD"/>
    <w:rsid w:val="005D7324"/>
    <w:rsid w:val="005D74E7"/>
    <w:rsid w:val="005E00F5"/>
    <w:rsid w:val="005E0F87"/>
    <w:rsid w:val="005E180B"/>
    <w:rsid w:val="005E1898"/>
    <w:rsid w:val="005E2169"/>
    <w:rsid w:val="005E299D"/>
    <w:rsid w:val="005E35EA"/>
    <w:rsid w:val="005E5413"/>
    <w:rsid w:val="005E5E75"/>
    <w:rsid w:val="005E651A"/>
    <w:rsid w:val="005E663C"/>
    <w:rsid w:val="005E6F1B"/>
    <w:rsid w:val="005E705A"/>
    <w:rsid w:val="005F0955"/>
    <w:rsid w:val="005F0D8B"/>
    <w:rsid w:val="005F1B72"/>
    <w:rsid w:val="005F23A0"/>
    <w:rsid w:val="005F31B1"/>
    <w:rsid w:val="005F3B59"/>
    <w:rsid w:val="005F4E73"/>
    <w:rsid w:val="005F5CBB"/>
    <w:rsid w:val="005F620F"/>
    <w:rsid w:val="005F6279"/>
    <w:rsid w:val="005F6372"/>
    <w:rsid w:val="005F6C93"/>
    <w:rsid w:val="005F7016"/>
    <w:rsid w:val="005F737A"/>
    <w:rsid w:val="005F7517"/>
    <w:rsid w:val="00601098"/>
    <w:rsid w:val="00601F32"/>
    <w:rsid w:val="0060278F"/>
    <w:rsid w:val="006039C6"/>
    <w:rsid w:val="006042BF"/>
    <w:rsid w:val="0060489A"/>
    <w:rsid w:val="00604A53"/>
    <w:rsid w:val="00604B5D"/>
    <w:rsid w:val="006052DB"/>
    <w:rsid w:val="00605649"/>
    <w:rsid w:val="00606026"/>
    <w:rsid w:val="00606631"/>
    <w:rsid w:val="00606C44"/>
    <w:rsid w:val="00606DAC"/>
    <w:rsid w:val="006073BF"/>
    <w:rsid w:val="006102A9"/>
    <w:rsid w:val="00611D7C"/>
    <w:rsid w:val="00613479"/>
    <w:rsid w:val="0061399B"/>
    <w:rsid w:val="00613BC6"/>
    <w:rsid w:val="006142A6"/>
    <w:rsid w:val="006146AF"/>
    <w:rsid w:val="00614B98"/>
    <w:rsid w:val="00614D18"/>
    <w:rsid w:val="00614F6D"/>
    <w:rsid w:val="00615102"/>
    <w:rsid w:val="00615A1A"/>
    <w:rsid w:val="00615B09"/>
    <w:rsid w:val="00616576"/>
    <w:rsid w:val="00616BE2"/>
    <w:rsid w:val="006177D2"/>
    <w:rsid w:val="0062085A"/>
    <w:rsid w:val="00621052"/>
    <w:rsid w:val="00622765"/>
    <w:rsid w:val="00622840"/>
    <w:rsid w:val="0062291C"/>
    <w:rsid w:val="00622A35"/>
    <w:rsid w:val="00622A5F"/>
    <w:rsid w:val="00623F81"/>
    <w:rsid w:val="00625411"/>
    <w:rsid w:val="0062758E"/>
    <w:rsid w:val="00627AC3"/>
    <w:rsid w:val="00627F56"/>
    <w:rsid w:val="00627F9A"/>
    <w:rsid w:val="006302AA"/>
    <w:rsid w:val="00630750"/>
    <w:rsid w:val="00630781"/>
    <w:rsid w:val="00630C57"/>
    <w:rsid w:val="006313B3"/>
    <w:rsid w:val="00632307"/>
    <w:rsid w:val="00632B10"/>
    <w:rsid w:val="00632D31"/>
    <w:rsid w:val="00633DD0"/>
    <w:rsid w:val="0063430E"/>
    <w:rsid w:val="00634F68"/>
    <w:rsid w:val="00635DE9"/>
    <w:rsid w:val="00637FEE"/>
    <w:rsid w:val="00641D07"/>
    <w:rsid w:val="006425D1"/>
    <w:rsid w:val="00642672"/>
    <w:rsid w:val="00642F60"/>
    <w:rsid w:val="006430D7"/>
    <w:rsid w:val="00644174"/>
    <w:rsid w:val="006453D0"/>
    <w:rsid w:val="0064596D"/>
    <w:rsid w:val="00645D8B"/>
    <w:rsid w:val="00645E29"/>
    <w:rsid w:val="00646D1B"/>
    <w:rsid w:val="00650687"/>
    <w:rsid w:val="00651241"/>
    <w:rsid w:val="00651EF2"/>
    <w:rsid w:val="0065224B"/>
    <w:rsid w:val="00652689"/>
    <w:rsid w:val="00652E1A"/>
    <w:rsid w:val="0065397C"/>
    <w:rsid w:val="00653AE2"/>
    <w:rsid w:val="006544F1"/>
    <w:rsid w:val="00656396"/>
    <w:rsid w:val="0065665A"/>
    <w:rsid w:val="00656D4E"/>
    <w:rsid w:val="006571DB"/>
    <w:rsid w:val="006571E1"/>
    <w:rsid w:val="00657744"/>
    <w:rsid w:val="006622E5"/>
    <w:rsid w:val="006630F1"/>
    <w:rsid w:val="006631AE"/>
    <w:rsid w:val="006643A2"/>
    <w:rsid w:val="00665100"/>
    <w:rsid w:val="006656D9"/>
    <w:rsid w:val="0066587B"/>
    <w:rsid w:val="00665C49"/>
    <w:rsid w:val="00666787"/>
    <w:rsid w:val="00666B84"/>
    <w:rsid w:val="00666C05"/>
    <w:rsid w:val="00667D7E"/>
    <w:rsid w:val="0067034A"/>
    <w:rsid w:val="00672326"/>
    <w:rsid w:val="00672601"/>
    <w:rsid w:val="00672920"/>
    <w:rsid w:val="00673127"/>
    <w:rsid w:val="00674058"/>
    <w:rsid w:val="006744C1"/>
    <w:rsid w:val="006745EA"/>
    <w:rsid w:val="00676023"/>
    <w:rsid w:val="006767B7"/>
    <w:rsid w:val="00676954"/>
    <w:rsid w:val="00676BB3"/>
    <w:rsid w:val="00676EF7"/>
    <w:rsid w:val="006773C3"/>
    <w:rsid w:val="00680715"/>
    <w:rsid w:val="006807E1"/>
    <w:rsid w:val="00680BED"/>
    <w:rsid w:val="00681056"/>
    <w:rsid w:val="00681C89"/>
    <w:rsid w:val="00681EA5"/>
    <w:rsid w:val="00681FCA"/>
    <w:rsid w:val="00685FD4"/>
    <w:rsid w:val="006865A4"/>
    <w:rsid w:val="00686A06"/>
    <w:rsid w:val="006872E5"/>
    <w:rsid w:val="00687774"/>
    <w:rsid w:val="00687923"/>
    <w:rsid w:val="00687A30"/>
    <w:rsid w:val="006902D3"/>
    <w:rsid w:val="00690628"/>
    <w:rsid w:val="0069190B"/>
    <w:rsid w:val="00691AC4"/>
    <w:rsid w:val="00691C3E"/>
    <w:rsid w:val="00692706"/>
    <w:rsid w:val="00693C74"/>
    <w:rsid w:val="00694BEA"/>
    <w:rsid w:val="00694DA3"/>
    <w:rsid w:val="00694DF9"/>
    <w:rsid w:val="00694F6C"/>
    <w:rsid w:val="00695114"/>
    <w:rsid w:val="00695204"/>
    <w:rsid w:val="006954C9"/>
    <w:rsid w:val="00695DCD"/>
    <w:rsid w:val="0069640F"/>
    <w:rsid w:val="00696868"/>
    <w:rsid w:val="00697068"/>
    <w:rsid w:val="0069773F"/>
    <w:rsid w:val="0069781C"/>
    <w:rsid w:val="00697AD2"/>
    <w:rsid w:val="006A313E"/>
    <w:rsid w:val="006A3B31"/>
    <w:rsid w:val="006A3D21"/>
    <w:rsid w:val="006A4380"/>
    <w:rsid w:val="006A48D4"/>
    <w:rsid w:val="006A5167"/>
    <w:rsid w:val="006A54E4"/>
    <w:rsid w:val="006A6547"/>
    <w:rsid w:val="006A7248"/>
    <w:rsid w:val="006A7A87"/>
    <w:rsid w:val="006B1055"/>
    <w:rsid w:val="006B1313"/>
    <w:rsid w:val="006B1D68"/>
    <w:rsid w:val="006B1D69"/>
    <w:rsid w:val="006B3C1A"/>
    <w:rsid w:val="006B5363"/>
    <w:rsid w:val="006B5522"/>
    <w:rsid w:val="006B55C3"/>
    <w:rsid w:val="006B590D"/>
    <w:rsid w:val="006B5A70"/>
    <w:rsid w:val="006B60DD"/>
    <w:rsid w:val="006B65B1"/>
    <w:rsid w:val="006B6D15"/>
    <w:rsid w:val="006B6DB4"/>
    <w:rsid w:val="006B6E26"/>
    <w:rsid w:val="006B7017"/>
    <w:rsid w:val="006C0192"/>
    <w:rsid w:val="006C024B"/>
    <w:rsid w:val="006C0A78"/>
    <w:rsid w:val="006C118B"/>
    <w:rsid w:val="006C170B"/>
    <w:rsid w:val="006C312C"/>
    <w:rsid w:val="006C6232"/>
    <w:rsid w:val="006C7FB0"/>
    <w:rsid w:val="006D02CD"/>
    <w:rsid w:val="006D040D"/>
    <w:rsid w:val="006D066F"/>
    <w:rsid w:val="006D0A43"/>
    <w:rsid w:val="006D13FA"/>
    <w:rsid w:val="006D1ECD"/>
    <w:rsid w:val="006D2133"/>
    <w:rsid w:val="006D232F"/>
    <w:rsid w:val="006D25F3"/>
    <w:rsid w:val="006D2917"/>
    <w:rsid w:val="006D3B92"/>
    <w:rsid w:val="006D476B"/>
    <w:rsid w:val="006D5224"/>
    <w:rsid w:val="006D58F1"/>
    <w:rsid w:val="006D6ADA"/>
    <w:rsid w:val="006D6E6E"/>
    <w:rsid w:val="006E0B6D"/>
    <w:rsid w:val="006E1523"/>
    <w:rsid w:val="006E153C"/>
    <w:rsid w:val="006E2289"/>
    <w:rsid w:val="006E27BA"/>
    <w:rsid w:val="006E2D3F"/>
    <w:rsid w:val="006E3E64"/>
    <w:rsid w:val="006E3F53"/>
    <w:rsid w:val="006E5736"/>
    <w:rsid w:val="006E6333"/>
    <w:rsid w:val="006E6445"/>
    <w:rsid w:val="006E64BE"/>
    <w:rsid w:val="006E6BB2"/>
    <w:rsid w:val="006E6EC5"/>
    <w:rsid w:val="006E71B9"/>
    <w:rsid w:val="006E737B"/>
    <w:rsid w:val="006F0152"/>
    <w:rsid w:val="006F07AB"/>
    <w:rsid w:val="006F0D90"/>
    <w:rsid w:val="006F10FE"/>
    <w:rsid w:val="006F1E21"/>
    <w:rsid w:val="006F2F59"/>
    <w:rsid w:val="006F2F6F"/>
    <w:rsid w:val="006F3E27"/>
    <w:rsid w:val="006F4524"/>
    <w:rsid w:val="006F46F8"/>
    <w:rsid w:val="006F4B64"/>
    <w:rsid w:val="006F5250"/>
    <w:rsid w:val="006F59C9"/>
    <w:rsid w:val="006F5FD0"/>
    <w:rsid w:val="006F61F5"/>
    <w:rsid w:val="006F65BA"/>
    <w:rsid w:val="006F688B"/>
    <w:rsid w:val="006F6CFD"/>
    <w:rsid w:val="006F70C4"/>
    <w:rsid w:val="00700CDE"/>
    <w:rsid w:val="00701B3D"/>
    <w:rsid w:val="0070203B"/>
    <w:rsid w:val="007023DD"/>
    <w:rsid w:val="00703009"/>
    <w:rsid w:val="0070562A"/>
    <w:rsid w:val="0071082B"/>
    <w:rsid w:val="00711359"/>
    <w:rsid w:val="0071162F"/>
    <w:rsid w:val="00711947"/>
    <w:rsid w:val="00711B03"/>
    <w:rsid w:val="007124A1"/>
    <w:rsid w:val="0071274D"/>
    <w:rsid w:val="0071364C"/>
    <w:rsid w:val="00713C4C"/>
    <w:rsid w:val="00713CE5"/>
    <w:rsid w:val="00714ADB"/>
    <w:rsid w:val="00714D0F"/>
    <w:rsid w:val="00715098"/>
    <w:rsid w:val="0071605D"/>
    <w:rsid w:val="0071666A"/>
    <w:rsid w:val="007166FC"/>
    <w:rsid w:val="00716F07"/>
    <w:rsid w:val="0071735E"/>
    <w:rsid w:val="007173CF"/>
    <w:rsid w:val="007177C4"/>
    <w:rsid w:val="007177FC"/>
    <w:rsid w:val="00720464"/>
    <w:rsid w:val="00721CD3"/>
    <w:rsid w:val="0072226E"/>
    <w:rsid w:val="007224A9"/>
    <w:rsid w:val="00722AE7"/>
    <w:rsid w:val="007231D5"/>
    <w:rsid w:val="007232AE"/>
    <w:rsid w:val="00723E85"/>
    <w:rsid w:val="007248EA"/>
    <w:rsid w:val="00724F26"/>
    <w:rsid w:val="007257F5"/>
    <w:rsid w:val="007267BC"/>
    <w:rsid w:val="00726DB2"/>
    <w:rsid w:val="00727A41"/>
    <w:rsid w:val="007307B4"/>
    <w:rsid w:val="007309AD"/>
    <w:rsid w:val="00730A3B"/>
    <w:rsid w:val="00730FF1"/>
    <w:rsid w:val="00731883"/>
    <w:rsid w:val="007320E2"/>
    <w:rsid w:val="00732137"/>
    <w:rsid w:val="00732721"/>
    <w:rsid w:val="00732CE8"/>
    <w:rsid w:val="00732E0C"/>
    <w:rsid w:val="00732F9E"/>
    <w:rsid w:val="00733927"/>
    <w:rsid w:val="00733A91"/>
    <w:rsid w:val="00733F04"/>
    <w:rsid w:val="0073467F"/>
    <w:rsid w:val="00734EF6"/>
    <w:rsid w:val="007361D0"/>
    <w:rsid w:val="0073674F"/>
    <w:rsid w:val="00736A21"/>
    <w:rsid w:val="00736FF9"/>
    <w:rsid w:val="007371B2"/>
    <w:rsid w:val="0073760A"/>
    <w:rsid w:val="00737D68"/>
    <w:rsid w:val="007400F4"/>
    <w:rsid w:val="0074047D"/>
    <w:rsid w:val="007407F4"/>
    <w:rsid w:val="00740C9B"/>
    <w:rsid w:val="007411B1"/>
    <w:rsid w:val="00741D3A"/>
    <w:rsid w:val="0074446B"/>
    <w:rsid w:val="00745D93"/>
    <w:rsid w:val="00745DE7"/>
    <w:rsid w:val="007468A2"/>
    <w:rsid w:val="00746CFD"/>
    <w:rsid w:val="007474DC"/>
    <w:rsid w:val="00750057"/>
    <w:rsid w:val="007506FF"/>
    <w:rsid w:val="0075098E"/>
    <w:rsid w:val="00751427"/>
    <w:rsid w:val="00751D86"/>
    <w:rsid w:val="0075313E"/>
    <w:rsid w:val="007537E2"/>
    <w:rsid w:val="00755D3C"/>
    <w:rsid w:val="00755E9F"/>
    <w:rsid w:val="00755F3A"/>
    <w:rsid w:val="00756481"/>
    <w:rsid w:val="007565B4"/>
    <w:rsid w:val="00756FF1"/>
    <w:rsid w:val="007574B5"/>
    <w:rsid w:val="00757645"/>
    <w:rsid w:val="00757AEC"/>
    <w:rsid w:val="00761166"/>
    <w:rsid w:val="00761252"/>
    <w:rsid w:val="007616EE"/>
    <w:rsid w:val="00762A28"/>
    <w:rsid w:val="00763738"/>
    <w:rsid w:val="00763E86"/>
    <w:rsid w:val="0076416F"/>
    <w:rsid w:val="0076467D"/>
    <w:rsid w:val="007648C4"/>
    <w:rsid w:val="00764AF0"/>
    <w:rsid w:val="00764C3F"/>
    <w:rsid w:val="00765833"/>
    <w:rsid w:val="00765DAC"/>
    <w:rsid w:val="00766206"/>
    <w:rsid w:val="007666B7"/>
    <w:rsid w:val="00766878"/>
    <w:rsid w:val="00766F13"/>
    <w:rsid w:val="0077003B"/>
    <w:rsid w:val="00770239"/>
    <w:rsid w:val="00770A06"/>
    <w:rsid w:val="00771619"/>
    <w:rsid w:val="00771EBE"/>
    <w:rsid w:val="00772EC7"/>
    <w:rsid w:val="007736E5"/>
    <w:rsid w:val="00773FF8"/>
    <w:rsid w:val="00776143"/>
    <w:rsid w:val="00776181"/>
    <w:rsid w:val="007778BA"/>
    <w:rsid w:val="00780836"/>
    <w:rsid w:val="00780999"/>
    <w:rsid w:val="00781AE2"/>
    <w:rsid w:val="00781FE2"/>
    <w:rsid w:val="007821A1"/>
    <w:rsid w:val="00783290"/>
    <w:rsid w:val="007836B7"/>
    <w:rsid w:val="00783CA4"/>
    <w:rsid w:val="0078437C"/>
    <w:rsid w:val="00784D0B"/>
    <w:rsid w:val="007856DC"/>
    <w:rsid w:val="007856F6"/>
    <w:rsid w:val="00787164"/>
    <w:rsid w:val="00787579"/>
    <w:rsid w:val="007877A0"/>
    <w:rsid w:val="007878D9"/>
    <w:rsid w:val="007904C6"/>
    <w:rsid w:val="00790A6C"/>
    <w:rsid w:val="00790EA0"/>
    <w:rsid w:val="0079105F"/>
    <w:rsid w:val="007910AA"/>
    <w:rsid w:val="007910B2"/>
    <w:rsid w:val="0079169D"/>
    <w:rsid w:val="007919DA"/>
    <w:rsid w:val="0079328D"/>
    <w:rsid w:val="007932A2"/>
    <w:rsid w:val="00793466"/>
    <w:rsid w:val="00793507"/>
    <w:rsid w:val="00793BD4"/>
    <w:rsid w:val="00793FD9"/>
    <w:rsid w:val="0079477C"/>
    <w:rsid w:val="007950B8"/>
    <w:rsid w:val="007955DD"/>
    <w:rsid w:val="00796238"/>
    <w:rsid w:val="0079645B"/>
    <w:rsid w:val="00797EEF"/>
    <w:rsid w:val="007A017F"/>
    <w:rsid w:val="007A0B05"/>
    <w:rsid w:val="007A0BD9"/>
    <w:rsid w:val="007A10D2"/>
    <w:rsid w:val="007A13F3"/>
    <w:rsid w:val="007A271B"/>
    <w:rsid w:val="007A35FD"/>
    <w:rsid w:val="007A55A9"/>
    <w:rsid w:val="007A5A14"/>
    <w:rsid w:val="007A6FFE"/>
    <w:rsid w:val="007A7CF5"/>
    <w:rsid w:val="007A7E05"/>
    <w:rsid w:val="007A7EEE"/>
    <w:rsid w:val="007B01EF"/>
    <w:rsid w:val="007B0E08"/>
    <w:rsid w:val="007B12FC"/>
    <w:rsid w:val="007B1B01"/>
    <w:rsid w:val="007B1BFA"/>
    <w:rsid w:val="007B1DE1"/>
    <w:rsid w:val="007B22E7"/>
    <w:rsid w:val="007B35D1"/>
    <w:rsid w:val="007B3648"/>
    <w:rsid w:val="007B4364"/>
    <w:rsid w:val="007B4547"/>
    <w:rsid w:val="007B501C"/>
    <w:rsid w:val="007B50C0"/>
    <w:rsid w:val="007B5C15"/>
    <w:rsid w:val="007B776B"/>
    <w:rsid w:val="007C024A"/>
    <w:rsid w:val="007C0454"/>
    <w:rsid w:val="007C0681"/>
    <w:rsid w:val="007C07BB"/>
    <w:rsid w:val="007C090B"/>
    <w:rsid w:val="007C0E25"/>
    <w:rsid w:val="007C2CA3"/>
    <w:rsid w:val="007C3195"/>
    <w:rsid w:val="007C391D"/>
    <w:rsid w:val="007C4517"/>
    <w:rsid w:val="007C4545"/>
    <w:rsid w:val="007C4858"/>
    <w:rsid w:val="007C4F1B"/>
    <w:rsid w:val="007C523D"/>
    <w:rsid w:val="007C5CA4"/>
    <w:rsid w:val="007C5FC4"/>
    <w:rsid w:val="007C617A"/>
    <w:rsid w:val="007C65E1"/>
    <w:rsid w:val="007C6F6A"/>
    <w:rsid w:val="007C7F27"/>
    <w:rsid w:val="007D0BF0"/>
    <w:rsid w:val="007D0FA4"/>
    <w:rsid w:val="007D12D5"/>
    <w:rsid w:val="007D2912"/>
    <w:rsid w:val="007D2BA4"/>
    <w:rsid w:val="007D2C19"/>
    <w:rsid w:val="007D37E0"/>
    <w:rsid w:val="007D5CED"/>
    <w:rsid w:val="007D60CD"/>
    <w:rsid w:val="007D65FA"/>
    <w:rsid w:val="007D69AD"/>
    <w:rsid w:val="007E1061"/>
    <w:rsid w:val="007E2127"/>
    <w:rsid w:val="007E2922"/>
    <w:rsid w:val="007E3A30"/>
    <w:rsid w:val="007E45EA"/>
    <w:rsid w:val="007E4763"/>
    <w:rsid w:val="007E483C"/>
    <w:rsid w:val="007E520C"/>
    <w:rsid w:val="007E546A"/>
    <w:rsid w:val="007E5C8D"/>
    <w:rsid w:val="007E5F1A"/>
    <w:rsid w:val="007E6ADF"/>
    <w:rsid w:val="007E7F5D"/>
    <w:rsid w:val="007F134A"/>
    <w:rsid w:val="007F177A"/>
    <w:rsid w:val="007F1F4C"/>
    <w:rsid w:val="007F25BF"/>
    <w:rsid w:val="007F2D6F"/>
    <w:rsid w:val="007F37A2"/>
    <w:rsid w:val="007F5C2B"/>
    <w:rsid w:val="007F644A"/>
    <w:rsid w:val="007F6864"/>
    <w:rsid w:val="007F7891"/>
    <w:rsid w:val="007F7FF9"/>
    <w:rsid w:val="00800773"/>
    <w:rsid w:val="00800B41"/>
    <w:rsid w:val="00800FED"/>
    <w:rsid w:val="00801204"/>
    <w:rsid w:val="0080125D"/>
    <w:rsid w:val="00801357"/>
    <w:rsid w:val="00801C32"/>
    <w:rsid w:val="00803C41"/>
    <w:rsid w:val="00803DEB"/>
    <w:rsid w:val="008043EC"/>
    <w:rsid w:val="00804698"/>
    <w:rsid w:val="00804F67"/>
    <w:rsid w:val="008055AD"/>
    <w:rsid w:val="00805EEC"/>
    <w:rsid w:val="008060D5"/>
    <w:rsid w:val="00806174"/>
    <w:rsid w:val="00806B68"/>
    <w:rsid w:val="00806CDF"/>
    <w:rsid w:val="00806EFD"/>
    <w:rsid w:val="00807AAB"/>
    <w:rsid w:val="00807CA7"/>
    <w:rsid w:val="008104D2"/>
    <w:rsid w:val="008105DB"/>
    <w:rsid w:val="008108DE"/>
    <w:rsid w:val="00810FBB"/>
    <w:rsid w:val="0081382A"/>
    <w:rsid w:val="00813A20"/>
    <w:rsid w:val="0081556D"/>
    <w:rsid w:val="008156FB"/>
    <w:rsid w:val="008160CB"/>
    <w:rsid w:val="0081631B"/>
    <w:rsid w:val="00816787"/>
    <w:rsid w:val="00816A4B"/>
    <w:rsid w:val="00816B88"/>
    <w:rsid w:val="008171CB"/>
    <w:rsid w:val="008175B9"/>
    <w:rsid w:val="00817FFC"/>
    <w:rsid w:val="00820679"/>
    <w:rsid w:val="008209AF"/>
    <w:rsid w:val="00821178"/>
    <w:rsid w:val="008247B5"/>
    <w:rsid w:val="008247E5"/>
    <w:rsid w:val="0082596C"/>
    <w:rsid w:val="00826EE9"/>
    <w:rsid w:val="00826F63"/>
    <w:rsid w:val="00827269"/>
    <w:rsid w:val="008276A3"/>
    <w:rsid w:val="0082796A"/>
    <w:rsid w:val="00830385"/>
    <w:rsid w:val="00830775"/>
    <w:rsid w:val="00830A41"/>
    <w:rsid w:val="008318B8"/>
    <w:rsid w:val="00832A2A"/>
    <w:rsid w:val="00832C1A"/>
    <w:rsid w:val="00833D0B"/>
    <w:rsid w:val="008340A5"/>
    <w:rsid w:val="0083517A"/>
    <w:rsid w:val="00835911"/>
    <w:rsid w:val="00836454"/>
    <w:rsid w:val="0083662C"/>
    <w:rsid w:val="00836DA0"/>
    <w:rsid w:val="00837304"/>
    <w:rsid w:val="00837866"/>
    <w:rsid w:val="0083793A"/>
    <w:rsid w:val="00840AE6"/>
    <w:rsid w:val="00841DF9"/>
    <w:rsid w:val="0084394A"/>
    <w:rsid w:val="008440E4"/>
    <w:rsid w:val="00844330"/>
    <w:rsid w:val="0084452F"/>
    <w:rsid w:val="008449AA"/>
    <w:rsid w:val="008450B7"/>
    <w:rsid w:val="00845423"/>
    <w:rsid w:val="00846768"/>
    <w:rsid w:val="008474BC"/>
    <w:rsid w:val="008475B4"/>
    <w:rsid w:val="00847651"/>
    <w:rsid w:val="00847B4B"/>
    <w:rsid w:val="00850E94"/>
    <w:rsid w:val="00852036"/>
    <w:rsid w:val="00852B4F"/>
    <w:rsid w:val="00852EF3"/>
    <w:rsid w:val="0085300D"/>
    <w:rsid w:val="00853AA6"/>
    <w:rsid w:val="00854E39"/>
    <w:rsid w:val="008556DE"/>
    <w:rsid w:val="008560F6"/>
    <w:rsid w:val="00856159"/>
    <w:rsid w:val="008561EF"/>
    <w:rsid w:val="0085722C"/>
    <w:rsid w:val="008578D6"/>
    <w:rsid w:val="00860093"/>
    <w:rsid w:val="008631FF"/>
    <w:rsid w:val="0086399B"/>
    <w:rsid w:val="00863A4C"/>
    <w:rsid w:val="0086456A"/>
    <w:rsid w:val="00864E1E"/>
    <w:rsid w:val="00865799"/>
    <w:rsid w:val="00866780"/>
    <w:rsid w:val="00866ED3"/>
    <w:rsid w:val="00867B35"/>
    <w:rsid w:val="008705A6"/>
    <w:rsid w:val="00870BF4"/>
    <w:rsid w:val="00870E9A"/>
    <w:rsid w:val="00872454"/>
    <w:rsid w:val="0087250C"/>
    <w:rsid w:val="00872D33"/>
    <w:rsid w:val="00873332"/>
    <w:rsid w:val="008739EA"/>
    <w:rsid w:val="00873E1B"/>
    <w:rsid w:val="00874393"/>
    <w:rsid w:val="00874823"/>
    <w:rsid w:val="00874D14"/>
    <w:rsid w:val="008751C3"/>
    <w:rsid w:val="00875212"/>
    <w:rsid w:val="008752A2"/>
    <w:rsid w:val="0087537D"/>
    <w:rsid w:val="008765AA"/>
    <w:rsid w:val="00877623"/>
    <w:rsid w:val="008809BA"/>
    <w:rsid w:val="00880B42"/>
    <w:rsid w:val="00880CC8"/>
    <w:rsid w:val="0088167C"/>
    <w:rsid w:val="00882957"/>
    <w:rsid w:val="00882CCF"/>
    <w:rsid w:val="00883537"/>
    <w:rsid w:val="008838E9"/>
    <w:rsid w:val="00883985"/>
    <w:rsid w:val="00884B4D"/>
    <w:rsid w:val="00886463"/>
    <w:rsid w:val="00886B66"/>
    <w:rsid w:val="00886DB0"/>
    <w:rsid w:val="00886E5B"/>
    <w:rsid w:val="00887666"/>
    <w:rsid w:val="008877C9"/>
    <w:rsid w:val="008900BD"/>
    <w:rsid w:val="008911C9"/>
    <w:rsid w:val="008917EA"/>
    <w:rsid w:val="00891B43"/>
    <w:rsid w:val="008921EF"/>
    <w:rsid w:val="0089362F"/>
    <w:rsid w:val="00893665"/>
    <w:rsid w:val="00893DE1"/>
    <w:rsid w:val="00894A86"/>
    <w:rsid w:val="00895A64"/>
    <w:rsid w:val="00895D5C"/>
    <w:rsid w:val="00895E07"/>
    <w:rsid w:val="00896D03"/>
    <w:rsid w:val="0089704C"/>
    <w:rsid w:val="00897D40"/>
    <w:rsid w:val="00897DC0"/>
    <w:rsid w:val="008A027B"/>
    <w:rsid w:val="008A0436"/>
    <w:rsid w:val="008A10A5"/>
    <w:rsid w:val="008A1CFD"/>
    <w:rsid w:val="008A20AE"/>
    <w:rsid w:val="008A26AB"/>
    <w:rsid w:val="008A27ED"/>
    <w:rsid w:val="008A3D9E"/>
    <w:rsid w:val="008A452F"/>
    <w:rsid w:val="008A5B7B"/>
    <w:rsid w:val="008A63DC"/>
    <w:rsid w:val="008A68EF"/>
    <w:rsid w:val="008A7906"/>
    <w:rsid w:val="008A7D2C"/>
    <w:rsid w:val="008B0DD1"/>
    <w:rsid w:val="008B11F7"/>
    <w:rsid w:val="008B21A4"/>
    <w:rsid w:val="008B237F"/>
    <w:rsid w:val="008B4F5F"/>
    <w:rsid w:val="008B5643"/>
    <w:rsid w:val="008B5C83"/>
    <w:rsid w:val="008B69C0"/>
    <w:rsid w:val="008B74BA"/>
    <w:rsid w:val="008B76D8"/>
    <w:rsid w:val="008C04BB"/>
    <w:rsid w:val="008C19BA"/>
    <w:rsid w:val="008C1AFF"/>
    <w:rsid w:val="008C1CF1"/>
    <w:rsid w:val="008C33EB"/>
    <w:rsid w:val="008C344F"/>
    <w:rsid w:val="008C35B9"/>
    <w:rsid w:val="008C3AFF"/>
    <w:rsid w:val="008C3B7B"/>
    <w:rsid w:val="008C48C0"/>
    <w:rsid w:val="008C5F6E"/>
    <w:rsid w:val="008C75BE"/>
    <w:rsid w:val="008C766B"/>
    <w:rsid w:val="008D0BFA"/>
    <w:rsid w:val="008D1223"/>
    <w:rsid w:val="008D175E"/>
    <w:rsid w:val="008D18E1"/>
    <w:rsid w:val="008D19DC"/>
    <w:rsid w:val="008D1E18"/>
    <w:rsid w:val="008D294C"/>
    <w:rsid w:val="008D2A23"/>
    <w:rsid w:val="008D4A3D"/>
    <w:rsid w:val="008D552D"/>
    <w:rsid w:val="008D59E7"/>
    <w:rsid w:val="008D6088"/>
    <w:rsid w:val="008D638F"/>
    <w:rsid w:val="008D7AEE"/>
    <w:rsid w:val="008D7EBD"/>
    <w:rsid w:val="008E06A2"/>
    <w:rsid w:val="008E0E34"/>
    <w:rsid w:val="008E1B72"/>
    <w:rsid w:val="008E21F4"/>
    <w:rsid w:val="008E2728"/>
    <w:rsid w:val="008E33A8"/>
    <w:rsid w:val="008E369B"/>
    <w:rsid w:val="008E4CD6"/>
    <w:rsid w:val="008E5659"/>
    <w:rsid w:val="008E65EE"/>
    <w:rsid w:val="008E67EA"/>
    <w:rsid w:val="008E6FA2"/>
    <w:rsid w:val="008E709B"/>
    <w:rsid w:val="008E774F"/>
    <w:rsid w:val="008F1240"/>
    <w:rsid w:val="008F124C"/>
    <w:rsid w:val="008F1ADB"/>
    <w:rsid w:val="008F1D5B"/>
    <w:rsid w:val="008F2ACB"/>
    <w:rsid w:val="008F31BF"/>
    <w:rsid w:val="008F33F1"/>
    <w:rsid w:val="008F3660"/>
    <w:rsid w:val="008F42E1"/>
    <w:rsid w:val="008F4523"/>
    <w:rsid w:val="008F4AC2"/>
    <w:rsid w:val="008F5225"/>
    <w:rsid w:val="008F5E5B"/>
    <w:rsid w:val="008F6632"/>
    <w:rsid w:val="008F74B8"/>
    <w:rsid w:val="00901246"/>
    <w:rsid w:val="009012F8"/>
    <w:rsid w:val="009014E2"/>
    <w:rsid w:val="00902C50"/>
    <w:rsid w:val="009034CD"/>
    <w:rsid w:val="00903A59"/>
    <w:rsid w:val="00903EE2"/>
    <w:rsid w:val="009041B9"/>
    <w:rsid w:val="009042B2"/>
    <w:rsid w:val="00904752"/>
    <w:rsid w:val="00904A41"/>
    <w:rsid w:val="00904EEE"/>
    <w:rsid w:val="00905687"/>
    <w:rsid w:val="009059B2"/>
    <w:rsid w:val="00905ECC"/>
    <w:rsid w:val="009065EF"/>
    <w:rsid w:val="0090714D"/>
    <w:rsid w:val="00910157"/>
    <w:rsid w:val="00910AFD"/>
    <w:rsid w:val="00910D5F"/>
    <w:rsid w:val="00910F0E"/>
    <w:rsid w:val="0091120C"/>
    <w:rsid w:val="00911F65"/>
    <w:rsid w:val="009131C7"/>
    <w:rsid w:val="009131DA"/>
    <w:rsid w:val="009139FF"/>
    <w:rsid w:val="00915013"/>
    <w:rsid w:val="009153C5"/>
    <w:rsid w:val="009155C8"/>
    <w:rsid w:val="00915B2F"/>
    <w:rsid w:val="00915C00"/>
    <w:rsid w:val="00916B27"/>
    <w:rsid w:val="009175BC"/>
    <w:rsid w:val="00920746"/>
    <w:rsid w:val="009218FC"/>
    <w:rsid w:val="00921AF1"/>
    <w:rsid w:val="0092204F"/>
    <w:rsid w:val="009220FF"/>
    <w:rsid w:val="009226BF"/>
    <w:rsid w:val="00923C13"/>
    <w:rsid w:val="00923E0F"/>
    <w:rsid w:val="00924786"/>
    <w:rsid w:val="00925A35"/>
    <w:rsid w:val="00926AD6"/>
    <w:rsid w:val="00927BEB"/>
    <w:rsid w:val="00927F13"/>
    <w:rsid w:val="00930049"/>
    <w:rsid w:val="00931B08"/>
    <w:rsid w:val="009321AB"/>
    <w:rsid w:val="00932630"/>
    <w:rsid w:val="00932CFC"/>
    <w:rsid w:val="00932E72"/>
    <w:rsid w:val="00933AC3"/>
    <w:rsid w:val="00933ED7"/>
    <w:rsid w:val="0093406E"/>
    <w:rsid w:val="009345E0"/>
    <w:rsid w:val="00934970"/>
    <w:rsid w:val="009353EE"/>
    <w:rsid w:val="00935577"/>
    <w:rsid w:val="00937B0E"/>
    <w:rsid w:val="00937EE4"/>
    <w:rsid w:val="009402D2"/>
    <w:rsid w:val="009405CE"/>
    <w:rsid w:val="00942B02"/>
    <w:rsid w:val="00942E51"/>
    <w:rsid w:val="0094336F"/>
    <w:rsid w:val="00943F50"/>
    <w:rsid w:val="009444FD"/>
    <w:rsid w:val="009457F2"/>
    <w:rsid w:val="00946E23"/>
    <w:rsid w:val="00946ED5"/>
    <w:rsid w:val="0094744C"/>
    <w:rsid w:val="009504DC"/>
    <w:rsid w:val="009505D9"/>
    <w:rsid w:val="0095105E"/>
    <w:rsid w:val="00951C23"/>
    <w:rsid w:val="00952754"/>
    <w:rsid w:val="00952BF7"/>
    <w:rsid w:val="00952EC4"/>
    <w:rsid w:val="00952F0E"/>
    <w:rsid w:val="0095311A"/>
    <w:rsid w:val="00954146"/>
    <w:rsid w:val="00954C45"/>
    <w:rsid w:val="00954F8C"/>
    <w:rsid w:val="00955120"/>
    <w:rsid w:val="00955186"/>
    <w:rsid w:val="0095525B"/>
    <w:rsid w:val="0095637D"/>
    <w:rsid w:val="00956E76"/>
    <w:rsid w:val="00956FCA"/>
    <w:rsid w:val="00957272"/>
    <w:rsid w:val="00960954"/>
    <w:rsid w:val="00961431"/>
    <w:rsid w:val="009620E4"/>
    <w:rsid w:val="00962B9B"/>
    <w:rsid w:val="009632AA"/>
    <w:rsid w:val="00963437"/>
    <w:rsid w:val="00963640"/>
    <w:rsid w:val="009652E6"/>
    <w:rsid w:val="00966002"/>
    <w:rsid w:val="00966164"/>
    <w:rsid w:val="00966BB6"/>
    <w:rsid w:val="0097003E"/>
    <w:rsid w:val="0097076F"/>
    <w:rsid w:val="00970B1C"/>
    <w:rsid w:val="009737A0"/>
    <w:rsid w:val="00973DDC"/>
    <w:rsid w:val="009742EE"/>
    <w:rsid w:val="00974BB9"/>
    <w:rsid w:val="009764E5"/>
    <w:rsid w:val="00977494"/>
    <w:rsid w:val="00980021"/>
    <w:rsid w:val="00980078"/>
    <w:rsid w:val="00980212"/>
    <w:rsid w:val="009804EE"/>
    <w:rsid w:val="009812A2"/>
    <w:rsid w:val="0098130A"/>
    <w:rsid w:val="00981BCC"/>
    <w:rsid w:val="00981FCF"/>
    <w:rsid w:val="00983508"/>
    <w:rsid w:val="0098358A"/>
    <w:rsid w:val="009839ED"/>
    <w:rsid w:val="00983F29"/>
    <w:rsid w:val="00984647"/>
    <w:rsid w:val="0098514A"/>
    <w:rsid w:val="009857E5"/>
    <w:rsid w:val="00986C6D"/>
    <w:rsid w:val="009876D8"/>
    <w:rsid w:val="00987869"/>
    <w:rsid w:val="00992232"/>
    <w:rsid w:val="00992EE2"/>
    <w:rsid w:val="00993190"/>
    <w:rsid w:val="009934D3"/>
    <w:rsid w:val="0099363F"/>
    <w:rsid w:val="0099393F"/>
    <w:rsid w:val="00993D43"/>
    <w:rsid w:val="00993E25"/>
    <w:rsid w:val="00994001"/>
    <w:rsid w:val="009949ED"/>
    <w:rsid w:val="00995EA3"/>
    <w:rsid w:val="00996ACE"/>
    <w:rsid w:val="00997113"/>
    <w:rsid w:val="00997F2E"/>
    <w:rsid w:val="009A04F6"/>
    <w:rsid w:val="009A0688"/>
    <w:rsid w:val="009A089F"/>
    <w:rsid w:val="009A0C4C"/>
    <w:rsid w:val="009A11DF"/>
    <w:rsid w:val="009A1707"/>
    <w:rsid w:val="009A205A"/>
    <w:rsid w:val="009A2939"/>
    <w:rsid w:val="009A2A2D"/>
    <w:rsid w:val="009A3EF6"/>
    <w:rsid w:val="009A3FF8"/>
    <w:rsid w:val="009A54EF"/>
    <w:rsid w:val="009A59EF"/>
    <w:rsid w:val="009A5EF0"/>
    <w:rsid w:val="009A7C57"/>
    <w:rsid w:val="009B035E"/>
    <w:rsid w:val="009B08F3"/>
    <w:rsid w:val="009B15E4"/>
    <w:rsid w:val="009B2091"/>
    <w:rsid w:val="009B21D5"/>
    <w:rsid w:val="009B34D4"/>
    <w:rsid w:val="009B46B2"/>
    <w:rsid w:val="009B51EB"/>
    <w:rsid w:val="009B6060"/>
    <w:rsid w:val="009B60B5"/>
    <w:rsid w:val="009B6739"/>
    <w:rsid w:val="009B6B4A"/>
    <w:rsid w:val="009B7808"/>
    <w:rsid w:val="009C0929"/>
    <w:rsid w:val="009C1898"/>
    <w:rsid w:val="009C1E98"/>
    <w:rsid w:val="009C2402"/>
    <w:rsid w:val="009C3148"/>
    <w:rsid w:val="009C37BF"/>
    <w:rsid w:val="009C39D2"/>
    <w:rsid w:val="009C4429"/>
    <w:rsid w:val="009C4B11"/>
    <w:rsid w:val="009C7157"/>
    <w:rsid w:val="009C7679"/>
    <w:rsid w:val="009D09FC"/>
    <w:rsid w:val="009D0D3F"/>
    <w:rsid w:val="009D116F"/>
    <w:rsid w:val="009D13D7"/>
    <w:rsid w:val="009D16F6"/>
    <w:rsid w:val="009D1953"/>
    <w:rsid w:val="009D392B"/>
    <w:rsid w:val="009D4088"/>
    <w:rsid w:val="009D42BE"/>
    <w:rsid w:val="009D4975"/>
    <w:rsid w:val="009D4CD5"/>
    <w:rsid w:val="009D636A"/>
    <w:rsid w:val="009D6FA6"/>
    <w:rsid w:val="009D71FA"/>
    <w:rsid w:val="009D7264"/>
    <w:rsid w:val="009D7F7A"/>
    <w:rsid w:val="009E005A"/>
    <w:rsid w:val="009E07A4"/>
    <w:rsid w:val="009E0AC9"/>
    <w:rsid w:val="009E12DF"/>
    <w:rsid w:val="009E13C9"/>
    <w:rsid w:val="009E13D8"/>
    <w:rsid w:val="009E1984"/>
    <w:rsid w:val="009E20E5"/>
    <w:rsid w:val="009E2786"/>
    <w:rsid w:val="009E2957"/>
    <w:rsid w:val="009E2D8D"/>
    <w:rsid w:val="009E34B4"/>
    <w:rsid w:val="009E39A0"/>
    <w:rsid w:val="009E3DC6"/>
    <w:rsid w:val="009E408A"/>
    <w:rsid w:val="009E4561"/>
    <w:rsid w:val="009E5266"/>
    <w:rsid w:val="009E6164"/>
    <w:rsid w:val="009E7FB2"/>
    <w:rsid w:val="009F03D1"/>
    <w:rsid w:val="009F0C83"/>
    <w:rsid w:val="009F1866"/>
    <w:rsid w:val="009F3578"/>
    <w:rsid w:val="009F376F"/>
    <w:rsid w:val="009F3C9B"/>
    <w:rsid w:val="009F4410"/>
    <w:rsid w:val="009F4F67"/>
    <w:rsid w:val="009F55F5"/>
    <w:rsid w:val="009F58E4"/>
    <w:rsid w:val="009F5EB7"/>
    <w:rsid w:val="009F7117"/>
    <w:rsid w:val="009F741F"/>
    <w:rsid w:val="009F7516"/>
    <w:rsid w:val="009F7531"/>
    <w:rsid w:val="009F7A9D"/>
    <w:rsid w:val="00A0096C"/>
    <w:rsid w:val="00A00C50"/>
    <w:rsid w:val="00A023D1"/>
    <w:rsid w:val="00A027AE"/>
    <w:rsid w:val="00A02FE3"/>
    <w:rsid w:val="00A038C0"/>
    <w:rsid w:val="00A03C1B"/>
    <w:rsid w:val="00A03C27"/>
    <w:rsid w:val="00A04F15"/>
    <w:rsid w:val="00A05E2B"/>
    <w:rsid w:val="00A06815"/>
    <w:rsid w:val="00A0736C"/>
    <w:rsid w:val="00A076FF"/>
    <w:rsid w:val="00A07A8A"/>
    <w:rsid w:val="00A07A9B"/>
    <w:rsid w:val="00A07E7D"/>
    <w:rsid w:val="00A10418"/>
    <w:rsid w:val="00A121B7"/>
    <w:rsid w:val="00A12E02"/>
    <w:rsid w:val="00A131EA"/>
    <w:rsid w:val="00A13227"/>
    <w:rsid w:val="00A13FA2"/>
    <w:rsid w:val="00A14EDC"/>
    <w:rsid w:val="00A15197"/>
    <w:rsid w:val="00A152DD"/>
    <w:rsid w:val="00A15510"/>
    <w:rsid w:val="00A16945"/>
    <w:rsid w:val="00A171B1"/>
    <w:rsid w:val="00A20C08"/>
    <w:rsid w:val="00A20E77"/>
    <w:rsid w:val="00A21197"/>
    <w:rsid w:val="00A217C6"/>
    <w:rsid w:val="00A223EE"/>
    <w:rsid w:val="00A227F8"/>
    <w:rsid w:val="00A22B01"/>
    <w:rsid w:val="00A26B31"/>
    <w:rsid w:val="00A2715B"/>
    <w:rsid w:val="00A27C23"/>
    <w:rsid w:val="00A30694"/>
    <w:rsid w:val="00A3078B"/>
    <w:rsid w:val="00A30A8A"/>
    <w:rsid w:val="00A30F29"/>
    <w:rsid w:val="00A315A9"/>
    <w:rsid w:val="00A31CB7"/>
    <w:rsid w:val="00A31CFA"/>
    <w:rsid w:val="00A3276C"/>
    <w:rsid w:val="00A32A01"/>
    <w:rsid w:val="00A32ADB"/>
    <w:rsid w:val="00A33C2A"/>
    <w:rsid w:val="00A348BF"/>
    <w:rsid w:val="00A34FD1"/>
    <w:rsid w:val="00A359CD"/>
    <w:rsid w:val="00A40453"/>
    <w:rsid w:val="00A409BE"/>
    <w:rsid w:val="00A40C49"/>
    <w:rsid w:val="00A41FD6"/>
    <w:rsid w:val="00A42003"/>
    <w:rsid w:val="00A43CFE"/>
    <w:rsid w:val="00A442CB"/>
    <w:rsid w:val="00A448E9"/>
    <w:rsid w:val="00A456D4"/>
    <w:rsid w:val="00A45891"/>
    <w:rsid w:val="00A45DB2"/>
    <w:rsid w:val="00A46E09"/>
    <w:rsid w:val="00A47C92"/>
    <w:rsid w:val="00A50267"/>
    <w:rsid w:val="00A50B6F"/>
    <w:rsid w:val="00A50DFA"/>
    <w:rsid w:val="00A517AE"/>
    <w:rsid w:val="00A51AA9"/>
    <w:rsid w:val="00A5231D"/>
    <w:rsid w:val="00A52415"/>
    <w:rsid w:val="00A52886"/>
    <w:rsid w:val="00A52FCD"/>
    <w:rsid w:val="00A53B8E"/>
    <w:rsid w:val="00A53B97"/>
    <w:rsid w:val="00A55C53"/>
    <w:rsid w:val="00A5685A"/>
    <w:rsid w:val="00A56D5B"/>
    <w:rsid w:val="00A56E33"/>
    <w:rsid w:val="00A5703E"/>
    <w:rsid w:val="00A57308"/>
    <w:rsid w:val="00A5766C"/>
    <w:rsid w:val="00A57E6B"/>
    <w:rsid w:val="00A60510"/>
    <w:rsid w:val="00A605D1"/>
    <w:rsid w:val="00A605EF"/>
    <w:rsid w:val="00A60CE6"/>
    <w:rsid w:val="00A60D52"/>
    <w:rsid w:val="00A60DEE"/>
    <w:rsid w:val="00A629F4"/>
    <w:rsid w:val="00A62DFD"/>
    <w:rsid w:val="00A6359E"/>
    <w:rsid w:val="00A639F1"/>
    <w:rsid w:val="00A642D3"/>
    <w:rsid w:val="00A64CE2"/>
    <w:rsid w:val="00A654C2"/>
    <w:rsid w:val="00A65CB6"/>
    <w:rsid w:val="00A66858"/>
    <w:rsid w:val="00A66D6B"/>
    <w:rsid w:val="00A67066"/>
    <w:rsid w:val="00A70A00"/>
    <w:rsid w:val="00A714BC"/>
    <w:rsid w:val="00A719D5"/>
    <w:rsid w:val="00A71BE6"/>
    <w:rsid w:val="00A73818"/>
    <w:rsid w:val="00A73916"/>
    <w:rsid w:val="00A739B5"/>
    <w:rsid w:val="00A7425D"/>
    <w:rsid w:val="00A74B4A"/>
    <w:rsid w:val="00A7544C"/>
    <w:rsid w:val="00A7592B"/>
    <w:rsid w:val="00A759E3"/>
    <w:rsid w:val="00A75EE2"/>
    <w:rsid w:val="00A76437"/>
    <w:rsid w:val="00A77636"/>
    <w:rsid w:val="00A77A66"/>
    <w:rsid w:val="00A77A8C"/>
    <w:rsid w:val="00A77FC2"/>
    <w:rsid w:val="00A803E6"/>
    <w:rsid w:val="00A808C7"/>
    <w:rsid w:val="00A80A6F"/>
    <w:rsid w:val="00A81248"/>
    <w:rsid w:val="00A81B88"/>
    <w:rsid w:val="00A825C7"/>
    <w:rsid w:val="00A83F84"/>
    <w:rsid w:val="00A84115"/>
    <w:rsid w:val="00A84302"/>
    <w:rsid w:val="00A858E8"/>
    <w:rsid w:val="00A8766F"/>
    <w:rsid w:val="00A87839"/>
    <w:rsid w:val="00A87A5F"/>
    <w:rsid w:val="00A9026A"/>
    <w:rsid w:val="00A9079B"/>
    <w:rsid w:val="00A90BFA"/>
    <w:rsid w:val="00A90D46"/>
    <w:rsid w:val="00A90F15"/>
    <w:rsid w:val="00A91005"/>
    <w:rsid w:val="00A92263"/>
    <w:rsid w:val="00A938F7"/>
    <w:rsid w:val="00A943E2"/>
    <w:rsid w:val="00A95CFF"/>
    <w:rsid w:val="00A9771B"/>
    <w:rsid w:val="00A978D3"/>
    <w:rsid w:val="00AA0746"/>
    <w:rsid w:val="00AA0D43"/>
    <w:rsid w:val="00AA14F2"/>
    <w:rsid w:val="00AA2A59"/>
    <w:rsid w:val="00AA3A24"/>
    <w:rsid w:val="00AA3D84"/>
    <w:rsid w:val="00AA4DDC"/>
    <w:rsid w:val="00AA50AD"/>
    <w:rsid w:val="00AA6289"/>
    <w:rsid w:val="00AA7230"/>
    <w:rsid w:val="00AB1581"/>
    <w:rsid w:val="00AB1640"/>
    <w:rsid w:val="00AB1A76"/>
    <w:rsid w:val="00AB2D71"/>
    <w:rsid w:val="00AB32E4"/>
    <w:rsid w:val="00AB3442"/>
    <w:rsid w:val="00AB3D0A"/>
    <w:rsid w:val="00AB461C"/>
    <w:rsid w:val="00AB4C76"/>
    <w:rsid w:val="00AB575A"/>
    <w:rsid w:val="00AB577E"/>
    <w:rsid w:val="00AB5F8D"/>
    <w:rsid w:val="00AB6300"/>
    <w:rsid w:val="00AB6D6F"/>
    <w:rsid w:val="00AC00FE"/>
    <w:rsid w:val="00AC01F3"/>
    <w:rsid w:val="00AC1925"/>
    <w:rsid w:val="00AC1E49"/>
    <w:rsid w:val="00AC36F3"/>
    <w:rsid w:val="00AC3744"/>
    <w:rsid w:val="00AC3C05"/>
    <w:rsid w:val="00AC3EEB"/>
    <w:rsid w:val="00AC3F03"/>
    <w:rsid w:val="00AC4B11"/>
    <w:rsid w:val="00AC4B13"/>
    <w:rsid w:val="00AC6779"/>
    <w:rsid w:val="00AC7529"/>
    <w:rsid w:val="00AC762C"/>
    <w:rsid w:val="00AC7C51"/>
    <w:rsid w:val="00AD004C"/>
    <w:rsid w:val="00AD072C"/>
    <w:rsid w:val="00AD096C"/>
    <w:rsid w:val="00AD11B2"/>
    <w:rsid w:val="00AD2029"/>
    <w:rsid w:val="00AD265A"/>
    <w:rsid w:val="00AD27FA"/>
    <w:rsid w:val="00AD35D2"/>
    <w:rsid w:val="00AD35E3"/>
    <w:rsid w:val="00AD42C9"/>
    <w:rsid w:val="00AD4592"/>
    <w:rsid w:val="00AD568D"/>
    <w:rsid w:val="00AD5EA0"/>
    <w:rsid w:val="00AD607C"/>
    <w:rsid w:val="00AD6463"/>
    <w:rsid w:val="00AD780F"/>
    <w:rsid w:val="00AD7D70"/>
    <w:rsid w:val="00AE0278"/>
    <w:rsid w:val="00AE027D"/>
    <w:rsid w:val="00AE0361"/>
    <w:rsid w:val="00AE07E3"/>
    <w:rsid w:val="00AE1053"/>
    <w:rsid w:val="00AE1F6A"/>
    <w:rsid w:val="00AE1F92"/>
    <w:rsid w:val="00AE2212"/>
    <w:rsid w:val="00AE2638"/>
    <w:rsid w:val="00AE297D"/>
    <w:rsid w:val="00AE341B"/>
    <w:rsid w:val="00AE442C"/>
    <w:rsid w:val="00AE5F02"/>
    <w:rsid w:val="00AE6A88"/>
    <w:rsid w:val="00AE6C72"/>
    <w:rsid w:val="00AE73E1"/>
    <w:rsid w:val="00AE7669"/>
    <w:rsid w:val="00AE7F1C"/>
    <w:rsid w:val="00AF022C"/>
    <w:rsid w:val="00AF0EDE"/>
    <w:rsid w:val="00AF1E20"/>
    <w:rsid w:val="00AF228D"/>
    <w:rsid w:val="00AF2679"/>
    <w:rsid w:val="00AF5290"/>
    <w:rsid w:val="00AF63C0"/>
    <w:rsid w:val="00AF7D46"/>
    <w:rsid w:val="00B00AF1"/>
    <w:rsid w:val="00B046A9"/>
    <w:rsid w:val="00B04811"/>
    <w:rsid w:val="00B05316"/>
    <w:rsid w:val="00B056F3"/>
    <w:rsid w:val="00B06B7A"/>
    <w:rsid w:val="00B0775E"/>
    <w:rsid w:val="00B07CD3"/>
    <w:rsid w:val="00B118FB"/>
    <w:rsid w:val="00B11D32"/>
    <w:rsid w:val="00B11E0E"/>
    <w:rsid w:val="00B1328C"/>
    <w:rsid w:val="00B13676"/>
    <w:rsid w:val="00B13803"/>
    <w:rsid w:val="00B13AC3"/>
    <w:rsid w:val="00B14B0D"/>
    <w:rsid w:val="00B152FD"/>
    <w:rsid w:val="00B15384"/>
    <w:rsid w:val="00B15C51"/>
    <w:rsid w:val="00B15F52"/>
    <w:rsid w:val="00B1638C"/>
    <w:rsid w:val="00B16622"/>
    <w:rsid w:val="00B16D03"/>
    <w:rsid w:val="00B16E6D"/>
    <w:rsid w:val="00B17778"/>
    <w:rsid w:val="00B17840"/>
    <w:rsid w:val="00B20994"/>
    <w:rsid w:val="00B20A8D"/>
    <w:rsid w:val="00B2205E"/>
    <w:rsid w:val="00B23DFE"/>
    <w:rsid w:val="00B2405E"/>
    <w:rsid w:val="00B24377"/>
    <w:rsid w:val="00B24DB1"/>
    <w:rsid w:val="00B2510A"/>
    <w:rsid w:val="00B25629"/>
    <w:rsid w:val="00B2576F"/>
    <w:rsid w:val="00B2709D"/>
    <w:rsid w:val="00B27FBD"/>
    <w:rsid w:val="00B30667"/>
    <w:rsid w:val="00B3102D"/>
    <w:rsid w:val="00B313C9"/>
    <w:rsid w:val="00B321DB"/>
    <w:rsid w:val="00B3286A"/>
    <w:rsid w:val="00B33F7A"/>
    <w:rsid w:val="00B35689"/>
    <w:rsid w:val="00B35E2C"/>
    <w:rsid w:val="00B364CF"/>
    <w:rsid w:val="00B371F2"/>
    <w:rsid w:val="00B37395"/>
    <w:rsid w:val="00B373BF"/>
    <w:rsid w:val="00B40401"/>
    <w:rsid w:val="00B405A8"/>
    <w:rsid w:val="00B40919"/>
    <w:rsid w:val="00B40B2C"/>
    <w:rsid w:val="00B41681"/>
    <w:rsid w:val="00B42080"/>
    <w:rsid w:val="00B4259A"/>
    <w:rsid w:val="00B4281A"/>
    <w:rsid w:val="00B44766"/>
    <w:rsid w:val="00B45431"/>
    <w:rsid w:val="00B457DC"/>
    <w:rsid w:val="00B4635C"/>
    <w:rsid w:val="00B46B33"/>
    <w:rsid w:val="00B5044C"/>
    <w:rsid w:val="00B50954"/>
    <w:rsid w:val="00B5128F"/>
    <w:rsid w:val="00B51D88"/>
    <w:rsid w:val="00B52C00"/>
    <w:rsid w:val="00B53EBC"/>
    <w:rsid w:val="00B55B2E"/>
    <w:rsid w:val="00B565C6"/>
    <w:rsid w:val="00B56754"/>
    <w:rsid w:val="00B56DC4"/>
    <w:rsid w:val="00B56ECB"/>
    <w:rsid w:val="00B57115"/>
    <w:rsid w:val="00B573B4"/>
    <w:rsid w:val="00B573BB"/>
    <w:rsid w:val="00B579B6"/>
    <w:rsid w:val="00B6192A"/>
    <w:rsid w:val="00B61F9D"/>
    <w:rsid w:val="00B61FFC"/>
    <w:rsid w:val="00B6208C"/>
    <w:rsid w:val="00B62C03"/>
    <w:rsid w:val="00B633D9"/>
    <w:rsid w:val="00B6408B"/>
    <w:rsid w:val="00B649D8"/>
    <w:rsid w:val="00B66130"/>
    <w:rsid w:val="00B665B9"/>
    <w:rsid w:val="00B67396"/>
    <w:rsid w:val="00B674AF"/>
    <w:rsid w:val="00B70393"/>
    <w:rsid w:val="00B7205B"/>
    <w:rsid w:val="00B7244F"/>
    <w:rsid w:val="00B72BB1"/>
    <w:rsid w:val="00B742EE"/>
    <w:rsid w:val="00B74634"/>
    <w:rsid w:val="00B752CC"/>
    <w:rsid w:val="00B75697"/>
    <w:rsid w:val="00B756F6"/>
    <w:rsid w:val="00B75AFC"/>
    <w:rsid w:val="00B75BC9"/>
    <w:rsid w:val="00B765E5"/>
    <w:rsid w:val="00B76687"/>
    <w:rsid w:val="00B7720E"/>
    <w:rsid w:val="00B776A2"/>
    <w:rsid w:val="00B7787F"/>
    <w:rsid w:val="00B77BF3"/>
    <w:rsid w:val="00B8076C"/>
    <w:rsid w:val="00B8097E"/>
    <w:rsid w:val="00B80E1E"/>
    <w:rsid w:val="00B81CB4"/>
    <w:rsid w:val="00B820E5"/>
    <w:rsid w:val="00B82AB5"/>
    <w:rsid w:val="00B85CBD"/>
    <w:rsid w:val="00B87F56"/>
    <w:rsid w:val="00B87F9B"/>
    <w:rsid w:val="00B90E3D"/>
    <w:rsid w:val="00B93401"/>
    <w:rsid w:val="00B9453D"/>
    <w:rsid w:val="00B946D9"/>
    <w:rsid w:val="00B9499B"/>
    <w:rsid w:val="00B9550D"/>
    <w:rsid w:val="00B95B11"/>
    <w:rsid w:val="00B96358"/>
    <w:rsid w:val="00B9729F"/>
    <w:rsid w:val="00BA0039"/>
    <w:rsid w:val="00BA0783"/>
    <w:rsid w:val="00BA1AFC"/>
    <w:rsid w:val="00BA1C7B"/>
    <w:rsid w:val="00BA1F52"/>
    <w:rsid w:val="00BA22D9"/>
    <w:rsid w:val="00BA23E2"/>
    <w:rsid w:val="00BA3FFF"/>
    <w:rsid w:val="00BA457C"/>
    <w:rsid w:val="00BA4AA8"/>
    <w:rsid w:val="00BA4C39"/>
    <w:rsid w:val="00BA4FEA"/>
    <w:rsid w:val="00BA5AD9"/>
    <w:rsid w:val="00BA60A6"/>
    <w:rsid w:val="00BA6717"/>
    <w:rsid w:val="00BA6F39"/>
    <w:rsid w:val="00BA739E"/>
    <w:rsid w:val="00BA76BB"/>
    <w:rsid w:val="00BA7CA8"/>
    <w:rsid w:val="00BB058B"/>
    <w:rsid w:val="00BB0708"/>
    <w:rsid w:val="00BB0B21"/>
    <w:rsid w:val="00BB0F81"/>
    <w:rsid w:val="00BB1196"/>
    <w:rsid w:val="00BB13FF"/>
    <w:rsid w:val="00BB2D1A"/>
    <w:rsid w:val="00BB32DF"/>
    <w:rsid w:val="00BB36C0"/>
    <w:rsid w:val="00BB39BA"/>
    <w:rsid w:val="00BB3D1B"/>
    <w:rsid w:val="00BB4635"/>
    <w:rsid w:val="00BB463A"/>
    <w:rsid w:val="00BB56CC"/>
    <w:rsid w:val="00BB5A12"/>
    <w:rsid w:val="00BB5E67"/>
    <w:rsid w:val="00BB70BE"/>
    <w:rsid w:val="00BC0571"/>
    <w:rsid w:val="00BC0770"/>
    <w:rsid w:val="00BC1590"/>
    <w:rsid w:val="00BC2DAB"/>
    <w:rsid w:val="00BC31E9"/>
    <w:rsid w:val="00BC48F0"/>
    <w:rsid w:val="00BC5E67"/>
    <w:rsid w:val="00BC7869"/>
    <w:rsid w:val="00BC792A"/>
    <w:rsid w:val="00BD0227"/>
    <w:rsid w:val="00BD03BB"/>
    <w:rsid w:val="00BD0DCB"/>
    <w:rsid w:val="00BD1123"/>
    <w:rsid w:val="00BD209A"/>
    <w:rsid w:val="00BD2B3C"/>
    <w:rsid w:val="00BD4967"/>
    <w:rsid w:val="00BD51FA"/>
    <w:rsid w:val="00BD5410"/>
    <w:rsid w:val="00BD5683"/>
    <w:rsid w:val="00BD58B9"/>
    <w:rsid w:val="00BD58BD"/>
    <w:rsid w:val="00BD58CE"/>
    <w:rsid w:val="00BD5A41"/>
    <w:rsid w:val="00BD5BE4"/>
    <w:rsid w:val="00BD5D42"/>
    <w:rsid w:val="00BD5F2C"/>
    <w:rsid w:val="00BD666D"/>
    <w:rsid w:val="00BD6750"/>
    <w:rsid w:val="00BD7486"/>
    <w:rsid w:val="00BD7672"/>
    <w:rsid w:val="00BD76CB"/>
    <w:rsid w:val="00BD7E4F"/>
    <w:rsid w:val="00BE0352"/>
    <w:rsid w:val="00BE066D"/>
    <w:rsid w:val="00BE2761"/>
    <w:rsid w:val="00BE2B80"/>
    <w:rsid w:val="00BE51D0"/>
    <w:rsid w:val="00BE5F69"/>
    <w:rsid w:val="00BE66C5"/>
    <w:rsid w:val="00BE726B"/>
    <w:rsid w:val="00BE7698"/>
    <w:rsid w:val="00BE78F5"/>
    <w:rsid w:val="00BE7C39"/>
    <w:rsid w:val="00BF0480"/>
    <w:rsid w:val="00BF06B9"/>
    <w:rsid w:val="00BF10DE"/>
    <w:rsid w:val="00BF12EF"/>
    <w:rsid w:val="00BF19FC"/>
    <w:rsid w:val="00BF219D"/>
    <w:rsid w:val="00BF22B6"/>
    <w:rsid w:val="00BF46EE"/>
    <w:rsid w:val="00BF47E4"/>
    <w:rsid w:val="00BF489B"/>
    <w:rsid w:val="00BF5F47"/>
    <w:rsid w:val="00BF6760"/>
    <w:rsid w:val="00BF6E66"/>
    <w:rsid w:val="00BF77F5"/>
    <w:rsid w:val="00C005CE"/>
    <w:rsid w:val="00C009A1"/>
    <w:rsid w:val="00C01952"/>
    <w:rsid w:val="00C021FD"/>
    <w:rsid w:val="00C0322E"/>
    <w:rsid w:val="00C034E1"/>
    <w:rsid w:val="00C04295"/>
    <w:rsid w:val="00C04495"/>
    <w:rsid w:val="00C046A1"/>
    <w:rsid w:val="00C048B8"/>
    <w:rsid w:val="00C04D1D"/>
    <w:rsid w:val="00C05129"/>
    <w:rsid w:val="00C052A5"/>
    <w:rsid w:val="00C05C22"/>
    <w:rsid w:val="00C06C29"/>
    <w:rsid w:val="00C07B0C"/>
    <w:rsid w:val="00C07FEB"/>
    <w:rsid w:val="00C10900"/>
    <w:rsid w:val="00C10D6E"/>
    <w:rsid w:val="00C110C9"/>
    <w:rsid w:val="00C11580"/>
    <w:rsid w:val="00C12238"/>
    <w:rsid w:val="00C12524"/>
    <w:rsid w:val="00C1418E"/>
    <w:rsid w:val="00C14786"/>
    <w:rsid w:val="00C14CAD"/>
    <w:rsid w:val="00C153B3"/>
    <w:rsid w:val="00C173CB"/>
    <w:rsid w:val="00C2090C"/>
    <w:rsid w:val="00C209B4"/>
    <w:rsid w:val="00C20A59"/>
    <w:rsid w:val="00C2292E"/>
    <w:rsid w:val="00C22F02"/>
    <w:rsid w:val="00C234AB"/>
    <w:rsid w:val="00C237F6"/>
    <w:rsid w:val="00C23ABA"/>
    <w:rsid w:val="00C24290"/>
    <w:rsid w:val="00C24727"/>
    <w:rsid w:val="00C25308"/>
    <w:rsid w:val="00C25C7C"/>
    <w:rsid w:val="00C261C7"/>
    <w:rsid w:val="00C2631C"/>
    <w:rsid w:val="00C2670E"/>
    <w:rsid w:val="00C26877"/>
    <w:rsid w:val="00C27761"/>
    <w:rsid w:val="00C27777"/>
    <w:rsid w:val="00C3040B"/>
    <w:rsid w:val="00C32012"/>
    <w:rsid w:val="00C325E8"/>
    <w:rsid w:val="00C32950"/>
    <w:rsid w:val="00C32C7B"/>
    <w:rsid w:val="00C3304F"/>
    <w:rsid w:val="00C33CC1"/>
    <w:rsid w:val="00C34052"/>
    <w:rsid w:val="00C3443E"/>
    <w:rsid w:val="00C34DB7"/>
    <w:rsid w:val="00C351C5"/>
    <w:rsid w:val="00C36759"/>
    <w:rsid w:val="00C36D1E"/>
    <w:rsid w:val="00C37046"/>
    <w:rsid w:val="00C371B5"/>
    <w:rsid w:val="00C37426"/>
    <w:rsid w:val="00C37EA7"/>
    <w:rsid w:val="00C40887"/>
    <w:rsid w:val="00C41C61"/>
    <w:rsid w:val="00C4250C"/>
    <w:rsid w:val="00C42E2F"/>
    <w:rsid w:val="00C42F71"/>
    <w:rsid w:val="00C43591"/>
    <w:rsid w:val="00C446BE"/>
    <w:rsid w:val="00C45DEC"/>
    <w:rsid w:val="00C46701"/>
    <w:rsid w:val="00C46801"/>
    <w:rsid w:val="00C50271"/>
    <w:rsid w:val="00C508C5"/>
    <w:rsid w:val="00C50DC5"/>
    <w:rsid w:val="00C51FB1"/>
    <w:rsid w:val="00C52099"/>
    <w:rsid w:val="00C533F9"/>
    <w:rsid w:val="00C5352D"/>
    <w:rsid w:val="00C538EA"/>
    <w:rsid w:val="00C543A2"/>
    <w:rsid w:val="00C55547"/>
    <w:rsid w:val="00C55843"/>
    <w:rsid w:val="00C560B4"/>
    <w:rsid w:val="00C56F2D"/>
    <w:rsid w:val="00C573B2"/>
    <w:rsid w:val="00C5787A"/>
    <w:rsid w:val="00C57999"/>
    <w:rsid w:val="00C602BF"/>
    <w:rsid w:val="00C607D6"/>
    <w:rsid w:val="00C6080C"/>
    <w:rsid w:val="00C60825"/>
    <w:rsid w:val="00C613C3"/>
    <w:rsid w:val="00C6291D"/>
    <w:rsid w:val="00C6320D"/>
    <w:rsid w:val="00C64CD9"/>
    <w:rsid w:val="00C64D1D"/>
    <w:rsid w:val="00C64E3B"/>
    <w:rsid w:val="00C6529A"/>
    <w:rsid w:val="00C665BC"/>
    <w:rsid w:val="00C669FB"/>
    <w:rsid w:val="00C67E27"/>
    <w:rsid w:val="00C701FF"/>
    <w:rsid w:val="00C706B3"/>
    <w:rsid w:val="00C70A17"/>
    <w:rsid w:val="00C714CF"/>
    <w:rsid w:val="00C71723"/>
    <w:rsid w:val="00C73351"/>
    <w:rsid w:val="00C737DB"/>
    <w:rsid w:val="00C73CA3"/>
    <w:rsid w:val="00C74D0E"/>
    <w:rsid w:val="00C75FE9"/>
    <w:rsid w:val="00C76FF4"/>
    <w:rsid w:val="00C7789B"/>
    <w:rsid w:val="00C77F32"/>
    <w:rsid w:val="00C77FD5"/>
    <w:rsid w:val="00C80269"/>
    <w:rsid w:val="00C80413"/>
    <w:rsid w:val="00C81160"/>
    <w:rsid w:val="00C81D37"/>
    <w:rsid w:val="00C820C6"/>
    <w:rsid w:val="00C822A4"/>
    <w:rsid w:val="00C82588"/>
    <w:rsid w:val="00C83950"/>
    <w:rsid w:val="00C83E83"/>
    <w:rsid w:val="00C83F29"/>
    <w:rsid w:val="00C83F6D"/>
    <w:rsid w:val="00C8451E"/>
    <w:rsid w:val="00C85169"/>
    <w:rsid w:val="00C85C9F"/>
    <w:rsid w:val="00C86653"/>
    <w:rsid w:val="00C90A59"/>
    <w:rsid w:val="00C917F2"/>
    <w:rsid w:val="00C92958"/>
    <w:rsid w:val="00C92B2C"/>
    <w:rsid w:val="00C92C48"/>
    <w:rsid w:val="00C92C97"/>
    <w:rsid w:val="00C92FC2"/>
    <w:rsid w:val="00C9369F"/>
    <w:rsid w:val="00C936B7"/>
    <w:rsid w:val="00C9401E"/>
    <w:rsid w:val="00C951BF"/>
    <w:rsid w:val="00C96D89"/>
    <w:rsid w:val="00C96E84"/>
    <w:rsid w:val="00C9759B"/>
    <w:rsid w:val="00C9765A"/>
    <w:rsid w:val="00C97CAA"/>
    <w:rsid w:val="00CA048D"/>
    <w:rsid w:val="00CA0799"/>
    <w:rsid w:val="00CA1D5A"/>
    <w:rsid w:val="00CA1FEA"/>
    <w:rsid w:val="00CA235E"/>
    <w:rsid w:val="00CA2812"/>
    <w:rsid w:val="00CA2D3A"/>
    <w:rsid w:val="00CA440B"/>
    <w:rsid w:val="00CA4E35"/>
    <w:rsid w:val="00CA52BD"/>
    <w:rsid w:val="00CA5996"/>
    <w:rsid w:val="00CA661E"/>
    <w:rsid w:val="00CA695E"/>
    <w:rsid w:val="00CA6A9D"/>
    <w:rsid w:val="00CA6B89"/>
    <w:rsid w:val="00CA75E1"/>
    <w:rsid w:val="00CA78FB"/>
    <w:rsid w:val="00CA7C0D"/>
    <w:rsid w:val="00CA7CF0"/>
    <w:rsid w:val="00CA7E30"/>
    <w:rsid w:val="00CA7FF5"/>
    <w:rsid w:val="00CB09FD"/>
    <w:rsid w:val="00CB1010"/>
    <w:rsid w:val="00CB18AB"/>
    <w:rsid w:val="00CB2383"/>
    <w:rsid w:val="00CB25B0"/>
    <w:rsid w:val="00CB2CB8"/>
    <w:rsid w:val="00CB2D50"/>
    <w:rsid w:val="00CB307B"/>
    <w:rsid w:val="00CB348F"/>
    <w:rsid w:val="00CB3CE1"/>
    <w:rsid w:val="00CB5BA7"/>
    <w:rsid w:val="00CB610C"/>
    <w:rsid w:val="00CB6446"/>
    <w:rsid w:val="00CB67A7"/>
    <w:rsid w:val="00CB7780"/>
    <w:rsid w:val="00CB7935"/>
    <w:rsid w:val="00CC085F"/>
    <w:rsid w:val="00CC08AC"/>
    <w:rsid w:val="00CC31B6"/>
    <w:rsid w:val="00CC38B2"/>
    <w:rsid w:val="00CC472C"/>
    <w:rsid w:val="00CC4834"/>
    <w:rsid w:val="00CC491F"/>
    <w:rsid w:val="00CC496E"/>
    <w:rsid w:val="00CC59AB"/>
    <w:rsid w:val="00CC6C05"/>
    <w:rsid w:val="00CC7755"/>
    <w:rsid w:val="00CC77FA"/>
    <w:rsid w:val="00CC7E61"/>
    <w:rsid w:val="00CD072B"/>
    <w:rsid w:val="00CD0887"/>
    <w:rsid w:val="00CD0B4E"/>
    <w:rsid w:val="00CD15BA"/>
    <w:rsid w:val="00CD1731"/>
    <w:rsid w:val="00CD285F"/>
    <w:rsid w:val="00CD4581"/>
    <w:rsid w:val="00CE0666"/>
    <w:rsid w:val="00CE2FF6"/>
    <w:rsid w:val="00CE34FD"/>
    <w:rsid w:val="00CE37E4"/>
    <w:rsid w:val="00CE3ED7"/>
    <w:rsid w:val="00CE5C8C"/>
    <w:rsid w:val="00CE6286"/>
    <w:rsid w:val="00CE692D"/>
    <w:rsid w:val="00CE7DDE"/>
    <w:rsid w:val="00CF017B"/>
    <w:rsid w:val="00CF056E"/>
    <w:rsid w:val="00CF190A"/>
    <w:rsid w:val="00CF24BC"/>
    <w:rsid w:val="00CF3A83"/>
    <w:rsid w:val="00CF49B4"/>
    <w:rsid w:val="00CF4AA3"/>
    <w:rsid w:val="00CF5679"/>
    <w:rsid w:val="00CF56EF"/>
    <w:rsid w:val="00CF5A14"/>
    <w:rsid w:val="00CF5A57"/>
    <w:rsid w:val="00CF7080"/>
    <w:rsid w:val="00CF7587"/>
    <w:rsid w:val="00CF7BD4"/>
    <w:rsid w:val="00D0041E"/>
    <w:rsid w:val="00D00766"/>
    <w:rsid w:val="00D02CF3"/>
    <w:rsid w:val="00D03594"/>
    <w:rsid w:val="00D0382A"/>
    <w:rsid w:val="00D04771"/>
    <w:rsid w:val="00D05312"/>
    <w:rsid w:val="00D06122"/>
    <w:rsid w:val="00D06966"/>
    <w:rsid w:val="00D11261"/>
    <w:rsid w:val="00D11A57"/>
    <w:rsid w:val="00D125D3"/>
    <w:rsid w:val="00D134C4"/>
    <w:rsid w:val="00D145C6"/>
    <w:rsid w:val="00D15F30"/>
    <w:rsid w:val="00D16415"/>
    <w:rsid w:val="00D16A7B"/>
    <w:rsid w:val="00D16EE0"/>
    <w:rsid w:val="00D20EF7"/>
    <w:rsid w:val="00D21353"/>
    <w:rsid w:val="00D214E4"/>
    <w:rsid w:val="00D218D0"/>
    <w:rsid w:val="00D219C9"/>
    <w:rsid w:val="00D222D9"/>
    <w:rsid w:val="00D222E9"/>
    <w:rsid w:val="00D22741"/>
    <w:rsid w:val="00D22751"/>
    <w:rsid w:val="00D236A1"/>
    <w:rsid w:val="00D23B3A"/>
    <w:rsid w:val="00D23ECB"/>
    <w:rsid w:val="00D23FE9"/>
    <w:rsid w:val="00D24E02"/>
    <w:rsid w:val="00D24FB8"/>
    <w:rsid w:val="00D25D4D"/>
    <w:rsid w:val="00D26288"/>
    <w:rsid w:val="00D274D7"/>
    <w:rsid w:val="00D27670"/>
    <w:rsid w:val="00D27E71"/>
    <w:rsid w:val="00D301EF"/>
    <w:rsid w:val="00D30AAF"/>
    <w:rsid w:val="00D31BDF"/>
    <w:rsid w:val="00D31D1B"/>
    <w:rsid w:val="00D321E2"/>
    <w:rsid w:val="00D32665"/>
    <w:rsid w:val="00D32AB6"/>
    <w:rsid w:val="00D32DB1"/>
    <w:rsid w:val="00D32E49"/>
    <w:rsid w:val="00D3396B"/>
    <w:rsid w:val="00D33E4D"/>
    <w:rsid w:val="00D340B3"/>
    <w:rsid w:val="00D341AE"/>
    <w:rsid w:val="00D35C6F"/>
    <w:rsid w:val="00D36754"/>
    <w:rsid w:val="00D36C62"/>
    <w:rsid w:val="00D400BC"/>
    <w:rsid w:val="00D41305"/>
    <w:rsid w:val="00D41947"/>
    <w:rsid w:val="00D4194A"/>
    <w:rsid w:val="00D4233E"/>
    <w:rsid w:val="00D425E4"/>
    <w:rsid w:val="00D4267A"/>
    <w:rsid w:val="00D42E60"/>
    <w:rsid w:val="00D43C97"/>
    <w:rsid w:val="00D441F2"/>
    <w:rsid w:val="00D44243"/>
    <w:rsid w:val="00D44403"/>
    <w:rsid w:val="00D450B3"/>
    <w:rsid w:val="00D451EA"/>
    <w:rsid w:val="00D45ED9"/>
    <w:rsid w:val="00D46169"/>
    <w:rsid w:val="00D4653B"/>
    <w:rsid w:val="00D50CE0"/>
    <w:rsid w:val="00D51744"/>
    <w:rsid w:val="00D526E9"/>
    <w:rsid w:val="00D53B7D"/>
    <w:rsid w:val="00D54627"/>
    <w:rsid w:val="00D55173"/>
    <w:rsid w:val="00D556EA"/>
    <w:rsid w:val="00D55E51"/>
    <w:rsid w:val="00D5615C"/>
    <w:rsid w:val="00D56C4D"/>
    <w:rsid w:val="00D57F54"/>
    <w:rsid w:val="00D60059"/>
    <w:rsid w:val="00D60A24"/>
    <w:rsid w:val="00D60E0E"/>
    <w:rsid w:val="00D612BC"/>
    <w:rsid w:val="00D613E0"/>
    <w:rsid w:val="00D6372D"/>
    <w:rsid w:val="00D6472B"/>
    <w:rsid w:val="00D64C3D"/>
    <w:rsid w:val="00D669D2"/>
    <w:rsid w:val="00D66BDB"/>
    <w:rsid w:val="00D66D50"/>
    <w:rsid w:val="00D707AA"/>
    <w:rsid w:val="00D70D16"/>
    <w:rsid w:val="00D71730"/>
    <w:rsid w:val="00D71BDA"/>
    <w:rsid w:val="00D72DB9"/>
    <w:rsid w:val="00D73939"/>
    <w:rsid w:val="00D73DE4"/>
    <w:rsid w:val="00D74B68"/>
    <w:rsid w:val="00D74EE6"/>
    <w:rsid w:val="00D75C76"/>
    <w:rsid w:val="00D75D9F"/>
    <w:rsid w:val="00D77679"/>
    <w:rsid w:val="00D779A3"/>
    <w:rsid w:val="00D80486"/>
    <w:rsid w:val="00D81083"/>
    <w:rsid w:val="00D81177"/>
    <w:rsid w:val="00D812EB"/>
    <w:rsid w:val="00D8240D"/>
    <w:rsid w:val="00D826C4"/>
    <w:rsid w:val="00D826C5"/>
    <w:rsid w:val="00D82958"/>
    <w:rsid w:val="00D8296C"/>
    <w:rsid w:val="00D8316C"/>
    <w:rsid w:val="00D83CBC"/>
    <w:rsid w:val="00D8752A"/>
    <w:rsid w:val="00D878CB"/>
    <w:rsid w:val="00D87A2F"/>
    <w:rsid w:val="00D90BD4"/>
    <w:rsid w:val="00D912DC"/>
    <w:rsid w:val="00D9157A"/>
    <w:rsid w:val="00D91696"/>
    <w:rsid w:val="00D922F5"/>
    <w:rsid w:val="00D94532"/>
    <w:rsid w:val="00D945B2"/>
    <w:rsid w:val="00D94BCD"/>
    <w:rsid w:val="00D951A4"/>
    <w:rsid w:val="00D9542E"/>
    <w:rsid w:val="00D95BDD"/>
    <w:rsid w:val="00D9640C"/>
    <w:rsid w:val="00D96E94"/>
    <w:rsid w:val="00D973A8"/>
    <w:rsid w:val="00D974AE"/>
    <w:rsid w:val="00D97A13"/>
    <w:rsid w:val="00DA0404"/>
    <w:rsid w:val="00DA08CA"/>
    <w:rsid w:val="00DA08D7"/>
    <w:rsid w:val="00DA0EBD"/>
    <w:rsid w:val="00DA0FE0"/>
    <w:rsid w:val="00DA12DF"/>
    <w:rsid w:val="00DA20F5"/>
    <w:rsid w:val="00DA3481"/>
    <w:rsid w:val="00DA3BEC"/>
    <w:rsid w:val="00DA4052"/>
    <w:rsid w:val="00DA49C7"/>
    <w:rsid w:val="00DA5654"/>
    <w:rsid w:val="00DA5905"/>
    <w:rsid w:val="00DA5D3E"/>
    <w:rsid w:val="00DA5F38"/>
    <w:rsid w:val="00DA74BA"/>
    <w:rsid w:val="00DA7EE1"/>
    <w:rsid w:val="00DB037F"/>
    <w:rsid w:val="00DB047C"/>
    <w:rsid w:val="00DB155E"/>
    <w:rsid w:val="00DB20AD"/>
    <w:rsid w:val="00DB3386"/>
    <w:rsid w:val="00DB3428"/>
    <w:rsid w:val="00DB3E31"/>
    <w:rsid w:val="00DB4456"/>
    <w:rsid w:val="00DB4DA0"/>
    <w:rsid w:val="00DB6662"/>
    <w:rsid w:val="00DC057A"/>
    <w:rsid w:val="00DC0978"/>
    <w:rsid w:val="00DC0C2B"/>
    <w:rsid w:val="00DC1AE0"/>
    <w:rsid w:val="00DC1E9B"/>
    <w:rsid w:val="00DC244D"/>
    <w:rsid w:val="00DC2514"/>
    <w:rsid w:val="00DC28FB"/>
    <w:rsid w:val="00DC3D35"/>
    <w:rsid w:val="00DC5C71"/>
    <w:rsid w:val="00DC63C8"/>
    <w:rsid w:val="00DC7BB3"/>
    <w:rsid w:val="00DD056E"/>
    <w:rsid w:val="00DD0B6A"/>
    <w:rsid w:val="00DD0D21"/>
    <w:rsid w:val="00DD13CF"/>
    <w:rsid w:val="00DD3272"/>
    <w:rsid w:val="00DD418A"/>
    <w:rsid w:val="00DD5205"/>
    <w:rsid w:val="00DD55F6"/>
    <w:rsid w:val="00DD5EB7"/>
    <w:rsid w:val="00DD606B"/>
    <w:rsid w:val="00DD7A8D"/>
    <w:rsid w:val="00DE2045"/>
    <w:rsid w:val="00DE3E3A"/>
    <w:rsid w:val="00DE5564"/>
    <w:rsid w:val="00DE5711"/>
    <w:rsid w:val="00DE580E"/>
    <w:rsid w:val="00DE63B2"/>
    <w:rsid w:val="00DE706D"/>
    <w:rsid w:val="00DE787A"/>
    <w:rsid w:val="00DE7D69"/>
    <w:rsid w:val="00DF0149"/>
    <w:rsid w:val="00DF088F"/>
    <w:rsid w:val="00DF0E9D"/>
    <w:rsid w:val="00DF0EFF"/>
    <w:rsid w:val="00DF1585"/>
    <w:rsid w:val="00DF1BF8"/>
    <w:rsid w:val="00DF1F5A"/>
    <w:rsid w:val="00DF21D4"/>
    <w:rsid w:val="00DF3594"/>
    <w:rsid w:val="00DF36DA"/>
    <w:rsid w:val="00DF3769"/>
    <w:rsid w:val="00DF4639"/>
    <w:rsid w:val="00DF4687"/>
    <w:rsid w:val="00DF532E"/>
    <w:rsid w:val="00DF74F3"/>
    <w:rsid w:val="00DF77E1"/>
    <w:rsid w:val="00DF7E1A"/>
    <w:rsid w:val="00E004E2"/>
    <w:rsid w:val="00E00D6B"/>
    <w:rsid w:val="00E014DB"/>
    <w:rsid w:val="00E014FA"/>
    <w:rsid w:val="00E025B6"/>
    <w:rsid w:val="00E02838"/>
    <w:rsid w:val="00E03CCD"/>
    <w:rsid w:val="00E0513B"/>
    <w:rsid w:val="00E05D3F"/>
    <w:rsid w:val="00E0691B"/>
    <w:rsid w:val="00E06BEC"/>
    <w:rsid w:val="00E06CAB"/>
    <w:rsid w:val="00E0712C"/>
    <w:rsid w:val="00E074A3"/>
    <w:rsid w:val="00E07556"/>
    <w:rsid w:val="00E07943"/>
    <w:rsid w:val="00E0795F"/>
    <w:rsid w:val="00E07A9A"/>
    <w:rsid w:val="00E103CF"/>
    <w:rsid w:val="00E10960"/>
    <w:rsid w:val="00E10C19"/>
    <w:rsid w:val="00E11148"/>
    <w:rsid w:val="00E11293"/>
    <w:rsid w:val="00E123EE"/>
    <w:rsid w:val="00E12FD6"/>
    <w:rsid w:val="00E132DF"/>
    <w:rsid w:val="00E13561"/>
    <w:rsid w:val="00E1380B"/>
    <w:rsid w:val="00E144B7"/>
    <w:rsid w:val="00E146B8"/>
    <w:rsid w:val="00E146C6"/>
    <w:rsid w:val="00E148C8"/>
    <w:rsid w:val="00E155F6"/>
    <w:rsid w:val="00E163DA"/>
    <w:rsid w:val="00E17091"/>
    <w:rsid w:val="00E21377"/>
    <w:rsid w:val="00E21601"/>
    <w:rsid w:val="00E21A53"/>
    <w:rsid w:val="00E22280"/>
    <w:rsid w:val="00E22343"/>
    <w:rsid w:val="00E22C0F"/>
    <w:rsid w:val="00E23531"/>
    <w:rsid w:val="00E23696"/>
    <w:rsid w:val="00E238B7"/>
    <w:rsid w:val="00E25004"/>
    <w:rsid w:val="00E26358"/>
    <w:rsid w:val="00E26F0D"/>
    <w:rsid w:val="00E2742C"/>
    <w:rsid w:val="00E27733"/>
    <w:rsid w:val="00E31347"/>
    <w:rsid w:val="00E31968"/>
    <w:rsid w:val="00E31C52"/>
    <w:rsid w:val="00E33036"/>
    <w:rsid w:val="00E340E9"/>
    <w:rsid w:val="00E34249"/>
    <w:rsid w:val="00E348F2"/>
    <w:rsid w:val="00E34A60"/>
    <w:rsid w:val="00E350FF"/>
    <w:rsid w:val="00E3570C"/>
    <w:rsid w:val="00E35CA1"/>
    <w:rsid w:val="00E35E74"/>
    <w:rsid w:val="00E36706"/>
    <w:rsid w:val="00E36AD6"/>
    <w:rsid w:val="00E36C72"/>
    <w:rsid w:val="00E36D4E"/>
    <w:rsid w:val="00E377E5"/>
    <w:rsid w:val="00E379E9"/>
    <w:rsid w:val="00E40D54"/>
    <w:rsid w:val="00E41AB0"/>
    <w:rsid w:val="00E41E7A"/>
    <w:rsid w:val="00E42974"/>
    <w:rsid w:val="00E429E7"/>
    <w:rsid w:val="00E42B20"/>
    <w:rsid w:val="00E42EF2"/>
    <w:rsid w:val="00E4302F"/>
    <w:rsid w:val="00E43149"/>
    <w:rsid w:val="00E44270"/>
    <w:rsid w:val="00E443F3"/>
    <w:rsid w:val="00E44AEC"/>
    <w:rsid w:val="00E45279"/>
    <w:rsid w:val="00E464A4"/>
    <w:rsid w:val="00E51098"/>
    <w:rsid w:val="00E52299"/>
    <w:rsid w:val="00E52884"/>
    <w:rsid w:val="00E53A0D"/>
    <w:rsid w:val="00E545F7"/>
    <w:rsid w:val="00E5505D"/>
    <w:rsid w:val="00E5507B"/>
    <w:rsid w:val="00E558AC"/>
    <w:rsid w:val="00E56464"/>
    <w:rsid w:val="00E564D7"/>
    <w:rsid w:val="00E56C71"/>
    <w:rsid w:val="00E56E78"/>
    <w:rsid w:val="00E5746D"/>
    <w:rsid w:val="00E57978"/>
    <w:rsid w:val="00E60371"/>
    <w:rsid w:val="00E613FB"/>
    <w:rsid w:val="00E62808"/>
    <w:rsid w:val="00E62F5C"/>
    <w:rsid w:val="00E63351"/>
    <w:rsid w:val="00E63725"/>
    <w:rsid w:val="00E64C8C"/>
    <w:rsid w:val="00E64E0A"/>
    <w:rsid w:val="00E652E5"/>
    <w:rsid w:val="00E659B2"/>
    <w:rsid w:val="00E66333"/>
    <w:rsid w:val="00E666BA"/>
    <w:rsid w:val="00E706E4"/>
    <w:rsid w:val="00E70A7B"/>
    <w:rsid w:val="00E70C6F"/>
    <w:rsid w:val="00E71570"/>
    <w:rsid w:val="00E71AB9"/>
    <w:rsid w:val="00E725F3"/>
    <w:rsid w:val="00E72B41"/>
    <w:rsid w:val="00E73FAE"/>
    <w:rsid w:val="00E74454"/>
    <w:rsid w:val="00E74543"/>
    <w:rsid w:val="00E74D64"/>
    <w:rsid w:val="00E758BC"/>
    <w:rsid w:val="00E76413"/>
    <w:rsid w:val="00E77D14"/>
    <w:rsid w:val="00E8164C"/>
    <w:rsid w:val="00E81B52"/>
    <w:rsid w:val="00E81F63"/>
    <w:rsid w:val="00E82F76"/>
    <w:rsid w:val="00E8486C"/>
    <w:rsid w:val="00E85BD3"/>
    <w:rsid w:val="00E85CE4"/>
    <w:rsid w:val="00E8705A"/>
    <w:rsid w:val="00E90174"/>
    <w:rsid w:val="00E91C33"/>
    <w:rsid w:val="00E9233D"/>
    <w:rsid w:val="00E92923"/>
    <w:rsid w:val="00E92A3C"/>
    <w:rsid w:val="00E9312C"/>
    <w:rsid w:val="00E937EE"/>
    <w:rsid w:val="00E93877"/>
    <w:rsid w:val="00E93EC6"/>
    <w:rsid w:val="00E943A5"/>
    <w:rsid w:val="00E94C57"/>
    <w:rsid w:val="00E9528E"/>
    <w:rsid w:val="00E966F8"/>
    <w:rsid w:val="00E9681A"/>
    <w:rsid w:val="00EA01A8"/>
    <w:rsid w:val="00EA033E"/>
    <w:rsid w:val="00EA0496"/>
    <w:rsid w:val="00EA06C9"/>
    <w:rsid w:val="00EA0C24"/>
    <w:rsid w:val="00EA0E92"/>
    <w:rsid w:val="00EA1280"/>
    <w:rsid w:val="00EA1431"/>
    <w:rsid w:val="00EA1617"/>
    <w:rsid w:val="00EA18FD"/>
    <w:rsid w:val="00EA1CD2"/>
    <w:rsid w:val="00EA3234"/>
    <w:rsid w:val="00EA48B1"/>
    <w:rsid w:val="00EA4A7C"/>
    <w:rsid w:val="00EA545F"/>
    <w:rsid w:val="00EA5476"/>
    <w:rsid w:val="00EA5AE5"/>
    <w:rsid w:val="00EA5EE2"/>
    <w:rsid w:val="00EA6031"/>
    <w:rsid w:val="00EA61A6"/>
    <w:rsid w:val="00EA6573"/>
    <w:rsid w:val="00EA67C7"/>
    <w:rsid w:val="00EA6950"/>
    <w:rsid w:val="00EA72AA"/>
    <w:rsid w:val="00EA73C0"/>
    <w:rsid w:val="00EA741B"/>
    <w:rsid w:val="00EA74FE"/>
    <w:rsid w:val="00EA7810"/>
    <w:rsid w:val="00EA7A79"/>
    <w:rsid w:val="00EA7BBD"/>
    <w:rsid w:val="00EA7E49"/>
    <w:rsid w:val="00EB0C65"/>
    <w:rsid w:val="00EB159D"/>
    <w:rsid w:val="00EB1DE9"/>
    <w:rsid w:val="00EB1E9A"/>
    <w:rsid w:val="00EB235E"/>
    <w:rsid w:val="00EB24C0"/>
    <w:rsid w:val="00EB2E53"/>
    <w:rsid w:val="00EB3C4C"/>
    <w:rsid w:val="00EB4989"/>
    <w:rsid w:val="00EB4E68"/>
    <w:rsid w:val="00EB514F"/>
    <w:rsid w:val="00EB57AB"/>
    <w:rsid w:val="00EB68E0"/>
    <w:rsid w:val="00EB7F8E"/>
    <w:rsid w:val="00EC0A4C"/>
    <w:rsid w:val="00EC0B29"/>
    <w:rsid w:val="00EC0D2E"/>
    <w:rsid w:val="00EC1332"/>
    <w:rsid w:val="00EC17D6"/>
    <w:rsid w:val="00EC1954"/>
    <w:rsid w:val="00EC2BD1"/>
    <w:rsid w:val="00EC3B87"/>
    <w:rsid w:val="00EC4606"/>
    <w:rsid w:val="00EC4A83"/>
    <w:rsid w:val="00EC4E6D"/>
    <w:rsid w:val="00EC4E73"/>
    <w:rsid w:val="00EC5BE5"/>
    <w:rsid w:val="00EC67D1"/>
    <w:rsid w:val="00EC713A"/>
    <w:rsid w:val="00ED03C3"/>
    <w:rsid w:val="00ED0FC0"/>
    <w:rsid w:val="00ED2558"/>
    <w:rsid w:val="00ED25DE"/>
    <w:rsid w:val="00ED47BF"/>
    <w:rsid w:val="00ED4E71"/>
    <w:rsid w:val="00ED53C0"/>
    <w:rsid w:val="00ED5C82"/>
    <w:rsid w:val="00ED6D75"/>
    <w:rsid w:val="00EE0FEB"/>
    <w:rsid w:val="00EE24E0"/>
    <w:rsid w:val="00EE2627"/>
    <w:rsid w:val="00EE2BF4"/>
    <w:rsid w:val="00EE3BC4"/>
    <w:rsid w:val="00EE4302"/>
    <w:rsid w:val="00EE440A"/>
    <w:rsid w:val="00EE498A"/>
    <w:rsid w:val="00EE525C"/>
    <w:rsid w:val="00EE54A7"/>
    <w:rsid w:val="00EE726F"/>
    <w:rsid w:val="00EF034A"/>
    <w:rsid w:val="00EF08EE"/>
    <w:rsid w:val="00EF2400"/>
    <w:rsid w:val="00EF2DDB"/>
    <w:rsid w:val="00EF2ECB"/>
    <w:rsid w:val="00EF3208"/>
    <w:rsid w:val="00EF376E"/>
    <w:rsid w:val="00EF46C5"/>
    <w:rsid w:val="00EF4909"/>
    <w:rsid w:val="00EF4C64"/>
    <w:rsid w:val="00EF5999"/>
    <w:rsid w:val="00EF59D8"/>
    <w:rsid w:val="00EF5A52"/>
    <w:rsid w:val="00EF667E"/>
    <w:rsid w:val="00EF6C9F"/>
    <w:rsid w:val="00EF7767"/>
    <w:rsid w:val="00EF77F5"/>
    <w:rsid w:val="00EF7E1E"/>
    <w:rsid w:val="00F0047B"/>
    <w:rsid w:val="00F0067E"/>
    <w:rsid w:val="00F01A4C"/>
    <w:rsid w:val="00F01A5B"/>
    <w:rsid w:val="00F0217B"/>
    <w:rsid w:val="00F02292"/>
    <w:rsid w:val="00F023A0"/>
    <w:rsid w:val="00F027CA"/>
    <w:rsid w:val="00F03A7E"/>
    <w:rsid w:val="00F03B20"/>
    <w:rsid w:val="00F04E6A"/>
    <w:rsid w:val="00F051AC"/>
    <w:rsid w:val="00F05368"/>
    <w:rsid w:val="00F05433"/>
    <w:rsid w:val="00F0573A"/>
    <w:rsid w:val="00F05894"/>
    <w:rsid w:val="00F0639F"/>
    <w:rsid w:val="00F06E1A"/>
    <w:rsid w:val="00F10EA9"/>
    <w:rsid w:val="00F110D9"/>
    <w:rsid w:val="00F11523"/>
    <w:rsid w:val="00F12566"/>
    <w:rsid w:val="00F12C2B"/>
    <w:rsid w:val="00F12F97"/>
    <w:rsid w:val="00F13AAD"/>
    <w:rsid w:val="00F13C9D"/>
    <w:rsid w:val="00F14DE7"/>
    <w:rsid w:val="00F15EB9"/>
    <w:rsid w:val="00F1611B"/>
    <w:rsid w:val="00F16DF9"/>
    <w:rsid w:val="00F20AFF"/>
    <w:rsid w:val="00F20DF5"/>
    <w:rsid w:val="00F219C8"/>
    <w:rsid w:val="00F21BBE"/>
    <w:rsid w:val="00F2266C"/>
    <w:rsid w:val="00F23A7D"/>
    <w:rsid w:val="00F2508F"/>
    <w:rsid w:val="00F2578F"/>
    <w:rsid w:val="00F26282"/>
    <w:rsid w:val="00F270E8"/>
    <w:rsid w:val="00F27147"/>
    <w:rsid w:val="00F305A0"/>
    <w:rsid w:val="00F313B4"/>
    <w:rsid w:val="00F31AEE"/>
    <w:rsid w:val="00F3218A"/>
    <w:rsid w:val="00F3224B"/>
    <w:rsid w:val="00F325F0"/>
    <w:rsid w:val="00F32C21"/>
    <w:rsid w:val="00F330AF"/>
    <w:rsid w:val="00F33D6A"/>
    <w:rsid w:val="00F34851"/>
    <w:rsid w:val="00F34869"/>
    <w:rsid w:val="00F34DE3"/>
    <w:rsid w:val="00F34F0E"/>
    <w:rsid w:val="00F3524B"/>
    <w:rsid w:val="00F36398"/>
    <w:rsid w:val="00F368AF"/>
    <w:rsid w:val="00F36E6F"/>
    <w:rsid w:val="00F3749C"/>
    <w:rsid w:val="00F37CFE"/>
    <w:rsid w:val="00F403E3"/>
    <w:rsid w:val="00F4056E"/>
    <w:rsid w:val="00F40898"/>
    <w:rsid w:val="00F40D5B"/>
    <w:rsid w:val="00F42D6F"/>
    <w:rsid w:val="00F43D4A"/>
    <w:rsid w:val="00F4449D"/>
    <w:rsid w:val="00F4496D"/>
    <w:rsid w:val="00F45BBB"/>
    <w:rsid w:val="00F46159"/>
    <w:rsid w:val="00F46B93"/>
    <w:rsid w:val="00F5074D"/>
    <w:rsid w:val="00F50900"/>
    <w:rsid w:val="00F512B2"/>
    <w:rsid w:val="00F515E5"/>
    <w:rsid w:val="00F51D6B"/>
    <w:rsid w:val="00F521C8"/>
    <w:rsid w:val="00F52E5A"/>
    <w:rsid w:val="00F5341D"/>
    <w:rsid w:val="00F53CF9"/>
    <w:rsid w:val="00F553A1"/>
    <w:rsid w:val="00F55646"/>
    <w:rsid w:val="00F558E7"/>
    <w:rsid w:val="00F55B04"/>
    <w:rsid w:val="00F56355"/>
    <w:rsid w:val="00F5753D"/>
    <w:rsid w:val="00F57BF8"/>
    <w:rsid w:val="00F57D65"/>
    <w:rsid w:val="00F604CB"/>
    <w:rsid w:val="00F60666"/>
    <w:rsid w:val="00F60C81"/>
    <w:rsid w:val="00F61048"/>
    <w:rsid w:val="00F610BA"/>
    <w:rsid w:val="00F624F2"/>
    <w:rsid w:val="00F62CAC"/>
    <w:rsid w:val="00F63034"/>
    <w:rsid w:val="00F637C5"/>
    <w:rsid w:val="00F63C2F"/>
    <w:rsid w:val="00F6457C"/>
    <w:rsid w:val="00F64787"/>
    <w:rsid w:val="00F647EC"/>
    <w:rsid w:val="00F64CD5"/>
    <w:rsid w:val="00F65165"/>
    <w:rsid w:val="00F651CF"/>
    <w:rsid w:val="00F65B9A"/>
    <w:rsid w:val="00F660D8"/>
    <w:rsid w:val="00F66103"/>
    <w:rsid w:val="00F66B86"/>
    <w:rsid w:val="00F66F33"/>
    <w:rsid w:val="00F6721D"/>
    <w:rsid w:val="00F67A49"/>
    <w:rsid w:val="00F711B7"/>
    <w:rsid w:val="00F719D1"/>
    <w:rsid w:val="00F71CF7"/>
    <w:rsid w:val="00F72766"/>
    <w:rsid w:val="00F72CF8"/>
    <w:rsid w:val="00F72D3D"/>
    <w:rsid w:val="00F73CCF"/>
    <w:rsid w:val="00F745A7"/>
    <w:rsid w:val="00F74690"/>
    <w:rsid w:val="00F748C9"/>
    <w:rsid w:val="00F75967"/>
    <w:rsid w:val="00F75EFB"/>
    <w:rsid w:val="00F76428"/>
    <w:rsid w:val="00F76699"/>
    <w:rsid w:val="00F77922"/>
    <w:rsid w:val="00F77BC8"/>
    <w:rsid w:val="00F80AE0"/>
    <w:rsid w:val="00F80B40"/>
    <w:rsid w:val="00F82148"/>
    <w:rsid w:val="00F825FD"/>
    <w:rsid w:val="00F827BA"/>
    <w:rsid w:val="00F82941"/>
    <w:rsid w:val="00F82DB6"/>
    <w:rsid w:val="00F83220"/>
    <w:rsid w:val="00F83AEF"/>
    <w:rsid w:val="00F8420E"/>
    <w:rsid w:val="00F843C9"/>
    <w:rsid w:val="00F84F59"/>
    <w:rsid w:val="00F85B49"/>
    <w:rsid w:val="00F85F9C"/>
    <w:rsid w:val="00F86623"/>
    <w:rsid w:val="00F86871"/>
    <w:rsid w:val="00F87C9C"/>
    <w:rsid w:val="00F87D7C"/>
    <w:rsid w:val="00F90385"/>
    <w:rsid w:val="00F904B9"/>
    <w:rsid w:val="00F909DA"/>
    <w:rsid w:val="00F90BEF"/>
    <w:rsid w:val="00F91BC6"/>
    <w:rsid w:val="00F92E96"/>
    <w:rsid w:val="00F9371A"/>
    <w:rsid w:val="00F93885"/>
    <w:rsid w:val="00F938F5"/>
    <w:rsid w:val="00F94EBE"/>
    <w:rsid w:val="00F951BD"/>
    <w:rsid w:val="00F95523"/>
    <w:rsid w:val="00F9571A"/>
    <w:rsid w:val="00F9589E"/>
    <w:rsid w:val="00F96980"/>
    <w:rsid w:val="00F96C4D"/>
    <w:rsid w:val="00FA0D59"/>
    <w:rsid w:val="00FA1149"/>
    <w:rsid w:val="00FA134E"/>
    <w:rsid w:val="00FA13B2"/>
    <w:rsid w:val="00FA1BEF"/>
    <w:rsid w:val="00FA1DD8"/>
    <w:rsid w:val="00FA1F75"/>
    <w:rsid w:val="00FA3AD4"/>
    <w:rsid w:val="00FA3C06"/>
    <w:rsid w:val="00FA4513"/>
    <w:rsid w:val="00FA4BEE"/>
    <w:rsid w:val="00FA5021"/>
    <w:rsid w:val="00FA5972"/>
    <w:rsid w:val="00FA59C7"/>
    <w:rsid w:val="00FA5F94"/>
    <w:rsid w:val="00FA627E"/>
    <w:rsid w:val="00FA6585"/>
    <w:rsid w:val="00FA7C2B"/>
    <w:rsid w:val="00FB0D17"/>
    <w:rsid w:val="00FB0D6F"/>
    <w:rsid w:val="00FB29BC"/>
    <w:rsid w:val="00FB2DA1"/>
    <w:rsid w:val="00FB307B"/>
    <w:rsid w:val="00FB5485"/>
    <w:rsid w:val="00FB582D"/>
    <w:rsid w:val="00FB63CA"/>
    <w:rsid w:val="00FB69ED"/>
    <w:rsid w:val="00FB7117"/>
    <w:rsid w:val="00FB71C3"/>
    <w:rsid w:val="00FB7871"/>
    <w:rsid w:val="00FC0489"/>
    <w:rsid w:val="00FC0546"/>
    <w:rsid w:val="00FC1056"/>
    <w:rsid w:val="00FC2AE3"/>
    <w:rsid w:val="00FC34EB"/>
    <w:rsid w:val="00FC3A69"/>
    <w:rsid w:val="00FC3C73"/>
    <w:rsid w:val="00FC3E6F"/>
    <w:rsid w:val="00FC57E9"/>
    <w:rsid w:val="00FC5D80"/>
    <w:rsid w:val="00FC6260"/>
    <w:rsid w:val="00FC685A"/>
    <w:rsid w:val="00FC78E7"/>
    <w:rsid w:val="00FC7929"/>
    <w:rsid w:val="00FC7C5B"/>
    <w:rsid w:val="00FD171D"/>
    <w:rsid w:val="00FD1E90"/>
    <w:rsid w:val="00FD27DC"/>
    <w:rsid w:val="00FD2CAD"/>
    <w:rsid w:val="00FD31D3"/>
    <w:rsid w:val="00FD5AC5"/>
    <w:rsid w:val="00FD6246"/>
    <w:rsid w:val="00FD6512"/>
    <w:rsid w:val="00FD6B95"/>
    <w:rsid w:val="00FD73F5"/>
    <w:rsid w:val="00FD7A1B"/>
    <w:rsid w:val="00FD7F62"/>
    <w:rsid w:val="00FD7F89"/>
    <w:rsid w:val="00FE1D18"/>
    <w:rsid w:val="00FE25BF"/>
    <w:rsid w:val="00FE2EE2"/>
    <w:rsid w:val="00FE3B7A"/>
    <w:rsid w:val="00FE3D93"/>
    <w:rsid w:val="00FE46A1"/>
    <w:rsid w:val="00FE4D0A"/>
    <w:rsid w:val="00FE55F5"/>
    <w:rsid w:val="00FE63FE"/>
    <w:rsid w:val="00FE6458"/>
    <w:rsid w:val="00FE6EF9"/>
    <w:rsid w:val="00FE706C"/>
    <w:rsid w:val="00FE745B"/>
    <w:rsid w:val="00FF1546"/>
    <w:rsid w:val="00FF2BA5"/>
    <w:rsid w:val="00FF3FE4"/>
    <w:rsid w:val="00FF3FEF"/>
    <w:rsid w:val="00FF41BF"/>
    <w:rsid w:val="00FF4BE7"/>
    <w:rsid w:val="00FF50CA"/>
    <w:rsid w:val="00FF59B8"/>
    <w:rsid w:val="00FF5DDA"/>
    <w:rsid w:val="00FF6275"/>
    <w:rsid w:val="00FF692E"/>
    <w:rsid w:val="00FF74AC"/>
    <w:rsid w:val="00FF751D"/>
    <w:rsid w:val="00FF77E7"/>
    <w:rsid w:val="00FF784D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BBD4BD"/>
  <w15:docId w15:val="{BDE63CC5-6858-6D4B-988E-F62BE78B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utura Bk" w:eastAsia="SimSun" w:hAnsi="Futura B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9" w:unhideWhenUsed="1"/>
    <w:lsdException w:name="List 2" w:semiHidden="1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27BA"/>
    <w:pPr>
      <w:spacing w:before="120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qFormat/>
    <w:rsid w:val="00202883"/>
    <w:pPr>
      <w:keepNext/>
      <w:pageBreakBefore/>
      <w:numPr>
        <w:numId w:val="4"/>
      </w:numPr>
      <w:spacing w:before="240" w:after="60"/>
      <w:outlineLvl w:val="0"/>
    </w:pPr>
    <w:rPr>
      <w:rFonts w:asciiTheme="majorHAnsi" w:hAnsiTheme="majorHAnsi"/>
      <w:b/>
      <w:caps/>
      <w:color w:val="00B050"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3577D9"/>
    <w:pPr>
      <w:keepNext/>
      <w:numPr>
        <w:ilvl w:val="1"/>
        <w:numId w:val="4"/>
      </w:numPr>
      <w:spacing w:before="240" w:after="120"/>
      <w:outlineLvl w:val="1"/>
    </w:pPr>
    <w:rPr>
      <w:rFonts w:asciiTheme="majorHAnsi" w:hAnsiTheme="majorHAnsi"/>
      <w:b/>
      <w:color w:val="00B050"/>
      <w:sz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424D16"/>
    <w:pPr>
      <w:keepNext/>
      <w:numPr>
        <w:ilvl w:val="2"/>
        <w:numId w:val="4"/>
      </w:numPr>
      <w:tabs>
        <w:tab w:val="left" w:pos="900"/>
      </w:tabs>
      <w:spacing w:before="240" w:after="60"/>
      <w:outlineLvl w:val="2"/>
    </w:pPr>
    <w:rPr>
      <w:rFonts w:asciiTheme="majorHAnsi" w:hAnsiTheme="majorHAnsi"/>
      <w:b/>
      <w:color w:val="00B050"/>
      <w:szCs w:val="24"/>
    </w:rPr>
  </w:style>
  <w:style w:type="paragraph" w:styleId="Heading4">
    <w:name w:val="heading 4"/>
    <w:basedOn w:val="Normal"/>
    <w:next w:val="Normal"/>
    <w:qFormat/>
    <w:rsid w:val="00DA0EBD"/>
    <w:pPr>
      <w:keepNext/>
      <w:spacing w:before="240" w:after="60"/>
      <w:outlineLvl w:val="3"/>
    </w:pPr>
    <w:rPr>
      <w:rFonts w:ascii="Futura Hv" w:hAnsi="Futura Hv"/>
      <w:color w:val="00B050"/>
    </w:rPr>
  </w:style>
  <w:style w:type="paragraph" w:styleId="Heading5">
    <w:name w:val="heading 5"/>
    <w:basedOn w:val="Normal"/>
    <w:next w:val="Normal"/>
    <w:qFormat/>
    <w:rsid w:val="00160500"/>
    <w:pPr>
      <w:numPr>
        <w:ilvl w:val="4"/>
        <w:numId w:val="4"/>
      </w:numPr>
      <w:spacing w:before="240" w:after="60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rsid w:val="00160500"/>
    <w:pPr>
      <w:numPr>
        <w:ilvl w:val="5"/>
        <w:numId w:val="4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160500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60500"/>
    <w:pPr>
      <w:numPr>
        <w:ilvl w:val="7"/>
        <w:numId w:val="4"/>
      </w:numPr>
      <w:spacing w:before="240" w:after="60"/>
      <w:outlineLvl w:val="7"/>
    </w:pPr>
    <w:rPr>
      <w:sz w:val="18"/>
    </w:rPr>
  </w:style>
  <w:style w:type="paragraph" w:styleId="Heading9">
    <w:name w:val="heading 9"/>
    <w:basedOn w:val="Normal"/>
    <w:next w:val="Normal"/>
    <w:qFormat/>
    <w:rsid w:val="00160500"/>
    <w:pPr>
      <w:numPr>
        <w:ilvl w:val="8"/>
        <w:numId w:val="4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02883"/>
    <w:rPr>
      <w:rFonts w:asciiTheme="majorHAnsi" w:hAnsiTheme="majorHAnsi"/>
      <w:b/>
      <w:caps/>
      <w:color w:val="00B050"/>
      <w:kern w:val="28"/>
      <w:sz w:val="32"/>
    </w:rPr>
  </w:style>
  <w:style w:type="character" w:customStyle="1" w:styleId="Heading2Char">
    <w:name w:val="Heading 2 Char"/>
    <w:link w:val="Heading2"/>
    <w:rsid w:val="003577D9"/>
    <w:rPr>
      <w:rFonts w:asciiTheme="majorHAnsi" w:hAnsiTheme="majorHAnsi"/>
      <w:b/>
      <w:color w:val="00B050"/>
      <w:sz w:val="28"/>
    </w:rPr>
  </w:style>
  <w:style w:type="paragraph" w:customStyle="1" w:styleId="LZTitlePage-details">
    <w:name w:val="_LZ Title Page - details"/>
    <w:basedOn w:val="Normal"/>
    <w:rsid w:val="00F72766"/>
    <w:pPr>
      <w:ind w:left="1134"/>
    </w:pPr>
  </w:style>
  <w:style w:type="paragraph" w:styleId="Caption">
    <w:name w:val="caption"/>
    <w:aliases w:val="_LZ Caption - table or figure,4th Level"/>
    <w:basedOn w:val="Normal"/>
    <w:next w:val="HPBodytext10pt"/>
    <w:link w:val="CaptionChar"/>
    <w:qFormat/>
    <w:rsid w:val="007257F5"/>
    <w:pPr>
      <w:spacing w:before="240" w:after="240" w:line="312" w:lineRule="auto"/>
      <w:contextualSpacing/>
      <w:jc w:val="center"/>
    </w:pPr>
    <w:rPr>
      <w:i/>
    </w:rPr>
  </w:style>
  <w:style w:type="paragraph" w:customStyle="1" w:styleId="HPEndashbullet10pt-2ndparagraph">
    <w:name w:val="_HP En dash bullet 10 pt - 2nd paragraph"/>
    <w:rsid w:val="00C67E27"/>
    <w:pPr>
      <w:spacing w:after="60"/>
      <w:ind w:left="374"/>
    </w:pPr>
  </w:style>
  <w:style w:type="paragraph" w:customStyle="1" w:styleId="HPEndashbullet10pt-2ndparagraphlast">
    <w:name w:val="_HP En dash bullet 10 pt - 2nd paragraph last"/>
    <w:basedOn w:val="HPEndashbullet10pt-2ndparagraph"/>
    <w:rsid w:val="00C67E27"/>
    <w:pPr>
      <w:spacing w:after="240"/>
    </w:pPr>
  </w:style>
  <w:style w:type="paragraph" w:customStyle="1" w:styleId="LZHPEndashbullets10pt">
    <w:name w:val="_LZ (_HP En dash bullets 10 pt)"/>
    <w:basedOn w:val="Normal"/>
    <w:rsid w:val="00A315A9"/>
    <w:pPr>
      <w:numPr>
        <w:numId w:val="1"/>
      </w:numPr>
      <w:spacing w:after="60"/>
    </w:pPr>
    <w:rPr>
      <w:szCs w:val="24"/>
    </w:rPr>
  </w:style>
  <w:style w:type="paragraph" w:customStyle="1" w:styleId="HPEndashbulletslast10pt">
    <w:name w:val="_HP En dash bullets last 10 pt"/>
    <w:basedOn w:val="LZHPEndashbullets10pt"/>
    <w:rsid w:val="00C67E27"/>
    <w:pPr>
      <w:tabs>
        <w:tab w:val="left" w:pos="374"/>
      </w:tabs>
      <w:spacing w:after="240"/>
      <w:ind w:left="0" w:firstLine="0"/>
    </w:pPr>
  </w:style>
  <w:style w:type="paragraph" w:styleId="Header">
    <w:name w:val="header"/>
    <w:basedOn w:val="Normal"/>
    <w:link w:val="HeaderChar"/>
    <w:rsid w:val="00C67E27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C67E27"/>
  </w:style>
  <w:style w:type="paragraph" w:styleId="Footer">
    <w:name w:val="footer"/>
    <w:basedOn w:val="Normal"/>
    <w:link w:val="FooterChar"/>
    <w:rsid w:val="00C67E27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rsid w:val="00C67E27"/>
  </w:style>
  <w:style w:type="paragraph" w:styleId="TOC2">
    <w:name w:val="toc 2"/>
    <w:basedOn w:val="Normal"/>
    <w:next w:val="Normal"/>
    <w:uiPriority w:val="39"/>
    <w:rsid w:val="00740C9B"/>
    <w:pPr>
      <w:ind w:left="200"/>
    </w:pPr>
    <w:rPr>
      <w:rFonts w:asciiTheme="majorHAnsi" w:hAnsiTheme="majorHAnsi"/>
      <w:smallCaps/>
    </w:rPr>
  </w:style>
  <w:style w:type="paragraph" w:customStyle="1" w:styleId="ZZHPInternal">
    <w:name w:val="ZZ HP_Internal"/>
    <w:basedOn w:val="Normal"/>
    <w:next w:val="Normal"/>
    <w:rsid w:val="00F72766"/>
    <w:rPr>
      <w:rFonts w:ascii="Futura Lt" w:hAnsi="Futura Lt"/>
      <w:sz w:val="18"/>
    </w:rPr>
  </w:style>
  <w:style w:type="paragraph" w:styleId="TOC1">
    <w:name w:val="toc 1"/>
    <w:basedOn w:val="Normal"/>
    <w:next w:val="Normal"/>
    <w:link w:val="TOC1Char"/>
    <w:uiPriority w:val="39"/>
    <w:rsid w:val="00F904B9"/>
    <w:pPr>
      <w:spacing w:after="120"/>
    </w:pPr>
    <w:rPr>
      <w:rFonts w:ascii="Arial" w:hAnsi="Arial"/>
      <w:bCs/>
      <w:caps/>
      <w:sz w:val="20"/>
    </w:rPr>
  </w:style>
  <w:style w:type="paragraph" w:styleId="TOC3">
    <w:name w:val="toc 3"/>
    <w:basedOn w:val="Normal"/>
    <w:next w:val="Normal"/>
    <w:uiPriority w:val="39"/>
    <w:rsid w:val="00740C9B"/>
    <w:pPr>
      <w:ind w:left="400"/>
    </w:pPr>
    <w:rPr>
      <w:rFonts w:asciiTheme="majorHAnsi" w:hAnsiTheme="majorHAnsi"/>
      <w:iCs/>
    </w:rPr>
  </w:style>
  <w:style w:type="paragraph" w:styleId="TOC4">
    <w:name w:val="toc 4"/>
    <w:basedOn w:val="Normal"/>
    <w:next w:val="Normal"/>
    <w:uiPriority w:val="39"/>
    <w:rsid w:val="00160500"/>
    <w:pPr>
      <w:ind w:left="600"/>
    </w:pPr>
    <w:rPr>
      <w:rFonts w:ascii="Times New Roman" w:hAnsi="Times New Roman"/>
      <w:sz w:val="18"/>
      <w:szCs w:val="18"/>
    </w:rPr>
  </w:style>
  <w:style w:type="paragraph" w:customStyle="1" w:styleId="LZMischeading">
    <w:name w:val="_LZ Misc heading"/>
    <w:basedOn w:val="Normal"/>
    <w:next w:val="Normal"/>
    <w:rsid w:val="00681EA5"/>
    <w:pPr>
      <w:keepNext/>
      <w:spacing w:before="240" w:after="120"/>
    </w:pPr>
  </w:style>
  <w:style w:type="paragraph" w:customStyle="1" w:styleId="TableSmHeading">
    <w:name w:val="Table_Sm_Heading"/>
    <w:basedOn w:val="Normal"/>
    <w:rsid w:val="00123FCB"/>
    <w:pPr>
      <w:keepNext/>
      <w:keepLines/>
      <w:spacing w:before="60" w:after="40"/>
    </w:pPr>
    <w:rPr>
      <w:b/>
      <w:sz w:val="16"/>
    </w:rPr>
  </w:style>
  <w:style w:type="paragraph" w:styleId="BodyText">
    <w:name w:val="Body Text"/>
    <w:basedOn w:val="Normal"/>
    <w:link w:val="BodyTextChar"/>
    <w:rsid w:val="00160500"/>
    <w:pPr>
      <w:spacing w:after="120"/>
    </w:pPr>
  </w:style>
  <w:style w:type="character" w:customStyle="1" w:styleId="BodyTextChar">
    <w:name w:val="Body Text Char"/>
    <w:link w:val="BodyText"/>
    <w:rsid w:val="004B7B7E"/>
    <w:rPr>
      <w:rFonts w:ascii="Futura Bk" w:hAnsi="Futura Bk"/>
      <w:lang w:val="en-US" w:eastAsia="en-US" w:bidi="ar-SA"/>
    </w:rPr>
  </w:style>
  <w:style w:type="character" w:styleId="CommentReference">
    <w:name w:val="annotation reference"/>
    <w:uiPriority w:val="99"/>
    <w:semiHidden/>
    <w:rsid w:val="00160500"/>
    <w:rPr>
      <w:rFonts w:ascii="Arial" w:hAnsi="Arial"/>
      <w:sz w:val="16"/>
    </w:rPr>
  </w:style>
  <w:style w:type="paragraph" w:customStyle="1" w:styleId="HPTableTitle">
    <w:name w:val="HP_Table_Title"/>
    <w:basedOn w:val="Normal"/>
    <w:next w:val="Normal"/>
    <w:rsid w:val="00F72766"/>
    <w:pPr>
      <w:keepNext/>
      <w:keepLines/>
      <w:spacing w:before="240" w:after="60"/>
    </w:pPr>
    <w:rPr>
      <w:rFonts w:ascii="Futura Hv" w:hAnsi="Futura Hv"/>
      <w:sz w:val="22"/>
    </w:rPr>
  </w:style>
  <w:style w:type="paragraph" w:customStyle="1" w:styleId="TableSmHeadingRight">
    <w:name w:val="Table_Sm_Heading_Right"/>
    <w:basedOn w:val="TableSmHeading"/>
    <w:rsid w:val="00160500"/>
    <w:pPr>
      <w:jc w:val="right"/>
    </w:pPr>
  </w:style>
  <w:style w:type="paragraph" w:customStyle="1" w:styleId="TableMedium">
    <w:name w:val="Table_Medium"/>
    <w:basedOn w:val="Normal"/>
    <w:rsid w:val="00123FCB"/>
    <w:pPr>
      <w:spacing w:before="40" w:after="40"/>
    </w:pPr>
    <w:rPr>
      <w:sz w:val="18"/>
    </w:rPr>
  </w:style>
  <w:style w:type="paragraph" w:styleId="BalloonText">
    <w:name w:val="Balloon Text"/>
    <w:basedOn w:val="Normal"/>
    <w:semiHidden/>
    <w:rsid w:val="00160500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60500"/>
    <w:pPr>
      <w:ind w:left="8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60500"/>
    <w:pPr>
      <w:ind w:left="14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60500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60500"/>
    <w:pPr>
      <w:ind w:left="12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60500"/>
    <w:pPr>
      <w:ind w:left="1600"/>
    </w:pPr>
    <w:rPr>
      <w:rFonts w:ascii="Times New Roman" w:hAnsi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160500"/>
    <w:pPr>
      <w:jc w:val="both"/>
    </w:pPr>
    <w:rPr>
      <w:rFonts w:ascii="Arial" w:hAnsi="Arial"/>
      <w:lang w:val="en-GB"/>
    </w:rPr>
  </w:style>
  <w:style w:type="table" w:styleId="TableGrid">
    <w:name w:val="Table Grid"/>
    <w:basedOn w:val="TableNormal"/>
    <w:uiPriority w:val="39"/>
    <w:rsid w:val="00183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801C32"/>
    <w:pPr>
      <w:jc w:val="left"/>
    </w:pPr>
    <w:rPr>
      <w:rFonts w:ascii="Futura Bk" w:hAnsi="Futura Bk"/>
      <w:b/>
      <w:bCs/>
      <w:lang w:val="en-US"/>
    </w:rPr>
  </w:style>
  <w:style w:type="table" w:customStyle="1" w:styleId="LZTable">
    <w:name w:val="_LZ Table"/>
    <w:basedOn w:val="TableNormal"/>
    <w:uiPriority w:val="99"/>
    <w:rsid w:val="007224A9"/>
    <w:pPr>
      <w:spacing w:before="40" w:after="40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898B8F"/>
        <w:insideV w:val="single" w:sz="4" w:space="0" w:color="898B8F"/>
      </w:tblBorders>
    </w:tblPr>
    <w:tcPr>
      <w:vAlign w:val="center"/>
    </w:tc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898B8F"/>
          <w:right w:val="single" w:sz="4" w:space="0" w:color="000000"/>
          <w:insideH w:val="nil"/>
          <w:insideV w:val="single" w:sz="4" w:space="0" w:color="898B8F"/>
          <w:tl2br w:val="nil"/>
          <w:tr2bl w:val="nil"/>
        </w:tcBorders>
        <w:shd w:val="clear" w:color="auto" w:fill="E7E3DD"/>
      </w:tcPr>
    </w:tblStylePr>
    <w:tblStylePr w:type="lastRow">
      <w:tblPr/>
      <w:tcPr>
        <w:tcBorders>
          <w:top w:val="single" w:sz="4" w:space="0" w:color="898B8F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898B8F"/>
          <w:tl2br w:val="nil"/>
          <w:tr2bl w:val="nil"/>
        </w:tcBorders>
      </w:tcPr>
    </w:tblStylePr>
    <w:tblStylePr w:type="firstCol">
      <w:pPr>
        <w:jc w:val="left"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898B8F"/>
          <w:insideH w:val="nil"/>
          <w:insideV w:val="nil"/>
          <w:tl2br w:val="nil"/>
          <w:tr2bl w:val="nil"/>
        </w:tcBorders>
        <w:shd w:val="clear" w:color="auto" w:fill="E7E3DD"/>
      </w:tcPr>
    </w:tblStylePr>
    <w:tblStylePr w:type="lastCol">
      <w:pPr>
        <w:jc w:val="right"/>
      </w:pPr>
    </w:tblStylePr>
    <w:tblStylePr w:type="neCell">
      <w:pPr>
        <w:jc w:val="center"/>
      </w:pPr>
    </w:tblStylePr>
    <w:tblStylePr w:type="nwCell">
      <w:tblPr/>
      <w:tcPr>
        <w:tcBorders>
          <w:top w:val="single" w:sz="4" w:space="0" w:color="000000"/>
          <w:left w:val="single" w:sz="4" w:space="0" w:color="000000"/>
          <w:bottom w:val="single" w:sz="4" w:space="0" w:color="898B8F"/>
          <w:right w:val="single" w:sz="4" w:space="0" w:color="898B8F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898B8F"/>
          <w:left w:val="single" w:sz="4" w:space="0" w:color="000000"/>
          <w:bottom w:val="single" w:sz="4" w:space="0" w:color="000000"/>
          <w:right w:val="single" w:sz="4" w:space="0" w:color="898B8F"/>
          <w:insideH w:val="nil"/>
          <w:insideV w:val="nil"/>
          <w:tl2br w:val="nil"/>
          <w:tr2bl w:val="nil"/>
        </w:tcBorders>
      </w:tcPr>
    </w:tblStylePr>
  </w:style>
  <w:style w:type="paragraph" w:styleId="FootnoteText">
    <w:name w:val="footnote text"/>
    <w:basedOn w:val="Normal"/>
    <w:semiHidden/>
    <w:rsid w:val="00E74454"/>
  </w:style>
  <w:style w:type="character" w:styleId="FootnoteReference">
    <w:name w:val="footnote reference"/>
    <w:semiHidden/>
    <w:rsid w:val="00E74454"/>
    <w:rPr>
      <w:vertAlign w:val="superscript"/>
    </w:rPr>
  </w:style>
  <w:style w:type="paragraph" w:customStyle="1" w:styleId="ZZHPTableText">
    <w:name w:val="ZZ (HP Table Text)"/>
    <w:basedOn w:val="Normal"/>
    <w:link w:val="ZZHPTableTextChar"/>
    <w:rsid w:val="00836DA0"/>
    <w:pPr>
      <w:spacing w:line="240" w:lineRule="atLeast"/>
    </w:pPr>
    <w:rPr>
      <w:szCs w:val="24"/>
      <w:lang w:val="en-GB"/>
    </w:rPr>
  </w:style>
  <w:style w:type="character" w:customStyle="1" w:styleId="ZZHPTableTextChar">
    <w:name w:val="ZZ (HP Table Text) Char"/>
    <w:link w:val="ZZHPTableText"/>
    <w:rsid w:val="00836DA0"/>
    <w:rPr>
      <w:szCs w:val="24"/>
      <w:lang w:val="en-GB"/>
    </w:rPr>
  </w:style>
  <w:style w:type="paragraph" w:styleId="TableofFigures">
    <w:name w:val="table of figures"/>
    <w:basedOn w:val="Normal"/>
    <w:next w:val="Normal"/>
    <w:uiPriority w:val="99"/>
    <w:rsid w:val="00E8705A"/>
  </w:style>
  <w:style w:type="paragraph" w:customStyle="1" w:styleId="LZHEADLINETITLE">
    <w:name w:val="_LZ HEADLINE TITLE"/>
    <w:basedOn w:val="Normal"/>
    <w:next w:val="Normal"/>
    <w:rsid w:val="00234DE2"/>
    <w:pPr>
      <w:pBdr>
        <w:bottom w:val="single" w:sz="2" w:space="6" w:color="auto"/>
      </w:pBdr>
      <w:spacing w:before="1200" w:line="540" w:lineRule="exact"/>
      <w:ind w:left="1134" w:right="215"/>
    </w:pPr>
    <w:rPr>
      <w:rFonts w:cs="Futura Bk"/>
      <w:iCs/>
      <w:caps/>
      <w:sz w:val="36"/>
      <w:szCs w:val="44"/>
      <w:lang w:val="ru-RU" w:eastAsia="en-GB"/>
    </w:rPr>
  </w:style>
  <w:style w:type="paragraph" w:customStyle="1" w:styleId="LZTitlePageSubhead">
    <w:name w:val="_LZ Title Page Subhead"/>
    <w:basedOn w:val="Normal"/>
    <w:rsid w:val="00234DE2"/>
    <w:pPr>
      <w:spacing w:before="60" w:after="1200"/>
      <w:ind w:left="1134"/>
    </w:pPr>
    <w:rPr>
      <w:sz w:val="36"/>
      <w:szCs w:val="44"/>
      <w:lang w:val="ru-RU"/>
    </w:rPr>
  </w:style>
  <w:style w:type="paragraph" w:customStyle="1" w:styleId="LZCopyright-body">
    <w:name w:val="_LZ Copyright - body"/>
    <w:basedOn w:val="Normal"/>
    <w:qFormat/>
    <w:rsid w:val="008765AA"/>
    <w:pPr>
      <w:tabs>
        <w:tab w:val="left" w:pos="9498"/>
      </w:tabs>
      <w:spacing w:before="0"/>
      <w:ind w:right="490"/>
    </w:pPr>
  </w:style>
  <w:style w:type="character" w:styleId="Hyperlink">
    <w:name w:val="Hyperlink"/>
    <w:uiPriority w:val="99"/>
    <w:unhideWhenUsed/>
    <w:rsid w:val="008877C9"/>
    <w:rPr>
      <w:color w:val="0000FF"/>
      <w:sz w:val="18"/>
      <w:u w:val="single"/>
    </w:rPr>
  </w:style>
  <w:style w:type="character" w:customStyle="1" w:styleId="LZBody-accent">
    <w:name w:val="_LZ Body - accent"/>
    <w:uiPriority w:val="1"/>
    <w:qFormat/>
    <w:rsid w:val="00681EA5"/>
    <w:rPr>
      <w:rFonts w:ascii="Futura Hv" w:hAnsi="Futura Hv"/>
    </w:rPr>
  </w:style>
  <w:style w:type="table" w:customStyle="1" w:styleId="LZTable-fill-inv2">
    <w:name w:val="_LZ Table - fill-in v2"/>
    <w:basedOn w:val="LZTable"/>
    <w:uiPriority w:val="99"/>
    <w:rsid w:val="00BB70BE"/>
    <w:tblPr/>
    <w:tcPr>
      <w:shd w:val="clear" w:color="auto" w:fill="FFFFCC"/>
    </w:tc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898B8F"/>
          <w:tl2br w:val="nil"/>
          <w:tr2bl w:val="nil"/>
        </w:tcBorders>
        <w:shd w:val="clear" w:color="auto" w:fill="E7E3DD"/>
      </w:tcPr>
    </w:tblStylePr>
    <w:tblStylePr w:type="lastRow">
      <w:tblPr/>
      <w:tcPr>
        <w:tcBorders>
          <w:top w:val="single" w:sz="4" w:space="0" w:color="898B8F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898B8F"/>
          <w:tl2br w:val="nil"/>
          <w:tr2bl w:val="nil"/>
        </w:tcBorders>
        <w:shd w:val="clear" w:color="auto" w:fill="FFFF99"/>
      </w:tcPr>
    </w:tblStylePr>
    <w:tblStylePr w:type="firstCol">
      <w:pPr>
        <w:jc w:val="left"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E7E3DD"/>
      </w:tcPr>
    </w:tblStylePr>
    <w:tblStylePr w:type="lastCol">
      <w:pPr>
        <w:jc w:val="right"/>
      </w:pPr>
    </w:tblStylePr>
    <w:tblStylePr w:type="neCell">
      <w:pPr>
        <w:jc w:val="center"/>
      </w:pPr>
    </w:tblStylePr>
    <w:tblStylePr w:type="nwCell">
      <w:pPr>
        <w:jc w:val="center"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E7E3DD"/>
      </w:tcPr>
    </w:tblStylePr>
    <w:tblStylePr w:type="swCell">
      <w:tblPr/>
      <w:tcPr>
        <w:tcBorders>
          <w:top w:val="single" w:sz="4" w:space="0" w:color="898B8F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E7E3DD"/>
      </w:tcPr>
    </w:tblStylePr>
  </w:style>
  <w:style w:type="character" w:customStyle="1" w:styleId="LZBody-console">
    <w:name w:val="_LZ Body - console"/>
    <w:uiPriority w:val="1"/>
    <w:rsid w:val="00C2670E"/>
    <w:rPr>
      <w:rFonts w:ascii="Consolas" w:hAnsi="Consolas"/>
    </w:rPr>
  </w:style>
  <w:style w:type="character" w:customStyle="1" w:styleId="LZHighlight-HPBlue">
    <w:name w:val="_LZ Highlight - HP Blue"/>
    <w:uiPriority w:val="1"/>
    <w:rsid w:val="00D5615C"/>
    <w:rPr>
      <w:bdr w:val="none" w:sz="0" w:space="0" w:color="auto"/>
      <w:shd w:val="clear" w:color="auto" w:fill="0098F6"/>
      <w:lang w:val="ru-RU"/>
    </w:rPr>
  </w:style>
  <w:style w:type="character" w:customStyle="1" w:styleId="LZHighlight-HPGray">
    <w:name w:val="_LZ Highlight - HP Gray"/>
    <w:uiPriority w:val="1"/>
    <w:rsid w:val="00D5615C"/>
    <w:rPr>
      <w:bdr w:val="none" w:sz="0" w:space="0" w:color="auto"/>
      <w:shd w:val="clear" w:color="auto" w:fill="898B8F"/>
      <w:lang w:val="ru-RU"/>
    </w:rPr>
  </w:style>
  <w:style w:type="character" w:customStyle="1" w:styleId="LZHighlight-HPGreen">
    <w:name w:val="_LZ Highlight - HP Green"/>
    <w:uiPriority w:val="1"/>
    <w:rsid w:val="00D5615C"/>
    <w:rPr>
      <w:bdr w:val="none" w:sz="0" w:space="0" w:color="auto"/>
      <w:shd w:val="clear" w:color="auto" w:fill="64B900"/>
      <w:lang w:val="ru-RU"/>
    </w:rPr>
  </w:style>
  <w:style w:type="character" w:customStyle="1" w:styleId="LZHighlight-HPOrange">
    <w:name w:val="_LZ Highlight - HP Orange"/>
    <w:uiPriority w:val="1"/>
    <w:rsid w:val="00D5615C"/>
    <w:rPr>
      <w:bdr w:val="none" w:sz="0" w:space="0" w:color="auto"/>
      <w:shd w:val="clear" w:color="auto" w:fill="EB5F01"/>
      <w:lang w:val="ru-RU"/>
    </w:rPr>
  </w:style>
  <w:style w:type="character" w:customStyle="1" w:styleId="LZHighlight-HPPink">
    <w:name w:val="_LZ Highlight - HP Pink"/>
    <w:uiPriority w:val="1"/>
    <w:rsid w:val="00D5615C"/>
    <w:rPr>
      <w:bdr w:val="none" w:sz="0" w:space="0" w:color="auto"/>
      <w:shd w:val="clear" w:color="auto" w:fill="F44AB7"/>
      <w:lang w:val="ru-RU"/>
    </w:rPr>
  </w:style>
  <w:style w:type="character" w:customStyle="1" w:styleId="LZHighlight-whiteonHPBlue">
    <w:name w:val="_LZ Highlight - white on HP Blue"/>
    <w:uiPriority w:val="1"/>
    <w:rsid w:val="00D5615C"/>
    <w:rPr>
      <w:color w:val="FFFFFF"/>
      <w:bdr w:val="none" w:sz="0" w:space="0" w:color="auto"/>
      <w:shd w:val="clear" w:color="auto" w:fill="0098F6"/>
      <w:lang w:val="ru-RU"/>
    </w:rPr>
  </w:style>
  <w:style w:type="character" w:customStyle="1" w:styleId="LZHighlight-whiteonHPGray">
    <w:name w:val="_LZ Highlight - white on HP Gray"/>
    <w:uiPriority w:val="1"/>
    <w:rsid w:val="00D5615C"/>
    <w:rPr>
      <w:color w:val="FFFFFF"/>
      <w:bdr w:val="none" w:sz="0" w:space="0" w:color="auto"/>
      <w:shd w:val="clear" w:color="auto" w:fill="898B8F"/>
      <w:lang w:val="ru-RU"/>
    </w:rPr>
  </w:style>
  <w:style w:type="character" w:customStyle="1" w:styleId="LZHighlight-whiteonHPGreen">
    <w:name w:val="_LZ Highlight - white on HP Green"/>
    <w:uiPriority w:val="1"/>
    <w:rsid w:val="00D5615C"/>
    <w:rPr>
      <w:color w:val="FFFFFF"/>
      <w:bdr w:val="none" w:sz="0" w:space="0" w:color="auto"/>
      <w:shd w:val="clear" w:color="auto" w:fill="64B900"/>
      <w:lang w:val="ru-RU"/>
    </w:rPr>
  </w:style>
  <w:style w:type="character" w:customStyle="1" w:styleId="LZHighlight-whiteonHPOrange">
    <w:name w:val="_LZ Highlight - white on HP Orange"/>
    <w:uiPriority w:val="1"/>
    <w:rsid w:val="00D5615C"/>
    <w:rPr>
      <w:color w:val="FFFFFF"/>
      <w:bdr w:val="none" w:sz="0" w:space="0" w:color="auto"/>
      <w:shd w:val="clear" w:color="auto" w:fill="EB5F01"/>
      <w:lang w:val="ru-RU"/>
    </w:rPr>
  </w:style>
  <w:style w:type="character" w:customStyle="1" w:styleId="LZHighlight-whiteonHPPink">
    <w:name w:val="_LZ Highlight - white on HP Pink"/>
    <w:uiPriority w:val="1"/>
    <w:rsid w:val="00D5615C"/>
    <w:rPr>
      <w:color w:val="FFFFFF"/>
      <w:bdr w:val="none" w:sz="0" w:space="0" w:color="auto"/>
      <w:shd w:val="clear" w:color="auto" w:fill="F44AB7"/>
      <w:lang w:val="ru-RU"/>
    </w:rPr>
  </w:style>
  <w:style w:type="character" w:customStyle="1" w:styleId="LZHighlighttext-HPBlue">
    <w:name w:val="_LZ Highlight text - HP Blue"/>
    <w:uiPriority w:val="1"/>
    <w:rsid w:val="00D5615C"/>
    <w:rPr>
      <w:color w:val="0098F6"/>
      <w:lang w:val="ru-RU"/>
    </w:rPr>
  </w:style>
  <w:style w:type="character" w:customStyle="1" w:styleId="LZHighlighttext-HPGray">
    <w:name w:val="_LZ Highlight text - HP Gray"/>
    <w:uiPriority w:val="1"/>
    <w:rsid w:val="00D5615C"/>
    <w:rPr>
      <w:color w:val="898B8F"/>
      <w:lang w:val="ru-RU"/>
    </w:rPr>
  </w:style>
  <w:style w:type="character" w:customStyle="1" w:styleId="LZHighlighttext-HPGreen">
    <w:name w:val="_LZ Highlight text - HP Green"/>
    <w:uiPriority w:val="1"/>
    <w:rsid w:val="00D5615C"/>
    <w:rPr>
      <w:color w:val="64B900"/>
      <w:lang w:val="ru-RU"/>
    </w:rPr>
  </w:style>
  <w:style w:type="character" w:customStyle="1" w:styleId="LZHighlighttext-HPOrange">
    <w:name w:val="_LZ Highlight text - HP Orange"/>
    <w:uiPriority w:val="1"/>
    <w:rsid w:val="00D5615C"/>
    <w:rPr>
      <w:color w:val="EB5F01"/>
      <w:lang w:val="ru-RU"/>
    </w:rPr>
  </w:style>
  <w:style w:type="character" w:customStyle="1" w:styleId="LZHighlighttext-HPPink">
    <w:name w:val="_LZ Highlight text - HP Pink"/>
    <w:uiPriority w:val="1"/>
    <w:rsid w:val="00D5615C"/>
    <w:rPr>
      <w:color w:val="F44AB7"/>
      <w:lang w:val="ru-RU"/>
    </w:rPr>
  </w:style>
  <w:style w:type="paragraph" w:customStyle="1" w:styleId="LZConsole">
    <w:name w:val="_LZ Console"/>
    <w:rsid w:val="002F4BF0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3F1EF"/>
      <w:spacing w:before="120" w:after="120"/>
      <w:ind w:left="510"/>
      <w:contextualSpacing/>
    </w:pPr>
    <w:rPr>
      <w:rFonts w:ascii="Consolas" w:hAnsi="Consolas" w:cs="Consolas"/>
      <w:sz w:val="16"/>
      <w:szCs w:val="16"/>
      <w:lang w:val="ru-RU"/>
    </w:rPr>
  </w:style>
  <w:style w:type="character" w:customStyle="1" w:styleId="LZConsolefont">
    <w:name w:val="_LZ Console font"/>
    <w:rsid w:val="002F4BF0"/>
    <w:rPr>
      <w:rFonts w:ascii="Consolas" w:hAnsi="Consolas"/>
    </w:rPr>
  </w:style>
  <w:style w:type="paragraph" w:customStyle="1" w:styleId="HPBodytext10pt">
    <w:name w:val="_HP Body text 10 pt"/>
    <w:link w:val="HPBodytext10ptChar"/>
    <w:rsid w:val="004E5CF2"/>
    <w:pPr>
      <w:tabs>
        <w:tab w:val="left" w:pos="187"/>
      </w:tabs>
      <w:spacing w:after="120"/>
    </w:pPr>
  </w:style>
  <w:style w:type="character" w:customStyle="1" w:styleId="HPBodytext10ptChar">
    <w:name w:val="_HP Body text 10 pt Char"/>
    <w:link w:val="HPBodytext10pt"/>
    <w:rsid w:val="004E5CF2"/>
  </w:style>
  <w:style w:type="paragraph" w:customStyle="1" w:styleId="HPBodytextlast10pt">
    <w:name w:val="_HP Body text_last 10 pt"/>
    <w:basedOn w:val="HPBodytext10pt"/>
    <w:rsid w:val="00237C78"/>
    <w:pPr>
      <w:spacing w:after="240"/>
    </w:pPr>
  </w:style>
  <w:style w:type="paragraph" w:customStyle="1" w:styleId="HPCopyrighttrademarking">
    <w:name w:val="_HP Copyright/trademarking"/>
    <w:rsid w:val="00237C78"/>
    <w:pPr>
      <w:spacing w:after="120" w:line="160" w:lineRule="exact"/>
    </w:pPr>
    <w:rPr>
      <w:color w:val="000000"/>
      <w:sz w:val="14"/>
    </w:rPr>
  </w:style>
  <w:style w:type="paragraph" w:customStyle="1" w:styleId="HPEndashbullets10pt">
    <w:name w:val="_HP En dash bullets 10 pt"/>
    <w:basedOn w:val="Normal"/>
    <w:link w:val="HPEndashbullets10ptChar"/>
    <w:rsid w:val="00237C78"/>
    <w:pPr>
      <w:numPr>
        <w:numId w:val="2"/>
      </w:numPr>
      <w:tabs>
        <w:tab w:val="left" w:pos="374"/>
      </w:tabs>
      <w:spacing w:before="0" w:after="60"/>
    </w:pPr>
    <w:rPr>
      <w:kern w:val="18"/>
      <w:szCs w:val="24"/>
    </w:rPr>
  </w:style>
  <w:style w:type="character" w:customStyle="1" w:styleId="HPEndashbullets10ptChar">
    <w:name w:val="_HP En dash bullets 10 pt Char"/>
    <w:link w:val="HPEndashbullets10pt"/>
    <w:rsid w:val="00237C78"/>
    <w:rPr>
      <w:rFonts w:asciiTheme="minorHAnsi" w:hAnsiTheme="minorHAnsi"/>
      <w:kern w:val="18"/>
      <w:sz w:val="24"/>
      <w:szCs w:val="24"/>
    </w:rPr>
  </w:style>
  <w:style w:type="paragraph" w:customStyle="1" w:styleId="HPMainTitle">
    <w:name w:val="_HP Main Title"/>
    <w:rsid w:val="00237C78"/>
    <w:pPr>
      <w:tabs>
        <w:tab w:val="left" w:pos="6102"/>
      </w:tabs>
      <w:spacing w:after="360"/>
    </w:pPr>
    <w:rPr>
      <w:rFonts w:eastAsia="Times"/>
      <w:color w:val="093678"/>
      <w:sz w:val="34"/>
    </w:rPr>
  </w:style>
  <w:style w:type="paragraph" w:customStyle="1" w:styleId="HPNumberedlist">
    <w:name w:val="_HP Numbered list"/>
    <w:basedOn w:val="Normal"/>
    <w:rsid w:val="00237C78"/>
    <w:pPr>
      <w:numPr>
        <w:numId w:val="3"/>
      </w:numPr>
      <w:tabs>
        <w:tab w:val="left" w:pos="288"/>
      </w:tabs>
      <w:spacing w:before="0" w:after="60"/>
    </w:pPr>
    <w:rPr>
      <w:color w:val="000000"/>
      <w:kern w:val="18"/>
      <w:szCs w:val="24"/>
    </w:rPr>
  </w:style>
  <w:style w:type="paragraph" w:customStyle="1" w:styleId="HPSidebarGraphic">
    <w:name w:val="_HP Sidebar Graphic"/>
    <w:basedOn w:val="Normal"/>
    <w:rsid w:val="00237C78"/>
    <w:pPr>
      <w:pBdr>
        <w:bottom w:val="single" w:sz="18" w:space="6" w:color="093678"/>
      </w:pBdr>
      <w:spacing w:before="240" w:after="360"/>
      <w:ind w:right="3600"/>
    </w:pPr>
    <w:rPr>
      <w:color w:val="000000"/>
      <w:kern w:val="18"/>
      <w:sz w:val="16"/>
      <w:szCs w:val="24"/>
    </w:rPr>
  </w:style>
  <w:style w:type="paragraph" w:customStyle="1" w:styleId="HPSidebarHead">
    <w:name w:val="_HP Sidebar Head"/>
    <w:rsid w:val="00237C78"/>
    <w:pPr>
      <w:keepNext/>
      <w:pBdr>
        <w:top w:val="single" w:sz="18" w:space="10" w:color="093678"/>
      </w:pBdr>
      <w:spacing w:before="240"/>
      <w:ind w:right="3600"/>
    </w:pPr>
    <w:rPr>
      <w:rFonts w:ascii="Futura Hv" w:hAnsi="Futura Hv"/>
      <w:color w:val="093678"/>
      <w:sz w:val="16"/>
    </w:rPr>
  </w:style>
  <w:style w:type="paragraph" w:customStyle="1" w:styleId="HPSidebartext">
    <w:name w:val="_HP Sidebar text"/>
    <w:basedOn w:val="Normal"/>
    <w:rsid w:val="00237C78"/>
    <w:pPr>
      <w:pBdr>
        <w:bottom w:val="single" w:sz="18" w:space="10" w:color="093678"/>
      </w:pBdr>
      <w:spacing w:before="0" w:after="360"/>
      <w:ind w:right="3600"/>
    </w:pPr>
    <w:rPr>
      <w:color w:val="000000"/>
      <w:kern w:val="18"/>
      <w:sz w:val="16"/>
      <w:szCs w:val="24"/>
    </w:rPr>
  </w:style>
  <w:style w:type="paragraph" w:customStyle="1" w:styleId="HPTitleSubhead">
    <w:name w:val="_HP Title Subhead"/>
    <w:rsid w:val="00237C78"/>
    <w:rPr>
      <w:sz w:val="24"/>
    </w:rPr>
  </w:style>
  <w:style w:type="paragraph" w:customStyle="1" w:styleId="LZChangeshistory">
    <w:name w:val="_LZ Changes_history"/>
    <w:basedOn w:val="HPBodytext10pt"/>
    <w:rsid w:val="00237C78"/>
    <w:pPr>
      <w:tabs>
        <w:tab w:val="clear" w:pos="187"/>
        <w:tab w:val="left" w:pos="1440"/>
      </w:tabs>
      <w:ind w:left="1440" w:hanging="1440"/>
    </w:pPr>
    <w:rPr>
      <w:lang w:val="ru-RU"/>
    </w:rPr>
  </w:style>
  <w:style w:type="paragraph" w:customStyle="1" w:styleId="LZConsole-01Top">
    <w:name w:val="_LZ Console - 01 Top"/>
    <w:basedOn w:val="LZConsole"/>
    <w:next w:val="Normal"/>
    <w:rsid w:val="00237C78"/>
    <w:pPr>
      <w:pBdr>
        <w:bottom w:val="none" w:sz="0" w:space="0" w:color="auto"/>
      </w:pBdr>
      <w:spacing w:after="0"/>
    </w:pPr>
  </w:style>
  <w:style w:type="paragraph" w:customStyle="1" w:styleId="LZConsole-02Body">
    <w:name w:val="_LZ Console - 02 Body"/>
    <w:basedOn w:val="LZConsole"/>
    <w:rsid w:val="00237C78"/>
    <w:pPr>
      <w:pBdr>
        <w:top w:val="none" w:sz="0" w:space="0" w:color="auto"/>
        <w:bottom w:val="none" w:sz="0" w:space="0" w:color="auto"/>
      </w:pBdr>
      <w:spacing w:before="0" w:after="0"/>
      <w:contextualSpacing w:val="0"/>
    </w:pPr>
  </w:style>
  <w:style w:type="paragraph" w:customStyle="1" w:styleId="LZConsole-03Bottom">
    <w:name w:val="_LZ Console - 03 Bottom"/>
    <w:basedOn w:val="LZConsole"/>
    <w:next w:val="LZConsole-01Top"/>
    <w:rsid w:val="00237C78"/>
    <w:pPr>
      <w:pBdr>
        <w:top w:val="none" w:sz="0" w:space="0" w:color="auto"/>
      </w:pBdr>
      <w:spacing w:before="0"/>
    </w:pPr>
  </w:style>
  <w:style w:type="character" w:customStyle="1" w:styleId="LZHighlight-Blue">
    <w:name w:val="_LZ Highlight - Blue"/>
    <w:rsid w:val="00237C78"/>
    <w:rPr>
      <w:bdr w:val="none" w:sz="0" w:space="0" w:color="auto"/>
      <w:shd w:val="clear" w:color="auto" w:fill="D0F0F4"/>
      <w:lang w:val="ru-RU"/>
    </w:rPr>
  </w:style>
  <w:style w:type="character" w:customStyle="1" w:styleId="LZHighlight-Gray">
    <w:name w:val="_LZ Highlight - Gray"/>
    <w:rsid w:val="00237C78"/>
    <w:rPr>
      <w:bdr w:val="none" w:sz="0" w:space="0" w:color="auto"/>
      <w:shd w:val="clear" w:color="auto" w:fill="E7E3DD"/>
      <w:lang w:val="ru-RU"/>
    </w:rPr>
  </w:style>
  <w:style w:type="character" w:customStyle="1" w:styleId="LZHighlight-Green">
    <w:name w:val="_LZ Highlight - Green"/>
    <w:rsid w:val="00237C78"/>
    <w:rPr>
      <w:bdr w:val="none" w:sz="0" w:space="0" w:color="auto"/>
      <w:shd w:val="clear" w:color="auto" w:fill="E5F8CC"/>
      <w:lang w:val="ru-RU"/>
    </w:rPr>
  </w:style>
  <w:style w:type="character" w:customStyle="1" w:styleId="LZHighlight-Orange">
    <w:name w:val="_LZ Highlight - Orange"/>
    <w:rsid w:val="00237C78"/>
    <w:rPr>
      <w:bdr w:val="none" w:sz="0" w:space="0" w:color="auto"/>
      <w:shd w:val="clear" w:color="auto" w:fill="FFDBC5"/>
      <w:lang w:val="ru-RU"/>
    </w:rPr>
  </w:style>
  <w:style w:type="character" w:customStyle="1" w:styleId="LZHighlight-Red">
    <w:name w:val="_LZ Highlight - Red"/>
    <w:rsid w:val="00237C78"/>
    <w:rPr>
      <w:bdr w:val="none" w:sz="0" w:space="0" w:color="auto"/>
      <w:shd w:val="clear" w:color="auto" w:fill="FFC5CC"/>
      <w:lang w:val="ru-RU"/>
    </w:rPr>
  </w:style>
  <w:style w:type="character" w:customStyle="1" w:styleId="LZHighlight-SmokeBlue">
    <w:name w:val="_LZ Highlight - Smoke Blue"/>
    <w:rsid w:val="00237C78"/>
    <w:rPr>
      <w:bdr w:val="none" w:sz="0" w:space="0" w:color="auto"/>
      <w:shd w:val="clear" w:color="auto" w:fill="C9DDFB"/>
      <w:lang w:val="ru-RU"/>
    </w:rPr>
  </w:style>
  <w:style w:type="character" w:customStyle="1" w:styleId="LZHighlight-Yellow">
    <w:name w:val="_LZ Highlight - Yellow"/>
    <w:rsid w:val="00237C78"/>
    <w:rPr>
      <w:bdr w:val="none" w:sz="0" w:space="0" w:color="auto"/>
      <w:shd w:val="clear" w:color="auto" w:fill="FFEDC5"/>
      <w:lang w:val="en-US"/>
    </w:rPr>
  </w:style>
  <w:style w:type="character" w:customStyle="1" w:styleId="LZHighlightOrange9pt">
    <w:name w:val="_LZ Highlight _ Orange+9pt"/>
    <w:uiPriority w:val="1"/>
    <w:rsid w:val="00237C78"/>
    <w:rPr>
      <w:sz w:val="18"/>
      <w:szCs w:val="18"/>
      <w:bdr w:val="none" w:sz="0" w:space="0" w:color="auto"/>
      <w:shd w:val="clear" w:color="auto" w:fill="FFDBC5"/>
      <w:lang w:val="ru-RU"/>
    </w:rPr>
  </w:style>
  <w:style w:type="character" w:customStyle="1" w:styleId="LZHighlightYellow9pt">
    <w:name w:val="_LZ Highlight _ Yellow+9pt"/>
    <w:uiPriority w:val="1"/>
    <w:qFormat/>
    <w:rsid w:val="00237C78"/>
    <w:rPr>
      <w:sz w:val="18"/>
      <w:bdr w:val="none" w:sz="0" w:space="0" w:color="auto"/>
      <w:shd w:val="clear" w:color="auto" w:fill="FFEDC5"/>
      <w:lang w:val="en-US"/>
    </w:rPr>
  </w:style>
  <w:style w:type="character" w:customStyle="1" w:styleId="LZinlineaccentFuturaHeavy">
    <w:name w:val="_LZ inline accent (Futura Heavy)"/>
    <w:qFormat/>
    <w:rsid w:val="00237C78"/>
    <w:rPr>
      <w:rFonts w:ascii="Futura Hv" w:hAnsi="Futura Hv"/>
      <w:lang w:val="ru-RU"/>
    </w:rPr>
  </w:style>
  <w:style w:type="character" w:customStyle="1" w:styleId="LZinlineaccentFuturaLight">
    <w:name w:val="_LZ inline accent (Futura Light)"/>
    <w:rsid w:val="00237C78"/>
    <w:rPr>
      <w:rFonts w:ascii="Futura Lt" w:hAnsi="Futura Lt"/>
    </w:rPr>
  </w:style>
  <w:style w:type="character" w:customStyle="1" w:styleId="LZinlineaccentitalics">
    <w:name w:val="_LZ inline accent (italics)"/>
    <w:qFormat/>
    <w:rsid w:val="00237C78"/>
    <w:rPr>
      <w:i/>
    </w:rPr>
  </w:style>
  <w:style w:type="paragraph" w:customStyle="1" w:styleId="LZTablefooter">
    <w:name w:val="_LZ Table footer"/>
    <w:rsid w:val="00237C78"/>
    <w:rPr>
      <w:color w:val="000000"/>
      <w:sz w:val="16"/>
    </w:rPr>
  </w:style>
  <w:style w:type="paragraph" w:customStyle="1" w:styleId="LZTableNameforTOC">
    <w:name w:val="_LZ Table Name (for TOC)"/>
    <w:basedOn w:val="HPBodytext10pt"/>
    <w:next w:val="HPBodytext10pt"/>
    <w:rsid w:val="007666B7"/>
    <w:pPr>
      <w:pageBreakBefore/>
      <w:jc w:val="center"/>
      <w:outlineLvl w:val="0"/>
    </w:pPr>
    <w:rPr>
      <w:sz w:val="18"/>
      <w:lang w:val="ru-RU"/>
    </w:rPr>
  </w:style>
  <w:style w:type="table" w:customStyle="1" w:styleId="LZTableNEW">
    <w:name w:val="_LZ Table NEW"/>
    <w:basedOn w:val="TableNormal"/>
    <w:rsid w:val="00237C78"/>
    <w:pPr>
      <w:jc w:val="center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customStyle="1" w:styleId="LZTableNEWhead">
    <w:name w:val="_LZ Table NEW +head"/>
    <w:basedOn w:val="LZTableNEW"/>
    <w:rsid w:val="00D214E4"/>
    <w:tblPr/>
    <w:tblStylePr w:type="firstRow">
      <w:pPr>
        <w:jc w:val="center"/>
      </w:pPr>
      <w:rPr>
        <w:rFonts w:ascii="Futura Bk" w:hAnsi="Futura Bk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3DD"/>
      </w:tcPr>
    </w:tblStylePr>
  </w:style>
  <w:style w:type="table" w:customStyle="1" w:styleId="LZTableNEW8pt">
    <w:name w:val="_LZ Table NEW 8pt"/>
    <w:basedOn w:val="LZTableNEW"/>
    <w:rsid w:val="00237C78"/>
    <w:rPr>
      <w:sz w:val="16"/>
    </w:rPr>
    <w:tblPr/>
  </w:style>
  <w:style w:type="table" w:customStyle="1" w:styleId="LZTableNEW8pthead">
    <w:name w:val="_LZ Table NEW 8pt +head"/>
    <w:basedOn w:val="LZTableNEWhead"/>
    <w:rsid w:val="00237C78"/>
    <w:rPr>
      <w:sz w:val="16"/>
    </w:rPr>
    <w:tblPr/>
    <w:tblStylePr w:type="firstRow">
      <w:pPr>
        <w:jc w:val="center"/>
      </w:pPr>
      <w:rPr>
        <w:rFonts w:ascii="Cambria" w:hAnsi="Cambria"/>
        <w:sz w:val="1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3DD"/>
      </w:tcPr>
    </w:tblStylePr>
  </w:style>
  <w:style w:type="character" w:customStyle="1" w:styleId="LZConsolefont-highlight">
    <w:name w:val="_LZ Console font - highlight"/>
    <w:basedOn w:val="LZConsolefont"/>
    <w:uiPriority w:val="1"/>
    <w:rsid w:val="00F80AE0"/>
    <w:rPr>
      <w:rFonts w:ascii="Consolas" w:hAnsi="Consolas"/>
      <w:b/>
      <w:bdr w:val="single" w:sz="4" w:space="0" w:color="EB5F01"/>
    </w:rPr>
  </w:style>
  <w:style w:type="paragraph" w:customStyle="1" w:styleId="LZTablecells-center">
    <w:name w:val="_LZ Table cells - center"/>
    <w:basedOn w:val="Normal"/>
    <w:link w:val="LZTablecells-centerChar"/>
    <w:rsid w:val="0017608E"/>
    <w:pPr>
      <w:spacing w:before="40" w:after="40"/>
      <w:jc w:val="center"/>
    </w:pPr>
  </w:style>
  <w:style w:type="paragraph" w:customStyle="1" w:styleId="LZTablecells-left">
    <w:name w:val="_LZ Table cells - left"/>
    <w:basedOn w:val="LZTablecells-center"/>
    <w:rsid w:val="0017608E"/>
    <w:pPr>
      <w:jc w:val="left"/>
    </w:pPr>
  </w:style>
  <w:style w:type="character" w:customStyle="1" w:styleId="LZTablecells-centerChar">
    <w:name w:val="_LZ Table cells - center Char"/>
    <w:basedOn w:val="DefaultParagraphFont"/>
    <w:link w:val="LZTablecells-center"/>
    <w:rsid w:val="0017608E"/>
  </w:style>
  <w:style w:type="paragraph" w:customStyle="1" w:styleId="LZTableName">
    <w:name w:val="_LZ Table Name"/>
    <w:basedOn w:val="LZTableNameforTOC"/>
    <w:qFormat/>
    <w:rsid w:val="00873E1B"/>
    <w:pPr>
      <w:pageBreakBefore w:val="0"/>
      <w:spacing w:before="240"/>
      <w:outlineLvl w:val="9"/>
    </w:pPr>
    <w:rPr>
      <w:rFonts w:asciiTheme="minorHAnsi" w:hAnsiTheme="minorHAnsi"/>
      <w:lang w:val="en-US"/>
    </w:rPr>
  </w:style>
  <w:style w:type="character" w:styleId="PlaceholderText">
    <w:name w:val="Placeholder Text"/>
    <w:basedOn w:val="DefaultParagraphFont"/>
    <w:uiPriority w:val="99"/>
    <w:semiHidden/>
    <w:rsid w:val="00745D93"/>
    <w:rPr>
      <w:color w:val="808080"/>
    </w:rPr>
  </w:style>
  <w:style w:type="paragraph" w:customStyle="1" w:styleId="LZFigurebody">
    <w:name w:val="_LZ Figure body"/>
    <w:basedOn w:val="HPBodytext10pt"/>
    <w:rsid w:val="00F64CD5"/>
    <w:pPr>
      <w:spacing w:before="240"/>
      <w:jc w:val="center"/>
    </w:pPr>
  </w:style>
  <w:style w:type="paragraph" w:styleId="PlainText">
    <w:name w:val="Plain Text"/>
    <w:basedOn w:val="Normal"/>
    <w:link w:val="PlainTextChar"/>
    <w:uiPriority w:val="99"/>
    <w:rsid w:val="00C533F9"/>
    <w:pPr>
      <w:spacing w:before="0"/>
    </w:pPr>
    <w:rPr>
      <w:rFonts w:ascii="Times New Roman" w:hAnsi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C533F9"/>
    <w:rPr>
      <w:rFonts w:ascii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C533F9"/>
    <w:pPr>
      <w:spacing w:before="0"/>
      <w:ind w:left="720"/>
    </w:pPr>
    <w:rPr>
      <w:lang w:val="en-GB"/>
    </w:rPr>
  </w:style>
  <w:style w:type="paragraph" w:styleId="NormalWeb">
    <w:name w:val="Normal (Web)"/>
    <w:basedOn w:val="Normal"/>
    <w:next w:val="Normal"/>
    <w:uiPriority w:val="99"/>
    <w:rsid w:val="00C533F9"/>
    <w:pPr>
      <w:autoSpaceDE w:val="0"/>
      <w:autoSpaceDN w:val="0"/>
      <w:adjustRightInd w:val="0"/>
      <w:spacing w:before="0"/>
    </w:pPr>
    <w:rPr>
      <w:rFonts w:ascii="Tahoma" w:eastAsia="Calibri" w:hAnsi="Tahoma" w:cs="Tahoma"/>
      <w:szCs w:val="24"/>
    </w:rPr>
  </w:style>
  <w:style w:type="paragraph" w:customStyle="1" w:styleId="Numberedlist21">
    <w:name w:val="Numbered list 2.1"/>
    <w:basedOn w:val="Heading1"/>
    <w:next w:val="Normal"/>
    <w:rsid w:val="00694DA3"/>
    <w:pPr>
      <w:pageBreakBefore w:val="0"/>
      <w:numPr>
        <w:numId w:val="0"/>
      </w:numPr>
      <w:tabs>
        <w:tab w:val="num" w:pos="360"/>
        <w:tab w:val="left" w:pos="720"/>
      </w:tabs>
      <w:ind w:left="360" w:hanging="360"/>
    </w:pPr>
    <w:rPr>
      <w:rFonts w:ascii="Futura Bk" w:hAnsi="Futura Bk"/>
      <w:b w:val="0"/>
      <w:sz w:val="28"/>
      <w:lang w:val="en-GB"/>
    </w:rPr>
  </w:style>
  <w:style w:type="paragraph" w:customStyle="1" w:styleId="Numberedlist22">
    <w:name w:val="Numbered list 2.2"/>
    <w:basedOn w:val="Heading2"/>
    <w:next w:val="Normal"/>
    <w:rsid w:val="00694DA3"/>
    <w:pPr>
      <w:numPr>
        <w:ilvl w:val="0"/>
        <w:numId w:val="0"/>
      </w:numPr>
      <w:tabs>
        <w:tab w:val="left" w:pos="720"/>
        <w:tab w:val="num" w:pos="1146"/>
      </w:tabs>
      <w:spacing w:after="60"/>
      <w:ind w:left="786" w:hanging="360"/>
    </w:pPr>
    <w:rPr>
      <w:rFonts w:ascii="Futura Bk" w:hAnsi="Futura Bk"/>
      <w:b w:val="0"/>
      <w:lang w:val="en-GB"/>
    </w:rPr>
  </w:style>
  <w:style w:type="paragraph" w:customStyle="1" w:styleId="NormalBodySBC">
    <w:name w:val="Normal Body (SBC)"/>
    <w:basedOn w:val="Normal"/>
    <w:rsid w:val="00694DA3"/>
    <w:pPr>
      <w:spacing w:after="120" w:line="240" w:lineRule="atLeast"/>
    </w:pPr>
    <w:rPr>
      <w:rFonts w:ascii="Times New Roman" w:hAnsi="Times New Roman"/>
      <w:snapToGrid w:val="0"/>
      <w:szCs w:val="24"/>
      <w:lang w:val="en-GB"/>
    </w:rPr>
  </w:style>
  <w:style w:type="paragraph" w:styleId="NoSpacing">
    <w:name w:val="No Spacing"/>
    <w:uiPriority w:val="1"/>
    <w:qFormat/>
    <w:rsid w:val="00694DA3"/>
    <w:rPr>
      <w:lang w:val="en-GB"/>
    </w:rPr>
  </w:style>
  <w:style w:type="paragraph" w:customStyle="1" w:styleId="pb1body1">
    <w:name w:val="pb1_body1"/>
    <w:basedOn w:val="Normal"/>
    <w:rsid w:val="00694DA3"/>
    <w:pPr>
      <w:spacing w:before="100" w:beforeAutospacing="1" w:after="100" w:afterAutospacing="1"/>
    </w:pPr>
    <w:rPr>
      <w:rFonts w:ascii="Times New Roman" w:hAnsi="Times New Roman"/>
      <w:szCs w:val="24"/>
      <w:lang w:val="en-GB" w:eastAsia="en-GB"/>
    </w:rPr>
  </w:style>
  <w:style w:type="paragraph" w:customStyle="1" w:styleId="Default">
    <w:name w:val="Default"/>
    <w:rsid w:val="001D48D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Number">
    <w:name w:val="List Number"/>
    <w:basedOn w:val="Default"/>
    <w:next w:val="Default"/>
    <w:uiPriority w:val="99"/>
    <w:rsid w:val="001D48D1"/>
    <w:rPr>
      <w:color w:val="auto"/>
    </w:rPr>
  </w:style>
  <w:style w:type="character" w:styleId="FollowedHyperlink">
    <w:name w:val="FollowedHyperlink"/>
    <w:basedOn w:val="DefaultParagraphFont"/>
    <w:rsid w:val="005651E4"/>
    <w:rPr>
      <w:color w:val="822980" w:themeColor="followedHyperlink"/>
      <w:u w:val="single"/>
    </w:rPr>
  </w:style>
  <w:style w:type="character" w:customStyle="1" w:styleId="st">
    <w:name w:val="st"/>
    <w:basedOn w:val="DefaultParagraphFont"/>
    <w:rsid w:val="001B1001"/>
  </w:style>
  <w:style w:type="paragraph" w:styleId="Revision">
    <w:name w:val="Revision"/>
    <w:hidden/>
    <w:uiPriority w:val="99"/>
    <w:semiHidden/>
    <w:rsid w:val="009C2402"/>
  </w:style>
  <w:style w:type="paragraph" w:customStyle="1" w:styleId="BodyText0">
    <w:name w:val="*Body Text"/>
    <w:link w:val="BodyTextZchn"/>
    <w:rsid w:val="00966164"/>
    <w:pPr>
      <w:spacing w:after="120"/>
    </w:pPr>
    <w:rPr>
      <w:rFonts w:ascii="Arial" w:eastAsia="Times New Roman" w:hAnsi="Arial"/>
      <w:color w:val="000000"/>
      <w:sz w:val="22"/>
    </w:rPr>
  </w:style>
  <w:style w:type="character" w:customStyle="1" w:styleId="BodyTextZchn">
    <w:name w:val="*Body Text Zchn"/>
    <w:link w:val="BodyText0"/>
    <w:rsid w:val="00966164"/>
    <w:rPr>
      <w:rFonts w:ascii="Arial" w:eastAsia="Times New Roman" w:hAnsi="Arial"/>
      <w:color w:val="000000"/>
      <w:sz w:val="22"/>
    </w:rPr>
  </w:style>
  <w:style w:type="character" w:styleId="Strong">
    <w:name w:val="Strong"/>
    <w:basedOn w:val="DefaultParagraphFont"/>
    <w:uiPriority w:val="22"/>
    <w:qFormat/>
    <w:rsid w:val="00DD55F6"/>
    <w:rPr>
      <w:rFonts w:asciiTheme="minorHAnsi" w:hAnsiTheme="minorHAnsi"/>
      <w:b/>
      <w:bCs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06DAC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aps w:val="0"/>
      <w:color w:val="006FA0" w:themeColor="accent1" w:themeShade="BF"/>
      <w:kern w:val="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424D16"/>
    <w:rPr>
      <w:rFonts w:asciiTheme="majorHAnsi" w:hAnsiTheme="majorHAnsi"/>
      <w:b/>
      <w:color w:val="00B05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7245"/>
    <w:rPr>
      <w:color w:val="605E5C"/>
      <w:shd w:val="clear" w:color="auto" w:fill="E1DFDD"/>
    </w:rPr>
  </w:style>
  <w:style w:type="paragraph" w:customStyle="1" w:styleId="HP-bodycopy">
    <w:name w:val="HP-bodycopy"/>
    <w:basedOn w:val="Normal"/>
    <w:qFormat/>
    <w:rsid w:val="0029590D"/>
    <w:pPr>
      <w:spacing w:before="0" w:after="202" w:line="220" w:lineRule="atLeast"/>
    </w:pPr>
    <w:rPr>
      <w:rFonts w:ascii="HP Simplified" w:eastAsiaTheme="minorEastAsia" w:hAnsi="HP Simplified" w:cstheme="minorBidi"/>
      <w:sz w:val="18"/>
      <w:szCs w:val="18"/>
      <w:lang w:eastAsia="zh-CN"/>
    </w:rPr>
  </w:style>
  <w:style w:type="character" w:customStyle="1" w:styleId="Nexus-Lev2NumListChar">
    <w:name w:val="Nexus - Lev2 Num List Char"/>
    <w:basedOn w:val="DefaultParagraphFont"/>
    <w:link w:val="Nexus-Lev2NumList"/>
    <w:locked/>
    <w:rsid w:val="0029590D"/>
    <w:rPr>
      <w:rFonts w:ascii="Arial" w:hAnsi="Arial" w:cs="Arial"/>
    </w:rPr>
  </w:style>
  <w:style w:type="paragraph" w:customStyle="1" w:styleId="Nexus-Lev2NumList">
    <w:name w:val="Nexus - Lev2 Num List"/>
    <w:basedOn w:val="ListParagraph"/>
    <w:link w:val="Nexus-Lev2NumListChar"/>
    <w:qFormat/>
    <w:rsid w:val="0029590D"/>
    <w:pPr>
      <w:numPr>
        <w:ilvl w:val="1"/>
        <w:numId w:val="5"/>
      </w:numPr>
      <w:spacing w:before="120" w:after="120"/>
      <w:ind w:left="792" w:hanging="432"/>
    </w:pPr>
    <w:rPr>
      <w:rFonts w:ascii="Arial" w:hAnsi="Arial" w:cs="Arial"/>
      <w:sz w:val="20"/>
      <w:lang w:val="en-US"/>
    </w:rPr>
  </w:style>
  <w:style w:type="paragraph" w:customStyle="1" w:styleId="Nexus-Lev3NumList">
    <w:name w:val="Nexus - Lev3 Num List"/>
    <w:basedOn w:val="ListParagraph"/>
    <w:qFormat/>
    <w:rsid w:val="0029590D"/>
    <w:pPr>
      <w:numPr>
        <w:ilvl w:val="2"/>
        <w:numId w:val="5"/>
      </w:numPr>
      <w:spacing w:before="120" w:after="120"/>
      <w:ind w:left="1469" w:hanging="605"/>
    </w:pPr>
    <w:rPr>
      <w:rFonts w:ascii="Arial" w:eastAsiaTheme="minorHAnsi" w:hAnsi="Arial" w:cs="Arial"/>
      <w:sz w:val="22"/>
      <w:szCs w:val="22"/>
      <w:lang w:val="en-US"/>
    </w:rPr>
  </w:style>
  <w:style w:type="character" w:customStyle="1" w:styleId="Nexus-Lev4DashListChar">
    <w:name w:val="Nexus - Lev4 Dash List Char"/>
    <w:basedOn w:val="DefaultParagraphFont"/>
    <w:link w:val="Nexus-Lev4DashList"/>
    <w:locked/>
    <w:rsid w:val="0029590D"/>
    <w:rPr>
      <w:rFonts w:ascii="Arial" w:hAnsi="Arial" w:cs="Arial"/>
    </w:rPr>
  </w:style>
  <w:style w:type="paragraph" w:customStyle="1" w:styleId="Nexus-Lev4DashList">
    <w:name w:val="Nexus - Lev4 Dash List"/>
    <w:basedOn w:val="ListParagraph"/>
    <w:link w:val="Nexus-Lev4DashListChar"/>
    <w:qFormat/>
    <w:rsid w:val="0029590D"/>
    <w:pPr>
      <w:numPr>
        <w:ilvl w:val="3"/>
        <w:numId w:val="5"/>
      </w:numPr>
      <w:spacing w:before="120" w:after="120"/>
    </w:pPr>
    <w:rPr>
      <w:rFonts w:ascii="Arial" w:hAnsi="Arial" w:cs="Arial"/>
      <w:sz w:val="20"/>
      <w:lang w:val="en-US"/>
    </w:rPr>
  </w:style>
  <w:style w:type="paragraph" w:customStyle="1" w:styleId="Nexus-Lev5DashList">
    <w:name w:val="Nexus - Lev5 Dash List"/>
    <w:basedOn w:val="ListParagraph"/>
    <w:qFormat/>
    <w:rsid w:val="0029590D"/>
    <w:pPr>
      <w:numPr>
        <w:ilvl w:val="4"/>
        <w:numId w:val="5"/>
      </w:numPr>
      <w:tabs>
        <w:tab w:val="num" w:pos="360"/>
      </w:tabs>
      <w:spacing w:before="120" w:after="120"/>
      <w:ind w:left="2059" w:hanging="187"/>
    </w:pPr>
    <w:rPr>
      <w:rFonts w:ascii="Arial" w:eastAsiaTheme="minorHAnsi" w:hAnsi="Arial" w:cs="Arial"/>
      <w:sz w:val="22"/>
      <w:szCs w:val="22"/>
      <w:lang w:val="en-US"/>
    </w:rPr>
  </w:style>
  <w:style w:type="paragraph" w:customStyle="1" w:styleId="Nexus-Lev6DashList">
    <w:name w:val="Nexus - Lev6 Dash List"/>
    <w:basedOn w:val="ListParagraph"/>
    <w:qFormat/>
    <w:rsid w:val="0029590D"/>
    <w:pPr>
      <w:numPr>
        <w:ilvl w:val="5"/>
        <w:numId w:val="5"/>
      </w:numPr>
      <w:tabs>
        <w:tab w:val="num" w:pos="360"/>
      </w:tabs>
      <w:spacing w:before="120" w:after="120"/>
      <w:ind w:left="2347" w:hanging="187"/>
    </w:pPr>
    <w:rPr>
      <w:rFonts w:ascii="Arial" w:eastAsiaTheme="minorHAnsi" w:hAnsi="Arial" w:cs="Arial"/>
      <w:sz w:val="22"/>
      <w:szCs w:val="22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590D"/>
    <w:rPr>
      <w:rFonts w:ascii="Arial" w:hAnsi="Arial"/>
      <w:sz w:val="24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4A4F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8F42E1"/>
    <w:pPr>
      <w:widowControl w:val="0"/>
      <w:autoSpaceDE w:val="0"/>
      <w:autoSpaceDN w:val="0"/>
      <w:spacing w:before="0"/>
    </w:pPr>
    <w:rPr>
      <w:rFonts w:ascii="Gill Sans MT" w:eastAsia="Gill Sans MT" w:hAnsi="Gill Sans MT" w:cs="Gill Sans MT"/>
      <w:sz w:val="22"/>
      <w:szCs w:val="22"/>
    </w:rPr>
  </w:style>
  <w:style w:type="table" w:customStyle="1" w:styleId="TableGrid11">
    <w:name w:val="Table Grid11"/>
    <w:basedOn w:val="TableNormal"/>
    <w:next w:val="TableGrid"/>
    <w:uiPriority w:val="39"/>
    <w:rsid w:val="009F7A9D"/>
    <w:rPr>
      <w:rFonts w:asciiTheme="minorHAnsi" w:eastAsiaTheme="minorEastAsia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urier">
    <w:name w:val="courier"/>
    <w:basedOn w:val="DefaultParagraphFont"/>
    <w:rsid w:val="009F7A9D"/>
  </w:style>
  <w:style w:type="table" w:customStyle="1" w:styleId="TableGrid1">
    <w:name w:val="Table Grid1"/>
    <w:basedOn w:val="TableNormal"/>
    <w:next w:val="TableGrid"/>
    <w:uiPriority w:val="39"/>
    <w:rsid w:val="00932630"/>
    <w:rPr>
      <w:rFonts w:asciiTheme="minorHAnsi" w:eastAsiaTheme="minorEastAsia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622840"/>
    <w:rPr>
      <w:rFonts w:asciiTheme="minorHAnsi" w:eastAsiaTheme="minorEastAsia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ur">
    <w:name w:val="Cour"/>
    <w:basedOn w:val="Normal"/>
    <w:rsid w:val="00622840"/>
    <w:pPr>
      <w:spacing w:before="0"/>
    </w:pPr>
    <w:rPr>
      <w:rFonts w:eastAsiaTheme="minorEastAsia" w:cstheme="minorBidi"/>
      <w:sz w:val="20"/>
    </w:rPr>
  </w:style>
  <w:style w:type="table" w:customStyle="1" w:styleId="TableGrid2">
    <w:name w:val="Table Grid2"/>
    <w:basedOn w:val="TableNormal"/>
    <w:next w:val="TableGrid"/>
    <w:uiPriority w:val="39"/>
    <w:rsid w:val="0055581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B23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Theme="minorHAnsi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DB2"/>
    <w:rPr>
      <w:rFonts w:ascii="Courier New" w:eastAsiaTheme="minorHAnsi" w:hAnsi="Courier New" w:cs="Courier New"/>
    </w:rPr>
  </w:style>
  <w:style w:type="table" w:customStyle="1" w:styleId="TableGrid3">
    <w:name w:val="Table Grid3"/>
    <w:basedOn w:val="TableNormal"/>
    <w:uiPriority w:val="39"/>
    <w:rsid w:val="0067232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763738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DC0978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FD171D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A54E4"/>
    <w:rPr>
      <w:rFonts w:asciiTheme="minorHAnsi" w:hAnsiTheme="minorHAnsi"/>
      <w:sz w:val="24"/>
      <w:lang w:val="en-GB"/>
    </w:rPr>
  </w:style>
  <w:style w:type="paragraph" w:customStyle="1" w:styleId="HDSparastyle">
    <w:name w:val="HDS para style"/>
    <w:basedOn w:val="BodyText"/>
    <w:link w:val="HDSparastyleChar"/>
    <w:qFormat/>
    <w:rsid w:val="00156885"/>
    <w:pPr>
      <w:spacing w:before="60" w:line="360" w:lineRule="auto"/>
      <w:ind w:left="720"/>
      <w:jc w:val="both"/>
    </w:pPr>
    <w:rPr>
      <w:rFonts w:ascii="Arial" w:eastAsia="Times New Roman" w:hAnsi="Arial" w:cs="Arial"/>
      <w:sz w:val="20"/>
      <w:szCs w:val="22"/>
    </w:rPr>
  </w:style>
  <w:style w:type="character" w:customStyle="1" w:styleId="HDSparastyleChar">
    <w:name w:val="HDS para style Char"/>
    <w:basedOn w:val="BodyTextChar"/>
    <w:link w:val="HDSparastyle"/>
    <w:rsid w:val="00156885"/>
    <w:rPr>
      <w:rFonts w:ascii="Arial" w:eastAsia="Times New Roman" w:hAnsi="Arial" w:cs="Arial"/>
      <w:szCs w:val="22"/>
      <w:lang w:val="en-US" w:eastAsia="en-US" w:bidi="ar-SA"/>
    </w:rPr>
  </w:style>
  <w:style w:type="paragraph" w:customStyle="1" w:styleId="HDSthirdlevelheading">
    <w:name w:val="HDS third level heading"/>
    <w:basedOn w:val="Normal"/>
    <w:qFormat/>
    <w:rsid w:val="00D16EE0"/>
    <w:pPr>
      <w:widowControl w:val="0"/>
      <w:autoSpaceDN w:val="0"/>
      <w:adjustRightInd w:val="0"/>
      <w:spacing w:before="60" w:after="240" w:line="360" w:lineRule="auto"/>
      <w:jc w:val="both"/>
    </w:pPr>
    <w:rPr>
      <w:rFonts w:ascii="Arial" w:hAnsi="Arial" w:cs="Arial"/>
      <w:b/>
      <w:noProof/>
      <w:color w:val="7F7F7F" w:themeColor="text1" w:themeTint="80"/>
      <w:szCs w:val="24"/>
      <w:lang w:eastAsia="zh-CN"/>
    </w:rPr>
  </w:style>
  <w:style w:type="paragraph" w:styleId="ListBullet2">
    <w:name w:val="List Bullet 2"/>
    <w:basedOn w:val="Normal"/>
    <w:rsid w:val="00C2090C"/>
    <w:pPr>
      <w:numPr>
        <w:numId w:val="7"/>
      </w:numPr>
      <w:spacing w:before="100" w:beforeAutospacing="1" w:afterAutospacing="1"/>
    </w:pPr>
    <w:rPr>
      <w:rFonts w:ascii="Verdana" w:eastAsia="Times New Roman" w:hAnsi="Verdana"/>
      <w:sz w:val="20"/>
      <w:szCs w:val="24"/>
      <w:lang w:val="en-AU" w:eastAsia="en-AU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6B1055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F904B9"/>
    <w:rPr>
      <w:color w:val="605E5C"/>
      <w:shd w:val="clear" w:color="auto" w:fill="E1DFDD"/>
    </w:rPr>
  </w:style>
  <w:style w:type="character" w:customStyle="1" w:styleId="TOC1Char">
    <w:name w:val="TOC 1 Char"/>
    <w:basedOn w:val="DefaultParagraphFont"/>
    <w:link w:val="TOC1"/>
    <w:uiPriority w:val="39"/>
    <w:rsid w:val="00F904B9"/>
    <w:rPr>
      <w:rFonts w:ascii="Arial" w:hAnsi="Arial"/>
      <w:bCs/>
      <w:caps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904752"/>
    <w:rPr>
      <w:color w:val="605E5C"/>
      <w:shd w:val="clear" w:color="auto" w:fill="E1DFDD"/>
    </w:rPr>
  </w:style>
  <w:style w:type="paragraph" w:customStyle="1" w:styleId="2ndLevel">
    <w:name w:val="2nd Level"/>
    <w:basedOn w:val="Heading2"/>
    <w:link w:val="2ndLevelChar"/>
    <w:qFormat/>
    <w:rsid w:val="00BF5F47"/>
    <w:pPr>
      <w:keepNext w:val="0"/>
      <w:widowControl w:val="0"/>
      <w:numPr>
        <w:numId w:val="8"/>
      </w:numPr>
      <w:autoSpaceDN w:val="0"/>
      <w:adjustRightInd w:val="0"/>
      <w:spacing w:after="0" w:line="360" w:lineRule="auto"/>
    </w:pPr>
    <w:rPr>
      <w:rFonts w:ascii="Arial" w:eastAsia="Times New Roman" w:hAnsi="Arial" w:cs="Arial"/>
      <w:bCs/>
      <w:color w:val="auto"/>
      <w:sz w:val="32"/>
      <w:szCs w:val="28"/>
      <w:lang w:val="en-IN"/>
    </w:rPr>
  </w:style>
  <w:style w:type="paragraph" w:customStyle="1" w:styleId="1stLevel">
    <w:name w:val="1st Level"/>
    <w:basedOn w:val="Heading1"/>
    <w:qFormat/>
    <w:rsid w:val="00BF5F47"/>
    <w:pPr>
      <w:keepNext w:val="0"/>
      <w:pageBreakBefore w:val="0"/>
      <w:widowControl w:val="0"/>
      <w:numPr>
        <w:numId w:val="0"/>
      </w:numPr>
      <w:autoSpaceDN w:val="0"/>
      <w:adjustRightInd w:val="0"/>
      <w:spacing w:before="360" w:after="120" w:line="360" w:lineRule="auto"/>
      <w:ind w:hanging="360"/>
    </w:pPr>
    <w:rPr>
      <w:rFonts w:ascii="Arial" w:eastAsia="Times New Roman" w:hAnsi="Arial" w:cs="Arial"/>
      <w:bCs/>
      <w:caps w:val="0"/>
      <w:color w:val="0096D6" w:themeColor="accent1"/>
      <w:kern w:val="0"/>
      <w:sz w:val="40"/>
      <w:szCs w:val="28"/>
    </w:rPr>
  </w:style>
  <w:style w:type="paragraph" w:customStyle="1" w:styleId="Style1">
    <w:name w:val="Style1"/>
    <w:basedOn w:val="Heading3"/>
    <w:link w:val="Style1Char"/>
    <w:qFormat/>
    <w:rsid w:val="00143A46"/>
    <w:pPr>
      <w:keepLines/>
      <w:numPr>
        <w:ilvl w:val="0"/>
        <w:numId w:val="9"/>
      </w:numPr>
      <w:tabs>
        <w:tab w:val="clear" w:pos="900"/>
      </w:tabs>
      <w:spacing w:before="40" w:after="0" w:line="259" w:lineRule="auto"/>
    </w:pPr>
    <w:rPr>
      <w:rFonts w:ascii="Arial" w:eastAsiaTheme="majorEastAsia" w:hAnsi="Arial" w:cs="Arial"/>
      <w:color w:val="auto"/>
      <w:sz w:val="28"/>
    </w:rPr>
  </w:style>
  <w:style w:type="character" w:customStyle="1" w:styleId="Style1Char">
    <w:name w:val="Style1 Char"/>
    <w:basedOn w:val="Heading3Char"/>
    <w:link w:val="Style1"/>
    <w:rsid w:val="00143A46"/>
    <w:rPr>
      <w:rFonts w:ascii="Arial" w:eastAsiaTheme="majorEastAsia" w:hAnsi="Arial" w:cs="Arial"/>
      <w:b/>
      <w:color w:val="00B050"/>
      <w:sz w:val="28"/>
      <w:szCs w:val="24"/>
    </w:rPr>
  </w:style>
  <w:style w:type="paragraph" w:customStyle="1" w:styleId="Normal1">
    <w:name w:val="Normal1"/>
    <w:rsid w:val="00D81083"/>
    <w:pPr>
      <w:spacing w:line="276" w:lineRule="auto"/>
    </w:pPr>
    <w:rPr>
      <w:rFonts w:ascii="Arial" w:eastAsia="Arial" w:hAnsi="Arial" w:cs="Arial"/>
      <w:sz w:val="22"/>
      <w:szCs w:val="22"/>
      <w:lang w:val="en-IN" w:eastAsia="en-IN"/>
    </w:rPr>
  </w:style>
  <w:style w:type="character" w:customStyle="1" w:styleId="2ndLevelChar">
    <w:name w:val="2nd Level Char"/>
    <w:basedOn w:val="Heading2Char"/>
    <w:link w:val="2ndLevel"/>
    <w:rsid w:val="00874D14"/>
    <w:rPr>
      <w:rFonts w:ascii="Arial" w:eastAsia="Times New Roman" w:hAnsi="Arial" w:cs="Arial"/>
      <w:b/>
      <w:bCs/>
      <w:color w:val="00B050"/>
      <w:sz w:val="32"/>
      <w:szCs w:val="28"/>
      <w:lang w:val="en-IN"/>
    </w:rPr>
  </w:style>
  <w:style w:type="paragraph" w:customStyle="1" w:styleId="3rdlevel">
    <w:name w:val="3rd level"/>
    <w:basedOn w:val="Normal"/>
    <w:link w:val="3rdlevelChar"/>
    <w:autoRedefine/>
    <w:qFormat/>
    <w:rsid w:val="00910D5F"/>
    <w:pPr>
      <w:widowControl w:val="0"/>
      <w:autoSpaceDN w:val="0"/>
      <w:adjustRightInd w:val="0"/>
      <w:spacing w:before="60" w:after="240" w:line="360" w:lineRule="auto"/>
      <w:ind w:left="709" w:hanging="360"/>
    </w:pPr>
    <w:rPr>
      <w:rFonts w:cs="Arial"/>
      <w:bCs/>
      <w:noProof/>
      <w:color w:val="000000" w:themeColor="text1"/>
      <w:sz w:val="22"/>
      <w:szCs w:val="22"/>
      <w:lang w:eastAsia="zh-CN"/>
    </w:rPr>
  </w:style>
  <w:style w:type="character" w:customStyle="1" w:styleId="3rdlevelChar">
    <w:name w:val="3rd level Char"/>
    <w:basedOn w:val="DefaultParagraphFont"/>
    <w:link w:val="3rdlevel"/>
    <w:rsid w:val="00910D5F"/>
    <w:rPr>
      <w:rFonts w:asciiTheme="minorHAnsi" w:hAnsiTheme="minorHAnsi" w:cs="Arial"/>
      <w:bCs/>
      <w:noProof/>
      <w:color w:val="000000" w:themeColor="text1"/>
      <w:sz w:val="22"/>
      <w:szCs w:val="22"/>
      <w:lang w:eastAsia="zh-CN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231647"/>
    <w:rPr>
      <w:color w:val="605E5C"/>
      <w:shd w:val="clear" w:color="auto" w:fill="E1DFDD"/>
    </w:rPr>
  </w:style>
  <w:style w:type="paragraph" w:customStyle="1" w:styleId="heading4-sds">
    <w:name w:val="heading 4-sds"/>
    <w:basedOn w:val="Caption"/>
    <w:link w:val="heading4-sdsChar"/>
    <w:qFormat/>
    <w:rsid w:val="00803DEB"/>
    <w:pPr>
      <w:spacing w:before="60" w:after="60" w:line="240" w:lineRule="auto"/>
      <w:ind w:left="720"/>
      <w:jc w:val="both"/>
    </w:pPr>
    <w:rPr>
      <w:rFonts w:eastAsiaTheme="minorHAnsi" w:cstheme="minorBidi"/>
      <w:bCs/>
      <w:color w:val="000000" w:themeColor="text1"/>
      <w:sz w:val="22"/>
    </w:rPr>
  </w:style>
  <w:style w:type="character" w:customStyle="1" w:styleId="CaptionChar">
    <w:name w:val="Caption Char"/>
    <w:aliases w:val="_LZ Caption - table or figure Char,4th Level Char"/>
    <w:basedOn w:val="DefaultParagraphFont"/>
    <w:link w:val="Caption"/>
    <w:rsid w:val="00803DEB"/>
    <w:rPr>
      <w:rFonts w:asciiTheme="minorHAnsi" w:hAnsiTheme="minorHAnsi"/>
      <w:i/>
      <w:sz w:val="24"/>
    </w:rPr>
  </w:style>
  <w:style w:type="character" w:customStyle="1" w:styleId="heading4-sdsChar">
    <w:name w:val="heading 4-sds Char"/>
    <w:basedOn w:val="CaptionChar"/>
    <w:link w:val="heading4-sds"/>
    <w:rsid w:val="00803DEB"/>
    <w:rPr>
      <w:rFonts w:asciiTheme="minorHAnsi" w:eastAsiaTheme="minorHAnsi" w:hAnsiTheme="minorHAnsi" w:cstheme="minorBidi"/>
      <w:bCs/>
      <w:i/>
      <w:color w:val="000000" w:themeColor="text1"/>
      <w:sz w:val="22"/>
    </w:rPr>
  </w:style>
  <w:style w:type="character" w:customStyle="1" w:styleId="crayon-v">
    <w:name w:val="crayon-v"/>
    <w:basedOn w:val="DefaultParagraphFont"/>
    <w:rsid w:val="00803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488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262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39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1459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879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1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9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6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0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7569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0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6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570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1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239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2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955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7974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0031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8483113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319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95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8619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39511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0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3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9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5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68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839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73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362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2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365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00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546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421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609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625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252801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8202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156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752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3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8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8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3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1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75555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9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28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81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650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724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084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656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005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289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5393945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7861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24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2621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612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2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50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9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8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86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86888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8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051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99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49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107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3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2397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8801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915456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510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2936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673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28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43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5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2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904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92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0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492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070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95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287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591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436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752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5261698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2022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1757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9188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18808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6609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538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150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3309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752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681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3005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4207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18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912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2266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8585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6941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797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4445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156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8049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6482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0465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15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2445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269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778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555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0516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449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9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8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04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126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8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8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08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5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588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72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757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048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244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646856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1317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871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2746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9971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803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8281">
                      <w:marLeft w:val="300"/>
                      <w:marRight w:val="30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9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7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0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8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2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42381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9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61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12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078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62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037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560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004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524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358634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939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642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716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9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4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1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7561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92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57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094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87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1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778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72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722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789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2135730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802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143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959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4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090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9880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4446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0748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243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130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0592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139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8384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4309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2537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52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4006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449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9751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7646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9349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03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261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8311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6022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580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876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5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246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739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3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9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9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1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5320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98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05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793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181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560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7706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054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7403365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436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426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389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6675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65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1978">
                      <w:marLeft w:val="300"/>
                      <w:marRight w:val="30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9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6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977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1932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150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226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6734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4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0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0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1290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2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2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84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73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962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445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93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778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7023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197914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1693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4423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763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5537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0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797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2020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154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00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9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8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5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2636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60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428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827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549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246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4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806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902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019969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9137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4686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34347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3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0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9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3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2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60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1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99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334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62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922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42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616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909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8826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5129084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949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1640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98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7935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35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6526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896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62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5636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3685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2015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5634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64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6498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138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91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2932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162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4642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92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6838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773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34" Type="http://schemas.openxmlformats.org/officeDocument/2006/relationships/hyperlink" Target="http://parquet.io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5" Type="http://schemas.openxmlformats.org/officeDocument/2006/relationships/image" Target="media/image4.png"/><Relationship Id="rId33" Type="http://schemas.openxmlformats.org/officeDocument/2006/relationships/hyperlink" Target="https://spark.apache.org/docs/1.1.0/api/scala/index.html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3.png"/><Relationship Id="rId32" Type="http://schemas.openxmlformats.org/officeDocument/2006/relationships/hyperlink" Target="https://spark.apache.org/docs/1.1.0/api/scala/index.html" TargetMode="Externa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s://spark.apache.org/docs/latest/mllib-statistics.html" TargetMode="External"/><Relationship Id="rId28" Type="http://schemas.openxmlformats.org/officeDocument/2006/relationships/image" Target="media/image7.pn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31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yperlink" Target="https://spark.apache.org/docs/latest/quick-start.html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hamiltoa\Application%20Data\Microsoft\Templates\HP%20Solution%20-%20(Workstream)(Template).dot" TargetMode="External"/></Relationships>
</file>

<file path=word/theme/theme1.xml><?xml version="1.0" encoding="utf-8"?>
<a:theme xmlns:a="http://schemas.openxmlformats.org/drawingml/2006/main" name="Office Theme">
  <a:themeElements>
    <a:clrScheme name="HP Colors">
      <a:dk1>
        <a:sysClr val="windowText" lastClr="000000"/>
      </a:dk1>
      <a:lt1>
        <a:sysClr val="window" lastClr="FFFFFF"/>
      </a:lt1>
      <a:dk2>
        <a:srgbClr val="000000"/>
      </a:dk2>
      <a:lt2>
        <a:srgbClr val="E5E8E8"/>
      </a:lt2>
      <a:accent1>
        <a:srgbClr val="0096D6"/>
      </a:accent1>
      <a:accent2>
        <a:srgbClr val="F05332"/>
      </a:accent2>
      <a:accent3>
        <a:srgbClr val="B7CA34"/>
      </a:accent3>
      <a:accent4>
        <a:srgbClr val="822980"/>
      </a:accent4>
      <a:accent5>
        <a:srgbClr val="87898B"/>
      </a:accent5>
      <a:accent6>
        <a:srgbClr val="B9B8BB"/>
      </a:accent6>
      <a:hlink>
        <a:srgbClr val="0096D6"/>
      </a:hlink>
      <a:folHlink>
        <a:srgbClr val="822980"/>
      </a:folHlink>
    </a:clrScheme>
    <a:fontScheme name="HP Simplified">
      <a:majorFont>
        <a:latin typeface="HP Simplified"/>
        <a:ea typeface=""/>
        <a:cs typeface=""/>
      </a:majorFont>
      <a:minorFont>
        <a:latin typeface="HP Simplifie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92123C13C7264FB73F687CF3EEC3F0" ma:contentTypeVersion="7" ma:contentTypeDescription="Create a new document." ma:contentTypeScope="" ma:versionID="b8ed93cc4aa68258ae94138faa115a1f">
  <xsd:schema xmlns:xsd="http://www.w3.org/2001/XMLSchema" xmlns:xs="http://www.w3.org/2001/XMLSchema" xmlns:p="http://schemas.microsoft.com/office/2006/metadata/properties" xmlns:ns2="eec3e3ee-279f-480b-b73a-d8099d5f319c" xmlns:ns3="2155e96f-4e77-4c1a-81e7-814164c77a08" targetNamespace="http://schemas.microsoft.com/office/2006/metadata/properties" ma:root="true" ma:fieldsID="18800e1ff4639d29694cd01f401200b8" ns2:_="" ns3:_="">
    <xsd:import namespace="eec3e3ee-279f-480b-b73a-d8099d5f319c"/>
    <xsd:import namespace="2155e96f-4e77-4c1a-81e7-814164c77a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3e3ee-279f-480b-b73a-d8099d5f31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5e96f-4e77-4c1a-81e7-814164c77a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8259B-57A9-4666-B546-7A95334D39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D3B673-DC62-4561-93D9-1D1F77BC66F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E85FE94-0069-4672-9241-6E335DB42F2F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ABF1BD6-C456-4147-BB9D-6D269BEA3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c3e3ee-279f-480b-b73a-d8099d5f319c"/>
    <ds:schemaRef ds:uri="2155e96f-4e77-4c1a-81e7-814164c77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D810BBD-7600-FA48-A55A-466AD3143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Settings\hamiltoa\Application Data\Microsoft\Templates\HP Solution - (Workstream)(Template).dot</Template>
  <TotalTime>98</TotalTime>
  <Pages>28</Pages>
  <Words>2811</Words>
  <Characters>16028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HPE Composable Fabric D_I SDG 27Nov18</vt:lpstr>
      <vt:lpstr>Bank Muscat Storage Escalation</vt:lpstr>
    </vt:vector>
  </TitlesOfParts>
  <Manager>Diego Muehlematter</Manager>
  <Company>HP</Company>
  <LinksUpToDate>false</LinksUpToDate>
  <CharactersWithSpaces>18802</CharactersWithSpaces>
  <SharedDoc>false</SharedDoc>
  <HLinks>
    <vt:vector size="264" baseType="variant">
      <vt:variant>
        <vt:i4>1835069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_Toc229222497</vt:lpwstr>
      </vt:variant>
      <vt:variant>
        <vt:i4>1835069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_Toc229222496</vt:lpwstr>
      </vt:variant>
      <vt:variant>
        <vt:i4>1835069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_Toc229222495</vt:lpwstr>
      </vt:variant>
      <vt:variant>
        <vt:i4>1835069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_Toc229222494</vt:lpwstr>
      </vt:variant>
      <vt:variant>
        <vt:i4>1835069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_Toc229222493</vt:lpwstr>
      </vt:variant>
      <vt:variant>
        <vt:i4>1835069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_Toc229222492</vt:lpwstr>
      </vt:variant>
      <vt:variant>
        <vt:i4>1835069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_Toc229222491</vt:lpwstr>
      </vt:variant>
      <vt:variant>
        <vt:i4>1835069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_Toc229222490</vt:lpwstr>
      </vt:variant>
      <vt:variant>
        <vt:i4>1900605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_Toc229222489</vt:lpwstr>
      </vt:variant>
      <vt:variant>
        <vt:i4>1900605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_Toc229222488</vt:lpwstr>
      </vt:variant>
      <vt:variant>
        <vt:i4>1900605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_Toc229222487</vt:lpwstr>
      </vt:variant>
      <vt:variant>
        <vt:i4>1900605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_Toc229222486</vt:lpwstr>
      </vt:variant>
      <vt:variant>
        <vt:i4>1900605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_Toc229222485</vt:lpwstr>
      </vt:variant>
      <vt:variant>
        <vt:i4>1900605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_Toc229222484</vt:lpwstr>
      </vt:variant>
      <vt:variant>
        <vt:i4>1900605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_Toc229222483</vt:lpwstr>
      </vt:variant>
      <vt:variant>
        <vt:i4>1900605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_Toc229222482</vt:lpwstr>
      </vt:variant>
      <vt:variant>
        <vt:i4>1900605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_Toc229222481</vt:lpwstr>
      </vt:variant>
      <vt:variant>
        <vt:i4>1900605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_Toc229222480</vt:lpwstr>
      </vt:variant>
      <vt:variant>
        <vt:i4>1179709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_Toc229222479</vt:lpwstr>
      </vt:variant>
      <vt:variant>
        <vt:i4>1179709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_Toc229222478</vt:lpwstr>
      </vt:variant>
      <vt:variant>
        <vt:i4>1179709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_Toc229222477</vt:lpwstr>
      </vt:variant>
      <vt:variant>
        <vt:i4>1179709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_Toc229222476</vt:lpwstr>
      </vt:variant>
      <vt:variant>
        <vt:i4>1179709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_Toc229222475</vt:lpwstr>
      </vt:variant>
      <vt:variant>
        <vt:i4>1179709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_Toc229222474</vt:lpwstr>
      </vt:variant>
      <vt:variant>
        <vt:i4>1179709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_Toc229222473</vt:lpwstr>
      </vt:variant>
      <vt:variant>
        <vt:i4>1179709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_Toc229222472</vt:lpwstr>
      </vt:variant>
      <vt:variant>
        <vt:i4>1179709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_Toc229222471</vt:lpwstr>
      </vt:variant>
      <vt:variant>
        <vt:i4>1179709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_Toc229222470</vt:lpwstr>
      </vt:variant>
      <vt:variant>
        <vt:i4>1245245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_Toc229222469</vt:lpwstr>
      </vt:variant>
      <vt:variant>
        <vt:i4>1245245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_Toc229222468</vt:lpwstr>
      </vt:variant>
      <vt:variant>
        <vt:i4>1245245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_Toc229222467</vt:lpwstr>
      </vt:variant>
      <vt:variant>
        <vt:i4>1245245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_Toc229222466</vt:lpwstr>
      </vt:variant>
      <vt:variant>
        <vt:i4>1245245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_Toc229222465</vt:lpwstr>
      </vt:variant>
      <vt:variant>
        <vt:i4>1245245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_Toc229222464</vt:lpwstr>
      </vt:variant>
      <vt:variant>
        <vt:i4>1245245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_Toc229222463</vt:lpwstr>
      </vt:variant>
      <vt:variant>
        <vt:i4>1245245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_Toc229222462</vt:lpwstr>
      </vt:variant>
      <vt:variant>
        <vt:i4>1245245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_Toc229222461</vt:lpwstr>
      </vt:variant>
      <vt:variant>
        <vt:i4>1245245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_Toc229222460</vt:lpwstr>
      </vt:variant>
      <vt:variant>
        <vt:i4>1048637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_Toc229222459</vt:lpwstr>
      </vt:variant>
      <vt:variant>
        <vt:i4>1048637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_Toc229222458</vt:lpwstr>
      </vt:variant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_Toc229222457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_Toc229222456</vt:lpwstr>
      </vt:variant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_Toc229222455</vt:lpwstr>
      </vt:variant>
      <vt:variant>
        <vt:i4>1048637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_Toc229222454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HPE Composable Fabric D_I SDG 27Nov18</dc:title>
  <dc:subject>IPv6 Work Package 3 Report</dc:subject>
  <dc:creator>jeff.enters@hp.com</dc:creator>
  <cp:keywords>Composable Fabric</cp:keywords>
  <cp:lastModifiedBy>Devadiga, Amritha</cp:lastModifiedBy>
  <cp:revision>108</cp:revision>
  <cp:lastPrinted>2011-08-05T23:13:00Z</cp:lastPrinted>
  <dcterms:created xsi:type="dcterms:W3CDTF">2019-08-07T07:17:00Z</dcterms:created>
  <dcterms:modified xsi:type="dcterms:W3CDTF">2019-08-12T07:50:00Z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Linar Ziatdinov</vt:lpwstr>
  </property>
  <property fmtid="{D5CDD505-2E9C-101B-9397-08002B2CF9AE}" pid="3" name="_WebPortal">
    <vt:lpwstr>{http address to the project portal}</vt:lpwstr>
  </property>
  <property fmtid="{D5CDD505-2E9C-101B-9397-08002B2CF9AE}" pid="4" name="_CustomerID">
    <vt:lpwstr>Bank Muscat</vt:lpwstr>
  </property>
  <property fmtid="{D5CDD505-2E9C-101B-9397-08002B2CF9AE}" pid="5" name="_ProjectID">
    <vt:lpwstr>GD-31412</vt:lpwstr>
  </property>
  <property fmtid="{D5CDD505-2E9C-101B-9397-08002B2CF9AE}" pid="6" name="_Workstream">
    <vt:lpwstr>SAN</vt:lpwstr>
  </property>
  <property fmtid="{D5CDD505-2E9C-101B-9397-08002B2CF9AE}" pid="7" name="_NewReviewCycle">
    <vt:lpwstr/>
  </property>
  <property fmtid="{D5CDD505-2E9C-101B-9397-08002B2CF9AE}" pid="8" name="ContentType">
    <vt:lpwstr>Document</vt:lpwstr>
  </property>
  <property fmtid="{D5CDD505-2E9C-101B-9397-08002B2CF9AE}" pid="9" name="ContentTypeId">
    <vt:lpwstr>0x010100AE92123C13C7264FB73F687CF3EEC3F0</vt:lpwstr>
  </property>
  <property fmtid="{D5CDD505-2E9C-101B-9397-08002B2CF9AE}" pid="10" name="TaxKeyword">
    <vt:lpwstr>3985;#Composable Fabric|8d636eb8-9a1b-4f43-a3e9-d442af502a76</vt:lpwstr>
  </property>
  <property fmtid="{D5CDD505-2E9C-101B-9397-08002B2CF9AE}" pid="11" name="Language">
    <vt:lpwstr>2448;#English|ab69db54-b90c-463d-95f4-3e419342c9c4</vt:lpwstr>
  </property>
  <property fmtid="{D5CDD505-2E9C-101B-9397-08002B2CF9AE}" pid="12" name="Confidentiality">
    <vt:lpwstr>2194;#Internal Use Only|0c427c4b-c4a7-4741-8131-e97d204bb0f7</vt:lpwstr>
  </property>
  <property fmtid="{D5CDD505-2E9C-101B-9397-08002B2CF9AE}" pid="13" name="DocumentScope">
    <vt:lpwstr>2193;#Delivery|cdd28d4c-f590-4521-bf1b-7bff97b50fa0</vt:lpwstr>
  </property>
  <property fmtid="{D5CDD505-2E9C-101B-9397-08002B2CF9AE}" pid="14" name="DocumentType">
    <vt:lpwstr>2228;#Delivery Guide|3afab1c0-6761-482c-9dab-0722390d6894</vt:lpwstr>
  </property>
  <property fmtid="{D5CDD505-2E9C-101B-9397-08002B2CF9AE}" pid="15" name="WorkflowChangePath">
    <vt:lpwstr>024e198e-92c6-468d-ad3f-c7494a227c4f,4;2967587b-32d3-48e4-a22c-5804da81a9af,3;2967587b-32d3-48e4-a22c-5804da81a9af,3;bd4749cf-e0ea-454b-ae5d-40ae92092616,4;bd4749cf-e0ea-454b-ae5d-40ae92092616,4;bd4749cf-e0ea-454b-ae5d-40ae92092616,4;</vt:lpwstr>
  </property>
  <property fmtid="{D5CDD505-2E9C-101B-9397-08002B2CF9AE}" pid="16" name="Region">
    <vt:lpwstr/>
  </property>
  <property fmtid="{D5CDD505-2E9C-101B-9397-08002B2CF9AE}" pid="17" name="ServiceStatus">
    <vt:lpwstr/>
  </property>
  <property fmtid="{D5CDD505-2E9C-101B-9397-08002B2CF9AE}" pid="18" name="TAUseCase">
    <vt:lpwstr/>
  </property>
  <property fmtid="{D5CDD505-2E9C-101B-9397-08002B2CF9AE}" pid="19" name="Language1">
    <vt:lpwstr>2448;#English|ab69db54-b90c-463d-95f4-3e419342c9c4</vt:lpwstr>
  </property>
  <property fmtid="{D5CDD505-2E9C-101B-9397-08002B2CF9AE}" pid="20" name="Industry">
    <vt:lpwstr/>
  </property>
  <property fmtid="{D5CDD505-2E9C-101B-9397-08002B2CF9AE}" pid="21" name="TA">
    <vt:lpwstr/>
  </property>
  <property fmtid="{D5CDD505-2E9C-101B-9397-08002B2CF9AE}" pid="22" name="Country">
    <vt:lpwstr/>
  </property>
</Properties>
</file>