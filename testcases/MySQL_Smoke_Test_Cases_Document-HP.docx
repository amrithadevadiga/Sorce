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8C" w:rsidRPr="00606DAC" w:rsidRDefault="00202883" w:rsidP="0006787C">
      <w:bookmarkStart w:id="0" w:name="hp_TitlePage"/>
      <w:bookmarkStart w:id="1" w:name="hp_LogicalHeaderComplete"/>
      <w:r w:rsidRPr="008848DA">
        <w:rPr>
          <w:rFonts w:cs="Arial"/>
          <w:noProof/>
          <w:lang w:val="en-IN" w:eastAsia="en-IN"/>
        </w:rPr>
        <w:drawing>
          <wp:inline distT="0" distB="0" distL="0" distR="0">
            <wp:extent cx="1524000" cy="628650"/>
            <wp:effectExtent l="0" t="0" r="0" b="0"/>
            <wp:docPr id="25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8C" w:rsidRPr="00606DAC" w:rsidRDefault="00E64C8C" w:rsidP="0006787C"/>
    <w:p w:rsidR="00E64C8C" w:rsidRPr="00606DAC" w:rsidRDefault="00E64C8C" w:rsidP="0006787C"/>
    <w:p w:rsidR="00E64C8C" w:rsidRPr="00606DAC" w:rsidRDefault="00E64C8C" w:rsidP="0006787C"/>
    <w:p w:rsidR="00E64C8C" w:rsidRPr="00606DAC" w:rsidRDefault="00E64C8C" w:rsidP="0006787C"/>
    <w:p w:rsidR="00EC0D2E" w:rsidRPr="00606DAC" w:rsidRDefault="00EC0D2E" w:rsidP="0006787C"/>
    <w:p w:rsidR="00E64C8C" w:rsidRPr="00606DAC" w:rsidRDefault="00E64C8C" w:rsidP="0006787C"/>
    <w:p w:rsidR="00E64C8C" w:rsidRPr="00606DAC" w:rsidRDefault="00E64C8C" w:rsidP="0006787C"/>
    <w:p w:rsidR="00B5128F" w:rsidRPr="00202883" w:rsidRDefault="00C71072" w:rsidP="0006787C">
      <w:pPr>
        <w:pStyle w:val="LZHEADLINETITLE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Smoke test</w:t>
      </w:r>
      <w:r w:rsidR="001519F5" w:rsidRPr="00EF4909">
        <w:rPr>
          <w:b/>
          <w:color w:val="00B050"/>
          <w:lang w:val="en-US"/>
        </w:rPr>
        <w:t xml:space="preserve"> DOCUMENT</w:t>
      </w:r>
    </w:p>
    <w:p w:rsidR="00A52415" w:rsidRPr="00606DAC" w:rsidRDefault="00A31702" w:rsidP="0006787C">
      <w:pPr>
        <w:pStyle w:val="LZTitlePageSubhead"/>
        <w:rPr>
          <w:lang w:val="en-US"/>
        </w:rPr>
      </w:pPr>
      <w:r>
        <w:rPr>
          <w:lang w:val="en-US"/>
        </w:rPr>
        <w:t>MySQL</w:t>
      </w:r>
      <w:r w:rsidR="00C84AF0">
        <w:rPr>
          <w:lang w:val="en-US"/>
        </w:rPr>
        <w:t xml:space="preserve"> </w:t>
      </w:r>
      <w:r w:rsidR="00450367">
        <w:rPr>
          <w:lang w:val="en-US"/>
        </w:rPr>
        <w:t>S</w:t>
      </w:r>
      <w:r w:rsidR="00B44E5E">
        <w:rPr>
          <w:lang w:val="en-US"/>
        </w:rPr>
        <w:t xml:space="preserve">moke </w:t>
      </w:r>
      <w:r w:rsidR="009A3DD9">
        <w:rPr>
          <w:lang w:val="en-US"/>
        </w:rPr>
        <w:t>Test C</w:t>
      </w:r>
      <w:r w:rsidR="00C71072">
        <w:rPr>
          <w:lang w:val="en-US"/>
        </w:rPr>
        <w:t>ases</w:t>
      </w:r>
      <w:r w:rsidR="00B44E5E">
        <w:rPr>
          <w:lang w:val="en-US"/>
        </w:rPr>
        <w:t xml:space="preserve"> </w:t>
      </w:r>
    </w:p>
    <w:p w:rsidR="00B5128F" w:rsidRPr="00606DAC" w:rsidRDefault="00A52415" w:rsidP="0006787C">
      <w:pPr>
        <w:pStyle w:val="LZTitlePageSubhead"/>
        <w:rPr>
          <w:lang w:val="en-US"/>
        </w:rPr>
      </w:pPr>
      <w:r w:rsidRPr="00606DAC">
        <w:rPr>
          <w:lang w:val="en-US"/>
        </w:rPr>
        <w:tab/>
      </w:r>
    </w:p>
    <w:p w:rsidR="00A52415" w:rsidRPr="00606DAC" w:rsidRDefault="00A52415" w:rsidP="0006787C">
      <w:pPr>
        <w:pStyle w:val="LZTitlePageSubhead"/>
        <w:rPr>
          <w:lang w:val="en-US"/>
        </w:rPr>
      </w:pPr>
    </w:p>
    <w:p w:rsidR="00122FBE" w:rsidRPr="00606DAC" w:rsidRDefault="00122FBE" w:rsidP="0006787C">
      <w:pPr>
        <w:pStyle w:val="LZTitlePageSubhead"/>
        <w:rPr>
          <w:lang w:val="en-US"/>
        </w:rPr>
      </w:pPr>
    </w:p>
    <w:p w:rsidR="00B5128F" w:rsidRPr="00606DAC" w:rsidRDefault="00B5128F" w:rsidP="0006787C">
      <w:pPr>
        <w:rPr>
          <w:lang w:eastAsia="en-GB"/>
        </w:rPr>
      </w:pPr>
    </w:p>
    <w:p w:rsidR="00E64C8C" w:rsidRPr="00606DAC" w:rsidRDefault="00237C78" w:rsidP="0006787C">
      <w:pPr>
        <w:pStyle w:val="LZTitlePage-details"/>
      </w:pPr>
      <w:r w:rsidRPr="00606DAC">
        <w:t>Date Prepared:</w:t>
      </w:r>
      <w:r w:rsidR="00A52415" w:rsidRPr="00606DAC">
        <w:t xml:space="preserve"> </w:t>
      </w:r>
      <w:r w:rsidR="00FF7230">
        <w:t>August</w:t>
      </w:r>
      <w:r w:rsidR="002C04F8">
        <w:t xml:space="preserve"> 2019</w:t>
      </w:r>
    </w:p>
    <w:p w:rsidR="00850E94" w:rsidRPr="00606DAC" w:rsidRDefault="00850E94" w:rsidP="0006787C">
      <w:pPr>
        <w:pStyle w:val="LZTitlePage-details"/>
        <w:sectPr w:rsidR="00850E94" w:rsidRPr="00606DAC" w:rsidSect="000A2449">
          <w:headerReference w:type="default" r:id="rId13"/>
          <w:footerReference w:type="default" r:id="rId14"/>
          <w:type w:val="continuous"/>
          <w:pgSz w:w="11907" w:h="16839" w:code="9"/>
          <w:pgMar w:top="1440" w:right="862" w:bottom="1440" w:left="1196" w:header="907" w:footer="403" w:gutter="0"/>
          <w:cols w:space="720"/>
          <w:docGrid w:linePitch="272"/>
        </w:sectPr>
      </w:pPr>
    </w:p>
    <w:bookmarkEnd w:id="0"/>
    <w:p w:rsidR="008B74BA" w:rsidRPr="00606DAC" w:rsidRDefault="008B74BA" w:rsidP="0006787C">
      <w:pPr>
        <w:pStyle w:val="LZMischeading"/>
        <w:sectPr w:rsidR="008B74BA" w:rsidRPr="00606DAC" w:rsidSect="0088766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39" w:code="9"/>
          <w:pgMar w:top="1440" w:right="864" w:bottom="1440" w:left="1195" w:header="907" w:footer="403" w:gutter="0"/>
          <w:cols w:space="720"/>
          <w:docGrid w:linePitch="272"/>
        </w:sectPr>
      </w:pPr>
    </w:p>
    <w:p w:rsidR="00E64C8C" w:rsidRPr="00071AC4" w:rsidRDefault="00E64C8C" w:rsidP="0006787C">
      <w:pPr>
        <w:pStyle w:val="LZMischeading"/>
        <w:rPr>
          <w:b/>
        </w:rPr>
      </w:pPr>
      <w:r w:rsidRPr="00071AC4">
        <w:rPr>
          <w:b/>
        </w:rPr>
        <w:lastRenderedPageBreak/>
        <w:t>Document Information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98B8F"/>
          <w:insideV w:val="single" w:sz="4" w:space="0" w:color="898B8F"/>
        </w:tblBorders>
        <w:tblLook w:val="0020"/>
      </w:tblPr>
      <w:tblGrid>
        <w:gridCol w:w="2862"/>
        <w:gridCol w:w="2917"/>
        <w:gridCol w:w="2715"/>
        <w:gridCol w:w="1570"/>
      </w:tblGrid>
      <w:tr w:rsidR="00613BC6" w:rsidRPr="00606DAC" w:rsidTr="00EA5AE5"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898B8F"/>
              <w:right w:val="single" w:sz="4" w:space="0" w:color="898B8F"/>
              <w:tl2br w:val="nil"/>
              <w:tr2bl w:val="nil"/>
            </w:tcBorders>
            <w:shd w:val="clear" w:color="auto" w:fill="E7E3DD"/>
            <w:vAlign w:val="center"/>
          </w:tcPr>
          <w:p w:rsidR="00613BC6" w:rsidRPr="00071AC4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Cs w:val="24"/>
              </w:rPr>
            </w:pPr>
            <w:bookmarkStart w:id="3" w:name="hp_TableofContents"/>
            <w:bookmarkEnd w:id="1"/>
            <w:r w:rsidRPr="00071AC4">
              <w:rPr>
                <w:rStyle w:val="LZBody-accent"/>
                <w:rFonts w:asciiTheme="minorHAnsi" w:hAnsiTheme="minorHAnsi"/>
                <w:b/>
                <w:szCs w:val="24"/>
              </w:rPr>
              <w:t>Project Name</w:t>
            </w:r>
          </w:p>
        </w:tc>
        <w:tc>
          <w:tcPr>
            <w:tcW w:w="3578" w:type="pct"/>
            <w:gridSpan w:val="3"/>
            <w:tcBorders>
              <w:top w:val="single" w:sz="4" w:space="0" w:color="000000"/>
              <w:left w:val="single" w:sz="4" w:space="0" w:color="898B8F"/>
              <w:bottom w:val="single" w:sz="4" w:space="0" w:color="898B8F"/>
              <w:right w:val="single" w:sz="4" w:space="0" w:color="000000"/>
              <w:tl2br w:val="nil"/>
              <w:tr2bl w:val="nil"/>
            </w:tcBorders>
            <w:shd w:val="clear" w:color="auto" w:fill="E7E3DD"/>
            <w:vAlign w:val="center"/>
          </w:tcPr>
          <w:p w:rsidR="00613BC6" w:rsidRPr="00071AC4" w:rsidRDefault="00A31702" w:rsidP="00981BCC">
            <w:pPr>
              <w:pStyle w:val="LZTablecells-left"/>
              <w:rPr>
                <w:b/>
                <w:szCs w:val="24"/>
              </w:rPr>
            </w:pPr>
            <w:r>
              <w:rPr>
                <w:b/>
                <w:szCs w:val="24"/>
              </w:rPr>
              <w:t>MySQL</w:t>
            </w:r>
            <w:r w:rsidR="00F266F5">
              <w:rPr>
                <w:b/>
                <w:szCs w:val="24"/>
              </w:rPr>
              <w:t xml:space="preserve"> </w:t>
            </w:r>
            <w:r w:rsidR="00A65421" w:rsidRPr="00A65421">
              <w:rPr>
                <w:b/>
                <w:szCs w:val="24"/>
              </w:rPr>
              <w:t>Smoke Test Document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Project Owner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606DAC" w:rsidRDefault="00613BC6" w:rsidP="0006787C">
            <w:pPr>
              <w:spacing w:before="40" w:after="40"/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Document Version No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613BC6" w:rsidP="0006787C">
            <w:pPr>
              <w:spacing w:before="40" w:after="40"/>
              <w:rPr>
                <w:sz w:val="20"/>
              </w:rPr>
            </w:pPr>
            <w:r w:rsidRPr="00B573B4">
              <w:rPr>
                <w:sz w:val="20"/>
              </w:rPr>
              <w:t>1.0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Quality Review Method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>B</w:t>
            </w:r>
            <w:r w:rsidR="00613BC6" w:rsidRPr="00CE3ED7">
              <w:rPr>
                <w:sz w:val="20"/>
              </w:rPr>
              <w:t>y email/HP SharePoint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613BC6" w:rsidP="0006787C">
            <w:pPr>
              <w:spacing w:before="40" w:after="40"/>
              <w:rPr>
                <w:sz w:val="20"/>
              </w:rPr>
            </w:pP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613BC6" w:rsidP="0006787C">
            <w:pPr>
              <w:spacing w:before="40" w:after="4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Preparation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CC3FEC" w:rsidP="0006787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August</w:t>
            </w:r>
            <w:r w:rsidR="00A65421">
              <w:rPr>
                <w:sz w:val="20"/>
              </w:rPr>
              <w:t xml:space="preserve"> </w:t>
            </w:r>
            <w:r w:rsidR="00613BC6" w:rsidRPr="00B573B4">
              <w:rPr>
                <w:sz w:val="20"/>
              </w:rPr>
              <w:t>2019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 xml:space="preserve">Refer to </w:t>
            </w:r>
            <w:r w:rsidR="00613BC6" w:rsidRPr="00CE3ED7">
              <w:rPr>
                <w:sz w:val="20"/>
              </w:rPr>
              <w:t>version history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606DAC" w:rsidRDefault="00613BC6" w:rsidP="0006787C">
            <w:pPr>
              <w:spacing w:before="40" w:after="40"/>
            </w:pPr>
          </w:p>
        </w:tc>
      </w:tr>
    </w:tbl>
    <w:p w:rsidR="002B1390" w:rsidRDefault="002B1390" w:rsidP="0006787C">
      <w:pPr>
        <w:pStyle w:val="LZMischeading"/>
        <w:rPr>
          <w:highlight w:val="yellow"/>
        </w:rPr>
      </w:pPr>
    </w:p>
    <w:p w:rsidR="002B1390" w:rsidRDefault="002B1390">
      <w:pPr>
        <w:pStyle w:val="LZMischeading"/>
        <w:rPr>
          <w:highlight w:val="yellow"/>
        </w:rPr>
      </w:pPr>
    </w:p>
    <w:p w:rsidR="00E64C8C" w:rsidRPr="00202883" w:rsidRDefault="00EB3C4C">
      <w:pPr>
        <w:pStyle w:val="LZMischeading"/>
        <w:rPr>
          <w:b/>
          <w:color w:val="00B050"/>
        </w:rPr>
      </w:pPr>
      <w:r w:rsidRPr="00202883">
        <w:rPr>
          <w:color w:val="00B050"/>
        </w:rPr>
        <w:br w:type="page"/>
      </w:r>
      <w:r w:rsidR="00E64C8C" w:rsidRPr="00202883">
        <w:rPr>
          <w:b/>
          <w:color w:val="00B050"/>
        </w:rPr>
        <w:lastRenderedPageBreak/>
        <w:t>Table of Contents</w:t>
      </w:r>
    </w:p>
    <w:p w:rsidR="00CB610C" w:rsidRPr="00606DAC" w:rsidRDefault="00CB610C"/>
    <w:bookmarkStart w:id="4" w:name="_Toc9744335"/>
    <w:bookmarkStart w:id="5" w:name="_Toc19409992"/>
    <w:bookmarkEnd w:id="3"/>
    <w:p w:rsidR="00AD2978" w:rsidRDefault="008F1908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r w:rsidRPr="008F1908">
        <w:rPr>
          <w:rFonts w:cs="Arial"/>
          <w:sz w:val="18"/>
          <w:szCs w:val="18"/>
        </w:rPr>
        <w:fldChar w:fldCharType="begin"/>
      </w:r>
      <w:r w:rsidR="00F904B9" w:rsidRPr="000E41DD">
        <w:rPr>
          <w:rFonts w:cs="Arial"/>
          <w:sz w:val="18"/>
          <w:szCs w:val="18"/>
        </w:rPr>
        <w:instrText xml:space="preserve"> TOC \o "1-3" \h \z \u </w:instrText>
      </w:r>
      <w:r w:rsidRPr="008F1908">
        <w:rPr>
          <w:rFonts w:cs="Arial"/>
          <w:sz w:val="18"/>
          <w:szCs w:val="18"/>
        </w:rPr>
        <w:fldChar w:fldCharType="separate"/>
      </w:r>
      <w:hyperlink w:anchor="_Toc16504302" w:history="1">
        <w:r w:rsidR="00AD2978" w:rsidRPr="00174858">
          <w:rPr>
            <w:rStyle w:val="Hyperlink"/>
            <w:noProof/>
          </w:rPr>
          <w:t>1</w:t>
        </w:r>
        <w:r w:rsidR="00AD2978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AD2978" w:rsidRPr="00174858">
          <w:rPr>
            <w:rStyle w:val="Hyperlink"/>
            <w:noProof/>
          </w:rPr>
          <w:t>Testing basic Functionality OF HBASE</w:t>
        </w:r>
        <w:r w:rsidR="00AD2978">
          <w:rPr>
            <w:noProof/>
            <w:webHidden/>
          </w:rPr>
          <w:tab/>
        </w:r>
        <w:r w:rsidR="00AD2978">
          <w:rPr>
            <w:noProof/>
            <w:webHidden/>
          </w:rPr>
          <w:fldChar w:fldCharType="begin"/>
        </w:r>
        <w:r w:rsidR="00AD2978">
          <w:rPr>
            <w:noProof/>
            <w:webHidden/>
          </w:rPr>
          <w:instrText xml:space="preserve"> PAGEREF _Toc16504302 \h </w:instrText>
        </w:r>
        <w:r w:rsidR="00AD2978">
          <w:rPr>
            <w:noProof/>
            <w:webHidden/>
          </w:rPr>
        </w:r>
        <w:r w:rsidR="00AD2978">
          <w:rPr>
            <w:noProof/>
            <w:webHidden/>
          </w:rPr>
          <w:fldChar w:fldCharType="separate"/>
        </w:r>
        <w:r w:rsidR="00AD2978">
          <w:rPr>
            <w:noProof/>
            <w:webHidden/>
          </w:rPr>
          <w:t>4</w:t>
        </w:r>
        <w:r w:rsidR="00AD2978"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3" w:history="1">
        <w:r w:rsidRPr="00174858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Connecting to MySQL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4" w:history="1">
        <w:r w:rsidRPr="00174858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Show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5" w:history="1">
        <w:r w:rsidRPr="00174858">
          <w:rPr>
            <w:rStyle w:val="Hyperlink"/>
            <w:noProof/>
            <w:lang w:val="en-GB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6" w:history="1">
        <w:r w:rsidRPr="00174858">
          <w:rPr>
            <w:rStyle w:val="Hyperlink"/>
            <w:noProof/>
            <w:lang w:val="en-GB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Use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7" w:history="1">
        <w:r w:rsidRPr="00174858">
          <w:rPr>
            <w:rStyle w:val="Hyperlink"/>
            <w:noProof/>
            <w:lang w:val="en-GB"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Create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8" w:history="1">
        <w:r w:rsidRPr="00174858">
          <w:rPr>
            <w:rStyle w:val="Hyperlink"/>
            <w:noProof/>
            <w:lang w:val="en-GB"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Show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09" w:history="1">
        <w:r w:rsidRPr="00174858">
          <w:rPr>
            <w:rStyle w:val="Hyperlink"/>
            <w:noProof/>
            <w:lang w:val="en-GB"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Describe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10" w:history="1">
        <w:r w:rsidRPr="00174858">
          <w:rPr>
            <w:rStyle w:val="Hyperlink"/>
            <w:noProof/>
            <w:lang w:val="en-GB"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Insert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11" w:history="1">
        <w:r w:rsidRPr="00174858">
          <w:rPr>
            <w:rStyle w:val="Hyperlink"/>
            <w:noProof/>
            <w:lang w:val="en-GB"/>
          </w:rPr>
          <w:t>1.9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Select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10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12" w:history="1">
        <w:r w:rsidRPr="00174858">
          <w:rPr>
            <w:rStyle w:val="Hyperlink"/>
            <w:noProof/>
            <w:lang w:val="en-GB"/>
          </w:rPr>
          <w:t>1.10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Delete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2978" w:rsidRDefault="00AD2978">
      <w:pPr>
        <w:pStyle w:val="TOC2"/>
        <w:tabs>
          <w:tab w:val="left" w:pos="10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504313" w:history="1">
        <w:r w:rsidRPr="00174858">
          <w:rPr>
            <w:rStyle w:val="Hyperlink"/>
            <w:noProof/>
            <w:lang w:val="en-GB"/>
          </w:rPr>
          <w:t>1.11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174858">
          <w:rPr>
            <w:rStyle w:val="Hyperlink"/>
            <w:noProof/>
          </w:rPr>
          <w:t>Alter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04B9" w:rsidRPr="005B54DC" w:rsidRDefault="008F1908" w:rsidP="005B54DC">
      <w:pPr>
        <w:spacing w:line="276" w:lineRule="auto"/>
        <w:rPr>
          <w:sz w:val="22"/>
        </w:rPr>
      </w:pPr>
      <w:r w:rsidRPr="000E41DD">
        <w:rPr>
          <w:rFonts w:ascii="Arial" w:hAnsi="Arial" w:cs="Arial"/>
          <w:sz w:val="18"/>
          <w:szCs w:val="18"/>
        </w:rPr>
        <w:fldChar w:fldCharType="end"/>
      </w:r>
    </w:p>
    <w:bookmarkEnd w:id="4"/>
    <w:bookmarkEnd w:id="5"/>
    <w:p w:rsidR="00E40F71" w:rsidRPr="00E40F71" w:rsidRDefault="00E40F71" w:rsidP="00E40F71">
      <w:pPr>
        <w:spacing w:before="0"/>
        <w:rPr>
          <w:bCs/>
          <w:caps/>
          <w:sz w:val="22"/>
        </w:rPr>
      </w:pPr>
    </w:p>
    <w:p w:rsidR="00E40F71" w:rsidRPr="00F13596" w:rsidRDefault="00E40F71" w:rsidP="00E40F71">
      <w:pPr>
        <w:rPr>
          <w:rFonts w:ascii="Arial" w:hAnsi="Arial" w:cs="Arial"/>
          <w:b/>
          <w:szCs w:val="24"/>
        </w:rPr>
      </w:pPr>
    </w:p>
    <w:p w:rsidR="00A65421" w:rsidRPr="00A65421" w:rsidRDefault="00A65421" w:rsidP="00A65421">
      <w:pPr>
        <w:spacing w:before="0"/>
        <w:rPr>
          <w:bCs/>
          <w:caps/>
          <w:sz w:val="22"/>
        </w:rPr>
      </w:pPr>
    </w:p>
    <w:p w:rsidR="007A7EEE" w:rsidRDefault="007A7EEE">
      <w:pPr>
        <w:pStyle w:val="NormalWeb"/>
        <w:rPr>
          <w:rFonts w:ascii="Arial" w:hAnsi="Arial" w:cs="Arial"/>
          <w:color w:val="0000FF"/>
          <w:sz w:val="22"/>
          <w:szCs w:val="22"/>
        </w:rPr>
      </w:pPr>
    </w:p>
    <w:p w:rsidR="00C50271" w:rsidRDefault="00C50271" w:rsidP="0006787C"/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pStyle w:val="Heading1"/>
      </w:pPr>
      <w:bookmarkStart w:id="6" w:name="_Toc16504302"/>
      <w:r>
        <w:lastRenderedPageBreak/>
        <w:t xml:space="preserve">Testing basic Functionality </w:t>
      </w:r>
      <w:r w:rsidR="003B244B">
        <w:t>OF HBASE</w:t>
      </w:r>
      <w:bookmarkEnd w:id="6"/>
    </w:p>
    <w:p w:rsidR="00FF7230" w:rsidRDefault="00FF7230" w:rsidP="00FF7230"/>
    <w:p w:rsidR="00D46D3D" w:rsidRDefault="00EB2C6A" w:rsidP="00D46D3D">
      <w:pPr>
        <w:pStyle w:val="Heading2"/>
      </w:pPr>
      <w:bookmarkStart w:id="7" w:name="_Toc16504303"/>
      <w:r>
        <w:t>Connecting to MySQL s</w:t>
      </w:r>
      <w:r w:rsidR="00D46D3D">
        <w:t>erver</w:t>
      </w:r>
      <w:bookmarkEnd w:id="7"/>
    </w:p>
    <w:p w:rsidR="00FF7230" w:rsidRDefault="00FF7230" w:rsidP="00FF7230"/>
    <w:p w:rsidR="00FF7230" w:rsidRPr="00F038F2" w:rsidRDefault="00FF7230" w:rsidP="000B3FDC">
      <w:pPr>
        <w:shd w:val="clear" w:color="auto" w:fill="FFFFFF"/>
        <w:textAlignment w:val="baseline"/>
      </w:pPr>
      <w:r>
        <w:t xml:space="preserve"> </w:t>
      </w:r>
      <w:r w:rsidRPr="00F038F2">
        <w:rPr>
          <w:rFonts w:eastAsia="Times New Roman" w:cstheme="minorHAnsi"/>
          <w:color w:val="201F1E"/>
          <w:sz w:val="22"/>
          <w:szCs w:val="22"/>
        </w:rPr>
        <w:t xml:space="preserve">Run </w:t>
      </w:r>
      <w:r w:rsidR="005E61A7">
        <w:rPr>
          <w:rFonts w:eastAsia="Times New Roman" w:cstheme="minorHAnsi"/>
          <w:color w:val="201F1E"/>
          <w:sz w:val="22"/>
          <w:szCs w:val="22"/>
        </w:rPr>
        <w:t>bel</w:t>
      </w:r>
      <w:r w:rsidR="00982ED2" w:rsidRPr="00F038F2">
        <w:rPr>
          <w:rFonts w:eastAsia="Times New Roman" w:cstheme="minorHAnsi"/>
          <w:color w:val="201F1E"/>
          <w:sz w:val="22"/>
          <w:szCs w:val="22"/>
        </w:rPr>
        <w:t xml:space="preserve">ow command in bin path of mysql </w:t>
      </w:r>
      <w:r w:rsidR="008108EA" w:rsidRPr="00F038F2">
        <w:rPr>
          <w:rFonts w:eastAsia="Times New Roman" w:cstheme="minorHAnsi"/>
          <w:color w:val="201F1E"/>
          <w:sz w:val="22"/>
          <w:szCs w:val="22"/>
        </w:rPr>
        <w:t>to get connect to MySQL server</w:t>
      </w:r>
    </w:p>
    <w:p w:rsidR="000B3FDC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t>.</w:t>
      </w:r>
      <w:r w:rsidRPr="00982ED2">
        <w:rPr>
          <w:rFonts w:eastAsia="Times New Roman" w:cstheme="minorHAnsi"/>
          <w:color w:val="201F1E"/>
          <w:sz w:val="22"/>
          <w:szCs w:val="22"/>
        </w:rPr>
        <w:t>/mysql</w:t>
      </w:r>
    </w:p>
    <w:p w:rsidR="00982ED2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982ED2" w:rsidRDefault="00982ED2" w:rsidP="00DF262F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982ED2">
        <w:rPr>
          <w:rFonts w:eastAsia="Times New Roman" w:cstheme="minorHAnsi"/>
          <w:color w:val="201F1E"/>
          <w:sz w:val="22"/>
          <w:szCs w:val="22"/>
        </w:rPr>
        <w:t>Once you are connected to the MySQL server, a welcome message is displayed and the mysql&gt; prompt appears, at which SQL statements are to be s</w:t>
      </w:r>
      <w:r>
        <w:rPr>
          <w:rFonts w:eastAsia="Times New Roman" w:cstheme="minorHAnsi"/>
          <w:color w:val="201F1E"/>
          <w:sz w:val="22"/>
          <w:szCs w:val="22"/>
        </w:rPr>
        <w:t>ent to the server for execution</w:t>
      </w:r>
    </w:p>
    <w:p w:rsidR="008108EA" w:rsidRDefault="008108EA" w:rsidP="00DF262F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982ED2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  <w:drawing>
          <wp:inline distT="0" distB="0" distL="0" distR="0">
            <wp:extent cx="6253480" cy="18909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18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D46D3D">
      <w:pPr>
        <w:shd w:val="clear" w:color="auto" w:fill="FFFFFF"/>
        <w:textAlignment w:val="baseline"/>
      </w:pPr>
    </w:p>
    <w:p w:rsidR="00D46D3D" w:rsidRDefault="00D46D3D" w:rsidP="00D46D3D">
      <w:pPr>
        <w:pStyle w:val="Heading2"/>
      </w:pPr>
      <w:bookmarkStart w:id="8" w:name="_Toc16504304"/>
      <w:r>
        <w:t>Show database</w:t>
      </w:r>
      <w:bookmarkEnd w:id="8"/>
    </w:p>
    <w:p w:rsidR="00392966" w:rsidRPr="00392966" w:rsidRDefault="00392966" w:rsidP="00392966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038F2" w:rsidRDefault="00392966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 xml:space="preserve">Execute the below command </w:t>
      </w:r>
      <w:r w:rsidR="004C2434" w:rsidRPr="00F038F2">
        <w:rPr>
          <w:rFonts w:eastAsia="Times New Roman" w:cstheme="minorHAnsi"/>
          <w:color w:val="201F1E"/>
          <w:sz w:val="22"/>
          <w:szCs w:val="22"/>
        </w:rPr>
        <w:t xml:space="preserve">to </w:t>
      </w:r>
      <w:r w:rsidR="00982ED2" w:rsidRPr="00F038F2">
        <w:rPr>
          <w:rFonts w:eastAsia="Times New Roman" w:cstheme="minorHAnsi"/>
          <w:color w:val="201F1E"/>
          <w:sz w:val="22"/>
          <w:szCs w:val="22"/>
        </w:rPr>
        <w:t>show the existing databases</w:t>
      </w:r>
    </w:p>
    <w:p w:rsidR="00982ED2" w:rsidRDefault="00982ED2" w:rsidP="000D4937">
      <w:pPr>
        <w:shd w:val="clear" w:color="auto" w:fill="FFFFFF"/>
        <w:spacing w:line="360" w:lineRule="auto"/>
        <w:textAlignment w:val="baseline"/>
      </w:pPr>
      <w:r w:rsidRPr="00982ED2">
        <w:t>SHOW DATABASES;</w:t>
      </w:r>
    </w:p>
    <w:p w:rsidR="00982ED2" w:rsidRPr="00982ED2" w:rsidRDefault="00982ED2" w:rsidP="000B3FDC">
      <w:pPr>
        <w:shd w:val="clear" w:color="auto" w:fill="FFFFFF"/>
        <w:textAlignment w:val="baseline"/>
      </w:pPr>
    </w:p>
    <w:p w:rsidR="00982ED2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  <w:drawing>
          <wp:inline distT="0" distB="0" distL="0" distR="0">
            <wp:extent cx="5254625" cy="165163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4" w:rsidRDefault="00936DA4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D46D3D" w:rsidRDefault="00D46D3D" w:rsidP="000B3FDC">
      <w:pPr>
        <w:shd w:val="clear" w:color="auto" w:fill="FFFFFF"/>
        <w:textAlignment w:val="baseline"/>
        <w:rPr>
          <w:rFonts w:eastAsia="Times New Roman" w:cstheme="minorHAnsi"/>
          <w:b/>
          <w:color w:val="201F1E"/>
          <w:sz w:val="22"/>
          <w:szCs w:val="22"/>
        </w:rPr>
      </w:pPr>
    </w:p>
    <w:p w:rsidR="00D46D3D" w:rsidRDefault="00D46D3D" w:rsidP="00D46D3D">
      <w:pPr>
        <w:pStyle w:val="Heading2"/>
      </w:pPr>
      <w:bookmarkStart w:id="9" w:name="_Toc16504305"/>
      <w:r w:rsidRPr="00D46D3D">
        <w:t>Create database</w:t>
      </w:r>
      <w:bookmarkEnd w:id="9"/>
    </w:p>
    <w:p w:rsidR="00D46D3D" w:rsidRPr="00D46D3D" w:rsidRDefault="00D46D3D" w:rsidP="00D46D3D"/>
    <w:p w:rsidR="00982ED2" w:rsidRPr="00F038F2" w:rsidRDefault="00392966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 xml:space="preserve">Execute the below command </w:t>
      </w:r>
      <w:r w:rsidR="004C2434" w:rsidRPr="00F038F2">
        <w:rPr>
          <w:rFonts w:eastAsia="Times New Roman" w:cstheme="minorHAnsi"/>
          <w:color w:val="201F1E"/>
          <w:sz w:val="22"/>
          <w:szCs w:val="22"/>
        </w:rPr>
        <w:t xml:space="preserve">to </w:t>
      </w:r>
      <w:r w:rsidR="00982ED2" w:rsidRPr="00F038F2">
        <w:rPr>
          <w:rFonts w:eastAsia="Times New Roman" w:cstheme="minorHAnsi"/>
          <w:color w:val="201F1E"/>
          <w:sz w:val="22"/>
          <w:szCs w:val="22"/>
        </w:rPr>
        <w:t>create a database</w:t>
      </w:r>
    </w:p>
    <w:p w:rsidR="00982ED2" w:rsidRDefault="00982ED2" w:rsidP="000D4937">
      <w:pPr>
        <w:shd w:val="clear" w:color="auto" w:fill="FFFFFF"/>
        <w:spacing w:line="360" w:lineRule="auto"/>
        <w:textAlignment w:val="baseline"/>
      </w:pPr>
      <w:r w:rsidRPr="00982ED2">
        <w:t>CREATE DATABASE pets;</w:t>
      </w:r>
    </w:p>
    <w:p w:rsidR="00936DA4" w:rsidRDefault="00936DA4" w:rsidP="000B3FDC">
      <w:pPr>
        <w:shd w:val="clear" w:color="auto" w:fill="FFFFFF"/>
        <w:textAlignment w:val="baseline"/>
      </w:pPr>
    </w:p>
    <w:p w:rsidR="00392966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  <w:drawing>
          <wp:inline distT="0" distB="0" distL="0" distR="0">
            <wp:extent cx="3856561" cy="474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EA" w:rsidRDefault="008108EA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D46D3D" w:rsidRDefault="00D46D3D" w:rsidP="00D46D3D">
      <w:pPr>
        <w:pStyle w:val="Heading2"/>
      </w:pPr>
      <w:bookmarkStart w:id="10" w:name="_Toc16504306"/>
      <w:r>
        <w:t>Use</w:t>
      </w:r>
      <w:r w:rsidRPr="00D46D3D">
        <w:t xml:space="preserve"> database</w:t>
      </w:r>
      <w:bookmarkEnd w:id="10"/>
    </w:p>
    <w:p w:rsidR="00936DA4" w:rsidRDefault="00936DA4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038F2" w:rsidRDefault="00392966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 xml:space="preserve">Execute the below command </w:t>
      </w:r>
      <w:r w:rsidR="004C2434" w:rsidRPr="00F038F2">
        <w:rPr>
          <w:rFonts w:eastAsia="Times New Roman" w:cstheme="minorHAnsi"/>
          <w:color w:val="201F1E"/>
          <w:sz w:val="22"/>
          <w:szCs w:val="22"/>
        </w:rPr>
        <w:t xml:space="preserve">to </w:t>
      </w:r>
      <w:r w:rsidR="00982ED2" w:rsidRPr="00F038F2">
        <w:rPr>
          <w:rFonts w:eastAsia="Times New Roman" w:cstheme="minorHAnsi"/>
          <w:color w:val="201F1E"/>
          <w:sz w:val="22"/>
          <w:szCs w:val="22"/>
        </w:rPr>
        <w:t xml:space="preserve">use the </w:t>
      </w:r>
      <w:r w:rsidR="004C2434" w:rsidRPr="00F038F2">
        <w:rPr>
          <w:rFonts w:eastAsia="Times New Roman" w:cstheme="minorHAnsi"/>
          <w:color w:val="201F1E"/>
          <w:sz w:val="22"/>
          <w:szCs w:val="22"/>
        </w:rPr>
        <w:t>create</w:t>
      </w:r>
      <w:r w:rsidR="00982ED2" w:rsidRPr="00F038F2">
        <w:rPr>
          <w:rFonts w:eastAsia="Times New Roman" w:cstheme="minorHAnsi"/>
          <w:color w:val="201F1E"/>
          <w:sz w:val="22"/>
          <w:szCs w:val="22"/>
        </w:rPr>
        <w:t>d</w:t>
      </w:r>
      <w:r w:rsidR="008A40ED">
        <w:rPr>
          <w:rFonts w:eastAsia="Times New Roman" w:cstheme="minorHAnsi"/>
          <w:color w:val="201F1E"/>
          <w:sz w:val="22"/>
          <w:szCs w:val="22"/>
        </w:rPr>
        <w:t xml:space="preserve"> </w:t>
      </w:r>
      <w:r w:rsidR="00936DA4" w:rsidRPr="00F038F2">
        <w:rPr>
          <w:rFonts w:eastAsia="Times New Roman" w:cstheme="minorHAnsi"/>
          <w:color w:val="201F1E"/>
          <w:sz w:val="22"/>
          <w:szCs w:val="22"/>
        </w:rPr>
        <w:t>database</w:t>
      </w:r>
    </w:p>
    <w:p w:rsidR="00936DA4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936DA4">
        <w:rPr>
          <w:rFonts w:eastAsia="Times New Roman" w:cstheme="minorHAnsi"/>
          <w:color w:val="201F1E"/>
          <w:sz w:val="22"/>
          <w:szCs w:val="22"/>
        </w:rPr>
        <w:t>USE pets</w:t>
      </w:r>
    </w:p>
    <w:p w:rsidR="00936DA4" w:rsidRPr="000B3FDC" w:rsidRDefault="00936DA4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4C2434" w:rsidRDefault="00982ED2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  <w:drawing>
          <wp:inline distT="0" distB="0" distL="0" distR="0">
            <wp:extent cx="3853846" cy="4156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1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EA" w:rsidRDefault="008108EA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D46D3D" w:rsidRDefault="00D46D3D" w:rsidP="00D46D3D">
      <w:pPr>
        <w:pStyle w:val="Heading2"/>
      </w:pPr>
      <w:bookmarkStart w:id="11" w:name="_Toc16504307"/>
      <w:r>
        <w:t>Create table</w:t>
      </w:r>
      <w:bookmarkEnd w:id="11"/>
    </w:p>
    <w:p w:rsidR="00936DA4" w:rsidRDefault="00936DA4" w:rsidP="000B3FDC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4C2434" w:rsidRPr="00F038F2" w:rsidRDefault="004C243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 xml:space="preserve">Execute the below command to </w:t>
      </w:r>
      <w:r w:rsidR="00936DA4" w:rsidRPr="00F038F2">
        <w:rPr>
          <w:rFonts w:eastAsia="Times New Roman" w:cstheme="minorHAnsi"/>
          <w:color w:val="201F1E"/>
          <w:sz w:val="22"/>
          <w:szCs w:val="22"/>
        </w:rPr>
        <w:t>create</w:t>
      </w:r>
      <w:r w:rsidRPr="00F038F2">
        <w:rPr>
          <w:rFonts w:eastAsia="Times New Roman" w:cstheme="minorHAnsi"/>
          <w:color w:val="201F1E"/>
          <w:sz w:val="22"/>
          <w:szCs w:val="22"/>
        </w:rPr>
        <w:t xml:space="preserve"> table</w:t>
      </w:r>
    </w:p>
    <w:p w:rsidR="00936DA4" w:rsidRPr="00936DA4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936DA4">
        <w:rPr>
          <w:rFonts w:eastAsia="Times New Roman" w:cstheme="minorHAnsi"/>
          <w:color w:val="201F1E"/>
          <w:sz w:val="22"/>
          <w:szCs w:val="22"/>
        </w:rPr>
        <w:t>CREATE TABLE cats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(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id              INT unsigned NOT NULL AUTO_INCREMENT, # Unique ID for the record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name            VARCHAR(150) NOT NULL,                # Name of the cat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owner           VARCHAR(150) NOT NULL,                # Owner of the cat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birth           DATE NOT NULL,                        # Birthday of the cat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PRIMARY KEY     (id)                                  # Make the id the primary key</w:t>
      </w:r>
    </w:p>
    <w:p w:rsidR="00936DA4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); </w:t>
      </w:r>
    </w:p>
    <w:p w:rsidR="00936DA4" w:rsidRDefault="00936DA4" w:rsidP="00936DA4">
      <w:pPr>
        <w:shd w:val="clear" w:color="auto" w:fill="FFFFFF"/>
        <w:textAlignment w:val="baseline"/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</w:pPr>
    </w:p>
    <w:p w:rsidR="004C2434" w:rsidRDefault="00982ED2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noProof/>
          <w:color w:val="201F1E"/>
          <w:sz w:val="22"/>
          <w:szCs w:val="22"/>
          <w:lang w:val="en-IN" w:eastAsia="en-IN"/>
        </w:rPr>
        <w:lastRenderedPageBreak/>
        <w:drawing>
          <wp:inline distT="0" distB="0" distL="0" distR="0">
            <wp:extent cx="6251118" cy="14487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144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D46D3D">
      <w:pPr>
        <w:pStyle w:val="Heading2"/>
      </w:pPr>
      <w:bookmarkStart w:id="12" w:name="_Toc16504308"/>
      <w:r>
        <w:t>Show tables</w:t>
      </w:r>
      <w:bookmarkEnd w:id="12"/>
    </w:p>
    <w:p w:rsidR="00936DA4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4C2434" w:rsidRPr="00F038F2" w:rsidRDefault="004C243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>Execute the below com</w:t>
      </w:r>
      <w:r w:rsidR="00936DA4" w:rsidRPr="00F038F2">
        <w:rPr>
          <w:rFonts w:eastAsia="Times New Roman" w:cstheme="minorHAnsi"/>
          <w:color w:val="201F1E"/>
          <w:sz w:val="22"/>
          <w:szCs w:val="22"/>
        </w:rPr>
        <w:t>mand to view the tables</w:t>
      </w:r>
    </w:p>
    <w:p w:rsidR="00FF7230" w:rsidRPr="00617049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SHOW TABLES;</w:t>
      </w:r>
    </w:p>
    <w:p w:rsidR="00D46D3D" w:rsidRPr="00936DA4" w:rsidRDefault="00D46D3D" w:rsidP="000B3FDC">
      <w:pPr>
        <w:shd w:val="clear" w:color="auto" w:fill="FFFFFF"/>
        <w:textAlignment w:val="baseline"/>
      </w:pPr>
    </w:p>
    <w:p w:rsidR="00FF7230" w:rsidRDefault="00982ED2" w:rsidP="00FF7230">
      <w:r>
        <w:rPr>
          <w:noProof/>
          <w:lang w:val="en-IN" w:eastAsia="en-IN"/>
        </w:rPr>
        <w:drawing>
          <wp:inline distT="0" distB="0" distL="0" distR="0">
            <wp:extent cx="2879725" cy="1282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FF7230"/>
    <w:p w:rsidR="00D46D3D" w:rsidRDefault="00D46D3D" w:rsidP="00D46D3D">
      <w:pPr>
        <w:pStyle w:val="Heading2"/>
      </w:pPr>
      <w:bookmarkStart w:id="13" w:name="_Toc16504309"/>
      <w:r>
        <w:t>Describe tables</w:t>
      </w:r>
      <w:bookmarkEnd w:id="13"/>
    </w:p>
    <w:p w:rsidR="00D46D3D" w:rsidRDefault="00D46D3D" w:rsidP="00FF7230"/>
    <w:p w:rsidR="00936DA4" w:rsidRPr="00F038F2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>Execute the below</w:t>
      </w:r>
      <w:r w:rsidR="008032DA">
        <w:rPr>
          <w:rFonts w:eastAsia="Times New Roman" w:cstheme="minorHAnsi"/>
          <w:color w:val="201F1E"/>
          <w:sz w:val="22"/>
          <w:szCs w:val="22"/>
        </w:rPr>
        <w:t xml:space="preserve"> command to show the</w:t>
      </w:r>
      <w:r w:rsidRPr="00F038F2">
        <w:rPr>
          <w:rFonts w:eastAsia="Times New Roman" w:cstheme="minorHAnsi"/>
          <w:color w:val="201F1E"/>
          <w:sz w:val="22"/>
          <w:szCs w:val="22"/>
        </w:rPr>
        <w:t xml:space="preserve"> information on all </w:t>
      </w:r>
      <w:r w:rsidR="008032DA">
        <w:rPr>
          <w:rFonts w:eastAsia="Times New Roman" w:cstheme="minorHAnsi"/>
          <w:color w:val="201F1E"/>
          <w:sz w:val="22"/>
          <w:szCs w:val="22"/>
        </w:rPr>
        <w:t xml:space="preserve">the </w:t>
      </w:r>
      <w:r w:rsidRPr="00F038F2">
        <w:rPr>
          <w:rFonts w:eastAsia="Times New Roman" w:cstheme="minorHAnsi"/>
          <w:color w:val="201F1E"/>
          <w:sz w:val="22"/>
          <w:szCs w:val="22"/>
        </w:rPr>
        <w:t>columns of a table</w:t>
      </w:r>
    </w:p>
    <w:p w:rsidR="00FF7230" w:rsidRPr="00617049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DESCRIBE cats;</w:t>
      </w:r>
    </w:p>
    <w:p w:rsidR="00D46D3D" w:rsidRDefault="00D46D3D" w:rsidP="00936DA4">
      <w:pPr>
        <w:shd w:val="clear" w:color="auto" w:fill="FFFFFF"/>
        <w:textAlignment w:val="baseline"/>
      </w:pPr>
    </w:p>
    <w:p w:rsidR="00FF7230" w:rsidRDefault="00982ED2" w:rsidP="00FF7230">
      <w:r>
        <w:rPr>
          <w:noProof/>
          <w:lang w:val="en-IN" w:eastAsia="en-IN"/>
        </w:rPr>
        <w:drawing>
          <wp:inline distT="0" distB="0" distL="0" distR="0">
            <wp:extent cx="5819775" cy="1657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FF7230"/>
    <w:p w:rsidR="000D4937" w:rsidRDefault="000D4937" w:rsidP="00FF7230"/>
    <w:p w:rsidR="00D46D3D" w:rsidRDefault="00D46D3D" w:rsidP="00D46D3D">
      <w:pPr>
        <w:pStyle w:val="Heading2"/>
      </w:pPr>
      <w:bookmarkStart w:id="14" w:name="_Toc16504310"/>
      <w:r>
        <w:lastRenderedPageBreak/>
        <w:t>Insert data</w:t>
      </w:r>
      <w:bookmarkEnd w:id="14"/>
    </w:p>
    <w:p w:rsidR="00D46D3D" w:rsidRDefault="00D46D3D" w:rsidP="00FF7230"/>
    <w:p w:rsidR="00936DA4" w:rsidRPr="00F038F2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038F2">
        <w:rPr>
          <w:rFonts w:eastAsia="Times New Roman" w:cstheme="minorHAnsi"/>
          <w:color w:val="201F1E"/>
          <w:sz w:val="22"/>
          <w:szCs w:val="22"/>
        </w:rPr>
        <w:t>Execute the below command to insert the data in to tables</w:t>
      </w:r>
    </w:p>
    <w:p w:rsidR="00936DA4" w:rsidRPr="00936DA4" w:rsidRDefault="00936DA4" w:rsidP="000D4937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INSERT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INTO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cats </w:t>
      </w:r>
      <w:r w:rsidRPr="00617049">
        <w:rPr>
          <w:rFonts w:eastAsia="Times New Roman" w:cstheme="minorHAnsi"/>
          <w:color w:val="201F1E"/>
          <w:sz w:val="22"/>
          <w:szCs w:val="22"/>
        </w:rPr>
        <w:t>(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name,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owner,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birth</w:t>
      </w:r>
      <w:r w:rsidRPr="00617049">
        <w:rPr>
          <w:rFonts w:eastAsia="Times New Roman" w:cstheme="minorHAnsi"/>
          <w:color w:val="201F1E"/>
          <w:sz w:val="22"/>
          <w:szCs w:val="22"/>
        </w:rPr>
        <w:t>)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VALUES</w:t>
      </w:r>
    </w:p>
    <w:p w:rsidR="00936DA4" w:rsidRPr="00936DA4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936DA4">
        <w:rPr>
          <w:rFonts w:eastAsia="Times New Roman" w:cstheme="minorHAnsi"/>
          <w:color w:val="201F1E"/>
          <w:sz w:val="22"/>
          <w:szCs w:val="22"/>
        </w:rPr>
        <w:t xml:space="preserve">  </w:t>
      </w:r>
      <w:r w:rsidRPr="00617049">
        <w:rPr>
          <w:rFonts w:eastAsia="Times New Roman" w:cstheme="minorHAnsi"/>
          <w:color w:val="201F1E"/>
          <w:sz w:val="22"/>
          <w:szCs w:val="22"/>
        </w:rPr>
        <w:t>(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'Sandy',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'Lennon',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'2015-01-03'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),</w:t>
      </w:r>
    </w:p>
    <w:p w:rsidR="00936DA4" w:rsidRPr="00936DA4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936DA4">
        <w:rPr>
          <w:rFonts w:eastAsia="Times New Roman" w:cstheme="minorHAnsi"/>
          <w:color w:val="201F1E"/>
          <w:sz w:val="22"/>
          <w:szCs w:val="22"/>
        </w:rPr>
        <w:t xml:space="preserve">  </w:t>
      </w:r>
      <w:r w:rsidRPr="00617049">
        <w:rPr>
          <w:rFonts w:eastAsia="Times New Roman" w:cstheme="minorHAnsi"/>
          <w:color w:val="201F1E"/>
          <w:sz w:val="22"/>
          <w:szCs w:val="22"/>
        </w:rPr>
        <w:t>(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'Cookie',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'Casey',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'2013-11-13'</w:t>
      </w:r>
      <w:r w:rsidRPr="00936DA4">
        <w:rPr>
          <w:rFonts w:eastAsia="Times New Roman" w:cstheme="minorHAnsi"/>
          <w:color w:val="201F1E"/>
          <w:sz w:val="22"/>
          <w:szCs w:val="22"/>
        </w:rPr>
        <w:t xml:space="preserve"> </w:t>
      </w:r>
      <w:r w:rsidRPr="00617049">
        <w:rPr>
          <w:rFonts w:eastAsia="Times New Roman" w:cstheme="minorHAnsi"/>
          <w:color w:val="201F1E"/>
          <w:sz w:val="22"/>
          <w:szCs w:val="22"/>
        </w:rPr>
        <w:t>),</w:t>
      </w:r>
    </w:p>
    <w:p w:rsidR="00982ED2" w:rsidRPr="00617049" w:rsidRDefault="00936DA4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 xml:space="preserve">  ( 'Charlie', 'River', '2016-05-21' );</w:t>
      </w:r>
    </w:p>
    <w:p w:rsidR="00982ED2" w:rsidRDefault="00982ED2" w:rsidP="00FF7230">
      <w:r>
        <w:rPr>
          <w:noProof/>
          <w:lang w:val="en-IN" w:eastAsia="en-IN"/>
        </w:rPr>
        <w:drawing>
          <wp:inline distT="0" distB="0" distL="0" distR="0">
            <wp:extent cx="5172710" cy="118745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FF7230"/>
    <w:p w:rsidR="00D46D3D" w:rsidRDefault="00EB2C6A" w:rsidP="00D46D3D">
      <w:pPr>
        <w:pStyle w:val="Heading2"/>
      </w:pPr>
      <w:bookmarkStart w:id="15" w:name="_Toc16504311"/>
      <w:r>
        <w:t>Select d</w:t>
      </w:r>
      <w:r w:rsidR="00D46D3D">
        <w:t>ata</w:t>
      </w:r>
      <w:bookmarkEnd w:id="15"/>
    </w:p>
    <w:p w:rsidR="00D46D3D" w:rsidRDefault="00D46D3D" w:rsidP="00FF7230"/>
    <w:p w:rsidR="00936DA4" w:rsidRPr="00AB5D81" w:rsidRDefault="008E1D90" w:rsidP="000D4937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AB5D81">
        <w:rPr>
          <w:rFonts w:eastAsia="Times New Roman" w:cstheme="minorHAnsi"/>
          <w:color w:val="201F1E"/>
          <w:sz w:val="22"/>
          <w:szCs w:val="22"/>
        </w:rPr>
        <w:t>Execute the below command to retrieve</w:t>
      </w:r>
      <w:r w:rsidR="00936DA4" w:rsidRPr="00AB5D81">
        <w:rPr>
          <w:rFonts w:eastAsia="Times New Roman" w:cstheme="minorHAnsi"/>
          <w:color w:val="201F1E"/>
          <w:sz w:val="22"/>
          <w:szCs w:val="22"/>
        </w:rPr>
        <w:t xml:space="preserve"> records from a table </w:t>
      </w:r>
    </w:p>
    <w:p w:rsidR="00982ED2" w:rsidRPr="00617049" w:rsidRDefault="00936DA4" w:rsidP="000D4937">
      <w:p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SELECT * FROM cats;</w:t>
      </w:r>
    </w:p>
    <w:p w:rsidR="00617049" w:rsidRDefault="00617049" w:rsidP="00936DA4">
      <w:pPr>
        <w:shd w:val="clear" w:color="auto" w:fill="FFFFFF"/>
        <w:textAlignment w:val="baseline"/>
      </w:pPr>
    </w:p>
    <w:p w:rsidR="00982ED2" w:rsidRDefault="00982ED2" w:rsidP="00FF7230">
      <w:r>
        <w:rPr>
          <w:noProof/>
          <w:lang w:val="en-IN" w:eastAsia="en-IN"/>
        </w:rPr>
        <w:drawing>
          <wp:inline distT="0" distB="0" distL="0" distR="0">
            <wp:extent cx="4053205" cy="1345914"/>
            <wp:effectExtent l="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34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049" w:rsidRDefault="00617049" w:rsidP="00FF7230"/>
    <w:p w:rsidR="00D46D3D" w:rsidRPr="00AB5D81" w:rsidRDefault="005B3A42" w:rsidP="000D4937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AB5D81">
        <w:rPr>
          <w:rFonts w:eastAsia="Times New Roman" w:cstheme="minorHAnsi"/>
          <w:color w:val="201F1E"/>
          <w:sz w:val="22"/>
          <w:szCs w:val="22"/>
        </w:rPr>
        <w:t xml:space="preserve">Execute the below command to retrieve </w:t>
      </w:r>
      <w:r w:rsidR="00936DA4" w:rsidRPr="00AB5D81">
        <w:rPr>
          <w:rFonts w:eastAsia="Times New Roman" w:cstheme="minorHAnsi"/>
          <w:color w:val="201F1E"/>
          <w:sz w:val="22"/>
          <w:szCs w:val="22"/>
        </w:rPr>
        <w:t>specific columns and rows by a certain condition using the WHERE clause</w:t>
      </w:r>
    </w:p>
    <w:p w:rsidR="00936DA4" w:rsidRDefault="00936DA4" w:rsidP="000D4937">
      <w:p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SELECT name FROM cats WHERE owner = 'Casey';</w:t>
      </w:r>
    </w:p>
    <w:p w:rsidR="00617049" w:rsidRPr="00617049" w:rsidRDefault="00617049" w:rsidP="00936DA4">
      <w:pPr>
        <w:shd w:val="clear" w:color="auto" w:fill="FFFFFF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D46D3D" w:rsidRDefault="00982ED2" w:rsidP="00FF7230">
      <w:r>
        <w:rPr>
          <w:noProof/>
          <w:lang w:val="en-IN" w:eastAsia="en-IN"/>
        </w:rPr>
        <w:drawing>
          <wp:inline distT="0" distB="0" distL="0" distR="0">
            <wp:extent cx="5238238" cy="9810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98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96FAE" w:rsidP="00D46D3D">
      <w:pPr>
        <w:pStyle w:val="Heading2"/>
      </w:pPr>
      <w:r>
        <w:lastRenderedPageBreak/>
        <w:t xml:space="preserve"> </w:t>
      </w:r>
      <w:bookmarkStart w:id="16" w:name="_Toc16504312"/>
      <w:r w:rsidR="00D46D3D">
        <w:t xml:space="preserve">Delete </w:t>
      </w:r>
      <w:r w:rsidR="00EB2C6A">
        <w:t>d</w:t>
      </w:r>
      <w:r w:rsidR="00D46D3D">
        <w:t>ata</w:t>
      </w:r>
      <w:bookmarkEnd w:id="16"/>
    </w:p>
    <w:p w:rsidR="00617049" w:rsidRPr="00617049" w:rsidRDefault="00617049" w:rsidP="00617049"/>
    <w:p w:rsidR="00982ED2" w:rsidRPr="00F038F2" w:rsidRDefault="00087675" w:rsidP="003826F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color w:val="201F1E"/>
          <w:sz w:val="22"/>
          <w:szCs w:val="22"/>
        </w:rPr>
        <w:t>Execute the below command to delete</w:t>
      </w:r>
      <w:r w:rsidR="00936DA4" w:rsidRPr="00F038F2">
        <w:rPr>
          <w:rFonts w:eastAsia="Times New Roman" w:cstheme="minorHAnsi"/>
          <w:color w:val="201F1E"/>
          <w:sz w:val="22"/>
          <w:szCs w:val="22"/>
        </w:rPr>
        <w:t xml:space="preserve"> a record from a table</w:t>
      </w:r>
    </w:p>
    <w:p w:rsidR="00936DA4" w:rsidRPr="00617049" w:rsidRDefault="00936DA4" w:rsidP="003826F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DELETE FROM cats WHERE name='Cookie';</w:t>
      </w:r>
    </w:p>
    <w:p w:rsidR="00982ED2" w:rsidRDefault="00982ED2" w:rsidP="00FF7230">
      <w:r>
        <w:rPr>
          <w:noProof/>
          <w:lang w:val="en-IN" w:eastAsia="en-IN"/>
        </w:rPr>
        <w:drawing>
          <wp:inline distT="0" distB="0" distL="0" distR="0">
            <wp:extent cx="4176395" cy="18967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3D" w:rsidRDefault="00D46D3D" w:rsidP="00FF7230"/>
    <w:p w:rsidR="00D46D3D" w:rsidRDefault="00D96FAE" w:rsidP="00D46D3D">
      <w:pPr>
        <w:pStyle w:val="Heading2"/>
      </w:pPr>
      <w:r>
        <w:t xml:space="preserve"> </w:t>
      </w:r>
      <w:bookmarkStart w:id="17" w:name="_Toc16504313"/>
      <w:r w:rsidR="00D46D3D">
        <w:t>Alter table</w:t>
      </w:r>
      <w:bookmarkEnd w:id="17"/>
    </w:p>
    <w:p w:rsidR="00936DA4" w:rsidRDefault="00936DA4" w:rsidP="00FF7230"/>
    <w:p w:rsidR="00982ED2" w:rsidRPr="00F038F2" w:rsidRDefault="00EA39DD" w:rsidP="003826F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color w:val="201F1E"/>
          <w:sz w:val="22"/>
          <w:szCs w:val="22"/>
        </w:rPr>
        <w:t xml:space="preserve">Execute the below </w:t>
      </w:r>
      <w:bookmarkStart w:id="18" w:name="_GoBack"/>
      <w:r>
        <w:rPr>
          <w:rFonts w:eastAsia="Times New Roman" w:cstheme="minorHAnsi"/>
          <w:color w:val="201F1E"/>
          <w:sz w:val="22"/>
          <w:szCs w:val="22"/>
        </w:rPr>
        <w:t>command to add or delete</w:t>
      </w:r>
      <w:r w:rsidR="00936DA4" w:rsidRPr="00F038F2">
        <w:rPr>
          <w:rFonts w:eastAsia="Times New Roman" w:cstheme="minorHAnsi"/>
          <w:color w:val="201F1E"/>
          <w:sz w:val="22"/>
          <w:szCs w:val="22"/>
        </w:rPr>
        <w:t xml:space="preserve"> a column from a table</w:t>
      </w:r>
    </w:p>
    <w:p w:rsidR="00936DA4" w:rsidRPr="00617049" w:rsidRDefault="00936DA4" w:rsidP="003826F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617049">
        <w:rPr>
          <w:rFonts w:eastAsia="Times New Roman" w:cstheme="minorHAnsi"/>
          <w:color w:val="201F1E"/>
          <w:sz w:val="22"/>
          <w:szCs w:val="22"/>
        </w:rPr>
        <w:t>ALTER TABLE cats ADD gender CHAR(1) AFTER name;</w:t>
      </w:r>
    </w:p>
    <w:bookmarkEnd w:id="18"/>
    <w:p w:rsidR="00D46D3D" w:rsidRDefault="00D46D3D" w:rsidP="00936DA4">
      <w:pPr>
        <w:shd w:val="clear" w:color="auto" w:fill="FFFFFF"/>
        <w:textAlignment w:val="baseline"/>
      </w:pPr>
    </w:p>
    <w:p w:rsidR="00982ED2" w:rsidRDefault="00982ED2" w:rsidP="00FF7230">
      <w:r>
        <w:rPr>
          <w:noProof/>
          <w:lang w:val="en-IN" w:eastAsia="en-IN"/>
        </w:rPr>
        <w:drawing>
          <wp:inline distT="0" distB="0" distL="0" distR="0">
            <wp:extent cx="5718175" cy="26612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ED2" w:rsidSect="00951C23">
      <w:pgSz w:w="11907" w:h="16839" w:code="9"/>
      <w:pgMar w:top="1440" w:right="864" w:bottom="1276" w:left="1195" w:header="170" w:footer="403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170" w:rsidRDefault="00952170">
      <w:r>
        <w:separator/>
      </w:r>
    </w:p>
  </w:endnote>
  <w:endnote w:type="continuationSeparator" w:id="0">
    <w:p w:rsidR="00952170" w:rsidRDefault="00952170">
      <w:r>
        <w:continuationSeparator/>
      </w:r>
    </w:p>
  </w:endnote>
  <w:endnote w:type="continuationNotice" w:id="1">
    <w:p w:rsidR="00952170" w:rsidRDefault="00952170">
      <w:pPr>
        <w:spacing w:before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Futura Bk">
    <w:altName w:val="Arial"/>
    <w:charset w:val="00"/>
    <w:family w:val="swiss"/>
    <w:pitch w:val="variable"/>
    <w:sig w:usb0="A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Hv">
    <w:altName w:val="Arial"/>
    <w:charset w:val="00"/>
    <w:family w:val="swiss"/>
    <w:pitch w:val="variable"/>
    <w:sig w:usb0="00000001" w:usb1="5000204A" w:usb2="00000000" w:usb3="00000000" w:csb0="0000009F" w:csb1="00000000"/>
  </w:font>
  <w:font w:name="Futura Lt">
    <w:altName w:val="Segoe UI Semilight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margin" w:tblpYSpec="bottom"/>
      <w:tblOverlap w:val="never"/>
      <w:tblW w:w="10065" w:type="dxa"/>
      <w:tblLayout w:type="fixed"/>
      <w:tblLook w:val="04A0"/>
    </w:tblPr>
    <w:tblGrid>
      <w:gridCol w:w="7905"/>
      <w:gridCol w:w="236"/>
      <w:gridCol w:w="1606"/>
      <w:gridCol w:w="318"/>
    </w:tblGrid>
    <w:tr w:rsidR="009A3DD9" w:rsidRPr="00104AAD" w:rsidTr="00202883">
      <w:trPr>
        <w:trHeight w:val="856"/>
      </w:trPr>
      <w:tc>
        <w:tcPr>
          <w:tcW w:w="7905" w:type="dxa"/>
          <w:shd w:val="clear" w:color="auto" w:fill="auto"/>
          <w:vAlign w:val="center"/>
        </w:tcPr>
        <w:p w:rsidR="009A3DD9" w:rsidRPr="00104AAD" w:rsidRDefault="009A3DD9" w:rsidP="00202883">
          <w:pPr>
            <w:jc w:val="right"/>
            <w:rPr>
              <w:rFonts w:asciiTheme="majorHAnsi" w:hAnsiTheme="majorHAnsi"/>
              <w:b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:rsidR="009A3DD9" w:rsidRPr="00104AAD" w:rsidRDefault="009A3DD9" w:rsidP="00202883">
          <w:pPr>
            <w:jc w:val="center"/>
            <w:rPr>
              <w:rFonts w:asciiTheme="majorHAnsi" w:hAnsiTheme="majorHAnsi"/>
              <w:b/>
            </w:rPr>
          </w:pPr>
        </w:p>
      </w:tc>
      <w:tc>
        <w:tcPr>
          <w:tcW w:w="1606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9A3DD9" w:rsidRPr="00104AAD" w:rsidRDefault="009A3DD9" w:rsidP="00202883">
          <w:pPr>
            <w:jc w:val="center"/>
            <w:rPr>
              <w:rFonts w:asciiTheme="majorHAnsi" w:hAnsiTheme="majorHAnsi"/>
              <w:b/>
            </w:rPr>
          </w:pPr>
          <w:r w:rsidRPr="008848DA">
            <w:rPr>
              <w:rFonts w:cs="Arial"/>
              <w:noProof/>
              <w:lang w:val="en-IN" w:eastAsia="en-IN"/>
            </w:rPr>
            <w:drawing>
              <wp:inline distT="0" distB="0" distL="0" distR="0">
                <wp:extent cx="757879" cy="361950"/>
                <wp:effectExtent l="0" t="0" r="4445" b="0"/>
                <wp:docPr id="232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03" cy="384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" w:type="dxa"/>
          <w:shd w:val="clear" w:color="auto" w:fill="auto"/>
        </w:tcPr>
        <w:p w:rsidR="009A3DD9" w:rsidRPr="00104AAD" w:rsidRDefault="009A3DD9" w:rsidP="00202883">
          <w:pPr>
            <w:jc w:val="center"/>
            <w:rPr>
              <w:rFonts w:asciiTheme="majorHAnsi" w:hAnsiTheme="majorHAnsi"/>
              <w:b/>
            </w:rPr>
          </w:pPr>
        </w:p>
      </w:tc>
    </w:tr>
    <w:tr w:rsidR="009A3DD9" w:rsidRPr="00104AAD" w:rsidTr="00202883">
      <w:tc>
        <w:tcPr>
          <w:tcW w:w="10065" w:type="dxa"/>
          <w:gridSpan w:val="4"/>
          <w:shd w:val="clear" w:color="auto" w:fill="auto"/>
          <w:vAlign w:val="center"/>
        </w:tcPr>
        <w:p w:rsidR="009A3DD9" w:rsidRPr="00104AAD" w:rsidRDefault="009A3DD9" w:rsidP="00202883">
          <w:pPr>
            <w:jc w:val="center"/>
            <w:rPr>
              <w:rFonts w:asciiTheme="majorHAnsi" w:hAnsiTheme="majorHAnsi"/>
              <w:b/>
            </w:rPr>
          </w:pPr>
        </w:p>
      </w:tc>
    </w:tr>
  </w:tbl>
  <w:p w:rsidR="009A3DD9" w:rsidRPr="00104AAD" w:rsidRDefault="009A3DD9" w:rsidP="00B5128F">
    <w:pPr>
      <w:jc w:val="right"/>
      <w:rPr>
        <w:rFonts w:asciiTheme="majorHAnsi" w:hAnsiTheme="majorHAns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DD9" w:rsidRDefault="009A3DD9"/>
  <w:p w:rsidR="009A3DD9" w:rsidRDefault="009A3DD9"/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/>
    </w:tblPr>
    <w:tblGrid>
      <w:gridCol w:w="1285"/>
      <w:gridCol w:w="1966"/>
      <w:gridCol w:w="1455"/>
      <w:gridCol w:w="1966"/>
      <w:gridCol w:w="1455"/>
      <w:gridCol w:w="514"/>
      <w:gridCol w:w="1455"/>
    </w:tblGrid>
    <w:tr w:rsidR="009A3DD9" w:rsidTr="003C6FAA">
      <w:trPr>
        <w:gridAfter w:val="4"/>
        <w:wAfter w:w="1441" w:type="dxa"/>
      </w:trPr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:rsidR="009A3DD9" w:rsidRPr="00836DA0" w:rsidRDefault="009A3DD9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9A3DD9" w:rsidRDefault="009A3DD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F1908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8F1908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8F1908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9A3DD9" w:rsidTr="003C6FAA">
      <w:trPr>
        <w:gridAfter w:val="2"/>
        <w:wAfter w:w="1440" w:type="dxa"/>
      </w:trPr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:rsidR="009A3DD9" w:rsidRPr="00836DA0" w:rsidRDefault="009A3DD9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9A3DD9" w:rsidRDefault="009A3DD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F1908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8F1908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8F1908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9A3DD9" w:rsidTr="003C6FAA"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gridSpan w:val="2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9A3DD9" w:rsidRDefault="009A3DD9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gridSpan w:val="2"/>
          <w:tcBorders>
            <w:bottom w:val="single" w:sz="4" w:space="0" w:color="auto"/>
          </w:tcBorders>
        </w:tcPr>
        <w:p w:rsidR="009A3DD9" w:rsidRPr="00836DA0" w:rsidRDefault="009A3DD9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9A3DD9" w:rsidRDefault="009A3DD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F1908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8F1908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8F1908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9A3DD9" w:rsidTr="003C6FAA">
      <w:trPr>
        <w:gridAfter w:val="2"/>
        <w:wAfter w:w="1440" w:type="dxa"/>
      </w:trPr>
      <w:tc>
        <w:tcPr>
          <w:tcW w:w="2720" w:type="dxa"/>
          <w:tcBorders>
            <w:top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7375" w:type="dxa"/>
          <w:gridSpan w:val="4"/>
          <w:tcBorders>
            <w:top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/>
    </w:tblPr>
    <w:tblGrid>
      <w:gridCol w:w="2721"/>
      <w:gridCol w:w="4269"/>
      <w:gridCol w:w="3106"/>
    </w:tblGrid>
    <w:tr w:rsidR="009A3DD9" w:rsidRPr="00104AAD" w:rsidTr="003C6FAA">
      <w:tc>
        <w:tcPr>
          <w:tcW w:w="2720" w:type="dxa"/>
          <w:tcBorders>
            <w:bottom w:val="single" w:sz="4" w:space="0" w:color="auto"/>
          </w:tcBorders>
        </w:tcPr>
        <w:p w:rsidR="009A3DD9" w:rsidRPr="00104AAD" w:rsidRDefault="009A3DD9" w:rsidP="00202883">
          <w:pPr>
            <w:keepNext/>
            <w:keepLines/>
            <w:spacing w:before="60" w:after="20"/>
            <w:rPr>
              <w:rFonts w:asciiTheme="majorHAnsi" w:hAnsiTheme="majorHAnsi"/>
              <w:sz w:val="18"/>
            </w:rPr>
          </w:pPr>
          <w:bookmarkStart w:id="2" w:name="hp_Footer"/>
        </w:p>
      </w:tc>
      <w:tc>
        <w:tcPr>
          <w:tcW w:w="4269" w:type="dxa"/>
          <w:tcBorders>
            <w:bottom w:val="single" w:sz="4" w:space="0" w:color="auto"/>
          </w:tcBorders>
        </w:tcPr>
        <w:p w:rsidR="009A3DD9" w:rsidRPr="00104AAD" w:rsidRDefault="009A3DD9">
          <w:pPr>
            <w:spacing w:before="60" w:after="20"/>
            <w:jc w:val="center"/>
            <w:rPr>
              <w:rFonts w:asciiTheme="majorHAnsi" w:hAnsiTheme="majorHAnsi"/>
            </w:rPr>
          </w:pPr>
          <w:r w:rsidRPr="00104AAD">
            <w:rPr>
              <w:rFonts w:asciiTheme="majorHAnsi" w:hAnsiTheme="majorHAnsi"/>
            </w:rPr>
            <w:t>HP</w:t>
          </w:r>
          <w:r>
            <w:rPr>
              <w:rFonts w:asciiTheme="majorHAnsi" w:hAnsiTheme="majorHAnsi"/>
            </w:rPr>
            <w:t>E</w:t>
          </w:r>
          <w:r w:rsidRPr="00104AAD">
            <w:rPr>
              <w:rFonts w:asciiTheme="majorHAnsi" w:hAnsiTheme="majorHAnsi"/>
            </w:rPr>
            <w:t xml:space="preserve">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9A3DD9" w:rsidRPr="00104AAD" w:rsidRDefault="009A3DD9">
          <w:pPr>
            <w:spacing w:before="60" w:after="20"/>
            <w:jc w:val="right"/>
            <w:rPr>
              <w:rFonts w:asciiTheme="majorHAnsi" w:hAnsiTheme="majorHAnsi"/>
              <w:sz w:val="18"/>
            </w:rPr>
          </w:pPr>
          <w:r w:rsidRPr="00104AAD">
            <w:rPr>
              <w:rFonts w:asciiTheme="majorHAnsi" w:hAnsiTheme="majorHAnsi"/>
              <w:sz w:val="18"/>
            </w:rPr>
            <w:t xml:space="preserve">Page </w:t>
          </w:r>
          <w:r w:rsidR="008F1908" w:rsidRPr="00104AAD">
            <w:rPr>
              <w:rFonts w:asciiTheme="majorHAnsi" w:hAnsiTheme="majorHAnsi"/>
              <w:sz w:val="18"/>
            </w:rPr>
            <w:fldChar w:fldCharType="begin"/>
          </w:r>
          <w:r w:rsidRPr="00104AAD">
            <w:rPr>
              <w:rFonts w:asciiTheme="majorHAnsi" w:hAnsiTheme="majorHAnsi"/>
              <w:sz w:val="18"/>
            </w:rPr>
            <w:instrText xml:space="preserve"> PAGE  \* MERGEFORMAT </w:instrText>
          </w:r>
          <w:r w:rsidR="008F1908" w:rsidRPr="00104AAD">
            <w:rPr>
              <w:rFonts w:asciiTheme="majorHAnsi" w:hAnsiTheme="majorHAnsi"/>
              <w:sz w:val="18"/>
            </w:rPr>
            <w:fldChar w:fldCharType="separate"/>
          </w:r>
          <w:r w:rsidR="00AD2978">
            <w:rPr>
              <w:rFonts w:asciiTheme="majorHAnsi" w:hAnsiTheme="majorHAnsi"/>
              <w:noProof/>
              <w:sz w:val="18"/>
            </w:rPr>
            <w:t>7</w:t>
          </w:r>
          <w:r w:rsidR="008F1908" w:rsidRPr="00104AAD">
            <w:rPr>
              <w:rFonts w:asciiTheme="majorHAnsi" w:hAnsiTheme="majorHAnsi"/>
              <w:sz w:val="18"/>
            </w:rPr>
            <w:fldChar w:fldCharType="end"/>
          </w:r>
          <w:r w:rsidRPr="00104AAD">
            <w:rPr>
              <w:rFonts w:asciiTheme="majorHAnsi" w:hAnsiTheme="majorHAnsi"/>
              <w:sz w:val="18"/>
            </w:rPr>
            <w:t xml:space="preserve"> of </w:t>
          </w:r>
          <w:fldSimple w:instr=" NUMPAGES  \* MERGEFORMAT ">
            <w:r w:rsidR="00AD2978" w:rsidRPr="00AD2978">
              <w:rPr>
                <w:rFonts w:asciiTheme="majorHAnsi" w:hAnsiTheme="majorHAnsi"/>
                <w:noProof/>
                <w:sz w:val="18"/>
              </w:rPr>
              <w:t>8</w:t>
            </w:r>
          </w:fldSimple>
        </w:p>
      </w:tc>
    </w:tr>
    <w:tr w:rsidR="009A3DD9" w:rsidRPr="00104AAD" w:rsidTr="00F647EC">
      <w:tc>
        <w:tcPr>
          <w:tcW w:w="2720" w:type="dxa"/>
          <w:tcBorders>
            <w:top w:val="single" w:sz="4" w:space="0" w:color="auto"/>
            <w:bottom w:val="single" w:sz="4" w:space="0" w:color="auto"/>
          </w:tcBorders>
        </w:tcPr>
        <w:p w:rsidR="009A3DD9" w:rsidRPr="00104AAD" w:rsidRDefault="009A3DD9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A3DD9" w:rsidRPr="00104AAD" w:rsidRDefault="009A3DD9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tr w:rsidR="009A3DD9" w:rsidRPr="00104AAD" w:rsidTr="003C6FAA">
      <w:tc>
        <w:tcPr>
          <w:tcW w:w="2720" w:type="dxa"/>
          <w:tcBorders>
            <w:top w:val="single" w:sz="4" w:space="0" w:color="auto"/>
          </w:tcBorders>
        </w:tcPr>
        <w:p w:rsidR="009A3DD9" w:rsidRDefault="009A3DD9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  <w:p w:rsidR="009A3DD9" w:rsidRPr="00104AAD" w:rsidRDefault="009A3DD9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</w:tcBorders>
        </w:tcPr>
        <w:p w:rsidR="009A3DD9" w:rsidRPr="00104AAD" w:rsidRDefault="009A3DD9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bookmarkEnd w:id="2"/>
  </w:tbl>
  <w:p w:rsidR="009A3DD9" w:rsidRPr="00104AAD" w:rsidRDefault="009A3DD9" w:rsidP="004C1990">
    <w:pPr>
      <w:rPr>
        <w:rFonts w:asciiTheme="majorHAnsi" w:hAnsiTheme="majorHAnsi"/>
        <w:sz w:val="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DD9" w:rsidRDefault="009A3DD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170" w:rsidRDefault="00952170">
      <w:r>
        <w:separator/>
      </w:r>
    </w:p>
  </w:footnote>
  <w:footnote w:type="continuationSeparator" w:id="0">
    <w:p w:rsidR="00952170" w:rsidRDefault="00952170">
      <w:r>
        <w:continuationSeparator/>
      </w:r>
    </w:p>
  </w:footnote>
  <w:footnote w:type="continuationNotice" w:id="1">
    <w:p w:rsidR="00952170" w:rsidRDefault="00952170">
      <w:pPr>
        <w:spacing w:before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DD9" w:rsidRPr="00104AAD" w:rsidRDefault="009A3DD9">
    <w:pPr>
      <w:pStyle w:val="Header"/>
      <w:rPr>
        <w:rFonts w:asciiTheme="majorHAnsi" w:hAnsiTheme="majorHAnsi"/>
        <w:color w:val="FF0000"/>
      </w:rPr>
    </w:pPr>
    <w:r w:rsidRPr="00104AAD">
      <w:rPr>
        <w:rFonts w:asciiTheme="majorHAnsi" w:hAnsiTheme="majorHAnsi"/>
        <w:color w:val="FF0000"/>
        <w:sz w:val="36"/>
        <w:szCs w:val="36"/>
      </w:rPr>
      <w:tab/>
    </w:r>
    <w:r w:rsidRPr="00104AAD">
      <w:rPr>
        <w:rFonts w:asciiTheme="majorHAnsi" w:hAnsiTheme="majorHAnsi"/>
        <w:color w:val="FF0000"/>
        <w:sz w:val="36"/>
        <w:szCs w:val="3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DD9" w:rsidRDefault="009A3DD9"/>
  <w:p w:rsidR="009A3DD9" w:rsidRDefault="009A3DD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Look w:val="0400"/>
    </w:tblPr>
    <w:tblGrid>
      <w:gridCol w:w="2258"/>
      <w:gridCol w:w="5190"/>
      <w:gridCol w:w="2616"/>
    </w:tblGrid>
    <w:tr w:rsidR="009A3DD9" w:rsidRPr="00104AAD" w:rsidTr="00891B43">
      <w:tc>
        <w:tcPr>
          <w:tcW w:w="1180" w:type="pct"/>
          <w:shd w:val="clear" w:color="auto" w:fill="auto"/>
          <w:vAlign w:val="center"/>
        </w:tcPr>
        <w:p w:rsidR="009A3DD9" w:rsidRPr="00104AAD" w:rsidRDefault="009A3DD9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2636" w:type="pct"/>
          <w:shd w:val="clear" w:color="auto" w:fill="auto"/>
          <w:vAlign w:val="center"/>
        </w:tcPr>
        <w:p w:rsidR="009A3DD9" w:rsidRPr="00104AAD" w:rsidRDefault="00A31702" w:rsidP="00981BCC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>
            <w:rPr>
              <w:rFonts w:asciiTheme="majorHAnsi" w:hAnsiTheme="majorHAnsi"/>
              <w:b/>
            </w:rPr>
            <w:t>MySQL</w:t>
          </w:r>
          <w:r w:rsidR="009A3DD9">
            <w:rPr>
              <w:rFonts w:asciiTheme="majorHAnsi" w:hAnsiTheme="majorHAnsi"/>
              <w:b/>
            </w:rPr>
            <w:t xml:space="preserve"> Smoke Test Document</w:t>
          </w:r>
        </w:p>
      </w:tc>
      <w:tc>
        <w:tcPr>
          <w:tcW w:w="1184" w:type="pct"/>
          <w:shd w:val="clear" w:color="auto" w:fill="auto"/>
          <w:vAlign w:val="center"/>
        </w:tcPr>
        <w:p w:rsidR="009A3DD9" w:rsidRPr="00104AAD" w:rsidRDefault="009A3DD9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 w:rsidRPr="008848DA">
            <w:rPr>
              <w:rFonts w:cs="Arial"/>
              <w:noProof/>
              <w:lang w:val="en-IN" w:eastAsia="en-IN"/>
            </w:rPr>
            <w:drawing>
              <wp:inline distT="0" distB="0" distL="0" distR="0">
                <wp:extent cx="1524000" cy="628650"/>
                <wp:effectExtent l="0" t="0" r="0" b="0"/>
                <wp:docPr id="234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A3DD9" w:rsidRPr="00104AAD" w:rsidRDefault="009A3DD9" w:rsidP="00951C23">
    <w:pPr>
      <w:rPr>
        <w:rFonts w:asciiTheme="majorHAnsi" w:hAnsiTheme="majorHAnsi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DD9" w:rsidRDefault="009A3DD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4B8544A"/>
    <w:lvl w:ilvl="0">
      <w:start w:val="1"/>
      <w:numFmt w:val="bullet"/>
      <w:pStyle w:val="ListBullet2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</w:rPr>
    </w:lvl>
  </w:abstractNum>
  <w:abstractNum w:abstractNumId="1">
    <w:nsid w:val="0BA5797C"/>
    <w:multiLevelType w:val="multilevel"/>
    <w:tmpl w:val="30302AD4"/>
    <w:lvl w:ilvl="0">
      <w:start w:val="3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pStyle w:val="Nexus-Lev2NumList"/>
      <w:suff w:val="space"/>
      <w:lvlText w:val="%1.%2."/>
      <w:lvlJc w:val="left"/>
      <w:pPr>
        <w:ind w:left="5688" w:firstLine="72"/>
      </w:pPr>
    </w:lvl>
    <w:lvl w:ilvl="2">
      <w:start w:val="1"/>
      <w:numFmt w:val="decimal"/>
      <w:pStyle w:val="Nexus-Lev3NumList"/>
      <w:suff w:val="space"/>
      <w:lvlText w:val="%1.%2.%3."/>
      <w:lvlJc w:val="left"/>
      <w:pPr>
        <w:ind w:left="561" w:firstLine="432"/>
      </w:pPr>
    </w:lvl>
    <w:lvl w:ilvl="3">
      <w:start w:val="1"/>
      <w:numFmt w:val="bullet"/>
      <w:pStyle w:val="Nexus-Lev4DashList"/>
      <w:suff w:val="space"/>
      <w:lvlText w:val="–"/>
      <w:lvlJc w:val="left"/>
      <w:pPr>
        <w:ind w:left="360" w:firstLine="1224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bullet"/>
      <w:pStyle w:val="Nexus-Lev5DashList"/>
      <w:suff w:val="space"/>
      <w:lvlText w:val="–"/>
      <w:lvlJc w:val="left"/>
      <w:pPr>
        <w:ind w:left="360" w:firstLine="1512"/>
      </w:pPr>
      <w:rPr>
        <w:rFonts w:ascii="Arial" w:hAnsi="Arial" w:cs="Times New Roman" w:hint="default"/>
      </w:rPr>
    </w:lvl>
    <w:lvl w:ilvl="5">
      <w:start w:val="1"/>
      <w:numFmt w:val="bullet"/>
      <w:pStyle w:val="Nexus-Lev6DashList"/>
      <w:suff w:val="space"/>
      <w:lvlText w:val="–"/>
      <w:lvlJc w:val="left"/>
      <w:pPr>
        <w:ind w:left="360" w:firstLine="1800"/>
      </w:pPr>
      <w:rPr>
        <w:rFonts w:ascii="Arial" w:hAnsi="Arial" w:cs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ind w:left="360" w:firstLine="2160"/>
      </w:pPr>
    </w:lvl>
    <w:lvl w:ilvl="7">
      <w:start w:val="1"/>
      <w:numFmt w:val="none"/>
      <w:lvlText w:val=""/>
      <w:lvlJc w:val="left"/>
      <w:pPr>
        <w:ind w:left="360" w:firstLine="2160"/>
      </w:pPr>
    </w:lvl>
    <w:lvl w:ilvl="8">
      <w:start w:val="1"/>
      <w:numFmt w:val="none"/>
      <w:lvlText w:val=""/>
      <w:lvlJc w:val="left"/>
      <w:pPr>
        <w:ind w:left="360" w:firstLine="2160"/>
      </w:pPr>
    </w:lvl>
  </w:abstractNum>
  <w:abstractNum w:abstractNumId="2">
    <w:nsid w:val="28475B22"/>
    <w:multiLevelType w:val="hybridMultilevel"/>
    <w:tmpl w:val="26D087F8"/>
    <w:lvl w:ilvl="0" w:tplc="43301596">
      <w:start w:val="1"/>
      <w:numFmt w:val="decimal"/>
      <w:lvlText w:val="%1."/>
      <w:lvlJc w:val="left"/>
      <w:pPr>
        <w:ind w:left="1260" w:hanging="360"/>
      </w:pPr>
      <w:rPr>
        <w:rFonts w:ascii="Arial" w:eastAsiaTheme="minorHAnsi" w:hAnsi="Arial" w:cs="Arial"/>
      </w:rPr>
    </w:lvl>
    <w:lvl w:ilvl="1" w:tplc="9C34E808">
      <w:start w:val="1"/>
      <w:numFmt w:val="lowerLetter"/>
      <w:pStyle w:val="2ndLevel"/>
      <w:lvlText w:val="%2."/>
      <w:lvlJc w:val="left"/>
      <w:pPr>
        <w:ind w:left="1980" w:hanging="360"/>
      </w:pPr>
    </w:lvl>
    <w:lvl w:ilvl="2" w:tplc="FFFAA570" w:tentative="1">
      <w:start w:val="1"/>
      <w:numFmt w:val="lowerRoman"/>
      <w:lvlText w:val="%3."/>
      <w:lvlJc w:val="right"/>
      <w:pPr>
        <w:ind w:left="2700" w:hanging="180"/>
      </w:pPr>
    </w:lvl>
    <w:lvl w:ilvl="3" w:tplc="428A3EA8" w:tentative="1">
      <w:start w:val="1"/>
      <w:numFmt w:val="decimal"/>
      <w:lvlText w:val="%4."/>
      <w:lvlJc w:val="left"/>
      <w:pPr>
        <w:ind w:left="3420" w:hanging="360"/>
      </w:pPr>
    </w:lvl>
    <w:lvl w:ilvl="4" w:tplc="0BC2925A" w:tentative="1">
      <w:start w:val="1"/>
      <w:numFmt w:val="lowerLetter"/>
      <w:lvlText w:val="%5."/>
      <w:lvlJc w:val="left"/>
      <w:pPr>
        <w:ind w:left="4140" w:hanging="360"/>
      </w:pPr>
    </w:lvl>
    <w:lvl w:ilvl="5" w:tplc="FBA81DF4" w:tentative="1">
      <w:start w:val="1"/>
      <w:numFmt w:val="lowerRoman"/>
      <w:lvlText w:val="%6."/>
      <w:lvlJc w:val="right"/>
      <w:pPr>
        <w:ind w:left="4860" w:hanging="180"/>
      </w:pPr>
    </w:lvl>
    <w:lvl w:ilvl="6" w:tplc="6B4CB0B2" w:tentative="1">
      <w:start w:val="1"/>
      <w:numFmt w:val="decimal"/>
      <w:lvlText w:val="%7."/>
      <w:lvlJc w:val="left"/>
      <w:pPr>
        <w:ind w:left="5580" w:hanging="360"/>
      </w:pPr>
    </w:lvl>
    <w:lvl w:ilvl="7" w:tplc="0DAE234E" w:tentative="1">
      <w:start w:val="1"/>
      <w:numFmt w:val="lowerLetter"/>
      <w:lvlText w:val="%8."/>
      <w:lvlJc w:val="left"/>
      <w:pPr>
        <w:ind w:left="6300" w:hanging="360"/>
      </w:pPr>
    </w:lvl>
    <w:lvl w:ilvl="8" w:tplc="E1B4653C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B5E37B0"/>
    <w:multiLevelType w:val="hybridMultilevel"/>
    <w:tmpl w:val="304E7658"/>
    <w:lvl w:ilvl="0" w:tplc="37F636B4">
      <w:start w:val="1"/>
      <w:numFmt w:val="bullet"/>
      <w:pStyle w:val="LZHPEndashbullets10pt"/>
      <w:lvlText w:val="–"/>
      <w:lvlJc w:val="left"/>
      <w:pPr>
        <w:ind w:left="907" w:hanging="360"/>
      </w:pPr>
      <w:rPr>
        <w:rFonts w:ascii="Futura Bk" w:hAnsi="Futura Bk" w:hint="default"/>
      </w:rPr>
    </w:lvl>
    <w:lvl w:ilvl="1" w:tplc="0AD62200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A9C0970C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39980D48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FE96897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BC56A500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9670BBF4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18248160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A8CE7F72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47252629"/>
    <w:multiLevelType w:val="hybridMultilevel"/>
    <w:tmpl w:val="DAE885BC"/>
    <w:lvl w:ilvl="0" w:tplc="08090001">
      <w:numFmt w:val="bullet"/>
      <w:pStyle w:val="HPEndashbullets10pt"/>
      <w:lvlText w:val="–"/>
      <w:lvlJc w:val="left"/>
      <w:pPr>
        <w:tabs>
          <w:tab w:val="num" w:pos="547"/>
        </w:tabs>
        <w:ind w:left="374" w:hanging="187"/>
      </w:pPr>
      <w:rPr>
        <w:rFonts w:ascii="Futura Bk" w:eastAsia="Times New Roman" w:hAnsi="Futura Bk" w:cs="Times New Roman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4D0E48C5"/>
    <w:multiLevelType w:val="hybridMultilevel"/>
    <w:tmpl w:val="E546340A"/>
    <w:lvl w:ilvl="0" w:tplc="4009000F">
      <w:start w:val="1"/>
      <w:numFmt w:val="decimal"/>
      <w:pStyle w:val="Style1"/>
      <w:lvlText w:val="5.2.%1."/>
      <w:lvlJc w:val="left"/>
      <w:pPr>
        <w:ind w:left="908" w:hanging="360"/>
      </w:pPr>
      <w:rPr>
        <w:rFonts w:ascii="Arial Bold" w:hAnsi="Arial Bold" w:hint="default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8" w:hanging="360"/>
      </w:pPr>
    </w:lvl>
    <w:lvl w:ilvl="2" w:tplc="4009001B" w:tentative="1">
      <w:start w:val="1"/>
      <w:numFmt w:val="lowerRoman"/>
      <w:lvlText w:val="%3."/>
      <w:lvlJc w:val="right"/>
      <w:pPr>
        <w:ind w:left="2348" w:hanging="180"/>
      </w:pPr>
    </w:lvl>
    <w:lvl w:ilvl="3" w:tplc="4009000F" w:tentative="1">
      <w:start w:val="1"/>
      <w:numFmt w:val="decimal"/>
      <w:lvlText w:val="%4."/>
      <w:lvlJc w:val="left"/>
      <w:pPr>
        <w:ind w:left="3068" w:hanging="360"/>
      </w:pPr>
    </w:lvl>
    <w:lvl w:ilvl="4" w:tplc="40090019" w:tentative="1">
      <w:start w:val="1"/>
      <w:numFmt w:val="lowerLetter"/>
      <w:lvlText w:val="%5."/>
      <w:lvlJc w:val="left"/>
      <w:pPr>
        <w:ind w:left="3788" w:hanging="360"/>
      </w:pPr>
    </w:lvl>
    <w:lvl w:ilvl="5" w:tplc="4009001B" w:tentative="1">
      <w:start w:val="1"/>
      <w:numFmt w:val="lowerRoman"/>
      <w:lvlText w:val="%6."/>
      <w:lvlJc w:val="right"/>
      <w:pPr>
        <w:ind w:left="4508" w:hanging="180"/>
      </w:pPr>
    </w:lvl>
    <w:lvl w:ilvl="6" w:tplc="4009000F" w:tentative="1">
      <w:start w:val="1"/>
      <w:numFmt w:val="decimal"/>
      <w:lvlText w:val="%7."/>
      <w:lvlJc w:val="left"/>
      <w:pPr>
        <w:ind w:left="5228" w:hanging="360"/>
      </w:pPr>
    </w:lvl>
    <w:lvl w:ilvl="7" w:tplc="40090019" w:tentative="1">
      <w:start w:val="1"/>
      <w:numFmt w:val="lowerLetter"/>
      <w:lvlText w:val="%8."/>
      <w:lvlJc w:val="left"/>
      <w:pPr>
        <w:ind w:left="5948" w:hanging="360"/>
      </w:pPr>
    </w:lvl>
    <w:lvl w:ilvl="8" w:tplc="40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6">
    <w:nsid w:val="53A10FB5"/>
    <w:multiLevelType w:val="hybridMultilevel"/>
    <w:tmpl w:val="91D64B94"/>
    <w:lvl w:ilvl="0" w:tplc="4009000F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288" w:hanging="288"/>
      </w:pPr>
      <w:rPr>
        <w:rFonts w:ascii="Futura Bk" w:hAnsi="Futura Bk" w:hint="default"/>
        <w:sz w:val="20"/>
        <w:szCs w:val="20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437940"/>
    <w:multiLevelType w:val="multilevel"/>
    <w:tmpl w:val="C9543C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  <w:b/>
        <w:sz w:val="28"/>
        <w:szCs w:val="28"/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921584F"/>
    <w:multiLevelType w:val="hybridMultilevel"/>
    <w:tmpl w:val="1154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7"/>
  </w:num>
  <w:num w:numId="33">
    <w:abstractNumId w:val="7"/>
  </w:num>
  <w:num w:numId="3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ttachedTemplate r:id="rId1"/>
  <w:linkStyles/>
  <w:stylePaneFormatFilter w:val="3F01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a0NDO1MDMxNrY0NzAytTRR0lEKTi0uzszPAykwMq0FAPO64+EtAAAA"/>
  </w:docVars>
  <w:rsids>
    <w:rsidRoot w:val="006F10FE"/>
    <w:rsid w:val="00000B99"/>
    <w:rsid w:val="000010FE"/>
    <w:rsid w:val="00001529"/>
    <w:rsid w:val="000016F3"/>
    <w:rsid w:val="00002393"/>
    <w:rsid w:val="00002A1E"/>
    <w:rsid w:val="0000380F"/>
    <w:rsid w:val="00004B42"/>
    <w:rsid w:val="00004D61"/>
    <w:rsid w:val="00004EDD"/>
    <w:rsid w:val="000052CC"/>
    <w:rsid w:val="00005E4F"/>
    <w:rsid w:val="0000665E"/>
    <w:rsid w:val="00006C2B"/>
    <w:rsid w:val="00007032"/>
    <w:rsid w:val="00007290"/>
    <w:rsid w:val="000078CD"/>
    <w:rsid w:val="00007A3A"/>
    <w:rsid w:val="00007E35"/>
    <w:rsid w:val="00010EDC"/>
    <w:rsid w:val="00010EE7"/>
    <w:rsid w:val="00011449"/>
    <w:rsid w:val="000124B3"/>
    <w:rsid w:val="00013466"/>
    <w:rsid w:val="00013A8A"/>
    <w:rsid w:val="000145F4"/>
    <w:rsid w:val="00014B5C"/>
    <w:rsid w:val="00014D1B"/>
    <w:rsid w:val="000150E9"/>
    <w:rsid w:val="00015317"/>
    <w:rsid w:val="0001572C"/>
    <w:rsid w:val="0001641E"/>
    <w:rsid w:val="00016A7D"/>
    <w:rsid w:val="00017562"/>
    <w:rsid w:val="00021045"/>
    <w:rsid w:val="00023DD2"/>
    <w:rsid w:val="00024C7C"/>
    <w:rsid w:val="00025158"/>
    <w:rsid w:val="0002523A"/>
    <w:rsid w:val="0002583A"/>
    <w:rsid w:val="00025F32"/>
    <w:rsid w:val="000266A2"/>
    <w:rsid w:val="00030624"/>
    <w:rsid w:val="00030AF4"/>
    <w:rsid w:val="000313D8"/>
    <w:rsid w:val="00032C19"/>
    <w:rsid w:val="00032D86"/>
    <w:rsid w:val="0003326B"/>
    <w:rsid w:val="000345DF"/>
    <w:rsid w:val="000354DA"/>
    <w:rsid w:val="000354E5"/>
    <w:rsid w:val="00035580"/>
    <w:rsid w:val="000366D5"/>
    <w:rsid w:val="00037C38"/>
    <w:rsid w:val="00040F11"/>
    <w:rsid w:val="000412CF"/>
    <w:rsid w:val="00042725"/>
    <w:rsid w:val="00042883"/>
    <w:rsid w:val="00042FD8"/>
    <w:rsid w:val="00043FA1"/>
    <w:rsid w:val="00044B7B"/>
    <w:rsid w:val="000452FD"/>
    <w:rsid w:val="00045B52"/>
    <w:rsid w:val="0004791C"/>
    <w:rsid w:val="0004797F"/>
    <w:rsid w:val="000504F3"/>
    <w:rsid w:val="00050649"/>
    <w:rsid w:val="00050A94"/>
    <w:rsid w:val="0005102D"/>
    <w:rsid w:val="0005152C"/>
    <w:rsid w:val="000516BA"/>
    <w:rsid w:val="00052103"/>
    <w:rsid w:val="0005253C"/>
    <w:rsid w:val="00052A40"/>
    <w:rsid w:val="00053940"/>
    <w:rsid w:val="00053F3E"/>
    <w:rsid w:val="0005400A"/>
    <w:rsid w:val="0005590B"/>
    <w:rsid w:val="00055997"/>
    <w:rsid w:val="000569FE"/>
    <w:rsid w:val="00056B40"/>
    <w:rsid w:val="0005744A"/>
    <w:rsid w:val="00060097"/>
    <w:rsid w:val="000609D9"/>
    <w:rsid w:val="00060C18"/>
    <w:rsid w:val="00060DFD"/>
    <w:rsid w:val="00060F0D"/>
    <w:rsid w:val="0006284B"/>
    <w:rsid w:val="00063A73"/>
    <w:rsid w:val="000643DE"/>
    <w:rsid w:val="000646BA"/>
    <w:rsid w:val="00064B54"/>
    <w:rsid w:val="00064F13"/>
    <w:rsid w:val="00064FC6"/>
    <w:rsid w:val="000650C5"/>
    <w:rsid w:val="0006634C"/>
    <w:rsid w:val="00066568"/>
    <w:rsid w:val="0006698D"/>
    <w:rsid w:val="00066A0F"/>
    <w:rsid w:val="00067515"/>
    <w:rsid w:val="00067657"/>
    <w:rsid w:val="0006787C"/>
    <w:rsid w:val="00067BA0"/>
    <w:rsid w:val="00067C19"/>
    <w:rsid w:val="000701F6"/>
    <w:rsid w:val="00070D85"/>
    <w:rsid w:val="00071AC4"/>
    <w:rsid w:val="000721E6"/>
    <w:rsid w:val="000721F9"/>
    <w:rsid w:val="000727EE"/>
    <w:rsid w:val="000735D1"/>
    <w:rsid w:val="000735D9"/>
    <w:rsid w:val="00073B47"/>
    <w:rsid w:val="00073D72"/>
    <w:rsid w:val="00074972"/>
    <w:rsid w:val="00074C62"/>
    <w:rsid w:val="00075DE4"/>
    <w:rsid w:val="00076839"/>
    <w:rsid w:val="00077F63"/>
    <w:rsid w:val="000808EE"/>
    <w:rsid w:val="0008097A"/>
    <w:rsid w:val="00080B50"/>
    <w:rsid w:val="00081BD9"/>
    <w:rsid w:val="00082195"/>
    <w:rsid w:val="00083041"/>
    <w:rsid w:val="00083129"/>
    <w:rsid w:val="00084635"/>
    <w:rsid w:val="0008496D"/>
    <w:rsid w:val="000854A0"/>
    <w:rsid w:val="00086286"/>
    <w:rsid w:val="00086446"/>
    <w:rsid w:val="000868B5"/>
    <w:rsid w:val="000868F5"/>
    <w:rsid w:val="00087675"/>
    <w:rsid w:val="0008770A"/>
    <w:rsid w:val="00087B46"/>
    <w:rsid w:val="00090775"/>
    <w:rsid w:val="00090888"/>
    <w:rsid w:val="00090A3B"/>
    <w:rsid w:val="00090C0D"/>
    <w:rsid w:val="000913DC"/>
    <w:rsid w:val="0009155E"/>
    <w:rsid w:val="000919E8"/>
    <w:rsid w:val="000924FF"/>
    <w:rsid w:val="000934D2"/>
    <w:rsid w:val="00093B08"/>
    <w:rsid w:val="00094B80"/>
    <w:rsid w:val="0009587B"/>
    <w:rsid w:val="00095B5D"/>
    <w:rsid w:val="00095FEF"/>
    <w:rsid w:val="000965C0"/>
    <w:rsid w:val="00096BC7"/>
    <w:rsid w:val="000A0452"/>
    <w:rsid w:val="000A123C"/>
    <w:rsid w:val="000A1928"/>
    <w:rsid w:val="000A194D"/>
    <w:rsid w:val="000A1A9F"/>
    <w:rsid w:val="000A2449"/>
    <w:rsid w:val="000A2C08"/>
    <w:rsid w:val="000A39E3"/>
    <w:rsid w:val="000A41A2"/>
    <w:rsid w:val="000A4201"/>
    <w:rsid w:val="000A44CB"/>
    <w:rsid w:val="000A671C"/>
    <w:rsid w:val="000A6C77"/>
    <w:rsid w:val="000A7382"/>
    <w:rsid w:val="000A74CD"/>
    <w:rsid w:val="000B00E9"/>
    <w:rsid w:val="000B1748"/>
    <w:rsid w:val="000B35E4"/>
    <w:rsid w:val="000B3FDC"/>
    <w:rsid w:val="000B4035"/>
    <w:rsid w:val="000B6912"/>
    <w:rsid w:val="000B6BA5"/>
    <w:rsid w:val="000B7D69"/>
    <w:rsid w:val="000B7D6B"/>
    <w:rsid w:val="000C0041"/>
    <w:rsid w:val="000C06D4"/>
    <w:rsid w:val="000C0CD6"/>
    <w:rsid w:val="000C0EA5"/>
    <w:rsid w:val="000C20C6"/>
    <w:rsid w:val="000C300A"/>
    <w:rsid w:val="000C438C"/>
    <w:rsid w:val="000C5B18"/>
    <w:rsid w:val="000C629A"/>
    <w:rsid w:val="000C6EBF"/>
    <w:rsid w:val="000C772A"/>
    <w:rsid w:val="000D07D5"/>
    <w:rsid w:val="000D4937"/>
    <w:rsid w:val="000D4D4F"/>
    <w:rsid w:val="000D5453"/>
    <w:rsid w:val="000D5B47"/>
    <w:rsid w:val="000D6372"/>
    <w:rsid w:val="000D63AA"/>
    <w:rsid w:val="000D64E5"/>
    <w:rsid w:val="000D6801"/>
    <w:rsid w:val="000D7021"/>
    <w:rsid w:val="000D719D"/>
    <w:rsid w:val="000D7961"/>
    <w:rsid w:val="000E0053"/>
    <w:rsid w:val="000E01E0"/>
    <w:rsid w:val="000E2263"/>
    <w:rsid w:val="000E41DD"/>
    <w:rsid w:val="000E4620"/>
    <w:rsid w:val="000E6EA7"/>
    <w:rsid w:val="000F085D"/>
    <w:rsid w:val="000F1604"/>
    <w:rsid w:val="000F17F7"/>
    <w:rsid w:val="000F1BB7"/>
    <w:rsid w:val="000F2B6E"/>
    <w:rsid w:val="000F35D0"/>
    <w:rsid w:val="000F4BD6"/>
    <w:rsid w:val="000F4C06"/>
    <w:rsid w:val="000F4DE5"/>
    <w:rsid w:val="000F5447"/>
    <w:rsid w:val="000F5E72"/>
    <w:rsid w:val="000F5FAB"/>
    <w:rsid w:val="000F7B05"/>
    <w:rsid w:val="001009C4"/>
    <w:rsid w:val="00100A4A"/>
    <w:rsid w:val="00101952"/>
    <w:rsid w:val="00101987"/>
    <w:rsid w:val="00103E47"/>
    <w:rsid w:val="00104294"/>
    <w:rsid w:val="00104AAD"/>
    <w:rsid w:val="00105DC7"/>
    <w:rsid w:val="00107067"/>
    <w:rsid w:val="00107082"/>
    <w:rsid w:val="00110DD9"/>
    <w:rsid w:val="00111330"/>
    <w:rsid w:val="00111443"/>
    <w:rsid w:val="001132E5"/>
    <w:rsid w:val="00115133"/>
    <w:rsid w:val="0011514D"/>
    <w:rsid w:val="00115653"/>
    <w:rsid w:val="0011597D"/>
    <w:rsid w:val="00116453"/>
    <w:rsid w:val="00116F4C"/>
    <w:rsid w:val="00117870"/>
    <w:rsid w:val="00117BB2"/>
    <w:rsid w:val="00117BBF"/>
    <w:rsid w:val="00117E66"/>
    <w:rsid w:val="0012004A"/>
    <w:rsid w:val="00120A9D"/>
    <w:rsid w:val="00120CA1"/>
    <w:rsid w:val="00121DB7"/>
    <w:rsid w:val="001222A5"/>
    <w:rsid w:val="00122FBE"/>
    <w:rsid w:val="00123004"/>
    <w:rsid w:val="00123FCB"/>
    <w:rsid w:val="00124FB4"/>
    <w:rsid w:val="00125980"/>
    <w:rsid w:val="0012681B"/>
    <w:rsid w:val="00127362"/>
    <w:rsid w:val="00127760"/>
    <w:rsid w:val="00127B3D"/>
    <w:rsid w:val="0013017E"/>
    <w:rsid w:val="00130448"/>
    <w:rsid w:val="00130A6E"/>
    <w:rsid w:val="00131F61"/>
    <w:rsid w:val="00131F8E"/>
    <w:rsid w:val="00132709"/>
    <w:rsid w:val="00132A2B"/>
    <w:rsid w:val="00132F9A"/>
    <w:rsid w:val="00133038"/>
    <w:rsid w:val="0013458F"/>
    <w:rsid w:val="001353C0"/>
    <w:rsid w:val="0013589D"/>
    <w:rsid w:val="00135AE7"/>
    <w:rsid w:val="00135EEC"/>
    <w:rsid w:val="0013626B"/>
    <w:rsid w:val="0013688C"/>
    <w:rsid w:val="0013699D"/>
    <w:rsid w:val="00140130"/>
    <w:rsid w:val="001401DC"/>
    <w:rsid w:val="0014066C"/>
    <w:rsid w:val="00140874"/>
    <w:rsid w:val="0014181E"/>
    <w:rsid w:val="00141C63"/>
    <w:rsid w:val="00141EB3"/>
    <w:rsid w:val="00142E0F"/>
    <w:rsid w:val="0014359A"/>
    <w:rsid w:val="00143A46"/>
    <w:rsid w:val="00145C8D"/>
    <w:rsid w:val="00146C9E"/>
    <w:rsid w:val="001471BD"/>
    <w:rsid w:val="001471DA"/>
    <w:rsid w:val="00147A10"/>
    <w:rsid w:val="001519F5"/>
    <w:rsid w:val="00152456"/>
    <w:rsid w:val="001527CD"/>
    <w:rsid w:val="00152910"/>
    <w:rsid w:val="001538F7"/>
    <w:rsid w:val="001563A5"/>
    <w:rsid w:val="00156885"/>
    <w:rsid w:val="00156C94"/>
    <w:rsid w:val="001578CE"/>
    <w:rsid w:val="00160500"/>
    <w:rsid w:val="001605E0"/>
    <w:rsid w:val="001607CD"/>
    <w:rsid w:val="00160AF1"/>
    <w:rsid w:val="001610E2"/>
    <w:rsid w:val="00161384"/>
    <w:rsid w:val="001627F3"/>
    <w:rsid w:val="00162924"/>
    <w:rsid w:val="00166732"/>
    <w:rsid w:val="0016750F"/>
    <w:rsid w:val="00167CD4"/>
    <w:rsid w:val="00170138"/>
    <w:rsid w:val="00170F63"/>
    <w:rsid w:val="0017183B"/>
    <w:rsid w:val="00171D04"/>
    <w:rsid w:val="00171F53"/>
    <w:rsid w:val="0017204B"/>
    <w:rsid w:val="001739AD"/>
    <w:rsid w:val="00175092"/>
    <w:rsid w:val="001757B9"/>
    <w:rsid w:val="0017608E"/>
    <w:rsid w:val="001766F7"/>
    <w:rsid w:val="00177618"/>
    <w:rsid w:val="00177991"/>
    <w:rsid w:val="001801C2"/>
    <w:rsid w:val="0018057E"/>
    <w:rsid w:val="00180E39"/>
    <w:rsid w:val="00181DB5"/>
    <w:rsid w:val="00182F1A"/>
    <w:rsid w:val="001831FB"/>
    <w:rsid w:val="00183E96"/>
    <w:rsid w:val="001844F4"/>
    <w:rsid w:val="00184CC7"/>
    <w:rsid w:val="00184DB6"/>
    <w:rsid w:val="00185A31"/>
    <w:rsid w:val="0018661C"/>
    <w:rsid w:val="00187254"/>
    <w:rsid w:val="001874EB"/>
    <w:rsid w:val="0019009C"/>
    <w:rsid w:val="0019240E"/>
    <w:rsid w:val="00193B66"/>
    <w:rsid w:val="00194831"/>
    <w:rsid w:val="00195066"/>
    <w:rsid w:val="00195885"/>
    <w:rsid w:val="001958FE"/>
    <w:rsid w:val="0019689C"/>
    <w:rsid w:val="001A08A7"/>
    <w:rsid w:val="001A1C73"/>
    <w:rsid w:val="001A1D71"/>
    <w:rsid w:val="001A1F80"/>
    <w:rsid w:val="001A3C3D"/>
    <w:rsid w:val="001A5D42"/>
    <w:rsid w:val="001A6156"/>
    <w:rsid w:val="001A6BDF"/>
    <w:rsid w:val="001A7E45"/>
    <w:rsid w:val="001B1001"/>
    <w:rsid w:val="001B1D7E"/>
    <w:rsid w:val="001B25A5"/>
    <w:rsid w:val="001B3776"/>
    <w:rsid w:val="001B3B26"/>
    <w:rsid w:val="001B3C09"/>
    <w:rsid w:val="001B3C4D"/>
    <w:rsid w:val="001B46A5"/>
    <w:rsid w:val="001B695D"/>
    <w:rsid w:val="001B7785"/>
    <w:rsid w:val="001B7ACC"/>
    <w:rsid w:val="001C0756"/>
    <w:rsid w:val="001C2CC7"/>
    <w:rsid w:val="001C3AFF"/>
    <w:rsid w:val="001C4220"/>
    <w:rsid w:val="001C4788"/>
    <w:rsid w:val="001C56A8"/>
    <w:rsid w:val="001C5B9E"/>
    <w:rsid w:val="001C6620"/>
    <w:rsid w:val="001C67DB"/>
    <w:rsid w:val="001C7DCC"/>
    <w:rsid w:val="001C7DED"/>
    <w:rsid w:val="001C7F9E"/>
    <w:rsid w:val="001D0080"/>
    <w:rsid w:val="001D217D"/>
    <w:rsid w:val="001D24B9"/>
    <w:rsid w:val="001D2AAB"/>
    <w:rsid w:val="001D31B8"/>
    <w:rsid w:val="001D3D86"/>
    <w:rsid w:val="001D40AC"/>
    <w:rsid w:val="001D428B"/>
    <w:rsid w:val="001D48D1"/>
    <w:rsid w:val="001D58B2"/>
    <w:rsid w:val="001D61FC"/>
    <w:rsid w:val="001D7267"/>
    <w:rsid w:val="001D7953"/>
    <w:rsid w:val="001E021D"/>
    <w:rsid w:val="001E0842"/>
    <w:rsid w:val="001E0BC2"/>
    <w:rsid w:val="001E12C0"/>
    <w:rsid w:val="001E1380"/>
    <w:rsid w:val="001E1722"/>
    <w:rsid w:val="001E1BF3"/>
    <w:rsid w:val="001E1CC2"/>
    <w:rsid w:val="001E2B69"/>
    <w:rsid w:val="001E2CCF"/>
    <w:rsid w:val="001E350A"/>
    <w:rsid w:val="001E4E20"/>
    <w:rsid w:val="001E5C09"/>
    <w:rsid w:val="001E706E"/>
    <w:rsid w:val="001F2B51"/>
    <w:rsid w:val="001F3A42"/>
    <w:rsid w:val="001F5741"/>
    <w:rsid w:val="001F579F"/>
    <w:rsid w:val="001F5B2C"/>
    <w:rsid w:val="001F7413"/>
    <w:rsid w:val="001F755C"/>
    <w:rsid w:val="001F785D"/>
    <w:rsid w:val="001F7A28"/>
    <w:rsid w:val="002003FC"/>
    <w:rsid w:val="00200814"/>
    <w:rsid w:val="00201253"/>
    <w:rsid w:val="00201325"/>
    <w:rsid w:val="00201D94"/>
    <w:rsid w:val="002026A4"/>
    <w:rsid w:val="00202883"/>
    <w:rsid w:val="0020384C"/>
    <w:rsid w:val="00203AB2"/>
    <w:rsid w:val="00204417"/>
    <w:rsid w:val="0020450E"/>
    <w:rsid w:val="0020572F"/>
    <w:rsid w:val="0020640F"/>
    <w:rsid w:val="00207FBA"/>
    <w:rsid w:val="002106C7"/>
    <w:rsid w:val="002129B0"/>
    <w:rsid w:val="00212A10"/>
    <w:rsid w:val="002132F5"/>
    <w:rsid w:val="002133E5"/>
    <w:rsid w:val="00214E7B"/>
    <w:rsid w:val="002159FA"/>
    <w:rsid w:val="002164D5"/>
    <w:rsid w:val="0022067E"/>
    <w:rsid w:val="002209D5"/>
    <w:rsid w:val="00220C40"/>
    <w:rsid w:val="00221059"/>
    <w:rsid w:val="002219AC"/>
    <w:rsid w:val="00221EBC"/>
    <w:rsid w:val="00222970"/>
    <w:rsid w:val="00223A63"/>
    <w:rsid w:val="002251E9"/>
    <w:rsid w:val="0022705F"/>
    <w:rsid w:val="002277D9"/>
    <w:rsid w:val="00227864"/>
    <w:rsid w:val="00227BCA"/>
    <w:rsid w:val="0023028F"/>
    <w:rsid w:val="0023126B"/>
    <w:rsid w:val="002312B2"/>
    <w:rsid w:val="00231C35"/>
    <w:rsid w:val="00232C04"/>
    <w:rsid w:val="002333AD"/>
    <w:rsid w:val="002334A4"/>
    <w:rsid w:val="002339C9"/>
    <w:rsid w:val="0023409C"/>
    <w:rsid w:val="00234A50"/>
    <w:rsid w:val="00234DE2"/>
    <w:rsid w:val="002350BE"/>
    <w:rsid w:val="002357EF"/>
    <w:rsid w:val="00236B24"/>
    <w:rsid w:val="00236EFF"/>
    <w:rsid w:val="002375FE"/>
    <w:rsid w:val="00237614"/>
    <w:rsid w:val="00237C78"/>
    <w:rsid w:val="002403B1"/>
    <w:rsid w:val="002406B6"/>
    <w:rsid w:val="002408BD"/>
    <w:rsid w:val="00240D1B"/>
    <w:rsid w:val="0024133A"/>
    <w:rsid w:val="002416DE"/>
    <w:rsid w:val="002416FB"/>
    <w:rsid w:val="00241C68"/>
    <w:rsid w:val="0024249A"/>
    <w:rsid w:val="00243197"/>
    <w:rsid w:val="00244AE6"/>
    <w:rsid w:val="00245C72"/>
    <w:rsid w:val="00246D5F"/>
    <w:rsid w:val="00246E9C"/>
    <w:rsid w:val="00247295"/>
    <w:rsid w:val="002511CE"/>
    <w:rsid w:val="00251358"/>
    <w:rsid w:val="002513A9"/>
    <w:rsid w:val="0025216A"/>
    <w:rsid w:val="0025243E"/>
    <w:rsid w:val="0025247B"/>
    <w:rsid w:val="0025274B"/>
    <w:rsid w:val="00253CCC"/>
    <w:rsid w:val="00253F73"/>
    <w:rsid w:val="00254328"/>
    <w:rsid w:val="00254B19"/>
    <w:rsid w:val="00255231"/>
    <w:rsid w:val="002558A3"/>
    <w:rsid w:val="00255D4A"/>
    <w:rsid w:val="00255E6A"/>
    <w:rsid w:val="00255E8F"/>
    <w:rsid w:val="002560F0"/>
    <w:rsid w:val="00256B0A"/>
    <w:rsid w:val="00256C1D"/>
    <w:rsid w:val="002607BC"/>
    <w:rsid w:val="002609E4"/>
    <w:rsid w:val="00260AC0"/>
    <w:rsid w:val="002615EF"/>
    <w:rsid w:val="0026197A"/>
    <w:rsid w:val="00262212"/>
    <w:rsid w:val="002652FA"/>
    <w:rsid w:val="00266633"/>
    <w:rsid w:val="00266789"/>
    <w:rsid w:val="0027056E"/>
    <w:rsid w:val="00270D3A"/>
    <w:rsid w:val="00271457"/>
    <w:rsid w:val="0027166A"/>
    <w:rsid w:val="00271C0D"/>
    <w:rsid w:val="00273488"/>
    <w:rsid w:val="00273B39"/>
    <w:rsid w:val="002746B1"/>
    <w:rsid w:val="00274C60"/>
    <w:rsid w:val="00275D09"/>
    <w:rsid w:val="002763D6"/>
    <w:rsid w:val="002771FF"/>
    <w:rsid w:val="00277824"/>
    <w:rsid w:val="00280141"/>
    <w:rsid w:val="00280828"/>
    <w:rsid w:val="0028281E"/>
    <w:rsid w:val="00283A96"/>
    <w:rsid w:val="00283F44"/>
    <w:rsid w:val="00284552"/>
    <w:rsid w:val="00284813"/>
    <w:rsid w:val="00284A87"/>
    <w:rsid w:val="00285A53"/>
    <w:rsid w:val="00285BA6"/>
    <w:rsid w:val="00285C2B"/>
    <w:rsid w:val="00290A15"/>
    <w:rsid w:val="00291FCD"/>
    <w:rsid w:val="0029221B"/>
    <w:rsid w:val="002924D4"/>
    <w:rsid w:val="002927D7"/>
    <w:rsid w:val="00292D68"/>
    <w:rsid w:val="002934BB"/>
    <w:rsid w:val="00293708"/>
    <w:rsid w:val="0029590D"/>
    <w:rsid w:val="0029746D"/>
    <w:rsid w:val="002A028A"/>
    <w:rsid w:val="002A0B9A"/>
    <w:rsid w:val="002A136A"/>
    <w:rsid w:val="002A1565"/>
    <w:rsid w:val="002A307B"/>
    <w:rsid w:val="002A3932"/>
    <w:rsid w:val="002A50AE"/>
    <w:rsid w:val="002A52E9"/>
    <w:rsid w:val="002A5C45"/>
    <w:rsid w:val="002A6033"/>
    <w:rsid w:val="002A6A32"/>
    <w:rsid w:val="002A71BB"/>
    <w:rsid w:val="002B02B1"/>
    <w:rsid w:val="002B08B3"/>
    <w:rsid w:val="002B0A93"/>
    <w:rsid w:val="002B0AA6"/>
    <w:rsid w:val="002B137E"/>
    <w:rsid w:val="002B1390"/>
    <w:rsid w:val="002B271E"/>
    <w:rsid w:val="002B305C"/>
    <w:rsid w:val="002B53DA"/>
    <w:rsid w:val="002B565F"/>
    <w:rsid w:val="002B6352"/>
    <w:rsid w:val="002B7DF1"/>
    <w:rsid w:val="002C0085"/>
    <w:rsid w:val="002C04F8"/>
    <w:rsid w:val="002C097C"/>
    <w:rsid w:val="002C1953"/>
    <w:rsid w:val="002C1E9E"/>
    <w:rsid w:val="002C259D"/>
    <w:rsid w:val="002C296F"/>
    <w:rsid w:val="002C4A50"/>
    <w:rsid w:val="002C4FBC"/>
    <w:rsid w:val="002C5703"/>
    <w:rsid w:val="002C5B28"/>
    <w:rsid w:val="002C6887"/>
    <w:rsid w:val="002C691D"/>
    <w:rsid w:val="002C6980"/>
    <w:rsid w:val="002C7501"/>
    <w:rsid w:val="002C755E"/>
    <w:rsid w:val="002C7709"/>
    <w:rsid w:val="002C7995"/>
    <w:rsid w:val="002C7E55"/>
    <w:rsid w:val="002D064F"/>
    <w:rsid w:val="002D1477"/>
    <w:rsid w:val="002D2400"/>
    <w:rsid w:val="002D3D8F"/>
    <w:rsid w:val="002D3F84"/>
    <w:rsid w:val="002D42AB"/>
    <w:rsid w:val="002D5901"/>
    <w:rsid w:val="002D683A"/>
    <w:rsid w:val="002E0449"/>
    <w:rsid w:val="002E0A36"/>
    <w:rsid w:val="002E10B3"/>
    <w:rsid w:val="002E1F12"/>
    <w:rsid w:val="002E6BD4"/>
    <w:rsid w:val="002E71AA"/>
    <w:rsid w:val="002E739E"/>
    <w:rsid w:val="002E74D7"/>
    <w:rsid w:val="002E7F09"/>
    <w:rsid w:val="002F04D6"/>
    <w:rsid w:val="002F0C59"/>
    <w:rsid w:val="002F1358"/>
    <w:rsid w:val="002F1B35"/>
    <w:rsid w:val="002F1D12"/>
    <w:rsid w:val="002F24D7"/>
    <w:rsid w:val="002F2507"/>
    <w:rsid w:val="002F30B9"/>
    <w:rsid w:val="002F342C"/>
    <w:rsid w:val="002F352D"/>
    <w:rsid w:val="002F437B"/>
    <w:rsid w:val="002F4BF0"/>
    <w:rsid w:val="002F569B"/>
    <w:rsid w:val="002F5891"/>
    <w:rsid w:val="002F5CBF"/>
    <w:rsid w:val="002F7054"/>
    <w:rsid w:val="002F71B5"/>
    <w:rsid w:val="002F75D8"/>
    <w:rsid w:val="002F7E78"/>
    <w:rsid w:val="00300FB7"/>
    <w:rsid w:val="00301125"/>
    <w:rsid w:val="003012B9"/>
    <w:rsid w:val="00301F2D"/>
    <w:rsid w:val="00301FC2"/>
    <w:rsid w:val="0030275F"/>
    <w:rsid w:val="00303590"/>
    <w:rsid w:val="003035A4"/>
    <w:rsid w:val="003039A2"/>
    <w:rsid w:val="003046C2"/>
    <w:rsid w:val="00304B4B"/>
    <w:rsid w:val="00304C47"/>
    <w:rsid w:val="00305B07"/>
    <w:rsid w:val="00305EBB"/>
    <w:rsid w:val="00306099"/>
    <w:rsid w:val="0030625F"/>
    <w:rsid w:val="0030694E"/>
    <w:rsid w:val="003074A8"/>
    <w:rsid w:val="0030753A"/>
    <w:rsid w:val="0030758B"/>
    <w:rsid w:val="00307B52"/>
    <w:rsid w:val="00310247"/>
    <w:rsid w:val="00310E9B"/>
    <w:rsid w:val="003114C0"/>
    <w:rsid w:val="0031158F"/>
    <w:rsid w:val="003119B8"/>
    <w:rsid w:val="00311C63"/>
    <w:rsid w:val="00312203"/>
    <w:rsid w:val="00313B28"/>
    <w:rsid w:val="00313BC6"/>
    <w:rsid w:val="00315321"/>
    <w:rsid w:val="00315335"/>
    <w:rsid w:val="003156B9"/>
    <w:rsid w:val="003158F2"/>
    <w:rsid w:val="00316A4A"/>
    <w:rsid w:val="00317207"/>
    <w:rsid w:val="00320BDE"/>
    <w:rsid w:val="003212DF"/>
    <w:rsid w:val="00321893"/>
    <w:rsid w:val="00321B6C"/>
    <w:rsid w:val="003229E3"/>
    <w:rsid w:val="00322A7C"/>
    <w:rsid w:val="00323966"/>
    <w:rsid w:val="0032435F"/>
    <w:rsid w:val="00324B10"/>
    <w:rsid w:val="00325080"/>
    <w:rsid w:val="00325C1A"/>
    <w:rsid w:val="00326827"/>
    <w:rsid w:val="00326910"/>
    <w:rsid w:val="00326F2D"/>
    <w:rsid w:val="00326F3C"/>
    <w:rsid w:val="00327EB7"/>
    <w:rsid w:val="003311C8"/>
    <w:rsid w:val="0033120C"/>
    <w:rsid w:val="003315A7"/>
    <w:rsid w:val="0033172E"/>
    <w:rsid w:val="00331AAE"/>
    <w:rsid w:val="00332AA2"/>
    <w:rsid w:val="00332B86"/>
    <w:rsid w:val="003332FB"/>
    <w:rsid w:val="003345E5"/>
    <w:rsid w:val="00334B04"/>
    <w:rsid w:val="00334F38"/>
    <w:rsid w:val="0033681F"/>
    <w:rsid w:val="00337294"/>
    <w:rsid w:val="003379B1"/>
    <w:rsid w:val="00337BC9"/>
    <w:rsid w:val="00340E06"/>
    <w:rsid w:val="00341504"/>
    <w:rsid w:val="00341B2B"/>
    <w:rsid w:val="00341D77"/>
    <w:rsid w:val="003422AD"/>
    <w:rsid w:val="0034344B"/>
    <w:rsid w:val="003438C7"/>
    <w:rsid w:val="003468C5"/>
    <w:rsid w:val="00346CE6"/>
    <w:rsid w:val="003501F5"/>
    <w:rsid w:val="0035064D"/>
    <w:rsid w:val="0035174B"/>
    <w:rsid w:val="00352193"/>
    <w:rsid w:val="00352564"/>
    <w:rsid w:val="003529CE"/>
    <w:rsid w:val="00353793"/>
    <w:rsid w:val="00354493"/>
    <w:rsid w:val="003546AC"/>
    <w:rsid w:val="00355436"/>
    <w:rsid w:val="00355A3F"/>
    <w:rsid w:val="00355F1D"/>
    <w:rsid w:val="003568D1"/>
    <w:rsid w:val="003577D9"/>
    <w:rsid w:val="0036053F"/>
    <w:rsid w:val="003608A6"/>
    <w:rsid w:val="00360EFD"/>
    <w:rsid w:val="003613F6"/>
    <w:rsid w:val="003617D0"/>
    <w:rsid w:val="00361A3E"/>
    <w:rsid w:val="00361B11"/>
    <w:rsid w:val="00362FB6"/>
    <w:rsid w:val="00363192"/>
    <w:rsid w:val="003636B2"/>
    <w:rsid w:val="00364263"/>
    <w:rsid w:val="00364AA1"/>
    <w:rsid w:val="003661D3"/>
    <w:rsid w:val="00367212"/>
    <w:rsid w:val="00367770"/>
    <w:rsid w:val="00367CDF"/>
    <w:rsid w:val="00371761"/>
    <w:rsid w:val="0037208B"/>
    <w:rsid w:val="00372B5B"/>
    <w:rsid w:val="0037407F"/>
    <w:rsid w:val="0037567D"/>
    <w:rsid w:val="00375C19"/>
    <w:rsid w:val="00375F3E"/>
    <w:rsid w:val="00376C2B"/>
    <w:rsid w:val="003771E3"/>
    <w:rsid w:val="00377C97"/>
    <w:rsid w:val="003805E8"/>
    <w:rsid w:val="003813D9"/>
    <w:rsid w:val="00382127"/>
    <w:rsid w:val="003826F9"/>
    <w:rsid w:val="00383BF4"/>
    <w:rsid w:val="003847E4"/>
    <w:rsid w:val="003864AC"/>
    <w:rsid w:val="00386893"/>
    <w:rsid w:val="003877EA"/>
    <w:rsid w:val="003914F9"/>
    <w:rsid w:val="0039241B"/>
    <w:rsid w:val="00392445"/>
    <w:rsid w:val="00392966"/>
    <w:rsid w:val="00393A20"/>
    <w:rsid w:val="00393F85"/>
    <w:rsid w:val="003948A5"/>
    <w:rsid w:val="00395CDA"/>
    <w:rsid w:val="00397281"/>
    <w:rsid w:val="003A0068"/>
    <w:rsid w:val="003A02CE"/>
    <w:rsid w:val="003A084D"/>
    <w:rsid w:val="003A1B99"/>
    <w:rsid w:val="003A1F49"/>
    <w:rsid w:val="003A28BA"/>
    <w:rsid w:val="003A3218"/>
    <w:rsid w:val="003A4021"/>
    <w:rsid w:val="003A4313"/>
    <w:rsid w:val="003A46DD"/>
    <w:rsid w:val="003A4AE9"/>
    <w:rsid w:val="003A5DF7"/>
    <w:rsid w:val="003A65C1"/>
    <w:rsid w:val="003A691D"/>
    <w:rsid w:val="003A710D"/>
    <w:rsid w:val="003A71BA"/>
    <w:rsid w:val="003A73B9"/>
    <w:rsid w:val="003A7ACD"/>
    <w:rsid w:val="003B0531"/>
    <w:rsid w:val="003B0A6D"/>
    <w:rsid w:val="003B109D"/>
    <w:rsid w:val="003B1AAE"/>
    <w:rsid w:val="003B1ABE"/>
    <w:rsid w:val="003B244B"/>
    <w:rsid w:val="003B25E6"/>
    <w:rsid w:val="003B26A5"/>
    <w:rsid w:val="003B28C2"/>
    <w:rsid w:val="003B2C19"/>
    <w:rsid w:val="003B31ED"/>
    <w:rsid w:val="003B387E"/>
    <w:rsid w:val="003B5566"/>
    <w:rsid w:val="003B55BA"/>
    <w:rsid w:val="003B6064"/>
    <w:rsid w:val="003B666C"/>
    <w:rsid w:val="003B69F4"/>
    <w:rsid w:val="003B7680"/>
    <w:rsid w:val="003B7E40"/>
    <w:rsid w:val="003C0DB0"/>
    <w:rsid w:val="003C147B"/>
    <w:rsid w:val="003C16A8"/>
    <w:rsid w:val="003C207E"/>
    <w:rsid w:val="003C23FF"/>
    <w:rsid w:val="003C4C59"/>
    <w:rsid w:val="003C5384"/>
    <w:rsid w:val="003C6098"/>
    <w:rsid w:val="003C655E"/>
    <w:rsid w:val="003C668D"/>
    <w:rsid w:val="003C6B04"/>
    <w:rsid w:val="003C6D31"/>
    <w:rsid w:val="003C6FAA"/>
    <w:rsid w:val="003C7192"/>
    <w:rsid w:val="003C7736"/>
    <w:rsid w:val="003D10DC"/>
    <w:rsid w:val="003D28F2"/>
    <w:rsid w:val="003D2B3D"/>
    <w:rsid w:val="003D456B"/>
    <w:rsid w:val="003D57F0"/>
    <w:rsid w:val="003D5899"/>
    <w:rsid w:val="003D5AC7"/>
    <w:rsid w:val="003D6582"/>
    <w:rsid w:val="003D6FC1"/>
    <w:rsid w:val="003E0518"/>
    <w:rsid w:val="003E0852"/>
    <w:rsid w:val="003E253B"/>
    <w:rsid w:val="003E2746"/>
    <w:rsid w:val="003E2847"/>
    <w:rsid w:val="003E2A74"/>
    <w:rsid w:val="003E2D2F"/>
    <w:rsid w:val="003E38A1"/>
    <w:rsid w:val="003E47DA"/>
    <w:rsid w:val="003E4AAB"/>
    <w:rsid w:val="003E4B69"/>
    <w:rsid w:val="003E525C"/>
    <w:rsid w:val="003E550B"/>
    <w:rsid w:val="003E573F"/>
    <w:rsid w:val="003E5851"/>
    <w:rsid w:val="003E63D0"/>
    <w:rsid w:val="003E6F73"/>
    <w:rsid w:val="003E7278"/>
    <w:rsid w:val="003E7FE1"/>
    <w:rsid w:val="003F0838"/>
    <w:rsid w:val="003F1EAD"/>
    <w:rsid w:val="003F26B5"/>
    <w:rsid w:val="003F2E9B"/>
    <w:rsid w:val="003F5665"/>
    <w:rsid w:val="003F5D7E"/>
    <w:rsid w:val="003F6065"/>
    <w:rsid w:val="003F63D6"/>
    <w:rsid w:val="003F686C"/>
    <w:rsid w:val="003F6B99"/>
    <w:rsid w:val="003F6EB3"/>
    <w:rsid w:val="003F6F04"/>
    <w:rsid w:val="003F719E"/>
    <w:rsid w:val="003F7451"/>
    <w:rsid w:val="003F7F48"/>
    <w:rsid w:val="004022F5"/>
    <w:rsid w:val="00402708"/>
    <w:rsid w:val="00404A1A"/>
    <w:rsid w:val="00404D2B"/>
    <w:rsid w:val="00405E84"/>
    <w:rsid w:val="00406BB7"/>
    <w:rsid w:val="00407744"/>
    <w:rsid w:val="00407943"/>
    <w:rsid w:val="00407E1B"/>
    <w:rsid w:val="004106F3"/>
    <w:rsid w:val="00410C0B"/>
    <w:rsid w:val="00411B7A"/>
    <w:rsid w:val="00411FBE"/>
    <w:rsid w:val="00412084"/>
    <w:rsid w:val="004125EA"/>
    <w:rsid w:val="0041295B"/>
    <w:rsid w:val="00414F14"/>
    <w:rsid w:val="004150D2"/>
    <w:rsid w:val="00415A3B"/>
    <w:rsid w:val="004170AA"/>
    <w:rsid w:val="00417460"/>
    <w:rsid w:val="004209C8"/>
    <w:rsid w:val="00421146"/>
    <w:rsid w:val="00421475"/>
    <w:rsid w:val="00421770"/>
    <w:rsid w:val="004227B3"/>
    <w:rsid w:val="00423489"/>
    <w:rsid w:val="004244DF"/>
    <w:rsid w:val="00424715"/>
    <w:rsid w:val="00424D16"/>
    <w:rsid w:val="0042543A"/>
    <w:rsid w:val="004255C7"/>
    <w:rsid w:val="00426F28"/>
    <w:rsid w:val="00427509"/>
    <w:rsid w:val="00430306"/>
    <w:rsid w:val="00431673"/>
    <w:rsid w:val="00431B97"/>
    <w:rsid w:val="00431EB9"/>
    <w:rsid w:val="00432262"/>
    <w:rsid w:val="004331DE"/>
    <w:rsid w:val="004347CE"/>
    <w:rsid w:val="00434F8A"/>
    <w:rsid w:val="0043642E"/>
    <w:rsid w:val="00436873"/>
    <w:rsid w:val="0044026D"/>
    <w:rsid w:val="004403B9"/>
    <w:rsid w:val="0044047C"/>
    <w:rsid w:val="00441FD9"/>
    <w:rsid w:val="00442912"/>
    <w:rsid w:val="00442EE7"/>
    <w:rsid w:val="00443415"/>
    <w:rsid w:val="0044348B"/>
    <w:rsid w:val="004435B2"/>
    <w:rsid w:val="00444C8B"/>
    <w:rsid w:val="00444E95"/>
    <w:rsid w:val="00445136"/>
    <w:rsid w:val="00445711"/>
    <w:rsid w:val="00445C38"/>
    <w:rsid w:val="004466FA"/>
    <w:rsid w:val="00446C7C"/>
    <w:rsid w:val="00447071"/>
    <w:rsid w:val="00450367"/>
    <w:rsid w:val="0045087B"/>
    <w:rsid w:val="004518D1"/>
    <w:rsid w:val="004519AE"/>
    <w:rsid w:val="00454837"/>
    <w:rsid w:val="00455B31"/>
    <w:rsid w:val="004564A5"/>
    <w:rsid w:val="0045679F"/>
    <w:rsid w:val="0046049C"/>
    <w:rsid w:val="00461016"/>
    <w:rsid w:val="00461548"/>
    <w:rsid w:val="00461D69"/>
    <w:rsid w:val="00462310"/>
    <w:rsid w:val="0046286D"/>
    <w:rsid w:val="004630D9"/>
    <w:rsid w:val="00463493"/>
    <w:rsid w:val="00464574"/>
    <w:rsid w:val="00465175"/>
    <w:rsid w:val="00465964"/>
    <w:rsid w:val="00466824"/>
    <w:rsid w:val="00470094"/>
    <w:rsid w:val="00470A11"/>
    <w:rsid w:val="00470E3E"/>
    <w:rsid w:val="004711A2"/>
    <w:rsid w:val="00471C31"/>
    <w:rsid w:val="004726B1"/>
    <w:rsid w:val="004728B1"/>
    <w:rsid w:val="00472D54"/>
    <w:rsid w:val="00474A15"/>
    <w:rsid w:val="00474CE1"/>
    <w:rsid w:val="00475350"/>
    <w:rsid w:val="00475FF7"/>
    <w:rsid w:val="00476958"/>
    <w:rsid w:val="00477CB1"/>
    <w:rsid w:val="004801DA"/>
    <w:rsid w:val="00482B24"/>
    <w:rsid w:val="004834A1"/>
    <w:rsid w:val="00484387"/>
    <w:rsid w:val="00486290"/>
    <w:rsid w:val="00487AEC"/>
    <w:rsid w:val="00490D69"/>
    <w:rsid w:val="00491573"/>
    <w:rsid w:val="00492D49"/>
    <w:rsid w:val="00494789"/>
    <w:rsid w:val="00495777"/>
    <w:rsid w:val="00496972"/>
    <w:rsid w:val="00497080"/>
    <w:rsid w:val="00497300"/>
    <w:rsid w:val="00497867"/>
    <w:rsid w:val="004A074B"/>
    <w:rsid w:val="004A1AE6"/>
    <w:rsid w:val="004A1B5E"/>
    <w:rsid w:val="004A2BEE"/>
    <w:rsid w:val="004A2D79"/>
    <w:rsid w:val="004A31FC"/>
    <w:rsid w:val="004A3C25"/>
    <w:rsid w:val="004A3C36"/>
    <w:rsid w:val="004A421D"/>
    <w:rsid w:val="004A5583"/>
    <w:rsid w:val="004A61CA"/>
    <w:rsid w:val="004A65C6"/>
    <w:rsid w:val="004A7413"/>
    <w:rsid w:val="004B01B5"/>
    <w:rsid w:val="004B0463"/>
    <w:rsid w:val="004B0BF6"/>
    <w:rsid w:val="004B22B4"/>
    <w:rsid w:val="004B275D"/>
    <w:rsid w:val="004B2C3F"/>
    <w:rsid w:val="004B2EB6"/>
    <w:rsid w:val="004B3103"/>
    <w:rsid w:val="004B4702"/>
    <w:rsid w:val="004B48D0"/>
    <w:rsid w:val="004B4CE9"/>
    <w:rsid w:val="004B52E2"/>
    <w:rsid w:val="004B6EA4"/>
    <w:rsid w:val="004B705C"/>
    <w:rsid w:val="004B7B7E"/>
    <w:rsid w:val="004C1990"/>
    <w:rsid w:val="004C1EF9"/>
    <w:rsid w:val="004C2434"/>
    <w:rsid w:val="004C30AB"/>
    <w:rsid w:val="004C3919"/>
    <w:rsid w:val="004C4850"/>
    <w:rsid w:val="004C5350"/>
    <w:rsid w:val="004C54F0"/>
    <w:rsid w:val="004C6D2A"/>
    <w:rsid w:val="004C7049"/>
    <w:rsid w:val="004C721D"/>
    <w:rsid w:val="004D0B7E"/>
    <w:rsid w:val="004D1097"/>
    <w:rsid w:val="004D1300"/>
    <w:rsid w:val="004D13BF"/>
    <w:rsid w:val="004D17DF"/>
    <w:rsid w:val="004D1BB6"/>
    <w:rsid w:val="004D20BA"/>
    <w:rsid w:val="004D215F"/>
    <w:rsid w:val="004D2416"/>
    <w:rsid w:val="004D27CE"/>
    <w:rsid w:val="004D2A0E"/>
    <w:rsid w:val="004D2BDD"/>
    <w:rsid w:val="004D2EEC"/>
    <w:rsid w:val="004D33B6"/>
    <w:rsid w:val="004D438F"/>
    <w:rsid w:val="004D5CB0"/>
    <w:rsid w:val="004D6323"/>
    <w:rsid w:val="004E08B3"/>
    <w:rsid w:val="004E08D7"/>
    <w:rsid w:val="004E1A16"/>
    <w:rsid w:val="004E1AF7"/>
    <w:rsid w:val="004E2ED5"/>
    <w:rsid w:val="004E40F7"/>
    <w:rsid w:val="004E4429"/>
    <w:rsid w:val="004E4C81"/>
    <w:rsid w:val="004E5684"/>
    <w:rsid w:val="004E5BD4"/>
    <w:rsid w:val="004E5CF2"/>
    <w:rsid w:val="004E686D"/>
    <w:rsid w:val="004E7070"/>
    <w:rsid w:val="004E70B7"/>
    <w:rsid w:val="004E7A2A"/>
    <w:rsid w:val="004F0321"/>
    <w:rsid w:val="004F309D"/>
    <w:rsid w:val="004F3BDB"/>
    <w:rsid w:val="004F3FF6"/>
    <w:rsid w:val="004F45BE"/>
    <w:rsid w:val="004F494D"/>
    <w:rsid w:val="004F549D"/>
    <w:rsid w:val="004F58AE"/>
    <w:rsid w:val="004F5935"/>
    <w:rsid w:val="004F6933"/>
    <w:rsid w:val="004F7834"/>
    <w:rsid w:val="005000E0"/>
    <w:rsid w:val="00501153"/>
    <w:rsid w:val="00502C7E"/>
    <w:rsid w:val="005033CC"/>
    <w:rsid w:val="00503CA0"/>
    <w:rsid w:val="00505110"/>
    <w:rsid w:val="00506271"/>
    <w:rsid w:val="00507770"/>
    <w:rsid w:val="005079D2"/>
    <w:rsid w:val="00507BA9"/>
    <w:rsid w:val="00510241"/>
    <w:rsid w:val="00510BFF"/>
    <w:rsid w:val="00510D5B"/>
    <w:rsid w:val="00510FAF"/>
    <w:rsid w:val="0051108B"/>
    <w:rsid w:val="00511551"/>
    <w:rsid w:val="00511D35"/>
    <w:rsid w:val="00511E1B"/>
    <w:rsid w:val="00512448"/>
    <w:rsid w:val="0051257D"/>
    <w:rsid w:val="0051274F"/>
    <w:rsid w:val="0051325D"/>
    <w:rsid w:val="00513B7D"/>
    <w:rsid w:val="00514A4F"/>
    <w:rsid w:val="00514A61"/>
    <w:rsid w:val="00514C97"/>
    <w:rsid w:val="00515BBF"/>
    <w:rsid w:val="00516EEA"/>
    <w:rsid w:val="00516F3D"/>
    <w:rsid w:val="005171EA"/>
    <w:rsid w:val="00520AD4"/>
    <w:rsid w:val="00521358"/>
    <w:rsid w:val="00521CB3"/>
    <w:rsid w:val="00521CDD"/>
    <w:rsid w:val="005225F2"/>
    <w:rsid w:val="00522EF2"/>
    <w:rsid w:val="00523685"/>
    <w:rsid w:val="005262EF"/>
    <w:rsid w:val="00527189"/>
    <w:rsid w:val="00531FA8"/>
    <w:rsid w:val="00532208"/>
    <w:rsid w:val="005323A0"/>
    <w:rsid w:val="005335E6"/>
    <w:rsid w:val="005338B3"/>
    <w:rsid w:val="005339C1"/>
    <w:rsid w:val="00534846"/>
    <w:rsid w:val="00535020"/>
    <w:rsid w:val="005354C6"/>
    <w:rsid w:val="00535AE3"/>
    <w:rsid w:val="0053615F"/>
    <w:rsid w:val="00537529"/>
    <w:rsid w:val="005375ED"/>
    <w:rsid w:val="00537938"/>
    <w:rsid w:val="0054028D"/>
    <w:rsid w:val="005404BC"/>
    <w:rsid w:val="00540590"/>
    <w:rsid w:val="005406AE"/>
    <w:rsid w:val="00540FA6"/>
    <w:rsid w:val="0054104B"/>
    <w:rsid w:val="00541366"/>
    <w:rsid w:val="00541548"/>
    <w:rsid w:val="0054182B"/>
    <w:rsid w:val="005421AE"/>
    <w:rsid w:val="0054455C"/>
    <w:rsid w:val="00547337"/>
    <w:rsid w:val="00551E43"/>
    <w:rsid w:val="00551FC8"/>
    <w:rsid w:val="005520CB"/>
    <w:rsid w:val="005520CF"/>
    <w:rsid w:val="00552DAF"/>
    <w:rsid w:val="005530FB"/>
    <w:rsid w:val="00554051"/>
    <w:rsid w:val="0055478F"/>
    <w:rsid w:val="00555813"/>
    <w:rsid w:val="005558B9"/>
    <w:rsid w:val="00555F1A"/>
    <w:rsid w:val="005563C6"/>
    <w:rsid w:val="005571C6"/>
    <w:rsid w:val="00557AE1"/>
    <w:rsid w:val="00560A10"/>
    <w:rsid w:val="00561F1A"/>
    <w:rsid w:val="00562130"/>
    <w:rsid w:val="0056389A"/>
    <w:rsid w:val="0056414A"/>
    <w:rsid w:val="00564237"/>
    <w:rsid w:val="00565099"/>
    <w:rsid w:val="005651E4"/>
    <w:rsid w:val="0056619A"/>
    <w:rsid w:val="0056642A"/>
    <w:rsid w:val="0056647C"/>
    <w:rsid w:val="00567245"/>
    <w:rsid w:val="00570095"/>
    <w:rsid w:val="00570C36"/>
    <w:rsid w:val="00571E6B"/>
    <w:rsid w:val="00572B3D"/>
    <w:rsid w:val="00572ED2"/>
    <w:rsid w:val="005733DB"/>
    <w:rsid w:val="00574EA7"/>
    <w:rsid w:val="0057571F"/>
    <w:rsid w:val="005772E9"/>
    <w:rsid w:val="00577B7F"/>
    <w:rsid w:val="00580374"/>
    <w:rsid w:val="0058067F"/>
    <w:rsid w:val="0058129B"/>
    <w:rsid w:val="00581743"/>
    <w:rsid w:val="0058187B"/>
    <w:rsid w:val="00581B4B"/>
    <w:rsid w:val="00581E87"/>
    <w:rsid w:val="00582CC7"/>
    <w:rsid w:val="005834CB"/>
    <w:rsid w:val="005834EE"/>
    <w:rsid w:val="00585609"/>
    <w:rsid w:val="00585655"/>
    <w:rsid w:val="0058569E"/>
    <w:rsid w:val="0058595B"/>
    <w:rsid w:val="00586073"/>
    <w:rsid w:val="00586572"/>
    <w:rsid w:val="00586BE4"/>
    <w:rsid w:val="005878F1"/>
    <w:rsid w:val="0059153F"/>
    <w:rsid w:val="005917E7"/>
    <w:rsid w:val="005918E1"/>
    <w:rsid w:val="00592360"/>
    <w:rsid w:val="00592C86"/>
    <w:rsid w:val="005939C7"/>
    <w:rsid w:val="00593A80"/>
    <w:rsid w:val="00593BFF"/>
    <w:rsid w:val="00593C0C"/>
    <w:rsid w:val="005940A2"/>
    <w:rsid w:val="00594C7C"/>
    <w:rsid w:val="0059505E"/>
    <w:rsid w:val="0059531F"/>
    <w:rsid w:val="00597E15"/>
    <w:rsid w:val="005A0385"/>
    <w:rsid w:val="005A0A6E"/>
    <w:rsid w:val="005A0B95"/>
    <w:rsid w:val="005A13DE"/>
    <w:rsid w:val="005A19FD"/>
    <w:rsid w:val="005A21B1"/>
    <w:rsid w:val="005A21CC"/>
    <w:rsid w:val="005A21DC"/>
    <w:rsid w:val="005A3609"/>
    <w:rsid w:val="005A360E"/>
    <w:rsid w:val="005A399E"/>
    <w:rsid w:val="005A3B23"/>
    <w:rsid w:val="005A3B8D"/>
    <w:rsid w:val="005A4FF4"/>
    <w:rsid w:val="005A529A"/>
    <w:rsid w:val="005A6C96"/>
    <w:rsid w:val="005A7057"/>
    <w:rsid w:val="005A7C62"/>
    <w:rsid w:val="005A7CFA"/>
    <w:rsid w:val="005B0AAC"/>
    <w:rsid w:val="005B117F"/>
    <w:rsid w:val="005B3788"/>
    <w:rsid w:val="005B3A42"/>
    <w:rsid w:val="005B423C"/>
    <w:rsid w:val="005B47D9"/>
    <w:rsid w:val="005B4F5D"/>
    <w:rsid w:val="005B54DC"/>
    <w:rsid w:val="005B56CD"/>
    <w:rsid w:val="005B58E6"/>
    <w:rsid w:val="005B6055"/>
    <w:rsid w:val="005B67CA"/>
    <w:rsid w:val="005B6B57"/>
    <w:rsid w:val="005B724D"/>
    <w:rsid w:val="005B72BB"/>
    <w:rsid w:val="005B747C"/>
    <w:rsid w:val="005B7533"/>
    <w:rsid w:val="005B7C8A"/>
    <w:rsid w:val="005C0936"/>
    <w:rsid w:val="005C0CC8"/>
    <w:rsid w:val="005C1340"/>
    <w:rsid w:val="005C1AB9"/>
    <w:rsid w:val="005C1B10"/>
    <w:rsid w:val="005C1C88"/>
    <w:rsid w:val="005C410B"/>
    <w:rsid w:val="005C449F"/>
    <w:rsid w:val="005C4972"/>
    <w:rsid w:val="005C5654"/>
    <w:rsid w:val="005C6426"/>
    <w:rsid w:val="005C6ACF"/>
    <w:rsid w:val="005C7640"/>
    <w:rsid w:val="005D25A7"/>
    <w:rsid w:val="005D3DE2"/>
    <w:rsid w:val="005D4390"/>
    <w:rsid w:val="005D48E8"/>
    <w:rsid w:val="005D4AA3"/>
    <w:rsid w:val="005D5CAC"/>
    <w:rsid w:val="005D5E79"/>
    <w:rsid w:val="005D60DD"/>
    <w:rsid w:val="005D7324"/>
    <w:rsid w:val="005D74E7"/>
    <w:rsid w:val="005E00F5"/>
    <w:rsid w:val="005E0F87"/>
    <w:rsid w:val="005E180B"/>
    <w:rsid w:val="005E1898"/>
    <w:rsid w:val="005E1FAF"/>
    <w:rsid w:val="005E2169"/>
    <w:rsid w:val="005E299D"/>
    <w:rsid w:val="005E35EA"/>
    <w:rsid w:val="005E5413"/>
    <w:rsid w:val="005E5E75"/>
    <w:rsid w:val="005E61A7"/>
    <w:rsid w:val="005E651A"/>
    <w:rsid w:val="005E663C"/>
    <w:rsid w:val="005E6F1B"/>
    <w:rsid w:val="005E705A"/>
    <w:rsid w:val="005E7103"/>
    <w:rsid w:val="005F0955"/>
    <w:rsid w:val="005F0D8B"/>
    <w:rsid w:val="005F1B72"/>
    <w:rsid w:val="005F31B1"/>
    <w:rsid w:val="005F3B59"/>
    <w:rsid w:val="005F5CBB"/>
    <w:rsid w:val="005F620F"/>
    <w:rsid w:val="005F6372"/>
    <w:rsid w:val="005F6C93"/>
    <w:rsid w:val="005F7016"/>
    <w:rsid w:val="005F737A"/>
    <w:rsid w:val="005F7517"/>
    <w:rsid w:val="00601098"/>
    <w:rsid w:val="00601F32"/>
    <w:rsid w:val="0060278F"/>
    <w:rsid w:val="006039C6"/>
    <w:rsid w:val="006042BF"/>
    <w:rsid w:val="0060489A"/>
    <w:rsid w:val="00604A53"/>
    <w:rsid w:val="00604B5D"/>
    <w:rsid w:val="006052DB"/>
    <w:rsid w:val="00605649"/>
    <w:rsid w:val="00606026"/>
    <w:rsid w:val="00606631"/>
    <w:rsid w:val="00606C44"/>
    <w:rsid w:val="00606DAC"/>
    <w:rsid w:val="006073BF"/>
    <w:rsid w:val="006102A9"/>
    <w:rsid w:val="00611D7C"/>
    <w:rsid w:val="00613479"/>
    <w:rsid w:val="0061399B"/>
    <w:rsid w:val="00613BC6"/>
    <w:rsid w:val="006142A6"/>
    <w:rsid w:val="006146AF"/>
    <w:rsid w:val="00614B98"/>
    <w:rsid w:val="00614D18"/>
    <w:rsid w:val="00614F6D"/>
    <w:rsid w:val="00615102"/>
    <w:rsid w:val="00615B09"/>
    <w:rsid w:val="00616B40"/>
    <w:rsid w:val="00617049"/>
    <w:rsid w:val="006177D2"/>
    <w:rsid w:val="0062085A"/>
    <w:rsid w:val="00620C79"/>
    <w:rsid w:val="00622765"/>
    <w:rsid w:val="00622840"/>
    <w:rsid w:val="0062291C"/>
    <w:rsid w:val="00622A35"/>
    <w:rsid w:val="00622A5F"/>
    <w:rsid w:val="00623F81"/>
    <w:rsid w:val="00625411"/>
    <w:rsid w:val="0062758E"/>
    <w:rsid w:val="00627AC3"/>
    <w:rsid w:val="00627F9A"/>
    <w:rsid w:val="006302AA"/>
    <w:rsid w:val="00630750"/>
    <w:rsid w:val="00630781"/>
    <w:rsid w:val="00630C57"/>
    <w:rsid w:val="00632307"/>
    <w:rsid w:val="00632B10"/>
    <w:rsid w:val="00632D31"/>
    <w:rsid w:val="00633DD0"/>
    <w:rsid w:val="0063430E"/>
    <w:rsid w:val="00634F68"/>
    <w:rsid w:val="00637FEE"/>
    <w:rsid w:val="006425D1"/>
    <w:rsid w:val="00642672"/>
    <w:rsid w:val="006430D7"/>
    <w:rsid w:val="00644174"/>
    <w:rsid w:val="006453D0"/>
    <w:rsid w:val="0064596D"/>
    <w:rsid w:val="00645D8B"/>
    <w:rsid w:val="00645E29"/>
    <w:rsid w:val="00646D1B"/>
    <w:rsid w:val="00650687"/>
    <w:rsid w:val="00651241"/>
    <w:rsid w:val="00651EF2"/>
    <w:rsid w:val="0065224B"/>
    <w:rsid w:val="00652689"/>
    <w:rsid w:val="00652E1A"/>
    <w:rsid w:val="0065397C"/>
    <w:rsid w:val="00653AE2"/>
    <w:rsid w:val="006544F1"/>
    <w:rsid w:val="00655B39"/>
    <w:rsid w:val="00656396"/>
    <w:rsid w:val="0065665A"/>
    <w:rsid w:val="006571DB"/>
    <w:rsid w:val="006571E1"/>
    <w:rsid w:val="00657744"/>
    <w:rsid w:val="006622E5"/>
    <w:rsid w:val="006630F1"/>
    <w:rsid w:val="006643A2"/>
    <w:rsid w:val="00665100"/>
    <w:rsid w:val="006656D9"/>
    <w:rsid w:val="0066587B"/>
    <w:rsid w:val="00665C49"/>
    <w:rsid w:val="00666787"/>
    <w:rsid w:val="00666B84"/>
    <w:rsid w:val="00666C05"/>
    <w:rsid w:val="00667D7E"/>
    <w:rsid w:val="0067034A"/>
    <w:rsid w:val="00672326"/>
    <w:rsid w:val="00672601"/>
    <w:rsid w:val="00672920"/>
    <w:rsid w:val="00673353"/>
    <w:rsid w:val="00674058"/>
    <w:rsid w:val="006744C1"/>
    <w:rsid w:val="006745EA"/>
    <w:rsid w:val="00676023"/>
    <w:rsid w:val="006764EB"/>
    <w:rsid w:val="00676954"/>
    <w:rsid w:val="00676BB3"/>
    <w:rsid w:val="00676EF7"/>
    <w:rsid w:val="006773C3"/>
    <w:rsid w:val="00680715"/>
    <w:rsid w:val="006807E1"/>
    <w:rsid w:val="00680BED"/>
    <w:rsid w:val="00681EA5"/>
    <w:rsid w:val="00681FCA"/>
    <w:rsid w:val="00685FD4"/>
    <w:rsid w:val="006865A4"/>
    <w:rsid w:val="00686A06"/>
    <w:rsid w:val="00687774"/>
    <w:rsid w:val="00687A30"/>
    <w:rsid w:val="006902D3"/>
    <w:rsid w:val="00690628"/>
    <w:rsid w:val="00691AC4"/>
    <w:rsid w:val="00691C3E"/>
    <w:rsid w:val="00692706"/>
    <w:rsid w:val="00693C74"/>
    <w:rsid w:val="00694BEA"/>
    <w:rsid w:val="00694DA3"/>
    <w:rsid w:val="00694F6C"/>
    <w:rsid w:val="00695114"/>
    <w:rsid w:val="00695204"/>
    <w:rsid w:val="006954C9"/>
    <w:rsid w:val="00695DCD"/>
    <w:rsid w:val="0069640F"/>
    <w:rsid w:val="00697068"/>
    <w:rsid w:val="0069773F"/>
    <w:rsid w:val="0069781C"/>
    <w:rsid w:val="00697AD2"/>
    <w:rsid w:val="006A313E"/>
    <w:rsid w:val="006A3B31"/>
    <w:rsid w:val="006A3D21"/>
    <w:rsid w:val="006A5167"/>
    <w:rsid w:val="006A54E4"/>
    <w:rsid w:val="006A5C58"/>
    <w:rsid w:val="006A6547"/>
    <w:rsid w:val="006A7248"/>
    <w:rsid w:val="006A7A87"/>
    <w:rsid w:val="006B1055"/>
    <w:rsid w:val="006B1D68"/>
    <w:rsid w:val="006B3C1A"/>
    <w:rsid w:val="006B45B9"/>
    <w:rsid w:val="006B5363"/>
    <w:rsid w:val="006B5522"/>
    <w:rsid w:val="006B55C3"/>
    <w:rsid w:val="006B590D"/>
    <w:rsid w:val="006B5A70"/>
    <w:rsid w:val="006B60DD"/>
    <w:rsid w:val="006B6D15"/>
    <w:rsid w:val="006B6DB4"/>
    <w:rsid w:val="006B6E26"/>
    <w:rsid w:val="006B7017"/>
    <w:rsid w:val="006C0192"/>
    <w:rsid w:val="006C024B"/>
    <w:rsid w:val="006C0A78"/>
    <w:rsid w:val="006C170B"/>
    <w:rsid w:val="006C312C"/>
    <w:rsid w:val="006C6232"/>
    <w:rsid w:val="006C7FB0"/>
    <w:rsid w:val="006D040D"/>
    <w:rsid w:val="006D066F"/>
    <w:rsid w:val="006D0A43"/>
    <w:rsid w:val="006D13FA"/>
    <w:rsid w:val="006D1ECD"/>
    <w:rsid w:val="006D2133"/>
    <w:rsid w:val="006D232F"/>
    <w:rsid w:val="006D2917"/>
    <w:rsid w:val="006D3B92"/>
    <w:rsid w:val="006D476B"/>
    <w:rsid w:val="006D5224"/>
    <w:rsid w:val="006D58F1"/>
    <w:rsid w:val="006D6ADA"/>
    <w:rsid w:val="006D6E6E"/>
    <w:rsid w:val="006E0B6D"/>
    <w:rsid w:val="006E1523"/>
    <w:rsid w:val="006E2289"/>
    <w:rsid w:val="006E27BA"/>
    <w:rsid w:val="006E2D3F"/>
    <w:rsid w:val="006E3E64"/>
    <w:rsid w:val="006E3F53"/>
    <w:rsid w:val="006E5736"/>
    <w:rsid w:val="006E6333"/>
    <w:rsid w:val="006E6445"/>
    <w:rsid w:val="006E64BE"/>
    <w:rsid w:val="006E6EC5"/>
    <w:rsid w:val="006E71B9"/>
    <w:rsid w:val="006F0152"/>
    <w:rsid w:val="006F07AB"/>
    <w:rsid w:val="006F0D90"/>
    <w:rsid w:val="006F10FE"/>
    <w:rsid w:val="006F1E21"/>
    <w:rsid w:val="006F2F59"/>
    <w:rsid w:val="006F2F6F"/>
    <w:rsid w:val="006F3E27"/>
    <w:rsid w:val="006F4524"/>
    <w:rsid w:val="006F46F8"/>
    <w:rsid w:val="006F5250"/>
    <w:rsid w:val="006F59C9"/>
    <w:rsid w:val="006F5FD0"/>
    <w:rsid w:val="006F61F5"/>
    <w:rsid w:val="006F65BA"/>
    <w:rsid w:val="006F688B"/>
    <w:rsid w:val="006F6CFD"/>
    <w:rsid w:val="00700CDE"/>
    <w:rsid w:val="0070203B"/>
    <w:rsid w:val="007023DD"/>
    <w:rsid w:val="00703009"/>
    <w:rsid w:val="0070562A"/>
    <w:rsid w:val="0071082B"/>
    <w:rsid w:val="00711359"/>
    <w:rsid w:val="0071162F"/>
    <w:rsid w:val="00711947"/>
    <w:rsid w:val="00711B03"/>
    <w:rsid w:val="007124A1"/>
    <w:rsid w:val="0071274D"/>
    <w:rsid w:val="0071364C"/>
    <w:rsid w:val="00713C4C"/>
    <w:rsid w:val="00713CE5"/>
    <w:rsid w:val="00714ADB"/>
    <w:rsid w:val="00714D0F"/>
    <w:rsid w:val="00715098"/>
    <w:rsid w:val="0071605D"/>
    <w:rsid w:val="0071666A"/>
    <w:rsid w:val="007166FC"/>
    <w:rsid w:val="0071735E"/>
    <w:rsid w:val="007173CF"/>
    <w:rsid w:val="007177C4"/>
    <w:rsid w:val="007177FC"/>
    <w:rsid w:val="00720464"/>
    <w:rsid w:val="00721CD3"/>
    <w:rsid w:val="0072226E"/>
    <w:rsid w:val="007224A9"/>
    <w:rsid w:val="00722AE7"/>
    <w:rsid w:val="007232AE"/>
    <w:rsid w:val="00723E85"/>
    <w:rsid w:val="007248EA"/>
    <w:rsid w:val="00724F26"/>
    <w:rsid w:val="007257F5"/>
    <w:rsid w:val="007267BC"/>
    <w:rsid w:val="00726DB2"/>
    <w:rsid w:val="00727A41"/>
    <w:rsid w:val="007307B4"/>
    <w:rsid w:val="007309AD"/>
    <w:rsid w:val="00730A3B"/>
    <w:rsid w:val="00730FF1"/>
    <w:rsid w:val="00731883"/>
    <w:rsid w:val="007320E2"/>
    <w:rsid w:val="00732137"/>
    <w:rsid w:val="00732721"/>
    <w:rsid w:val="00732CE8"/>
    <w:rsid w:val="00732E0C"/>
    <w:rsid w:val="00732F9E"/>
    <w:rsid w:val="00733927"/>
    <w:rsid w:val="00733A91"/>
    <w:rsid w:val="00733F04"/>
    <w:rsid w:val="0073467F"/>
    <w:rsid w:val="007361D0"/>
    <w:rsid w:val="0073674F"/>
    <w:rsid w:val="00736A21"/>
    <w:rsid w:val="007371B2"/>
    <w:rsid w:val="0073760A"/>
    <w:rsid w:val="00737D68"/>
    <w:rsid w:val="007400F4"/>
    <w:rsid w:val="0074047D"/>
    <w:rsid w:val="007407F4"/>
    <w:rsid w:val="00740C9B"/>
    <w:rsid w:val="00741D3A"/>
    <w:rsid w:val="0074446B"/>
    <w:rsid w:val="00745D93"/>
    <w:rsid w:val="00745DE7"/>
    <w:rsid w:val="00745E84"/>
    <w:rsid w:val="007468A2"/>
    <w:rsid w:val="00746CFD"/>
    <w:rsid w:val="007474DC"/>
    <w:rsid w:val="00750057"/>
    <w:rsid w:val="007506FF"/>
    <w:rsid w:val="0075098E"/>
    <w:rsid w:val="00751427"/>
    <w:rsid w:val="00751D86"/>
    <w:rsid w:val="0075313E"/>
    <w:rsid w:val="007537E2"/>
    <w:rsid w:val="00755D3C"/>
    <w:rsid w:val="00755E9F"/>
    <w:rsid w:val="00755F3A"/>
    <w:rsid w:val="00756481"/>
    <w:rsid w:val="007565B4"/>
    <w:rsid w:val="00756FF1"/>
    <w:rsid w:val="007574B5"/>
    <w:rsid w:val="00757645"/>
    <w:rsid w:val="00757AEC"/>
    <w:rsid w:val="00761166"/>
    <w:rsid w:val="00761252"/>
    <w:rsid w:val="007616EE"/>
    <w:rsid w:val="00762A28"/>
    <w:rsid w:val="00763738"/>
    <w:rsid w:val="00763E86"/>
    <w:rsid w:val="0076416F"/>
    <w:rsid w:val="0076467D"/>
    <w:rsid w:val="007648C4"/>
    <w:rsid w:val="00764AF0"/>
    <w:rsid w:val="00764C3F"/>
    <w:rsid w:val="00765833"/>
    <w:rsid w:val="00765DAC"/>
    <w:rsid w:val="00766206"/>
    <w:rsid w:val="007666B7"/>
    <w:rsid w:val="0077003B"/>
    <w:rsid w:val="00770239"/>
    <w:rsid w:val="00770A06"/>
    <w:rsid w:val="00771619"/>
    <w:rsid w:val="00771EBE"/>
    <w:rsid w:val="00772305"/>
    <w:rsid w:val="00772EC7"/>
    <w:rsid w:val="007736E5"/>
    <w:rsid w:val="00773FF8"/>
    <w:rsid w:val="007740D3"/>
    <w:rsid w:val="00776143"/>
    <w:rsid w:val="00776181"/>
    <w:rsid w:val="007778BA"/>
    <w:rsid w:val="00780836"/>
    <w:rsid w:val="00780999"/>
    <w:rsid w:val="00781AE2"/>
    <w:rsid w:val="00781FE2"/>
    <w:rsid w:val="007821A1"/>
    <w:rsid w:val="00783290"/>
    <w:rsid w:val="007836B7"/>
    <w:rsid w:val="00783CA4"/>
    <w:rsid w:val="0078437C"/>
    <w:rsid w:val="00784D0B"/>
    <w:rsid w:val="007856DC"/>
    <w:rsid w:val="00787164"/>
    <w:rsid w:val="00787579"/>
    <w:rsid w:val="007878D9"/>
    <w:rsid w:val="007904C6"/>
    <w:rsid w:val="00790A6C"/>
    <w:rsid w:val="00790EA0"/>
    <w:rsid w:val="0079105F"/>
    <w:rsid w:val="007910AA"/>
    <w:rsid w:val="0079169D"/>
    <w:rsid w:val="007919DA"/>
    <w:rsid w:val="0079328D"/>
    <w:rsid w:val="00793466"/>
    <w:rsid w:val="00793507"/>
    <w:rsid w:val="00793BD4"/>
    <w:rsid w:val="00793FD9"/>
    <w:rsid w:val="0079477C"/>
    <w:rsid w:val="007955DD"/>
    <w:rsid w:val="00796238"/>
    <w:rsid w:val="0079645B"/>
    <w:rsid w:val="007A017F"/>
    <w:rsid w:val="007A0B05"/>
    <w:rsid w:val="007A0BD9"/>
    <w:rsid w:val="007A10D2"/>
    <w:rsid w:val="007A13F3"/>
    <w:rsid w:val="007A1461"/>
    <w:rsid w:val="007A271B"/>
    <w:rsid w:val="007A35FD"/>
    <w:rsid w:val="007A55A9"/>
    <w:rsid w:val="007A5A14"/>
    <w:rsid w:val="007A6FFE"/>
    <w:rsid w:val="007A7CF5"/>
    <w:rsid w:val="007A7E05"/>
    <w:rsid w:val="007A7EEE"/>
    <w:rsid w:val="007B01EF"/>
    <w:rsid w:val="007B0E08"/>
    <w:rsid w:val="007B12FC"/>
    <w:rsid w:val="007B1B01"/>
    <w:rsid w:val="007B1DE1"/>
    <w:rsid w:val="007B22E7"/>
    <w:rsid w:val="007B35D1"/>
    <w:rsid w:val="007B3648"/>
    <w:rsid w:val="007B4364"/>
    <w:rsid w:val="007B50C0"/>
    <w:rsid w:val="007B5C15"/>
    <w:rsid w:val="007B776B"/>
    <w:rsid w:val="007C024A"/>
    <w:rsid w:val="007C0454"/>
    <w:rsid w:val="007C0681"/>
    <w:rsid w:val="007C07BB"/>
    <w:rsid w:val="007C0E25"/>
    <w:rsid w:val="007C2CA3"/>
    <w:rsid w:val="007C3195"/>
    <w:rsid w:val="007C391D"/>
    <w:rsid w:val="007C4517"/>
    <w:rsid w:val="007C4545"/>
    <w:rsid w:val="007C4858"/>
    <w:rsid w:val="007C5CA4"/>
    <w:rsid w:val="007C5FC4"/>
    <w:rsid w:val="007C617A"/>
    <w:rsid w:val="007C65E1"/>
    <w:rsid w:val="007C6F6A"/>
    <w:rsid w:val="007C7F27"/>
    <w:rsid w:val="007D0BF0"/>
    <w:rsid w:val="007D0FA4"/>
    <w:rsid w:val="007D12D5"/>
    <w:rsid w:val="007D24F9"/>
    <w:rsid w:val="007D2912"/>
    <w:rsid w:val="007D2BA4"/>
    <w:rsid w:val="007D2C19"/>
    <w:rsid w:val="007D37E0"/>
    <w:rsid w:val="007D428D"/>
    <w:rsid w:val="007D5CED"/>
    <w:rsid w:val="007D60CD"/>
    <w:rsid w:val="007D65FA"/>
    <w:rsid w:val="007D69AD"/>
    <w:rsid w:val="007E0924"/>
    <w:rsid w:val="007E1061"/>
    <w:rsid w:val="007E2127"/>
    <w:rsid w:val="007E2922"/>
    <w:rsid w:val="007E3A30"/>
    <w:rsid w:val="007E45EA"/>
    <w:rsid w:val="007E4763"/>
    <w:rsid w:val="007E483C"/>
    <w:rsid w:val="007E520C"/>
    <w:rsid w:val="007E5C8D"/>
    <w:rsid w:val="007E5F1A"/>
    <w:rsid w:val="007E6ADF"/>
    <w:rsid w:val="007E7F5D"/>
    <w:rsid w:val="007F1F4C"/>
    <w:rsid w:val="007F25BF"/>
    <w:rsid w:val="007F2D6F"/>
    <w:rsid w:val="007F37A2"/>
    <w:rsid w:val="007F5C2B"/>
    <w:rsid w:val="007F644A"/>
    <w:rsid w:val="007F6864"/>
    <w:rsid w:val="007F7891"/>
    <w:rsid w:val="007F7FF9"/>
    <w:rsid w:val="00800773"/>
    <w:rsid w:val="00800FED"/>
    <w:rsid w:val="00801204"/>
    <w:rsid w:val="00801357"/>
    <w:rsid w:val="00801C32"/>
    <w:rsid w:val="008032DA"/>
    <w:rsid w:val="00803C41"/>
    <w:rsid w:val="008043EC"/>
    <w:rsid w:val="00804698"/>
    <w:rsid w:val="00804F67"/>
    <w:rsid w:val="008055AD"/>
    <w:rsid w:val="00805EEC"/>
    <w:rsid w:val="008060D5"/>
    <w:rsid w:val="00806174"/>
    <w:rsid w:val="00806B68"/>
    <w:rsid w:val="00806CDF"/>
    <w:rsid w:val="00806EFD"/>
    <w:rsid w:val="00807AAB"/>
    <w:rsid w:val="00807CA7"/>
    <w:rsid w:val="008104D2"/>
    <w:rsid w:val="008105DB"/>
    <w:rsid w:val="008108DE"/>
    <w:rsid w:val="008108EA"/>
    <w:rsid w:val="00810FBB"/>
    <w:rsid w:val="0081382A"/>
    <w:rsid w:val="00813A20"/>
    <w:rsid w:val="008156FB"/>
    <w:rsid w:val="008160CB"/>
    <w:rsid w:val="0081631B"/>
    <w:rsid w:val="00816787"/>
    <w:rsid w:val="00816A4B"/>
    <w:rsid w:val="00816B88"/>
    <w:rsid w:val="008171CB"/>
    <w:rsid w:val="00817FFC"/>
    <w:rsid w:val="00820679"/>
    <w:rsid w:val="008209AF"/>
    <w:rsid w:val="00821178"/>
    <w:rsid w:val="008247B5"/>
    <w:rsid w:val="008247E5"/>
    <w:rsid w:val="0082596C"/>
    <w:rsid w:val="00826EE9"/>
    <w:rsid w:val="00826F63"/>
    <w:rsid w:val="00827269"/>
    <w:rsid w:val="008276A3"/>
    <w:rsid w:val="00830385"/>
    <w:rsid w:val="00830775"/>
    <w:rsid w:val="008318B8"/>
    <w:rsid w:val="00832A2A"/>
    <w:rsid w:val="00832C1A"/>
    <w:rsid w:val="00833D0B"/>
    <w:rsid w:val="008340A5"/>
    <w:rsid w:val="0083517A"/>
    <w:rsid w:val="0083662C"/>
    <w:rsid w:val="00836DA0"/>
    <w:rsid w:val="00837304"/>
    <w:rsid w:val="00837866"/>
    <w:rsid w:val="0083793A"/>
    <w:rsid w:val="00840AE6"/>
    <w:rsid w:val="00841DF9"/>
    <w:rsid w:val="0084394A"/>
    <w:rsid w:val="008440E4"/>
    <w:rsid w:val="00844330"/>
    <w:rsid w:val="008449AA"/>
    <w:rsid w:val="008450B7"/>
    <w:rsid w:val="00845423"/>
    <w:rsid w:val="00846768"/>
    <w:rsid w:val="008474BC"/>
    <w:rsid w:val="008475B4"/>
    <w:rsid w:val="00847651"/>
    <w:rsid w:val="00850429"/>
    <w:rsid w:val="00850E94"/>
    <w:rsid w:val="00852036"/>
    <w:rsid w:val="00852B4F"/>
    <w:rsid w:val="00852EF3"/>
    <w:rsid w:val="0085300D"/>
    <w:rsid w:val="00854E39"/>
    <w:rsid w:val="008556DE"/>
    <w:rsid w:val="008560F6"/>
    <w:rsid w:val="00856159"/>
    <w:rsid w:val="008561EF"/>
    <w:rsid w:val="0085722C"/>
    <w:rsid w:val="008578D6"/>
    <w:rsid w:val="00860093"/>
    <w:rsid w:val="008631FF"/>
    <w:rsid w:val="0086399B"/>
    <w:rsid w:val="00863A4C"/>
    <w:rsid w:val="0086456A"/>
    <w:rsid w:val="00864E1E"/>
    <w:rsid w:val="00865799"/>
    <w:rsid w:val="00866780"/>
    <w:rsid w:val="00866ED3"/>
    <w:rsid w:val="008705A6"/>
    <w:rsid w:val="00870BF4"/>
    <w:rsid w:val="00870E9A"/>
    <w:rsid w:val="00872454"/>
    <w:rsid w:val="0087250C"/>
    <w:rsid w:val="00872D33"/>
    <w:rsid w:val="00873332"/>
    <w:rsid w:val="008739EA"/>
    <w:rsid w:val="00873E1B"/>
    <w:rsid w:val="00874393"/>
    <w:rsid w:val="00874823"/>
    <w:rsid w:val="008751C3"/>
    <w:rsid w:val="00875212"/>
    <w:rsid w:val="008752A2"/>
    <w:rsid w:val="0087537D"/>
    <w:rsid w:val="008765AA"/>
    <w:rsid w:val="00877623"/>
    <w:rsid w:val="008809BA"/>
    <w:rsid w:val="00880CC8"/>
    <w:rsid w:val="0088167C"/>
    <w:rsid w:val="00882957"/>
    <w:rsid w:val="00882CCF"/>
    <w:rsid w:val="00883537"/>
    <w:rsid w:val="008838E9"/>
    <w:rsid w:val="00883985"/>
    <w:rsid w:val="00884B4D"/>
    <w:rsid w:val="00886463"/>
    <w:rsid w:val="00886B66"/>
    <w:rsid w:val="00886E5B"/>
    <w:rsid w:val="00887666"/>
    <w:rsid w:val="008877C9"/>
    <w:rsid w:val="008900BD"/>
    <w:rsid w:val="008911C9"/>
    <w:rsid w:val="008917EA"/>
    <w:rsid w:val="00891B43"/>
    <w:rsid w:val="008921EF"/>
    <w:rsid w:val="008926A3"/>
    <w:rsid w:val="0089362F"/>
    <w:rsid w:val="00893665"/>
    <w:rsid w:val="00893DE1"/>
    <w:rsid w:val="00894A86"/>
    <w:rsid w:val="00895A64"/>
    <w:rsid w:val="00895D5C"/>
    <w:rsid w:val="00895E07"/>
    <w:rsid w:val="00896D03"/>
    <w:rsid w:val="0089704C"/>
    <w:rsid w:val="00897D40"/>
    <w:rsid w:val="00897DC0"/>
    <w:rsid w:val="008A027B"/>
    <w:rsid w:val="008A0436"/>
    <w:rsid w:val="008A10A5"/>
    <w:rsid w:val="008A1CFD"/>
    <w:rsid w:val="008A26AB"/>
    <w:rsid w:val="008A27ED"/>
    <w:rsid w:val="008A3D9E"/>
    <w:rsid w:val="008A40ED"/>
    <w:rsid w:val="008A452F"/>
    <w:rsid w:val="008A5B7B"/>
    <w:rsid w:val="008A68EF"/>
    <w:rsid w:val="008A7906"/>
    <w:rsid w:val="008A7D2C"/>
    <w:rsid w:val="008B11F7"/>
    <w:rsid w:val="008B21A4"/>
    <w:rsid w:val="008B237F"/>
    <w:rsid w:val="008B5357"/>
    <w:rsid w:val="008B5643"/>
    <w:rsid w:val="008B5C83"/>
    <w:rsid w:val="008B74BA"/>
    <w:rsid w:val="008B76D8"/>
    <w:rsid w:val="008C04BB"/>
    <w:rsid w:val="008C19BA"/>
    <w:rsid w:val="008C1AFF"/>
    <w:rsid w:val="008C1CF1"/>
    <w:rsid w:val="008C33EB"/>
    <w:rsid w:val="008C371A"/>
    <w:rsid w:val="008C48C0"/>
    <w:rsid w:val="008C50B0"/>
    <w:rsid w:val="008C5F6E"/>
    <w:rsid w:val="008C75BE"/>
    <w:rsid w:val="008C766B"/>
    <w:rsid w:val="008D0BFA"/>
    <w:rsid w:val="008D1223"/>
    <w:rsid w:val="008D175E"/>
    <w:rsid w:val="008D18E1"/>
    <w:rsid w:val="008D19DC"/>
    <w:rsid w:val="008D1E18"/>
    <w:rsid w:val="008D294C"/>
    <w:rsid w:val="008D2A23"/>
    <w:rsid w:val="008D4A3D"/>
    <w:rsid w:val="008D552D"/>
    <w:rsid w:val="008D59E7"/>
    <w:rsid w:val="008D6088"/>
    <w:rsid w:val="008D638F"/>
    <w:rsid w:val="008D7AEE"/>
    <w:rsid w:val="008D7EBD"/>
    <w:rsid w:val="008E06A2"/>
    <w:rsid w:val="008E0E34"/>
    <w:rsid w:val="008E1B72"/>
    <w:rsid w:val="008E1D90"/>
    <w:rsid w:val="008E21F4"/>
    <w:rsid w:val="008E2728"/>
    <w:rsid w:val="008E33A8"/>
    <w:rsid w:val="008E369B"/>
    <w:rsid w:val="008E4CD6"/>
    <w:rsid w:val="008E5659"/>
    <w:rsid w:val="008E65EE"/>
    <w:rsid w:val="008E67EA"/>
    <w:rsid w:val="008E6FA2"/>
    <w:rsid w:val="008E709B"/>
    <w:rsid w:val="008E774F"/>
    <w:rsid w:val="008F1240"/>
    <w:rsid w:val="008F124C"/>
    <w:rsid w:val="008F1908"/>
    <w:rsid w:val="008F1ADB"/>
    <w:rsid w:val="008F1D5B"/>
    <w:rsid w:val="008F2ACB"/>
    <w:rsid w:val="008F31BF"/>
    <w:rsid w:val="008F33F1"/>
    <w:rsid w:val="008F3660"/>
    <w:rsid w:val="008F42E1"/>
    <w:rsid w:val="008F4523"/>
    <w:rsid w:val="008F4AC2"/>
    <w:rsid w:val="008F5225"/>
    <w:rsid w:val="008F5E5B"/>
    <w:rsid w:val="008F6632"/>
    <w:rsid w:val="008F74B8"/>
    <w:rsid w:val="009012F8"/>
    <w:rsid w:val="009014E2"/>
    <w:rsid w:val="00902C50"/>
    <w:rsid w:val="009034CD"/>
    <w:rsid w:val="00903A59"/>
    <w:rsid w:val="00903EE2"/>
    <w:rsid w:val="009041B9"/>
    <w:rsid w:val="009042B2"/>
    <w:rsid w:val="00904752"/>
    <w:rsid w:val="00904EEE"/>
    <w:rsid w:val="00905687"/>
    <w:rsid w:val="009059B2"/>
    <w:rsid w:val="00905ECC"/>
    <w:rsid w:val="009065EF"/>
    <w:rsid w:val="0090714D"/>
    <w:rsid w:val="00910AFD"/>
    <w:rsid w:val="00910F0E"/>
    <w:rsid w:val="0091120C"/>
    <w:rsid w:val="00911F65"/>
    <w:rsid w:val="009131C7"/>
    <w:rsid w:val="009131DA"/>
    <w:rsid w:val="00915013"/>
    <w:rsid w:val="009155C8"/>
    <w:rsid w:val="00915B2F"/>
    <w:rsid w:val="00915C00"/>
    <w:rsid w:val="00916B27"/>
    <w:rsid w:val="009175BC"/>
    <w:rsid w:val="00920746"/>
    <w:rsid w:val="009218FC"/>
    <w:rsid w:val="00921AF1"/>
    <w:rsid w:val="009220FF"/>
    <w:rsid w:val="009226BF"/>
    <w:rsid w:val="00923C13"/>
    <w:rsid w:val="00923E0F"/>
    <w:rsid w:val="00925A35"/>
    <w:rsid w:val="00926AD6"/>
    <w:rsid w:val="00927BEB"/>
    <w:rsid w:val="00927F13"/>
    <w:rsid w:val="00930049"/>
    <w:rsid w:val="00931B08"/>
    <w:rsid w:val="009321AB"/>
    <w:rsid w:val="00932630"/>
    <w:rsid w:val="00932CFC"/>
    <w:rsid w:val="00932E72"/>
    <w:rsid w:val="00933AC3"/>
    <w:rsid w:val="00933ED7"/>
    <w:rsid w:val="0093406E"/>
    <w:rsid w:val="009345E0"/>
    <w:rsid w:val="00934970"/>
    <w:rsid w:val="009353EE"/>
    <w:rsid w:val="00935577"/>
    <w:rsid w:val="00936DA4"/>
    <w:rsid w:val="00937B0E"/>
    <w:rsid w:val="00937EE4"/>
    <w:rsid w:val="009402D2"/>
    <w:rsid w:val="009405CE"/>
    <w:rsid w:val="00942B02"/>
    <w:rsid w:val="00942E51"/>
    <w:rsid w:val="0094336F"/>
    <w:rsid w:val="00943F50"/>
    <w:rsid w:val="009444FD"/>
    <w:rsid w:val="009457F2"/>
    <w:rsid w:val="00946E23"/>
    <w:rsid w:val="00946ED5"/>
    <w:rsid w:val="0094744C"/>
    <w:rsid w:val="009504DC"/>
    <w:rsid w:val="009505D9"/>
    <w:rsid w:val="0095105E"/>
    <w:rsid w:val="00951C23"/>
    <w:rsid w:val="00952170"/>
    <w:rsid w:val="00952754"/>
    <w:rsid w:val="00952BF7"/>
    <w:rsid w:val="00952EC4"/>
    <w:rsid w:val="00952F0E"/>
    <w:rsid w:val="0095311A"/>
    <w:rsid w:val="00954146"/>
    <w:rsid w:val="00954C45"/>
    <w:rsid w:val="00954F8C"/>
    <w:rsid w:val="00955120"/>
    <w:rsid w:val="00955186"/>
    <w:rsid w:val="0095525B"/>
    <w:rsid w:val="0095637D"/>
    <w:rsid w:val="00956E76"/>
    <w:rsid w:val="00956FCA"/>
    <w:rsid w:val="00957272"/>
    <w:rsid w:val="00960954"/>
    <w:rsid w:val="00961431"/>
    <w:rsid w:val="009620E4"/>
    <w:rsid w:val="00962B9B"/>
    <w:rsid w:val="009632AA"/>
    <w:rsid w:val="00963437"/>
    <w:rsid w:val="00963640"/>
    <w:rsid w:val="009652E6"/>
    <w:rsid w:val="00966164"/>
    <w:rsid w:val="0097003E"/>
    <w:rsid w:val="0097076F"/>
    <w:rsid w:val="00970B1C"/>
    <w:rsid w:val="009737A0"/>
    <w:rsid w:val="00973DDC"/>
    <w:rsid w:val="009742EE"/>
    <w:rsid w:val="00974BB9"/>
    <w:rsid w:val="009764E5"/>
    <w:rsid w:val="00980021"/>
    <w:rsid w:val="00980078"/>
    <w:rsid w:val="00980212"/>
    <w:rsid w:val="009804EE"/>
    <w:rsid w:val="009812A2"/>
    <w:rsid w:val="0098130A"/>
    <w:rsid w:val="00981BCC"/>
    <w:rsid w:val="00981FCF"/>
    <w:rsid w:val="00982ED2"/>
    <w:rsid w:val="00983508"/>
    <w:rsid w:val="0098358A"/>
    <w:rsid w:val="009839ED"/>
    <w:rsid w:val="00983F29"/>
    <w:rsid w:val="00984647"/>
    <w:rsid w:val="0098514A"/>
    <w:rsid w:val="00986C6D"/>
    <w:rsid w:val="009876D8"/>
    <w:rsid w:val="00987869"/>
    <w:rsid w:val="00992232"/>
    <w:rsid w:val="00992EE2"/>
    <w:rsid w:val="00993190"/>
    <w:rsid w:val="009934D3"/>
    <w:rsid w:val="0099363F"/>
    <w:rsid w:val="00993D43"/>
    <w:rsid w:val="00993E25"/>
    <w:rsid w:val="00994001"/>
    <w:rsid w:val="009949ED"/>
    <w:rsid w:val="00995EA3"/>
    <w:rsid w:val="00996ACE"/>
    <w:rsid w:val="00997F2E"/>
    <w:rsid w:val="009A04F6"/>
    <w:rsid w:val="009A0688"/>
    <w:rsid w:val="009A089F"/>
    <w:rsid w:val="009A11DF"/>
    <w:rsid w:val="009A1707"/>
    <w:rsid w:val="009A2939"/>
    <w:rsid w:val="009A2A2D"/>
    <w:rsid w:val="009A3DD9"/>
    <w:rsid w:val="009A3EF6"/>
    <w:rsid w:val="009A3FF8"/>
    <w:rsid w:val="009A54EF"/>
    <w:rsid w:val="009A59EF"/>
    <w:rsid w:val="009A7C57"/>
    <w:rsid w:val="009B035E"/>
    <w:rsid w:val="009B08F3"/>
    <w:rsid w:val="009B21D5"/>
    <w:rsid w:val="009B34D4"/>
    <w:rsid w:val="009B51EB"/>
    <w:rsid w:val="009B6060"/>
    <w:rsid w:val="009B60B5"/>
    <w:rsid w:val="009B6739"/>
    <w:rsid w:val="009B6B4A"/>
    <w:rsid w:val="009B7808"/>
    <w:rsid w:val="009C0929"/>
    <w:rsid w:val="009C1898"/>
    <w:rsid w:val="009C1E98"/>
    <w:rsid w:val="009C2402"/>
    <w:rsid w:val="009C3148"/>
    <w:rsid w:val="009C37BF"/>
    <w:rsid w:val="009C39D2"/>
    <w:rsid w:val="009C4429"/>
    <w:rsid w:val="009C4B11"/>
    <w:rsid w:val="009C7157"/>
    <w:rsid w:val="009D04DE"/>
    <w:rsid w:val="009D09FC"/>
    <w:rsid w:val="009D0D3F"/>
    <w:rsid w:val="009D116F"/>
    <w:rsid w:val="009D13D7"/>
    <w:rsid w:val="009D16F6"/>
    <w:rsid w:val="009D1953"/>
    <w:rsid w:val="009D392B"/>
    <w:rsid w:val="009D42BE"/>
    <w:rsid w:val="009D4975"/>
    <w:rsid w:val="009D4CD5"/>
    <w:rsid w:val="009D636A"/>
    <w:rsid w:val="009D6FA6"/>
    <w:rsid w:val="009D71FA"/>
    <w:rsid w:val="009D7264"/>
    <w:rsid w:val="009D7F7A"/>
    <w:rsid w:val="009E005A"/>
    <w:rsid w:val="009E07A4"/>
    <w:rsid w:val="009E0AC9"/>
    <w:rsid w:val="009E12DF"/>
    <w:rsid w:val="009E13C9"/>
    <w:rsid w:val="009E13D8"/>
    <w:rsid w:val="009E20E5"/>
    <w:rsid w:val="009E2786"/>
    <w:rsid w:val="009E2957"/>
    <w:rsid w:val="009E2A0F"/>
    <w:rsid w:val="009E2D8D"/>
    <w:rsid w:val="009E39A0"/>
    <w:rsid w:val="009E3DC6"/>
    <w:rsid w:val="009E408A"/>
    <w:rsid w:val="009E4561"/>
    <w:rsid w:val="009E7EDC"/>
    <w:rsid w:val="009E7FB2"/>
    <w:rsid w:val="009F03D1"/>
    <w:rsid w:val="009F0C83"/>
    <w:rsid w:val="009F1866"/>
    <w:rsid w:val="009F376F"/>
    <w:rsid w:val="009F3C9B"/>
    <w:rsid w:val="009F4410"/>
    <w:rsid w:val="009F4F67"/>
    <w:rsid w:val="009F55F5"/>
    <w:rsid w:val="009F58E4"/>
    <w:rsid w:val="009F5EB7"/>
    <w:rsid w:val="009F7117"/>
    <w:rsid w:val="009F741F"/>
    <w:rsid w:val="009F7516"/>
    <w:rsid w:val="009F7531"/>
    <w:rsid w:val="009F7A9D"/>
    <w:rsid w:val="00A0096C"/>
    <w:rsid w:val="00A00C50"/>
    <w:rsid w:val="00A023D1"/>
    <w:rsid w:val="00A027AE"/>
    <w:rsid w:val="00A02FE3"/>
    <w:rsid w:val="00A038C0"/>
    <w:rsid w:val="00A03C1B"/>
    <w:rsid w:val="00A03C27"/>
    <w:rsid w:val="00A04F15"/>
    <w:rsid w:val="00A05E2B"/>
    <w:rsid w:val="00A06815"/>
    <w:rsid w:val="00A0736C"/>
    <w:rsid w:val="00A07A8A"/>
    <w:rsid w:val="00A07A9B"/>
    <w:rsid w:val="00A07E7D"/>
    <w:rsid w:val="00A10418"/>
    <w:rsid w:val="00A12E02"/>
    <w:rsid w:val="00A13227"/>
    <w:rsid w:val="00A14EDC"/>
    <w:rsid w:val="00A15197"/>
    <w:rsid w:val="00A152DD"/>
    <w:rsid w:val="00A15510"/>
    <w:rsid w:val="00A16945"/>
    <w:rsid w:val="00A171B1"/>
    <w:rsid w:val="00A20C08"/>
    <w:rsid w:val="00A21197"/>
    <w:rsid w:val="00A223EE"/>
    <w:rsid w:val="00A227F8"/>
    <w:rsid w:val="00A22B01"/>
    <w:rsid w:val="00A26B31"/>
    <w:rsid w:val="00A30694"/>
    <w:rsid w:val="00A30F29"/>
    <w:rsid w:val="00A315A9"/>
    <w:rsid w:val="00A31702"/>
    <w:rsid w:val="00A31CB7"/>
    <w:rsid w:val="00A31CFA"/>
    <w:rsid w:val="00A3276C"/>
    <w:rsid w:val="00A32A01"/>
    <w:rsid w:val="00A32ADB"/>
    <w:rsid w:val="00A33C2A"/>
    <w:rsid w:val="00A348BF"/>
    <w:rsid w:val="00A40453"/>
    <w:rsid w:val="00A409BE"/>
    <w:rsid w:val="00A40C49"/>
    <w:rsid w:val="00A41FD6"/>
    <w:rsid w:val="00A43CFE"/>
    <w:rsid w:val="00A442CB"/>
    <w:rsid w:val="00A448E9"/>
    <w:rsid w:val="00A456D4"/>
    <w:rsid w:val="00A45891"/>
    <w:rsid w:val="00A45DB2"/>
    <w:rsid w:val="00A46E09"/>
    <w:rsid w:val="00A47C92"/>
    <w:rsid w:val="00A50267"/>
    <w:rsid w:val="00A50B6F"/>
    <w:rsid w:val="00A50DFA"/>
    <w:rsid w:val="00A517AE"/>
    <w:rsid w:val="00A51AA9"/>
    <w:rsid w:val="00A5231D"/>
    <w:rsid w:val="00A52415"/>
    <w:rsid w:val="00A52886"/>
    <w:rsid w:val="00A52FCD"/>
    <w:rsid w:val="00A53B8E"/>
    <w:rsid w:val="00A53B97"/>
    <w:rsid w:val="00A55C53"/>
    <w:rsid w:val="00A56D5B"/>
    <w:rsid w:val="00A56E33"/>
    <w:rsid w:val="00A5703E"/>
    <w:rsid w:val="00A57308"/>
    <w:rsid w:val="00A57E6B"/>
    <w:rsid w:val="00A60510"/>
    <w:rsid w:val="00A605D1"/>
    <w:rsid w:val="00A605EF"/>
    <w:rsid w:val="00A60CE6"/>
    <w:rsid w:val="00A60D52"/>
    <w:rsid w:val="00A60DEE"/>
    <w:rsid w:val="00A629F4"/>
    <w:rsid w:val="00A62DFD"/>
    <w:rsid w:val="00A639F1"/>
    <w:rsid w:val="00A642D3"/>
    <w:rsid w:val="00A64CE2"/>
    <w:rsid w:val="00A65421"/>
    <w:rsid w:val="00A654C2"/>
    <w:rsid w:val="00A65CB6"/>
    <w:rsid w:val="00A66858"/>
    <w:rsid w:val="00A66D6B"/>
    <w:rsid w:val="00A67066"/>
    <w:rsid w:val="00A70410"/>
    <w:rsid w:val="00A714BC"/>
    <w:rsid w:val="00A719D5"/>
    <w:rsid w:val="00A71BE6"/>
    <w:rsid w:val="00A73818"/>
    <w:rsid w:val="00A73916"/>
    <w:rsid w:val="00A739B5"/>
    <w:rsid w:val="00A7425D"/>
    <w:rsid w:val="00A74B4A"/>
    <w:rsid w:val="00A7544C"/>
    <w:rsid w:val="00A7592B"/>
    <w:rsid w:val="00A759E3"/>
    <w:rsid w:val="00A76437"/>
    <w:rsid w:val="00A77636"/>
    <w:rsid w:val="00A77A66"/>
    <w:rsid w:val="00A77A8C"/>
    <w:rsid w:val="00A77FC2"/>
    <w:rsid w:val="00A808C7"/>
    <w:rsid w:val="00A80A6F"/>
    <w:rsid w:val="00A81248"/>
    <w:rsid w:val="00A81B88"/>
    <w:rsid w:val="00A82360"/>
    <w:rsid w:val="00A825C7"/>
    <w:rsid w:val="00A83F84"/>
    <w:rsid w:val="00A84115"/>
    <w:rsid w:val="00A84302"/>
    <w:rsid w:val="00A858E8"/>
    <w:rsid w:val="00A8766F"/>
    <w:rsid w:val="00A87A5F"/>
    <w:rsid w:val="00A9026A"/>
    <w:rsid w:val="00A9079B"/>
    <w:rsid w:val="00A90BFA"/>
    <w:rsid w:val="00A90D46"/>
    <w:rsid w:val="00A90F15"/>
    <w:rsid w:val="00A91005"/>
    <w:rsid w:val="00A92263"/>
    <w:rsid w:val="00A938F7"/>
    <w:rsid w:val="00A95CFF"/>
    <w:rsid w:val="00A9771B"/>
    <w:rsid w:val="00A978D3"/>
    <w:rsid w:val="00AA0746"/>
    <w:rsid w:val="00AA0D43"/>
    <w:rsid w:val="00AA14F2"/>
    <w:rsid w:val="00AA3A24"/>
    <w:rsid w:val="00AA3D84"/>
    <w:rsid w:val="00AA4DDC"/>
    <w:rsid w:val="00AA6289"/>
    <w:rsid w:val="00AA7230"/>
    <w:rsid w:val="00AB1A76"/>
    <w:rsid w:val="00AB2D71"/>
    <w:rsid w:val="00AB32E4"/>
    <w:rsid w:val="00AB3442"/>
    <w:rsid w:val="00AB3D0A"/>
    <w:rsid w:val="00AB461C"/>
    <w:rsid w:val="00AB4C76"/>
    <w:rsid w:val="00AB5D81"/>
    <w:rsid w:val="00AB6300"/>
    <w:rsid w:val="00AB6D6F"/>
    <w:rsid w:val="00AC00FE"/>
    <w:rsid w:val="00AC01F3"/>
    <w:rsid w:val="00AC1925"/>
    <w:rsid w:val="00AC1E49"/>
    <w:rsid w:val="00AC36F3"/>
    <w:rsid w:val="00AC3744"/>
    <w:rsid w:val="00AC3C05"/>
    <w:rsid w:val="00AC3EEB"/>
    <w:rsid w:val="00AC3F03"/>
    <w:rsid w:val="00AC4B11"/>
    <w:rsid w:val="00AC4B13"/>
    <w:rsid w:val="00AC6779"/>
    <w:rsid w:val="00AC7529"/>
    <w:rsid w:val="00AC762C"/>
    <w:rsid w:val="00AC7C51"/>
    <w:rsid w:val="00AD004C"/>
    <w:rsid w:val="00AD072C"/>
    <w:rsid w:val="00AD096C"/>
    <w:rsid w:val="00AD11B2"/>
    <w:rsid w:val="00AD265A"/>
    <w:rsid w:val="00AD27FA"/>
    <w:rsid w:val="00AD2978"/>
    <w:rsid w:val="00AD2C4A"/>
    <w:rsid w:val="00AD35D2"/>
    <w:rsid w:val="00AD35E3"/>
    <w:rsid w:val="00AD42C9"/>
    <w:rsid w:val="00AD568D"/>
    <w:rsid w:val="00AD607C"/>
    <w:rsid w:val="00AD6463"/>
    <w:rsid w:val="00AD780F"/>
    <w:rsid w:val="00AD7D70"/>
    <w:rsid w:val="00AE0278"/>
    <w:rsid w:val="00AE027D"/>
    <w:rsid w:val="00AE0361"/>
    <w:rsid w:val="00AE07E3"/>
    <w:rsid w:val="00AE1053"/>
    <w:rsid w:val="00AE1F6A"/>
    <w:rsid w:val="00AE1F92"/>
    <w:rsid w:val="00AE2212"/>
    <w:rsid w:val="00AE2638"/>
    <w:rsid w:val="00AE297D"/>
    <w:rsid w:val="00AE341B"/>
    <w:rsid w:val="00AE3A8A"/>
    <w:rsid w:val="00AE442C"/>
    <w:rsid w:val="00AE5F02"/>
    <w:rsid w:val="00AE66C7"/>
    <w:rsid w:val="00AE6A88"/>
    <w:rsid w:val="00AE73E1"/>
    <w:rsid w:val="00AE7669"/>
    <w:rsid w:val="00AE7F1C"/>
    <w:rsid w:val="00AF022C"/>
    <w:rsid w:val="00AF0EDE"/>
    <w:rsid w:val="00AF1E20"/>
    <w:rsid w:val="00AF5290"/>
    <w:rsid w:val="00AF63C0"/>
    <w:rsid w:val="00AF7D46"/>
    <w:rsid w:val="00B046A9"/>
    <w:rsid w:val="00B04811"/>
    <w:rsid w:val="00B05316"/>
    <w:rsid w:val="00B056F3"/>
    <w:rsid w:val="00B06B7A"/>
    <w:rsid w:val="00B0775E"/>
    <w:rsid w:val="00B07CD3"/>
    <w:rsid w:val="00B118FB"/>
    <w:rsid w:val="00B11D32"/>
    <w:rsid w:val="00B11E0E"/>
    <w:rsid w:val="00B1328C"/>
    <w:rsid w:val="00B13676"/>
    <w:rsid w:val="00B13803"/>
    <w:rsid w:val="00B14B0D"/>
    <w:rsid w:val="00B152FD"/>
    <w:rsid w:val="00B15384"/>
    <w:rsid w:val="00B15C51"/>
    <w:rsid w:val="00B15F52"/>
    <w:rsid w:val="00B16622"/>
    <w:rsid w:val="00B16D03"/>
    <w:rsid w:val="00B16E6D"/>
    <w:rsid w:val="00B17778"/>
    <w:rsid w:val="00B17840"/>
    <w:rsid w:val="00B20994"/>
    <w:rsid w:val="00B20A8D"/>
    <w:rsid w:val="00B2205E"/>
    <w:rsid w:val="00B23DFE"/>
    <w:rsid w:val="00B2405E"/>
    <w:rsid w:val="00B24377"/>
    <w:rsid w:val="00B24DB1"/>
    <w:rsid w:val="00B2510A"/>
    <w:rsid w:val="00B25629"/>
    <w:rsid w:val="00B2576F"/>
    <w:rsid w:val="00B2709D"/>
    <w:rsid w:val="00B30667"/>
    <w:rsid w:val="00B3102D"/>
    <w:rsid w:val="00B313C9"/>
    <w:rsid w:val="00B321DB"/>
    <w:rsid w:val="00B3286A"/>
    <w:rsid w:val="00B33F7A"/>
    <w:rsid w:val="00B35689"/>
    <w:rsid w:val="00B364CF"/>
    <w:rsid w:val="00B371F2"/>
    <w:rsid w:val="00B37395"/>
    <w:rsid w:val="00B373BF"/>
    <w:rsid w:val="00B40401"/>
    <w:rsid w:val="00B405A8"/>
    <w:rsid w:val="00B40919"/>
    <w:rsid w:val="00B41681"/>
    <w:rsid w:val="00B42080"/>
    <w:rsid w:val="00B4259A"/>
    <w:rsid w:val="00B425ED"/>
    <w:rsid w:val="00B4281A"/>
    <w:rsid w:val="00B44766"/>
    <w:rsid w:val="00B44E5E"/>
    <w:rsid w:val="00B45431"/>
    <w:rsid w:val="00B457DC"/>
    <w:rsid w:val="00B4635C"/>
    <w:rsid w:val="00B5044C"/>
    <w:rsid w:val="00B50954"/>
    <w:rsid w:val="00B5128F"/>
    <w:rsid w:val="00B51D88"/>
    <w:rsid w:val="00B52C00"/>
    <w:rsid w:val="00B53EBC"/>
    <w:rsid w:val="00B55B2E"/>
    <w:rsid w:val="00B565C6"/>
    <w:rsid w:val="00B56754"/>
    <w:rsid w:val="00B56DC4"/>
    <w:rsid w:val="00B56ECB"/>
    <w:rsid w:val="00B57115"/>
    <w:rsid w:val="00B573B4"/>
    <w:rsid w:val="00B579B6"/>
    <w:rsid w:val="00B6192A"/>
    <w:rsid w:val="00B61F9D"/>
    <w:rsid w:val="00B61FFC"/>
    <w:rsid w:val="00B6208C"/>
    <w:rsid w:val="00B62C03"/>
    <w:rsid w:val="00B633D9"/>
    <w:rsid w:val="00B6408B"/>
    <w:rsid w:val="00B649D8"/>
    <w:rsid w:val="00B66130"/>
    <w:rsid w:val="00B665B9"/>
    <w:rsid w:val="00B674AF"/>
    <w:rsid w:val="00B70393"/>
    <w:rsid w:val="00B70720"/>
    <w:rsid w:val="00B7205B"/>
    <w:rsid w:val="00B72BB1"/>
    <w:rsid w:val="00B74634"/>
    <w:rsid w:val="00B752CC"/>
    <w:rsid w:val="00B756F6"/>
    <w:rsid w:val="00B75AFC"/>
    <w:rsid w:val="00B75BC9"/>
    <w:rsid w:val="00B765E5"/>
    <w:rsid w:val="00B76687"/>
    <w:rsid w:val="00B76727"/>
    <w:rsid w:val="00B7720E"/>
    <w:rsid w:val="00B776A2"/>
    <w:rsid w:val="00B7787F"/>
    <w:rsid w:val="00B77BF3"/>
    <w:rsid w:val="00B8076C"/>
    <w:rsid w:val="00B8097E"/>
    <w:rsid w:val="00B81CB4"/>
    <w:rsid w:val="00B82AB5"/>
    <w:rsid w:val="00B85CBD"/>
    <w:rsid w:val="00B87F56"/>
    <w:rsid w:val="00B87F9B"/>
    <w:rsid w:val="00B90E3D"/>
    <w:rsid w:val="00B93401"/>
    <w:rsid w:val="00B9453D"/>
    <w:rsid w:val="00B946D9"/>
    <w:rsid w:val="00B9499B"/>
    <w:rsid w:val="00B9550D"/>
    <w:rsid w:val="00B95B11"/>
    <w:rsid w:val="00B96358"/>
    <w:rsid w:val="00B9729F"/>
    <w:rsid w:val="00BA0039"/>
    <w:rsid w:val="00BA0783"/>
    <w:rsid w:val="00BA1AFC"/>
    <w:rsid w:val="00BA1C7B"/>
    <w:rsid w:val="00BA1F52"/>
    <w:rsid w:val="00BA22D9"/>
    <w:rsid w:val="00BA23E2"/>
    <w:rsid w:val="00BA3FFF"/>
    <w:rsid w:val="00BA457C"/>
    <w:rsid w:val="00BA4AA8"/>
    <w:rsid w:val="00BA4C39"/>
    <w:rsid w:val="00BA5AD9"/>
    <w:rsid w:val="00BA60A6"/>
    <w:rsid w:val="00BA6717"/>
    <w:rsid w:val="00BA6F39"/>
    <w:rsid w:val="00BA739E"/>
    <w:rsid w:val="00BA7CA8"/>
    <w:rsid w:val="00BB058B"/>
    <w:rsid w:val="00BB0708"/>
    <w:rsid w:val="00BB0F81"/>
    <w:rsid w:val="00BB1196"/>
    <w:rsid w:val="00BB2D1A"/>
    <w:rsid w:val="00BB32DF"/>
    <w:rsid w:val="00BB3630"/>
    <w:rsid w:val="00BB36C0"/>
    <w:rsid w:val="00BB39BA"/>
    <w:rsid w:val="00BB3D1B"/>
    <w:rsid w:val="00BB4635"/>
    <w:rsid w:val="00BB463A"/>
    <w:rsid w:val="00BB56CC"/>
    <w:rsid w:val="00BB5A12"/>
    <w:rsid w:val="00BB5E67"/>
    <w:rsid w:val="00BB70BE"/>
    <w:rsid w:val="00BC0770"/>
    <w:rsid w:val="00BC1590"/>
    <w:rsid w:val="00BC2DAB"/>
    <w:rsid w:val="00BC31E9"/>
    <w:rsid w:val="00BC48F0"/>
    <w:rsid w:val="00BC5E67"/>
    <w:rsid w:val="00BC7869"/>
    <w:rsid w:val="00BC792A"/>
    <w:rsid w:val="00BD0227"/>
    <w:rsid w:val="00BD03BB"/>
    <w:rsid w:val="00BD0DCB"/>
    <w:rsid w:val="00BD1123"/>
    <w:rsid w:val="00BD2B3C"/>
    <w:rsid w:val="00BD4967"/>
    <w:rsid w:val="00BD51FA"/>
    <w:rsid w:val="00BD5410"/>
    <w:rsid w:val="00BD5683"/>
    <w:rsid w:val="00BD58B9"/>
    <w:rsid w:val="00BD58BD"/>
    <w:rsid w:val="00BD58CE"/>
    <w:rsid w:val="00BD5A41"/>
    <w:rsid w:val="00BD5BE4"/>
    <w:rsid w:val="00BD5F2C"/>
    <w:rsid w:val="00BD666D"/>
    <w:rsid w:val="00BD6750"/>
    <w:rsid w:val="00BD7486"/>
    <w:rsid w:val="00BD7672"/>
    <w:rsid w:val="00BD7E4F"/>
    <w:rsid w:val="00BE0352"/>
    <w:rsid w:val="00BE2761"/>
    <w:rsid w:val="00BE2B80"/>
    <w:rsid w:val="00BE5F69"/>
    <w:rsid w:val="00BE66C5"/>
    <w:rsid w:val="00BE726B"/>
    <w:rsid w:val="00BE7698"/>
    <w:rsid w:val="00BE78F5"/>
    <w:rsid w:val="00BE7AB5"/>
    <w:rsid w:val="00BE7C39"/>
    <w:rsid w:val="00BF0480"/>
    <w:rsid w:val="00BF06B9"/>
    <w:rsid w:val="00BF10DE"/>
    <w:rsid w:val="00BF12EF"/>
    <w:rsid w:val="00BF19FC"/>
    <w:rsid w:val="00BF219D"/>
    <w:rsid w:val="00BF22B6"/>
    <w:rsid w:val="00BF46EE"/>
    <w:rsid w:val="00BF489B"/>
    <w:rsid w:val="00BF5F47"/>
    <w:rsid w:val="00BF6760"/>
    <w:rsid w:val="00BF6E66"/>
    <w:rsid w:val="00BF77F5"/>
    <w:rsid w:val="00C005CE"/>
    <w:rsid w:val="00C009A1"/>
    <w:rsid w:val="00C01952"/>
    <w:rsid w:val="00C021FD"/>
    <w:rsid w:val="00C0322E"/>
    <w:rsid w:val="00C034E1"/>
    <w:rsid w:val="00C04295"/>
    <w:rsid w:val="00C04495"/>
    <w:rsid w:val="00C046A1"/>
    <w:rsid w:val="00C048B8"/>
    <w:rsid w:val="00C04D1D"/>
    <w:rsid w:val="00C05129"/>
    <w:rsid w:val="00C052A5"/>
    <w:rsid w:val="00C05C22"/>
    <w:rsid w:val="00C07B0C"/>
    <w:rsid w:val="00C07FEB"/>
    <w:rsid w:val="00C10900"/>
    <w:rsid w:val="00C10D6E"/>
    <w:rsid w:val="00C110C9"/>
    <w:rsid w:val="00C11580"/>
    <w:rsid w:val="00C12238"/>
    <w:rsid w:val="00C12524"/>
    <w:rsid w:val="00C1418E"/>
    <w:rsid w:val="00C14786"/>
    <w:rsid w:val="00C14CAD"/>
    <w:rsid w:val="00C153B3"/>
    <w:rsid w:val="00C173CB"/>
    <w:rsid w:val="00C2090C"/>
    <w:rsid w:val="00C209B4"/>
    <w:rsid w:val="00C20A59"/>
    <w:rsid w:val="00C2292E"/>
    <w:rsid w:val="00C22F02"/>
    <w:rsid w:val="00C234AB"/>
    <w:rsid w:val="00C237F6"/>
    <w:rsid w:val="00C23ABA"/>
    <w:rsid w:val="00C24290"/>
    <w:rsid w:val="00C24727"/>
    <w:rsid w:val="00C25308"/>
    <w:rsid w:val="00C25C7C"/>
    <w:rsid w:val="00C261C7"/>
    <w:rsid w:val="00C2670E"/>
    <w:rsid w:val="00C26877"/>
    <w:rsid w:val="00C27761"/>
    <w:rsid w:val="00C3040B"/>
    <w:rsid w:val="00C32012"/>
    <w:rsid w:val="00C325E8"/>
    <w:rsid w:val="00C32950"/>
    <w:rsid w:val="00C32C7B"/>
    <w:rsid w:val="00C3304F"/>
    <w:rsid w:val="00C33CC1"/>
    <w:rsid w:val="00C34052"/>
    <w:rsid w:val="00C3443E"/>
    <w:rsid w:val="00C34DB7"/>
    <w:rsid w:val="00C36759"/>
    <w:rsid w:val="00C36D1E"/>
    <w:rsid w:val="00C37046"/>
    <w:rsid w:val="00C371B5"/>
    <w:rsid w:val="00C37426"/>
    <w:rsid w:val="00C37EA7"/>
    <w:rsid w:val="00C40887"/>
    <w:rsid w:val="00C41C61"/>
    <w:rsid w:val="00C4250C"/>
    <w:rsid w:val="00C42E2F"/>
    <w:rsid w:val="00C42F71"/>
    <w:rsid w:val="00C43591"/>
    <w:rsid w:val="00C446BE"/>
    <w:rsid w:val="00C46701"/>
    <w:rsid w:val="00C46801"/>
    <w:rsid w:val="00C50271"/>
    <w:rsid w:val="00C508C5"/>
    <w:rsid w:val="00C50DC5"/>
    <w:rsid w:val="00C51FB1"/>
    <w:rsid w:val="00C52099"/>
    <w:rsid w:val="00C533F9"/>
    <w:rsid w:val="00C5352D"/>
    <w:rsid w:val="00C538EA"/>
    <w:rsid w:val="00C543A2"/>
    <w:rsid w:val="00C55547"/>
    <w:rsid w:val="00C55843"/>
    <w:rsid w:val="00C560B4"/>
    <w:rsid w:val="00C56F2D"/>
    <w:rsid w:val="00C573B2"/>
    <w:rsid w:val="00C5787A"/>
    <w:rsid w:val="00C57999"/>
    <w:rsid w:val="00C602BF"/>
    <w:rsid w:val="00C607D6"/>
    <w:rsid w:val="00C6080C"/>
    <w:rsid w:val="00C60825"/>
    <w:rsid w:val="00C613C3"/>
    <w:rsid w:val="00C6291D"/>
    <w:rsid w:val="00C6320D"/>
    <w:rsid w:val="00C64CD9"/>
    <w:rsid w:val="00C64D1D"/>
    <w:rsid w:val="00C64E3B"/>
    <w:rsid w:val="00C6529A"/>
    <w:rsid w:val="00C665BC"/>
    <w:rsid w:val="00C669FB"/>
    <w:rsid w:val="00C67E27"/>
    <w:rsid w:val="00C701FF"/>
    <w:rsid w:val="00C706B3"/>
    <w:rsid w:val="00C70A17"/>
    <w:rsid w:val="00C71072"/>
    <w:rsid w:val="00C714CF"/>
    <w:rsid w:val="00C71723"/>
    <w:rsid w:val="00C73351"/>
    <w:rsid w:val="00C74D0E"/>
    <w:rsid w:val="00C75FE9"/>
    <w:rsid w:val="00C76FF4"/>
    <w:rsid w:val="00C7789B"/>
    <w:rsid w:val="00C77F32"/>
    <w:rsid w:val="00C77FD5"/>
    <w:rsid w:val="00C80269"/>
    <w:rsid w:val="00C80413"/>
    <w:rsid w:val="00C81160"/>
    <w:rsid w:val="00C81D37"/>
    <w:rsid w:val="00C820C6"/>
    <w:rsid w:val="00C822A4"/>
    <w:rsid w:val="00C83E83"/>
    <w:rsid w:val="00C83F6D"/>
    <w:rsid w:val="00C8451E"/>
    <w:rsid w:val="00C84AF0"/>
    <w:rsid w:val="00C85169"/>
    <w:rsid w:val="00C85C9F"/>
    <w:rsid w:val="00C86653"/>
    <w:rsid w:val="00C90A59"/>
    <w:rsid w:val="00C917F2"/>
    <w:rsid w:val="00C92958"/>
    <w:rsid w:val="00C92B2C"/>
    <w:rsid w:val="00C92C48"/>
    <w:rsid w:val="00C92FC2"/>
    <w:rsid w:val="00C9369F"/>
    <w:rsid w:val="00C936B7"/>
    <w:rsid w:val="00C9401E"/>
    <w:rsid w:val="00C951BF"/>
    <w:rsid w:val="00C96D89"/>
    <w:rsid w:val="00C96E84"/>
    <w:rsid w:val="00C9759B"/>
    <w:rsid w:val="00C9765A"/>
    <w:rsid w:val="00C97CAA"/>
    <w:rsid w:val="00CA048D"/>
    <w:rsid w:val="00CA0799"/>
    <w:rsid w:val="00CA1D5A"/>
    <w:rsid w:val="00CA1FEA"/>
    <w:rsid w:val="00CA235E"/>
    <w:rsid w:val="00CA2812"/>
    <w:rsid w:val="00CA2D3A"/>
    <w:rsid w:val="00CA440B"/>
    <w:rsid w:val="00CA4E35"/>
    <w:rsid w:val="00CA52BD"/>
    <w:rsid w:val="00CA5996"/>
    <w:rsid w:val="00CA661E"/>
    <w:rsid w:val="00CA695E"/>
    <w:rsid w:val="00CA6A9D"/>
    <w:rsid w:val="00CA6B89"/>
    <w:rsid w:val="00CA75E1"/>
    <w:rsid w:val="00CA78FB"/>
    <w:rsid w:val="00CA7C0D"/>
    <w:rsid w:val="00CA7CF0"/>
    <w:rsid w:val="00CA7E30"/>
    <w:rsid w:val="00CA7FF5"/>
    <w:rsid w:val="00CB09FD"/>
    <w:rsid w:val="00CB1010"/>
    <w:rsid w:val="00CB18AB"/>
    <w:rsid w:val="00CB2383"/>
    <w:rsid w:val="00CB25B0"/>
    <w:rsid w:val="00CB2CB8"/>
    <w:rsid w:val="00CB2D50"/>
    <w:rsid w:val="00CB307B"/>
    <w:rsid w:val="00CB348F"/>
    <w:rsid w:val="00CB3CE1"/>
    <w:rsid w:val="00CB5BA7"/>
    <w:rsid w:val="00CB610C"/>
    <w:rsid w:val="00CB7780"/>
    <w:rsid w:val="00CB7935"/>
    <w:rsid w:val="00CC085F"/>
    <w:rsid w:val="00CC08AC"/>
    <w:rsid w:val="00CC31B6"/>
    <w:rsid w:val="00CC38B2"/>
    <w:rsid w:val="00CC3FEC"/>
    <w:rsid w:val="00CC472C"/>
    <w:rsid w:val="00CC4834"/>
    <w:rsid w:val="00CC491F"/>
    <w:rsid w:val="00CC496E"/>
    <w:rsid w:val="00CC59AB"/>
    <w:rsid w:val="00CC6C05"/>
    <w:rsid w:val="00CC7755"/>
    <w:rsid w:val="00CC77FA"/>
    <w:rsid w:val="00CC78D5"/>
    <w:rsid w:val="00CC7E61"/>
    <w:rsid w:val="00CD072B"/>
    <w:rsid w:val="00CD0B4E"/>
    <w:rsid w:val="00CD15BA"/>
    <w:rsid w:val="00CD1731"/>
    <w:rsid w:val="00CD285F"/>
    <w:rsid w:val="00CD4581"/>
    <w:rsid w:val="00CE0666"/>
    <w:rsid w:val="00CE2FF6"/>
    <w:rsid w:val="00CE34FD"/>
    <w:rsid w:val="00CE37E4"/>
    <w:rsid w:val="00CE3C4B"/>
    <w:rsid w:val="00CE3ED7"/>
    <w:rsid w:val="00CE5C8C"/>
    <w:rsid w:val="00CE6286"/>
    <w:rsid w:val="00CE692D"/>
    <w:rsid w:val="00CE7DDE"/>
    <w:rsid w:val="00CF017B"/>
    <w:rsid w:val="00CF056E"/>
    <w:rsid w:val="00CF190A"/>
    <w:rsid w:val="00CF24BC"/>
    <w:rsid w:val="00CF3A83"/>
    <w:rsid w:val="00CF49B4"/>
    <w:rsid w:val="00CF4AA3"/>
    <w:rsid w:val="00CF5679"/>
    <w:rsid w:val="00CF56EF"/>
    <w:rsid w:val="00CF5A14"/>
    <w:rsid w:val="00CF5A57"/>
    <w:rsid w:val="00CF7080"/>
    <w:rsid w:val="00CF7587"/>
    <w:rsid w:val="00CF7BD4"/>
    <w:rsid w:val="00D0041E"/>
    <w:rsid w:val="00D00766"/>
    <w:rsid w:val="00D02CF3"/>
    <w:rsid w:val="00D03594"/>
    <w:rsid w:val="00D0382A"/>
    <w:rsid w:val="00D04771"/>
    <w:rsid w:val="00D05312"/>
    <w:rsid w:val="00D06122"/>
    <w:rsid w:val="00D06966"/>
    <w:rsid w:val="00D11261"/>
    <w:rsid w:val="00D11A57"/>
    <w:rsid w:val="00D125D3"/>
    <w:rsid w:val="00D134C4"/>
    <w:rsid w:val="00D145C6"/>
    <w:rsid w:val="00D15F30"/>
    <w:rsid w:val="00D16415"/>
    <w:rsid w:val="00D16A7B"/>
    <w:rsid w:val="00D16EE0"/>
    <w:rsid w:val="00D20EF7"/>
    <w:rsid w:val="00D21353"/>
    <w:rsid w:val="00D214E4"/>
    <w:rsid w:val="00D218D0"/>
    <w:rsid w:val="00D219C9"/>
    <w:rsid w:val="00D222D9"/>
    <w:rsid w:val="00D222E9"/>
    <w:rsid w:val="00D22741"/>
    <w:rsid w:val="00D22751"/>
    <w:rsid w:val="00D23B3A"/>
    <w:rsid w:val="00D23ECB"/>
    <w:rsid w:val="00D23FE9"/>
    <w:rsid w:val="00D24E02"/>
    <w:rsid w:val="00D24FB8"/>
    <w:rsid w:val="00D25D4D"/>
    <w:rsid w:val="00D26288"/>
    <w:rsid w:val="00D27670"/>
    <w:rsid w:val="00D27E71"/>
    <w:rsid w:val="00D301EF"/>
    <w:rsid w:val="00D30AAF"/>
    <w:rsid w:val="00D31BDF"/>
    <w:rsid w:val="00D321E2"/>
    <w:rsid w:val="00D32665"/>
    <w:rsid w:val="00D32AB6"/>
    <w:rsid w:val="00D32DB1"/>
    <w:rsid w:val="00D32E49"/>
    <w:rsid w:val="00D3396B"/>
    <w:rsid w:val="00D33E4D"/>
    <w:rsid w:val="00D340B3"/>
    <w:rsid w:val="00D341AE"/>
    <w:rsid w:val="00D35C6F"/>
    <w:rsid w:val="00D36754"/>
    <w:rsid w:val="00D36C62"/>
    <w:rsid w:val="00D400BC"/>
    <w:rsid w:val="00D41305"/>
    <w:rsid w:val="00D41947"/>
    <w:rsid w:val="00D4194A"/>
    <w:rsid w:val="00D4233E"/>
    <w:rsid w:val="00D425E4"/>
    <w:rsid w:val="00D4267A"/>
    <w:rsid w:val="00D42E60"/>
    <w:rsid w:val="00D43C97"/>
    <w:rsid w:val="00D441F2"/>
    <w:rsid w:val="00D44243"/>
    <w:rsid w:val="00D44403"/>
    <w:rsid w:val="00D450B3"/>
    <w:rsid w:val="00D451EA"/>
    <w:rsid w:val="00D45ED9"/>
    <w:rsid w:val="00D46169"/>
    <w:rsid w:val="00D4653B"/>
    <w:rsid w:val="00D46D3D"/>
    <w:rsid w:val="00D50CE0"/>
    <w:rsid w:val="00D51744"/>
    <w:rsid w:val="00D526E9"/>
    <w:rsid w:val="00D53B7D"/>
    <w:rsid w:val="00D54627"/>
    <w:rsid w:val="00D5615C"/>
    <w:rsid w:val="00D56C4D"/>
    <w:rsid w:val="00D57F54"/>
    <w:rsid w:val="00D60059"/>
    <w:rsid w:val="00D60A24"/>
    <w:rsid w:val="00D60E0E"/>
    <w:rsid w:val="00D612BC"/>
    <w:rsid w:val="00D613E0"/>
    <w:rsid w:val="00D6372D"/>
    <w:rsid w:val="00D6472B"/>
    <w:rsid w:val="00D669D2"/>
    <w:rsid w:val="00D66D50"/>
    <w:rsid w:val="00D707AA"/>
    <w:rsid w:val="00D70D16"/>
    <w:rsid w:val="00D71730"/>
    <w:rsid w:val="00D71BDA"/>
    <w:rsid w:val="00D72DB9"/>
    <w:rsid w:val="00D73939"/>
    <w:rsid w:val="00D73DE4"/>
    <w:rsid w:val="00D74EE6"/>
    <w:rsid w:val="00D75C76"/>
    <w:rsid w:val="00D75D9F"/>
    <w:rsid w:val="00D77679"/>
    <w:rsid w:val="00D779A3"/>
    <w:rsid w:val="00D80486"/>
    <w:rsid w:val="00D81177"/>
    <w:rsid w:val="00D812EB"/>
    <w:rsid w:val="00D8240D"/>
    <w:rsid w:val="00D826C5"/>
    <w:rsid w:val="00D82889"/>
    <w:rsid w:val="00D8296C"/>
    <w:rsid w:val="00D8316C"/>
    <w:rsid w:val="00D83CBC"/>
    <w:rsid w:val="00D8752A"/>
    <w:rsid w:val="00D878CB"/>
    <w:rsid w:val="00D87A2F"/>
    <w:rsid w:val="00D90BD4"/>
    <w:rsid w:val="00D912DC"/>
    <w:rsid w:val="00D9157A"/>
    <w:rsid w:val="00D91696"/>
    <w:rsid w:val="00D922F5"/>
    <w:rsid w:val="00D94532"/>
    <w:rsid w:val="00D945B2"/>
    <w:rsid w:val="00D94BCD"/>
    <w:rsid w:val="00D951A4"/>
    <w:rsid w:val="00D9542E"/>
    <w:rsid w:val="00D95BDD"/>
    <w:rsid w:val="00D9640C"/>
    <w:rsid w:val="00D96E94"/>
    <w:rsid w:val="00D96FAE"/>
    <w:rsid w:val="00D973A8"/>
    <w:rsid w:val="00D974AE"/>
    <w:rsid w:val="00D97A13"/>
    <w:rsid w:val="00DA0404"/>
    <w:rsid w:val="00DA08CA"/>
    <w:rsid w:val="00DA08D7"/>
    <w:rsid w:val="00DA0EBD"/>
    <w:rsid w:val="00DA0FE0"/>
    <w:rsid w:val="00DA12DF"/>
    <w:rsid w:val="00DA20F5"/>
    <w:rsid w:val="00DA3481"/>
    <w:rsid w:val="00DA3BEC"/>
    <w:rsid w:val="00DA4052"/>
    <w:rsid w:val="00DA49C7"/>
    <w:rsid w:val="00DA5654"/>
    <w:rsid w:val="00DA5905"/>
    <w:rsid w:val="00DA5D3E"/>
    <w:rsid w:val="00DA5F38"/>
    <w:rsid w:val="00DA74BA"/>
    <w:rsid w:val="00DA7834"/>
    <w:rsid w:val="00DB047C"/>
    <w:rsid w:val="00DB155E"/>
    <w:rsid w:val="00DB20AD"/>
    <w:rsid w:val="00DB4456"/>
    <w:rsid w:val="00DB4DA0"/>
    <w:rsid w:val="00DB6662"/>
    <w:rsid w:val="00DC0978"/>
    <w:rsid w:val="00DC0C2B"/>
    <w:rsid w:val="00DC1034"/>
    <w:rsid w:val="00DC1AE0"/>
    <w:rsid w:val="00DC1E9B"/>
    <w:rsid w:val="00DC244D"/>
    <w:rsid w:val="00DC2514"/>
    <w:rsid w:val="00DC28FB"/>
    <w:rsid w:val="00DC3D35"/>
    <w:rsid w:val="00DC5C71"/>
    <w:rsid w:val="00DC63C8"/>
    <w:rsid w:val="00DC7BB3"/>
    <w:rsid w:val="00DD056E"/>
    <w:rsid w:val="00DD0B6A"/>
    <w:rsid w:val="00DD13CF"/>
    <w:rsid w:val="00DD3272"/>
    <w:rsid w:val="00DD5205"/>
    <w:rsid w:val="00DD55F6"/>
    <w:rsid w:val="00DD5EB7"/>
    <w:rsid w:val="00DD7A8D"/>
    <w:rsid w:val="00DE3E3A"/>
    <w:rsid w:val="00DE5564"/>
    <w:rsid w:val="00DE5711"/>
    <w:rsid w:val="00DE580E"/>
    <w:rsid w:val="00DE63B2"/>
    <w:rsid w:val="00DE706D"/>
    <w:rsid w:val="00DE787A"/>
    <w:rsid w:val="00DE7D69"/>
    <w:rsid w:val="00DF0149"/>
    <w:rsid w:val="00DF088F"/>
    <w:rsid w:val="00DF0E9D"/>
    <w:rsid w:val="00DF0EFF"/>
    <w:rsid w:val="00DF1BF8"/>
    <w:rsid w:val="00DF1F5A"/>
    <w:rsid w:val="00DF21D4"/>
    <w:rsid w:val="00DF262F"/>
    <w:rsid w:val="00DF3594"/>
    <w:rsid w:val="00DF3769"/>
    <w:rsid w:val="00DF4687"/>
    <w:rsid w:val="00DF532E"/>
    <w:rsid w:val="00DF74F3"/>
    <w:rsid w:val="00DF77E1"/>
    <w:rsid w:val="00DF7E1A"/>
    <w:rsid w:val="00E004E2"/>
    <w:rsid w:val="00E00D6B"/>
    <w:rsid w:val="00E014DB"/>
    <w:rsid w:val="00E014FA"/>
    <w:rsid w:val="00E025B6"/>
    <w:rsid w:val="00E02838"/>
    <w:rsid w:val="00E02A74"/>
    <w:rsid w:val="00E03CCD"/>
    <w:rsid w:val="00E0513B"/>
    <w:rsid w:val="00E05D3F"/>
    <w:rsid w:val="00E0691B"/>
    <w:rsid w:val="00E06BEC"/>
    <w:rsid w:val="00E06CAB"/>
    <w:rsid w:val="00E0712C"/>
    <w:rsid w:val="00E074A3"/>
    <w:rsid w:val="00E07943"/>
    <w:rsid w:val="00E0795F"/>
    <w:rsid w:val="00E07A9A"/>
    <w:rsid w:val="00E103CF"/>
    <w:rsid w:val="00E10C19"/>
    <w:rsid w:val="00E11148"/>
    <w:rsid w:val="00E11293"/>
    <w:rsid w:val="00E123EE"/>
    <w:rsid w:val="00E12FD6"/>
    <w:rsid w:val="00E132DF"/>
    <w:rsid w:val="00E13561"/>
    <w:rsid w:val="00E1380B"/>
    <w:rsid w:val="00E144B7"/>
    <w:rsid w:val="00E146C6"/>
    <w:rsid w:val="00E148C8"/>
    <w:rsid w:val="00E155F6"/>
    <w:rsid w:val="00E163DA"/>
    <w:rsid w:val="00E17091"/>
    <w:rsid w:val="00E21377"/>
    <w:rsid w:val="00E21601"/>
    <w:rsid w:val="00E21A53"/>
    <w:rsid w:val="00E22280"/>
    <w:rsid w:val="00E22C0F"/>
    <w:rsid w:val="00E23531"/>
    <w:rsid w:val="00E23696"/>
    <w:rsid w:val="00E238B7"/>
    <w:rsid w:val="00E25004"/>
    <w:rsid w:val="00E26F0D"/>
    <w:rsid w:val="00E2742C"/>
    <w:rsid w:val="00E27733"/>
    <w:rsid w:val="00E31968"/>
    <w:rsid w:val="00E31C52"/>
    <w:rsid w:val="00E33036"/>
    <w:rsid w:val="00E340E9"/>
    <w:rsid w:val="00E348F2"/>
    <w:rsid w:val="00E34A60"/>
    <w:rsid w:val="00E350FF"/>
    <w:rsid w:val="00E3570C"/>
    <w:rsid w:val="00E35CA1"/>
    <w:rsid w:val="00E35E74"/>
    <w:rsid w:val="00E36706"/>
    <w:rsid w:val="00E36AD6"/>
    <w:rsid w:val="00E36C72"/>
    <w:rsid w:val="00E36D4E"/>
    <w:rsid w:val="00E377E5"/>
    <w:rsid w:val="00E40D54"/>
    <w:rsid w:val="00E40F71"/>
    <w:rsid w:val="00E41AB0"/>
    <w:rsid w:val="00E41E7A"/>
    <w:rsid w:val="00E42974"/>
    <w:rsid w:val="00E429E7"/>
    <w:rsid w:val="00E42B20"/>
    <w:rsid w:val="00E42EF2"/>
    <w:rsid w:val="00E4302F"/>
    <w:rsid w:val="00E43149"/>
    <w:rsid w:val="00E44270"/>
    <w:rsid w:val="00E443F3"/>
    <w:rsid w:val="00E44AEC"/>
    <w:rsid w:val="00E464A4"/>
    <w:rsid w:val="00E51098"/>
    <w:rsid w:val="00E52884"/>
    <w:rsid w:val="00E53A0D"/>
    <w:rsid w:val="00E545F7"/>
    <w:rsid w:val="00E5505D"/>
    <w:rsid w:val="00E5507B"/>
    <w:rsid w:val="00E558AC"/>
    <w:rsid w:val="00E56464"/>
    <w:rsid w:val="00E56C71"/>
    <w:rsid w:val="00E56E78"/>
    <w:rsid w:val="00E5746D"/>
    <w:rsid w:val="00E57978"/>
    <w:rsid w:val="00E613FB"/>
    <w:rsid w:val="00E62808"/>
    <w:rsid w:val="00E62F5C"/>
    <w:rsid w:val="00E63351"/>
    <w:rsid w:val="00E63725"/>
    <w:rsid w:val="00E63ADC"/>
    <w:rsid w:val="00E64C8C"/>
    <w:rsid w:val="00E652E5"/>
    <w:rsid w:val="00E659B2"/>
    <w:rsid w:val="00E66333"/>
    <w:rsid w:val="00E665F9"/>
    <w:rsid w:val="00E666BA"/>
    <w:rsid w:val="00E706E4"/>
    <w:rsid w:val="00E70A7B"/>
    <w:rsid w:val="00E70C6F"/>
    <w:rsid w:val="00E71570"/>
    <w:rsid w:val="00E71AB9"/>
    <w:rsid w:val="00E725F3"/>
    <w:rsid w:val="00E72B41"/>
    <w:rsid w:val="00E73FAE"/>
    <w:rsid w:val="00E74454"/>
    <w:rsid w:val="00E74543"/>
    <w:rsid w:val="00E74D64"/>
    <w:rsid w:val="00E758BC"/>
    <w:rsid w:val="00E76413"/>
    <w:rsid w:val="00E77D14"/>
    <w:rsid w:val="00E8164C"/>
    <w:rsid w:val="00E81B52"/>
    <w:rsid w:val="00E81F63"/>
    <w:rsid w:val="00E82F76"/>
    <w:rsid w:val="00E8486C"/>
    <w:rsid w:val="00E85CE4"/>
    <w:rsid w:val="00E8705A"/>
    <w:rsid w:val="00E90174"/>
    <w:rsid w:val="00E91C33"/>
    <w:rsid w:val="00E9233D"/>
    <w:rsid w:val="00E92A3C"/>
    <w:rsid w:val="00E9312C"/>
    <w:rsid w:val="00E937EE"/>
    <w:rsid w:val="00E93877"/>
    <w:rsid w:val="00E93EC6"/>
    <w:rsid w:val="00E943A5"/>
    <w:rsid w:val="00E94C57"/>
    <w:rsid w:val="00E9528E"/>
    <w:rsid w:val="00E966F8"/>
    <w:rsid w:val="00E9681A"/>
    <w:rsid w:val="00EA01A8"/>
    <w:rsid w:val="00EA033E"/>
    <w:rsid w:val="00EA0496"/>
    <w:rsid w:val="00EA0E92"/>
    <w:rsid w:val="00EA1280"/>
    <w:rsid w:val="00EA1431"/>
    <w:rsid w:val="00EA1617"/>
    <w:rsid w:val="00EA18FD"/>
    <w:rsid w:val="00EA1CD2"/>
    <w:rsid w:val="00EA3234"/>
    <w:rsid w:val="00EA39DD"/>
    <w:rsid w:val="00EA545F"/>
    <w:rsid w:val="00EA5476"/>
    <w:rsid w:val="00EA5AE5"/>
    <w:rsid w:val="00EA5EE2"/>
    <w:rsid w:val="00EA61A6"/>
    <w:rsid w:val="00EA6573"/>
    <w:rsid w:val="00EA6950"/>
    <w:rsid w:val="00EA72AA"/>
    <w:rsid w:val="00EA73C0"/>
    <w:rsid w:val="00EA741B"/>
    <w:rsid w:val="00EA74FE"/>
    <w:rsid w:val="00EA7810"/>
    <w:rsid w:val="00EA7A79"/>
    <w:rsid w:val="00EA7BBD"/>
    <w:rsid w:val="00EA7E49"/>
    <w:rsid w:val="00EB0C65"/>
    <w:rsid w:val="00EB159D"/>
    <w:rsid w:val="00EB1DE9"/>
    <w:rsid w:val="00EB1E9A"/>
    <w:rsid w:val="00EB24C0"/>
    <w:rsid w:val="00EB2C6A"/>
    <w:rsid w:val="00EB2E53"/>
    <w:rsid w:val="00EB3C4C"/>
    <w:rsid w:val="00EB4989"/>
    <w:rsid w:val="00EB4E68"/>
    <w:rsid w:val="00EB514F"/>
    <w:rsid w:val="00EB57AB"/>
    <w:rsid w:val="00EB68E0"/>
    <w:rsid w:val="00EB7F8E"/>
    <w:rsid w:val="00EC0A4C"/>
    <w:rsid w:val="00EC0B29"/>
    <w:rsid w:val="00EC0D2E"/>
    <w:rsid w:val="00EC1332"/>
    <w:rsid w:val="00EC17D6"/>
    <w:rsid w:val="00EC3B87"/>
    <w:rsid w:val="00EC4606"/>
    <w:rsid w:val="00EC4A83"/>
    <w:rsid w:val="00EC4E6D"/>
    <w:rsid w:val="00EC4E73"/>
    <w:rsid w:val="00EC5BE5"/>
    <w:rsid w:val="00EC67D1"/>
    <w:rsid w:val="00EC713A"/>
    <w:rsid w:val="00ED03C3"/>
    <w:rsid w:val="00ED0FC0"/>
    <w:rsid w:val="00ED2558"/>
    <w:rsid w:val="00ED25DE"/>
    <w:rsid w:val="00ED4E71"/>
    <w:rsid w:val="00ED53C0"/>
    <w:rsid w:val="00ED5C82"/>
    <w:rsid w:val="00ED6D75"/>
    <w:rsid w:val="00EE0FEB"/>
    <w:rsid w:val="00EE24E0"/>
    <w:rsid w:val="00EE2627"/>
    <w:rsid w:val="00EE2BF4"/>
    <w:rsid w:val="00EE3BC4"/>
    <w:rsid w:val="00EE440A"/>
    <w:rsid w:val="00EE498A"/>
    <w:rsid w:val="00EE525C"/>
    <w:rsid w:val="00EE726F"/>
    <w:rsid w:val="00EF034A"/>
    <w:rsid w:val="00EF08EE"/>
    <w:rsid w:val="00EF2400"/>
    <w:rsid w:val="00EF2DDB"/>
    <w:rsid w:val="00EF2ECB"/>
    <w:rsid w:val="00EF3208"/>
    <w:rsid w:val="00EF376E"/>
    <w:rsid w:val="00EF46C5"/>
    <w:rsid w:val="00EF4909"/>
    <w:rsid w:val="00EF4C64"/>
    <w:rsid w:val="00EF5999"/>
    <w:rsid w:val="00EF59D8"/>
    <w:rsid w:val="00EF5A52"/>
    <w:rsid w:val="00EF6C9F"/>
    <w:rsid w:val="00EF77F5"/>
    <w:rsid w:val="00EF7E1E"/>
    <w:rsid w:val="00F0047B"/>
    <w:rsid w:val="00F0067E"/>
    <w:rsid w:val="00F01A4C"/>
    <w:rsid w:val="00F01A5B"/>
    <w:rsid w:val="00F0217B"/>
    <w:rsid w:val="00F02292"/>
    <w:rsid w:val="00F023A0"/>
    <w:rsid w:val="00F027CA"/>
    <w:rsid w:val="00F038F2"/>
    <w:rsid w:val="00F03A7E"/>
    <w:rsid w:val="00F03B20"/>
    <w:rsid w:val="00F051AC"/>
    <w:rsid w:val="00F05368"/>
    <w:rsid w:val="00F05433"/>
    <w:rsid w:val="00F0573A"/>
    <w:rsid w:val="00F05894"/>
    <w:rsid w:val="00F0639F"/>
    <w:rsid w:val="00F06E1A"/>
    <w:rsid w:val="00F10EA9"/>
    <w:rsid w:val="00F11523"/>
    <w:rsid w:val="00F12566"/>
    <w:rsid w:val="00F12C2B"/>
    <w:rsid w:val="00F12F97"/>
    <w:rsid w:val="00F13AAD"/>
    <w:rsid w:val="00F13C9D"/>
    <w:rsid w:val="00F14DE7"/>
    <w:rsid w:val="00F15EB9"/>
    <w:rsid w:val="00F1611B"/>
    <w:rsid w:val="00F16DF9"/>
    <w:rsid w:val="00F20AFF"/>
    <w:rsid w:val="00F20DF5"/>
    <w:rsid w:val="00F219C8"/>
    <w:rsid w:val="00F21BBE"/>
    <w:rsid w:val="00F2266C"/>
    <w:rsid w:val="00F23A7D"/>
    <w:rsid w:val="00F2508F"/>
    <w:rsid w:val="00F2578F"/>
    <w:rsid w:val="00F26282"/>
    <w:rsid w:val="00F266F5"/>
    <w:rsid w:val="00F27063"/>
    <w:rsid w:val="00F270E8"/>
    <w:rsid w:val="00F27147"/>
    <w:rsid w:val="00F302AC"/>
    <w:rsid w:val="00F305A0"/>
    <w:rsid w:val="00F313B4"/>
    <w:rsid w:val="00F31AEE"/>
    <w:rsid w:val="00F3218A"/>
    <w:rsid w:val="00F3224B"/>
    <w:rsid w:val="00F325F0"/>
    <w:rsid w:val="00F32C20"/>
    <w:rsid w:val="00F32C21"/>
    <w:rsid w:val="00F330AF"/>
    <w:rsid w:val="00F33D6A"/>
    <w:rsid w:val="00F34851"/>
    <w:rsid w:val="00F34869"/>
    <w:rsid w:val="00F34DE3"/>
    <w:rsid w:val="00F34F0E"/>
    <w:rsid w:val="00F3524B"/>
    <w:rsid w:val="00F36398"/>
    <w:rsid w:val="00F368AF"/>
    <w:rsid w:val="00F36E6F"/>
    <w:rsid w:val="00F3749C"/>
    <w:rsid w:val="00F37CFE"/>
    <w:rsid w:val="00F403E3"/>
    <w:rsid w:val="00F4056E"/>
    <w:rsid w:val="00F40898"/>
    <w:rsid w:val="00F40D5B"/>
    <w:rsid w:val="00F42D6F"/>
    <w:rsid w:val="00F4449D"/>
    <w:rsid w:val="00F4496D"/>
    <w:rsid w:val="00F46159"/>
    <w:rsid w:val="00F5074D"/>
    <w:rsid w:val="00F50900"/>
    <w:rsid w:val="00F512B2"/>
    <w:rsid w:val="00F515E5"/>
    <w:rsid w:val="00F51D6B"/>
    <w:rsid w:val="00F521C8"/>
    <w:rsid w:val="00F52E5A"/>
    <w:rsid w:val="00F5341D"/>
    <w:rsid w:val="00F53CF9"/>
    <w:rsid w:val="00F553A1"/>
    <w:rsid w:val="00F55646"/>
    <w:rsid w:val="00F558E7"/>
    <w:rsid w:val="00F56355"/>
    <w:rsid w:val="00F5753D"/>
    <w:rsid w:val="00F57BF8"/>
    <w:rsid w:val="00F57D65"/>
    <w:rsid w:val="00F604CB"/>
    <w:rsid w:val="00F60666"/>
    <w:rsid w:val="00F60C81"/>
    <w:rsid w:val="00F624F2"/>
    <w:rsid w:val="00F62CAC"/>
    <w:rsid w:val="00F63034"/>
    <w:rsid w:val="00F637C5"/>
    <w:rsid w:val="00F63C2F"/>
    <w:rsid w:val="00F64787"/>
    <w:rsid w:val="00F647EC"/>
    <w:rsid w:val="00F64CD5"/>
    <w:rsid w:val="00F64F4A"/>
    <w:rsid w:val="00F65165"/>
    <w:rsid w:val="00F651CF"/>
    <w:rsid w:val="00F65B9A"/>
    <w:rsid w:val="00F660D8"/>
    <w:rsid w:val="00F66103"/>
    <w:rsid w:val="00F66B86"/>
    <w:rsid w:val="00F66F33"/>
    <w:rsid w:val="00F6721D"/>
    <w:rsid w:val="00F67A49"/>
    <w:rsid w:val="00F711B7"/>
    <w:rsid w:val="00F719D1"/>
    <w:rsid w:val="00F71CF7"/>
    <w:rsid w:val="00F72766"/>
    <w:rsid w:val="00F72CF8"/>
    <w:rsid w:val="00F72D3D"/>
    <w:rsid w:val="00F73CCF"/>
    <w:rsid w:val="00F745A7"/>
    <w:rsid w:val="00F74690"/>
    <w:rsid w:val="00F748C9"/>
    <w:rsid w:val="00F75967"/>
    <w:rsid w:val="00F75EFB"/>
    <w:rsid w:val="00F76428"/>
    <w:rsid w:val="00F76699"/>
    <w:rsid w:val="00F77922"/>
    <w:rsid w:val="00F77BC8"/>
    <w:rsid w:val="00F80AE0"/>
    <w:rsid w:val="00F80B40"/>
    <w:rsid w:val="00F82148"/>
    <w:rsid w:val="00F825FD"/>
    <w:rsid w:val="00F827BA"/>
    <w:rsid w:val="00F82941"/>
    <w:rsid w:val="00F82DB6"/>
    <w:rsid w:val="00F83220"/>
    <w:rsid w:val="00F83AEF"/>
    <w:rsid w:val="00F8420E"/>
    <w:rsid w:val="00F843C9"/>
    <w:rsid w:val="00F84F59"/>
    <w:rsid w:val="00F85F9C"/>
    <w:rsid w:val="00F86623"/>
    <w:rsid w:val="00F86871"/>
    <w:rsid w:val="00F87D7C"/>
    <w:rsid w:val="00F90385"/>
    <w:rsid w:val="00F904B9"/>
    <w:rsid w:val="00F909DA"/>
    <w:rsid w:val="00F90BEF"/>
    <w:rsid w:val="00F91BC6"/>
    <w:rsid w:val="00F9371A"/>
    <w:rsid w:val="00F938F5"/>
    <w:rsid w:val="00F94EBE"/>
    <w:rsid w:val="00F951BD"/>
    <w:rsid w:val="00F95523"/>
    <w:rsid w:val="00F9571A"/>
    <w:rsid w:val="00F9589E"/>
    <w:rsid w:val="00F96980"/>
    <w:rsid w:val="00F96C4D"/>
    <w:rsid w:val="00FA1149"/>
    <w:rsid w:val="00FA134E"/>
    <w:rsid w:val="00FA13B2"/>
    <w:rsid w:val="00FA1BEF"/>
    <w:rsid w:val="00FA1DD8"/>
    <w:rsid w:val="00FA1F75"/>
    <w:rsid w:val="00FA3AD4"/>
    <w:rsid w:val="00FA3C06"/>
    <w:rsid w:val="00FA4513"/>
    <w:rsid w:val="00FA4BEE"/>
    <w:rsid w:val="00FA5021"/>
    <w:rsid w:val="00FA5972"/>
    <w:rsid w:val="00FA59C7"/>
    <w:rsid w:val="00FA5F94"/>
    <w:rsid w:val="00FA627E"/>
    <w:rsid w:val="00FA6585"/>
    <w:rsid w:val="00FA7C2B"/>
    <w:rsid w:val="00FB0D17"/>
    <w:rsid w:val="00FB0D6F"/>
    <w:rsid w:val="00FB29BC"/>
    <w:rsid w:val="00FB2DA1"/>
    <w:rsid w:val="00FB307B"/>
    <w:rsid w:val="00FB582D"/>
    <w:rsid w:val="00FB63CA"/>
    <w:rsid w:val="00FB69ED"/>
    <w:rsid w:val="00FB7117"/>
    <w:rsid w:val="00FB71C3"/>
    <w:rsid w:val="00FC0489"/>
    <w:rsid w:val="00FC0546"/>
    <w:rsid w:val="00FC1056"/>
    <w:rsid w:val="00FC2AE3"/>
    <w:rsid w:val="00FC34EB"/>
    <w:rsid w:val="00FC3C73"/>
    <w:rsid w:val="00FC3E6F"/>
    <w:rsid w:val="00FC57E9"/>
    <w:rsid w:val="00FC5D80"/>
    <w:rsid w:val="00FC6260"/>
    <w:rsid w:val="00FC685A"/>
    <w:rsid w:val="00FC78E7"/>
    <w:rsid w:val="00FC7929"/>
    <w:rsid w:val="00FC7C5B"/>
    <w:rsid w:val="00FD171D"/>
    <w:rsid w:val="00FD1822"/>
    <w:rsid w:val="00FD1E90"/>
    <w:rsid w:val="00FD27DC"/>
    <w:rsid w:val="00FD2CAD"/>
    <w:rsid w:val="00FD31D3"/>
    <w:rsid w:val="00FD5AC5"/>
    <w:rsid w:val="00FD6246"/>
    <w:rsid w:val="00FD6512"/>
    <w:rsid w:val="00FD6B95"/>
    <w:rsid w:val="00FD73F5"/>
    <w:rsid w:val="00FD7A1B"/>
    <w:rsid w:val="00FD7F62"/>
    <w:rsid w:val="00FD7F89"/>
    <w:rsid w:val="00FE1D18"/>
    <w:rsid w:val="00FE25BF"/>
    <w:rsid w:val="00FE2EE2"/>
    <w:rsid w:val="00FE3B7A"/>
    <w:rsid w:val="00FE3D93"/>
    <w:rsid w:val="00FE46A1"/>
    <w:rsid w:val="00FE4D0A"/>
    <w:rsid w:val="00FE55F5"/>
    <w:rsid w:val="00FE63FE"/>
    <w:rsid w:val="00FE6458"/>
    <w:rsid w:val="00FE6EF9"/>
    <w:rsid w:val="00FE706C"/>
    <w:rsid w:val="00FF1546"/>
    <w:rsid w:val="00FF2BA5"/>
    <w:rsid w:val="00FF3FE4"/>
    <w:rsid w:val="00FF3FEF"/>
    <w:rsid w:val="00FF41BF"/>
    <w:rsid w:val="00FF4BE7"/>
    <w:rsid w:val="00FF50CA"/>
    <w:rsid w:val="00FF5DDA"/>
    <w:rsid w:val="00FF6275"/>
    <w:rsid w:val="00FF692E"/>
    <w:rsid w:val="00FF7230"/>
    <w:rsid w:val="00FF74AC"/>
    <w:rsid w:val="00FF751D"/>
    <w:rsid w:val="00FF77E7"/>
    <w:rsid w:val="00FF784D"/>
    <w:rsid w:val="00FF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utura Bk" w:eastAsia="SimSun" w:hAnsi="Futura B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List Number" w:semiHidden="0" w:uiPriority="99"/>
    <w:lsdException w:name="List 4" w:semiHidden="0"/>
    <w:lsdException w:name="List 5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/>
    <w:lsdException w:name="Date" w:semiHidden="0"/>
    <w:lsdException w:name="Body Text First Indent" w:semiHidden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BA"/>
    <w:pPr>
      <w:spacing w:before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202883"/>
    <w:pPr>
      <w:keepNext/>
      <w:pageBreakBefore/>
      <w:numPr>
        <w:numId w:val="4"/>
      </w:numPr>
      <w:spacing w:before="240" w:after="60"/>
      <w:outlineLvl w:val="0"/>
    </w:pPr>
    <w:rPr>
      <w:rFonts w:asciiTheme="majorHAnsi" w:hAnsiTheme="majorHAnsi"/>
      <w:b/>
      <w:caps/>
      <w:color w:val="00B05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3577D9"/>
    <w:pPr>
      <w:keepNext/>
      <w:numPr>
        <w:ilvl w:val="1"/>
        <w:numId w:val="4"/>
      </w:numPr>
      <w:spacing w:before="240" w:after="120"/>
      <w:outlineLvl w:val="1"/>
    </w:pPr>
    <w:rPr>
      <w:rFonts w:asciiTheme="majorHAnsi" w:hAnsiTheme="majorHAnsi"/>
      <w:b/>
      <w:color w:val="00B050"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24D16"/>
    <w:pPr>
      <w:keepNext/>
      <w:numPr>
        <w:ilvl w:val="2"/>
        <w:numId w:val="4"/>
      </w:numPr>
      <w:tabs>
        <w:tab w:val="left" w:pos="900"/>
      </w:tabs>
      <w:spacing w:before="240" w:after="60"/>
      <w:outlineLvl w:val="2"/>
    </w:pPr>
    <w:rPr>
      <w:rFonts w:asciiTheme="majorHAnsi" w:hAnsiTheme="majorHAnsi"/>
      <w:b/>
      <w:color w:val="00B050"/>
      <w:szCs w:val="24"/>
    </w:rPr>
  </w:style>
  <w:style w:type="paragraph" w:styleId="Heading4">
    <w:name w:val="heading 4"/>
    <w:basedOn w:val="Normal"/>
    <w:next w:val="Normal"/>
    <w:qFormat/>
    <w:rsid w:val="00DA0EBD"/>
    <w:pPr>
      <w:keepNext/>
      <w:spacing w:before="240" w:after="60"/>
      <w:outlineLvl w:val="3"/>
    </w:pPr>
    <w:rPr>
      <w:rFonts w:ascii="Futura Hv" w:hAnsi="Futura Hv"/>
      <w:color w:val="00B050"/>
    </w:rPr>
  </w:style>
  <w:style w:type="paragraph" w:styleId="Heading5">
    <w:name w:val="heading 5"/>
    <w:basedOn w:val="Normal"/>
    <w:next w:val="Normal"/>
    <w:qFormat/>
    <w:rsid w:val="00160500"/>
    <w:pPr>
      <w:numPr>
        <w:ilvl w:val="4"/>
        <w:numId w:val="4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16050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60500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60500"/>
    <w:pPr>
      <w:numPr>
        <w:ilvl w:val="7"/>
        <w:numId w:val="4"/>
      </w:num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160500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883"/>
    <w:rPr>
      <w:rFonts w:asciiTheme="majorHAnsi" w:hAnsiTheme="majorHAnsi"/>
      <w:b/>
      <w:caps/>
      <w:color w:val="00B050"/>
      <w:kern w:val="28"/>
      <w:sz w:val="32"/>
    </w:rPr>
  </w:style>
  <w:style w:type="character" w:customStyle="1" w:styleId="Heading2Char">
    <w:name w:val="Heading 2 Char"/>
    <w:link w:val="Heading2"/>
    <w:rsid w:val="003577D9"/>
    <w:rPr>
      <w:rFonts w:asciiTheme="majorHAnsi" w:hAnsiTheme="majorHAnsi"/>
      <w:b/>
      <w:color w:val="00B050"/>
      <w:sz w:val="28"/>
    </w:rPr>
  </w:style>
  <w:style w:type="paragraph" w:customStyle="1" w:styleId="LZTitlePage-details">
    <w:name w:val="_LZ Title Page - details"/>
    <w:basedOn w:val="Normal"/>
    <w:rsid w:val="00F72766"/>
    <w:pPr>
      <w:ind w:left="1134"/>
    </w:pPr>
  </w:style>
  <w:style w:type="paragraph" w:styleId="Caption">
    <w:name w:val="caption"/>
    <w:aliases w:val="_LZ Caption - table or figure"/>
    <w:basedOn w:val="Normal"/>
    <w:next w:val="HPBodytext10pt"/>
    <w:uiPriority w:val="35"/>
    <w:qFormat/>
    <w:rsid w:val="007257F5"/>
    <w:pPr>
      <w:spacing w:before="240" w:after="240" w:line="312" w:lineRule="auto"/>
      <w:contextualSpacing/>
      <w:jc w:val="center"/>
    </w:pPr>
    <w:rPr>
      <w:i/>
    </w:rPr>
  </w:style>
  <w:style w:type="paragraph" w:customStyle="1" w:styleId="HPEndashbullet10pt-2ndparagraph">
    <w:name w:val="_HP En dash bullet 10 pt - 2nd paragraph"/>
    <w:rsid w:val="00C67E27"/>
    <w:pPr>
      <w:spacing w:after="60"/>
      <w:ind w:left="374"/>
    </w:pPr>
  </w:style>
  <w:style w:type="paragraph" w:customStyle="1" w:styleId="HPEndashbullet10pt-2ndparagraphlast">
    <w:name w:val="_HP En dash bullet 10 pt - 2nd paragraph last"/>
    <w:basedOn w:val="HPEndashbullet10pt-2ndparagraph"/>
    <w:rsid w:val="00C67E27"/>
    <w:pPr>
      <w:spacing w:after="240"/>
    </w:pPr>
  </w:style>
  <w:style w:type="paragraph" w:customStyle="1" w:styleId="LZHPEndashbullets10pt">
    <w:name w:val="_LZ (_HP En dash bullets 10 pt)"/>
    <w:basedOn w:val="Normal"/>
    <w:rsid w:val="00A315A9"/>
    <w:pPr>
      <w:numPr>
        <w:numId w:val="1"/>
      </w:numPr>
      <w:spacing w:after="60"/>
    </w:pPr>
    <w:rPr>
      <w:szCs w:val="24"/>
    </w:rPr>
  </w:style>
  <w:style w:type="paragraph" w:customStyle="1" w:styleId="HPEndashbulletslast10pt">
    <w:name w:val="_HP En dash bullets last 10 pt"/>
    <w:basedOn w:val="LZHPEndashbullets10pt"/>
    <w:rsid w:val="00C67E27"/>
    <w:pPr>
      <w:tabs>
        <w:tab w:val="left" w:pos="374"/>
      </w:tabs>
      <w:spacing w:after="240"/>
      <w:ind w:left="0" w:firstLine="0"/>
    </w:pPr>
  </w:style>
  <w:style w:type="paragraph" w:styleId="Header">
    <w:name w:val="header"/>
    <w:basedOn w:val="Normal"/>
    <w:link w:val="HeaderChar"/>
    <w:uiPriority w:val="99"/>
    <w:rsid w:val="00C67E2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27"/>
  </w:style>
  <w:style w:type="paragraph" w:styleId="Footer">
    <w:name w:val="footer"/>
    <w:basedOn w:val="Normal"/>
    <w:link w:val="FooterChar"/>
    <w:uiPriority w:val="99"/>
    <w:rsid w:val="00C67E2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27"/>
  </w:style>
  <w:style w:type="paragraph" w:styleId="TOC2">
    <w:name w:val="toc 2"/>
    <w:basedOn w:val="Normal"/>
    <w:next w:val="Normal"/>
    <w:uiPriority w:val="39"/>
    <w:rsid w:val="00740C9B"/>
    <w:pPr>
      <w:ind w:left="200"/>
    </w:pPr>
    <w:rPr>
      <w:rFonts w:asciiTheme="majorHAnsi" w:hAnsiTheme="majorHAnsi"/>
      <w:smallCaps/>
    </w:rPr>
  </w:style>
  <w:style w:type="paragraph" w:customStyle="1" w:styleId="ZZHPInternal">
    <w:name w:val="ZZ HP_Internal"/>
    <w:basedOn w:val="Normal"/>
    <w:next w:val="Normal"/>
    <w:rsid w:val="00F72766"/>
    <w:rPr>
      <w:rFonts w:ascii="Futura Lt" w:hAnsi="Futura Lt"/>
      <w:sz w:val="18"/>
    </w:rPr>
  </w:style>
  <w:style w:type="paragraph" w:styleId="TOC1">
    <w:name w:val="toc 1"/>
    <w:basedOn w:val="Normal"/>
    <w:next w:val="Normal"/>
    <w:link w:val="TOC1Char"/>
    <w:uiPriority w:val="39"/>
    <w:rsid w:val="00F904B9"/>
    <w:pPr>
      <w:spacing w:after="120"/>
    </w:pPr>
    <w:rPr>
      <w:rFonts w:ascii="Arial" w:hAnsi="Arial"/>
      <w:bCs/>
      <w:caps/>
      <w:sz w:val="20"/>
    </w:rPr>
  </w:style>
  <w:style w:type="paragraph" w:styleId="TOC3">
    <w:name w:val="toc 3"/>
    <w:basedOn w:val="Normal"/>
    <w:next w:val="Normal"/>
    <w:uiPriority w:val="39"/>
    <w:rsid w:val="00740C9B"/>
    <w:pPr>
      <w:ind w:left="400"/>
    </w:pPr>
    <w:rPr>
      <w:rFonts w:asciiTheme="majorHAnsi" w:hAnsiTheme="majorHAnsi"/>
      <w:iCs/>
    </w:rPr>
  </w:style>
  <w:style w:type="paragraph" w:styleId="TOC4">
    <w:name w:val="toc 4"/>
    <w:basedOn w:val="Normal"/>
    <w:next w:val="Normal"/>
    <w:uiPriority w:val="39"/>
    <w:rsid w:val="00160500"/>
    <w:pPr>
      <w:ind w:left="600"/>
    </w:pPr>
    <w:rPr>
      <w:rFonts w:ascii="Times New Roman" w:hAnsi="Times New Roman"/>
      <w:sz w:val="18"/>
      <w:szCs w:val="18"/>
    </w:rPr>
  </w:style>
  <w:style w:type="paragraph" w:customStyle="1" w:styleId="LZMischeading">
    <w:name w:val="_LZ Misc heading"/>
    <w:basedOn w:val="Normal"/>
    <w:next w:val="Normal"/>
    <w:rsid w:val="00681EA5"/>
    <w:pPr>
      <w:keepNext/>
      <w:spacing w:before="240" w:after="120"/>
    </w:pPr>
  </w:style>
  <w:style w:type="paragraph" w:customStyle="1" w:styleId="TableSmHeading">
    <w:name w:val="Table_Sm_Heading"/>
    <w:basedOn w:val="Normal"/>
    <w:rsid w:val="00123FCB"/>
    <w:pPr>
      <w:keepNext/>
      <w:keepLines/>
      <w:spacing w:before="60" w:after="40"/>
    </w:pPr>
    <w:rPr>
      <w:b/>
      <w:sz w:val="16"/>
    </w:rPr>
  </w:style>
  <w:style w:type="paragraph" w:styleId="BodyText">
    <w:name w:val="Body Text"/>
    <w:basedOn w:val="Normal"/>
    <w:link w:val="BodyTextChar"/>
    <w:rsid w:val="00160500"/>
    <w:pPr>
      <w:spacing w:after="120"/>
    </w:pPr>
  </w:style>
  <w:style w:type="character" w:customStyle="1" w:styleId="BodyTextChar">
    <w:name w:val="Body Text Char"/>
    <w:link w:val="BodyText"/>
    <w:rsid w:val="004B7B7E"/>
    <w:rPr>
      <w:rFonts w:ascii="Futura Bk" w:hAnsi="Futura Bk"/>
      <w:lang w:val="en-US" w:eastAsia="en-US" w:bidi="ar-SA"/>
    </w:rPr>
  </w:style>
  <w:style w:type="character" w:styleId="CommentReference">
    <w:name w:val="annotation reference"/>
    <w:uiPriority w:val="99"/>
    <w:semiHidden/>
    <w:rsid w:val="00160500"/>
    <w:rPr>
      <w:rFonts w:ascii="Arial" w:hAnsi="Arial"/>
      <w:sz w:val="16"/>
    </w:rPr>
  </w:style>
  <w:style w:type="paragraph" w:customStyle="1" w:styleId="HPTableTitle">
    <w:name w:val="HP_Table_Title"/>
    <w:basedOn w:val="Normal"/>
    <w:next w:val="Normal"/>
    <w:rsid w:val="00F72766"/>
    <w:pPr>
      <w:keepNext/>
      <w:keepLines/>
      <w:spacing w:before="240" w:after="60"/>
    </w:pPr>
    <w:rPr>
      <w:rFonts w:ascii="Futura Hv" w:hAnsi="Futura Hv"/>
      <w:sz w:val="22"/>
    </w:rPr>
  </w:style>
  <w:style w:type="paragraph" w:customStyle="1" w:styleId="TableSmHeadingRight">
    <w:name w:val="Table_Sm_Heading_Right"/>
    <w:basedOn w:val="TableSmHeading"/>
    <w:rsid w:val="00160500"/>
    <w:pPr>
      <w:jc w:val="right"/>
    </w:pPr>
  </w:style>
  <w:style w:type="paragraph" w:customStyle="1" w:styleId="TableMedium">
    <w:name w:val="Table_Medium"/>
    <w:basedOn w:val="Normal"/>
    <w:rsid w:val="00123FCB"/>
    <w:pPr>
      <w:spacing w:before="40" w:after="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160500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60500"/>
    <w:pPr>
      <w:ind w:left="8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60500"/>
    <w:pPr>
      <w:ind w:left="14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605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60500"/>
    <w:pPr>
      <w:ind w:left="12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60500"/>
    <w:pPr>
      <w:ind w:left="1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60500"/>
    <w:pPr>
      <w:jc w:val="both"/>
    </w:pPr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183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01C32"/>
    <w:pPr>
      <w:jc w:val="left"/>
    </w:pPr>
    <w:rPr>
      <w:rFonts w:ascii="Futura Bk" w:hAnsi="Futura Bk"/>
      <w:b/>
      <w:bCs/>
      <w:lang w:val="en-US"/>
    </w:rPr>
  </w:style>
  <w:style w:type="table" w:customStyle="1" w:styleId="LZTable">
    <w:name w:val="_LZ Table"/>
    <w:basedOn w:val="TableNormal"/>
    <w:uiPriority w:val="99"/>
    <w:rsid w:val="007224A9"/>
    <w:pPr>
      <w:spacing w:before="40" w:after="40"/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898B8F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semiHidden/>
    <w:rsid w:val="00E74454"/>
  </w:style>
  <w:style w:type="character" w:styleId="FootnoteReference">
    <w:name w:val="footnote reference"/>
    <w:semiHidden/>
    <w:rsid w:val="00E74454"/>
    <w:rPr>
      <w:vertAlign w:val="superscript"/>
    </w:rPr>
  </w:style>
  <w:style w:type="paragraph" w:customStyle="1" w:styleId="ZZHPTableText">
    <w:name w:val="ZZ (HP Table Text)"/>
    <w:basedOn w:val="Normal"/>
    <w:link w:val="ZZHPTableTextChar"/>
    <w:rsid w:val="00836DA0"/>
    <w:pPr>
      <w:spacing w:line="240" w:lineRule="atLeast"/>
    </w:pPr>
    <w:rPr>
      <w:szCs w:val="24"/>
      <w:lang w:val="en-GB"/>
    </w:rPr>
  </w:style>
  <w:style w:type="character" w:customStyle="1" w:styleId="ZZHPTableTextChar">
    <w:name w:val="ZZ (HP Table Text) Char"/>
    <w:link w:val="ZZHPTableText"/>
    <w:rsid w:val="00836DA0"/>
    <w:rPr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E8705A"/>
  </w:style>
  <w:style w:type="paragraph" w:customStyle="1" w:styleId="LZHEADLINETITLE">
    <w:name w:val="_LZ HEADLINE TITLE"/>
    <w:basedOn w:val="Normal"/>
    <w:next w:val="Normal"/>
    <w:rsid w:val="00234DE2"/>
    <w:pPr>
      <w:pBdr>
        <w:bottom w:val="single" w:sz="2" w:space="6" w:color="auto"/>
      </w:pBdr>
      <w:spacing w:before="1200" w:line="540" w:lineRule="exact"/>
      <w:ind w:left="1134" w:right="215"/>
    </w:pPr>
    <w:rPr>
      <w:rFonts w:cs="Futura Bk"/>
      <w:iCs/>
      <w:caps/>
      <w:sz w:val="36"/>
      <w:szCs w:val="44"/>
      <w:lang w:val="ru-RU" w:eastAsia="en-GB"/>
    </w:rPr>
  </w:style>
  <w:style w:type="paragraph" w:customStyle="1" w:styleId="LZTitlePageSubhead">
    <w:name w:val="_LZ Title Page Subhead"/>
    <w:basedOn w:val="Normal"/>
    <w:rsid w:val="00234DE2"/>
    <w:pPr>
      <w:spacing w:before="60" w:after="1200"/>
      <w:ind w:left="1134"/>
    </w:pPr>
    <w:rPr>
      <w:sz w:val="36"/>
      <w:szCs w:val="44"/>
      <w:lang w:val="ru-RU"/>
    </w:rPr>
  </w:style>
  <w:style w:type="paragraph" w:customStyle="1" w:styleId="LZCopyright-body">
    <w:name w:val="_LZ Copyright - body"/>
    <w:basedOn w:val="Normal"/>
    <w:qFormat/>
    <w:rsid w:val="008765AA"/>
    <w:pPr>
      <w:tabs>
        <w:tab w:val="left" w:pos="9498"/>
      </w:tabs>
      <w:spacing w:before="0"/>
      <w:ind w:right="490"/>
    </w:pPr>
  </w:style>
  <w:style w:type="character" w:styleId="Hyperlink">
    <w:name w:val="Hyperlink"/>
    <w:uiPriority w:val="99"/>
    <w:unhideWhenUsed/>
    <w:rsid w:val="008877C9"/>
    <w:rPr>
      <w:color w:val="0000FF"/>
      <w:sz w:val="18"/>
      <w:u w:val="single"/>
    </w:rPr>
  </w:style>
  <w:style w:type="character" w:customStyle="1" w:styleId="LZBody-accent">
    <w:name w:val="_LZ Body - accent"/>
    <w:uiPriority w:val="1"/>
    <w:qFormat/>
    <w:rsid w:val="00681EA5"/>
    <w:rPr>
      <w:rFonts w:ascii="Futura Hv" w:hAnsi="Futura Hv"/>
    </w:rPr>
  </w:style>
  <w:style w:type="table" w:customStyle="1" w:styleId="LZTable-fill-inv2">
    <w:name w:val="_LZ Table - fill-in v2"/>
    <w:basedOn w:val="LZTable"/>
    <w:uiPriority w:val="99"/>
    <w:rsid w:val="00BB70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FFFF99"/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</w:style>
  <w:style w:type="character" w:customStyle="1" w:styleId="LZBody-console">
    <w:name w:val="_LZ Body - console"/>
    <w:uiPriority w:val="1"/>
    <w:rsid w:val="00C2670E"/>
    <w:rPr>
      <w:rFonts w:ascii="Consolas" w:hAnsi="Consolas"/>
    </w:rPr>
  </w:style>
  <w:style w:type="character" w:customStyle="1" w:styleId="LZHighlight-HPBlue">
    <w:name w:val="_LZ Highlight - HP Blue"/>
    <w:uiPriority w:val="1"/>
    <w:rsid w:val="00D5615C"/>
    <w:rPr>
      <w:bdr w:val="none" w:sz="0" w:space="0" w:color="auto"/>
      <w:shd w:val="clear" w:color="auto" w:fill="0098F6"/>
      <w:lang w:val="ru-RU"/>
    </w:rPr>
  </w:style>
  <w:style w:type="character" w:customStyle="1" w:styleId="LZHighlight-HPGray">
    <w:name w:val="_LZ Highlight - HP Gray"/>
    <w:uiPriority w:val="1"/>
    <w:rsid w:val="00D5615C"/>
    <w:rPr>
      <w:bdr w:val="none" w:sz="0" w:space="0" w:color="auto"/>
      <w:shd w:val="clear" w:color="auto" w:fill="898B8F"/>
      <w:lang w:val="ru-RU"/>
    </w:rPr>
  </w:style>
  <w:style w:type="character" w:customStyle="1" w:styleId="LZHighlight-HPGreen">
    <w:name w:val="_LZ Highlight - HP Green"/>
    <w:uiPriority w:val="1"/>
    <w:rsid w:val="00D5615C"/>
    <w:rPr>
      <w:bdr w:val="none" w:sz="0" w:space="0" w:color="auto"/>
      <w:shd w:val="clear" w:color="auto" w:fill="64B900"/>
      <w:lang w:val="ru-RU"/>
    </w:rPr>
  </w:style>
  <w:style w:type="character" w:customStyle="1" w:styleId="LZHighlight-HPOrange">
    <w:name w:val="_LZ Highlight - HP Orange"/>
    <w:uiPriority w:val="1"/>
    <w:rsid w:val="00D5615C"/>
    <w:rPr>
      <w:bdr w:val="none" w:sz="0" w:space="0" w:color="auto"/>
      <w:shd w:val="clear" w:color="auto" w:fill="EB5F01"/>
      <w:lang w:val="ru-RU"/>
    </w:rPr>
  </w:style>
  <w:style w:type="character" w:customStyle="1" w:styleId="LZHighlight-HPPink">
    <w:name w:val="_LZ Highlight - HP Pink"/>
    <w:uiPriority w:val="1"/>
    <w:rsid w:val="00D5615C"/>
    <w:rPr>
      <w:bdr w:val="none" w:sz="0" w:space="0" w:color="auto"/>
      <w:shd w:val="clear" w:color="auto" w:fill="F44AB7"/>
      <w:lang w:val="ru-RU"/>
    </w:rPr>
  </w:style>
  <w:style w:type="character" w:customStyle="1" w:styleId="LZHighlight-whiteonHPBlue">
    <w:name w:val="_LZ Highlight - white on HP Blue"/>
    <w:uiPriority w:val="1"/>
    <w:rsid w:val="00D5615C"/>
    <w:rPr>
      <w:color w:val="FFFFFF"/>
      <w:bdr w:val="none" w:sz="0" w:space="0" w:color="auto"/>
      <w:shd w:val="clear" w:color="auto" w:fill="0098F6"/>
      <w:lang w:val="ru-RU"/>
    </w:rPr>
  </w:style>
  <w:style w:type="character" w:customStyle="1" w:styleId="LZHighlight-whiteonHPGray">
    <w:name w:val="_LZ Highlight - white on HP Gray"/>
    <w:uiPriority w:val="1"/>
    <w:rsid w:val="00D5615C"/>
    <w:rPr>
      <w:color w:val="FFFFFF"/>
      <w:bdr w:val="none" w:sz="0" w:space="0" w:color="auto"/>
      <w:shd w:val="clear" w:color="auto" w:fill="898B8F"/>
      <w:lang w:val="ru-RU"/>
    </w:rPr>
  </w:style>
  <w:style w:type="character" w:customStyle="1" w:styleId="LZHighlight-whiteonHPGreen">
    <w:name w:val="_LZ Highlight - white on HP Green"/>
    <w:uiPriority w:val="1"/>
    <w:rsid w:val="00D5615C"/>
    <w:rPr>
      <w:color w:val="FFFFFF"/>
      <w:bdr w:val="none" w:sz="0" w:space="0" w:color="auto"/>
      <w:shd w:val="clear" w:color="auto" w:fill="64B900"/>
      <w:lang w:val="ru-RU"/>
    </w:rPr>
  </w:style>
  <w:style w:type="character" w:customStyle="1" w:styleId="LZHighlight-whiteonHPOrange">
    <w:name w:val="_LZ Highlight - white on HP Orange"/>
    <w:uiPriority w:val="1"/>
    <w:rsid w:val="00D5615C"/>
    <w:rPr>
      <w:color w:val="FFFFFF"/>
      <w:bdr w:val="none" w:sz="0" w:space="0" w:color="auto"/>
      <w:shd w:val="clear" w:color="auto" w:fill="EB5F01"/>
      <w:lang w:val="ru-RU"/>
    </w:rPr>
  </w:style>
  <w:style w:type="character" w:customStyle="1" w:styleId="LZHighlight-whiteonHPPink">
    <w:name w:val="_LZ Highlight - white on HP Pink"/>
    <w:uiPriority w:val="1"/>
    <w:rsid w:val="00D5615C"/>
    <w:rPr>
      <w:color w:val="FFFFFF"/>
      <w:bdr w:val="none" w:sz="0" w:space="0" w:color="auto"/>
      <w:shd w:val="clear" w:color="auto" w:fill="F44AB7"/>
      <w:lang w:val="ru-RU"/>
    </w:rPr>
  </w:style>
  <w:style w:type="character" w:customStyle="1" w:styleId="LZHighlighttext-HPBlue">
    <w:name w:val="_LZ Highlight text - HP Blue"/>
    <w:uiPriority w:val="1"/>
    <w:rsid w:val="00D5615C"/>
    <w:rPr>
      <w:color w:val="0098F6"/>
      <w:lang w:val="ru-RU"/>
    </w:rPr>
  </w:style>
  <w:style w:type="character" w:customStyle="1" w:styleId="LZHighlighttext-HPGray">
    <w:name w:val="_LZ Highlight text - HP Gray"/>
    <w:uiPriority w:val="1"/>
    <w:rsid w:val="00D5615C"/>
    <w:rPr>
      <w:color w:val="898B8F"/>
      <w:lang w:val="ru-RU"/>
    </w:rPr>
  </w:style>
  <w:style w:type="character" w:customStyle="1" w:styleId="LZHighlighttext-HPGreen">
    <w:name w:val="_LZ Highlight text - HP Green"/>
    <w:uiPriority w:val="1"/>
    <w:rsid w:val="00D5615C"/>
    <w:rPr>
      <w:color w:val="64B900"/>
      <w:lang w:val="ru-RU"/>
    </w:rPr>
  </w:style>
  <w:style w:type="character" w:customStyle="1" w:styleId="LZHighlighttext-HPOrange">
    <w:name w:val="_LZ Highlight text - HP Orange"/>
    <w:uiPriority w:val="1"/>
    <w:rsid w:val="00D5615C"/>
    <w:rPr>
      <w:color w:val="EB5F01"/>
      <w:lang w:val="ru-RU"/>
    </w:rPr>
  </w:style>
  <w:style w:type="character" w:customStyle="1" w:styleId="LZHighlighttext-HPPink">
    <w:name w:val="_LZ Highlight text - HP Pink"/>
    <w:uiPriority w:val="1"/>
    <w:rsid w:val="00D5615C"/>
    <w:rPr>
      <w:color w:val="F44AB7"/>
      <w:lang w:val="ru-RU"/>
    </w:rPr>
  </w:style>
  <w:style w:type="paragraph" w:customStyle="1" w:styleId="LZConsole">
    <w:name w:val="_LZ Console"/>
    <w:rsid w:val="002F4BF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1EF"/>
      <w:spacing w:before="120" w:after="120"/>
      <w:ind w:left="510"/>
      <w:contextualSpacing/>
    </w:pPr>
    <w:rPr>
      <w:rFonts w:ascii="Consolas" w:hAnsi="Consolas" w:cs="Consolas"/>
      <w:sz w:val="16"/>
      <w:szCs w:val="16"/>
      <w:lang w:val="ru-RU"/>
    </w:rPr>
  </w:style>
  <w:style w:type="character" w:customStyle="1" w:styleId="LZConsolefont">
    <w:name w:val="_LZ Console font"/>
    <w:rsid w:val="002F4BF0"/>
    <w:rPr>
      <w:rFonts w:ascii="Consolas" w:hAnsi="Consolas"/>
    </w:rPr>
  </w:style>
  <w:style w:type="paragraph" w:customStyle="1" w:styleId="HPBodytext10pt">
    <w:name w:val="_HP Body text 10 pt"/>
    <w:link w:val="HPBodytext10ptChar"/>
    <w:rsid w:val="004E5CF2"/>
    <w:pPr>
      <w:tabs>
        <w:tab w:val="left" w:pos="187"/>
      </w:tabs>
      <w:spacing w:after="120"/>
    </w:pPr>
  </w:style>
  <w:style w:type="character" w:customStyle="1" w:styleId="HPBodytext10ptChar">
    <w:name w:val="_HP Body text 10 pt Char"/>
    <w:link w:val="HPBodytext10pt"/>
    <w:rsid w:val="004E5CF2"/>
  </w:style>
  <w:style w:type="paragraph" w:customStyle="1" w:styleId="HPBodytextlast10pt">
    <w:name w:val="_HP Body text_last 10 pt"/>
    <w:basedOn w:val="HPBodytext10pt"/>
    <w:rsid w:val="00237C78"/>
    <w:pPr>
      <w:spacing w:after="240"/>
    </w:pPr>
  </w:style>
  <w:style w:type="paragraph" w:customStyle="1" w:styleId="HPCopyrighttrademarking">
    <w:name w:val="_HP Copyright/trademarking"/>
    <w:rsid w:val="00237C78"/>
    <w:pPr>
      <w:spacing w:after="120" w:line="160" w:lineRule="exact"/>
    </w:pPr>
    <w:rPr>
      <w:color w:val="000000"/>
      <w:sz w:val="14"/>
    </w:rPr>
  </w:style>
  <w:style w:type="paragraph" w:customStyle="1" w:styleId="HPEndashbullets10pt">
    <w:name w:val="_HP En dash bullets 10 pt"/>
    <w:basedOn w:val="Normal"/>
    <w:link w:val="HPEndashbullets10ptChar"/>
    <w:rsid w:val="00237C78"/>
    <w:pPr>
      <w:numPr>
        <w:numId w:val="2"/>
      </w:numPr>
      <w:tabs>
        <w:tab w:val="left" w:pos="374"/>
      </w:tabs>
      <w:spacing w:before="0" w:after="60"/>
    </w:pPr>
    <w:rPr>
      <w:kern w:val="18"/>
      <w:szCs w:val="24"/>
    </w:rPr>
  </w:style>
  <w:style w:type="character" w:customStyle="1" w:styleId="HPEndashbullets10ptChar">
    <w:name w:val="_HP En dash bullets 10 pt Char"/>
    <w:link w:val="HPEndashbullets10pt"/>
    <w:rsid w:val="00237C78"/>
    <w:rPr>
      <w:rFonts w:asciiTheme="minorHAnsi" w:hAnsiTheme="minorHAnsi"/>
      <w:kern w:val="18"/>
      <w:sz w:val="24"/>
      <w:szCs w:val="24"/>
    </w:rPr>
  </w:style>
  <w:style w:type="paragraph" w:customStyle="1" w:styleId="HPMainTitle">
    <w:name w:val="_HP Main Title"/>
    <w:rsid w:val="00237C78"/>
    <w:pPr>
      <w:tabs>
        <w:tab w:val="left" w:pos="6102"/>
      </w:tabs>
      <w:spacing w:after="360"/>
    </w:pPr>
    <w:rPr>
      <w:rFonts w:eastAsia="Times"/>
      <w:color w:val="093678"/>
      <w:sz w:val="34"/>
    </w:rPr>
  </w:style>
  <w:style w:type="paragraph" w:customStyle="1" w:styleId="HPNumberedlist">
    <w:name w:val="_HP Numbered list"/>
    <w:basedOn w:val="Normal"/>
    <w:rsid w:val="00237C78"/>
    <w:pPr>
      <w:numPr>
        <w:numId w:val="3"/>
      </w:numPr>
      <w:tabs>
        <w:tab w:val="left" w:pos="288"/>
      </w:tabs>
      <w:spacing w:before="0" w:after="60"/>
    </w:pPr>
    <w:rPr>
      <w:color w:val="000000"/>
      <w:kern w:val="18"/>
      <w:szCs w:val="24"/>
    </w:rPr>
  </w:style>
  <w:style w:type="paragraph" w:customStyle="1" w:styleId="HPSidebarGraphic">
    <w:name w:val="_HP Sidebar Graphic"/>
    <w:basedOn w:val="Normal"/>
    <w:rsid w:val="00237C78"/>
    <w:pPr>
      <w:pBdr>
        <w:bottom w:val="single" w:sz="18" w:space="6" w:color="093678"/>
      </w:pBdr>
      <w:spacing w:before="240" w:after="360"/>
      <w:ind w:right="3600"/>
    </w:pPr>
    <w:rPr>
      <w:color w:val="000000"/>
      <w:kern w:val="18"/>
      <w:sz w:val="16"/>
      <w:szCs w:val="24"/>
    </w:rPr>
  </w:style>
  <w:style w:type="paragraph" w:customStyle="1" w:styleId="HPSidebarHead">
    <w:name w:val="_HP Sidebar Head"/>
    <w:rsid w:val="00237C78"/>
    <w:pPr>
      <w:keepNext/>
      <w:pBdr>
        <w:top w:val="single" w:sz="18" w:space="10" w:color="093678"/>
      </w:pBdr>
      <w:spacing w:before="240"/>
      <w:ind w:right="3600"/>
    </w:pPr>
    <w:rPr>
      <w:rFonts w:ascii="Futura Hv" w:hAnsi="Futura Hv"/>
      <w:color w:val="093678"/>
      <w:sz w:val="16"/>
    </w:rPr>
  </w:style>
  <w:style w:type="paragraph" w:customStyle="1" w:styleId="HPSidebartext">
    <w:name w:val="_HP Sidebar text"/>
    <w:basedOn w:val="Normal"/>
    <w:rsid w:val="00237C78"/>
    <w:pPr>
      <w:pBdr>
        <w:bottom w:val="single" w:sz="18" w:space="10" w:color="093678"/>
      </w:pBdr>
      <w:spacing w:before="0" w:after="360"/>
      <w:ind w:right="3600"/>
    </w:pPr>
    <w:rPr>
      <w:color w:val="000000"/>
      <w:kern w:val="18"/>
      <w:sz w:val="16"/>
      <w:szCs w:val="24"/>
    </w:rPr>
  </w:style>
  <w:style w:type="paragraph" w:customStyle="1" w:styleId="HPTitleSubhead">
    <w:name w:val="_HP Title Subhead"/>
    <w:rsid w:val="00237C78"/>
    <w:rPr>
      <w:sz w:val="24"/>
    </w:rPr>
  </w:style>
  <w:style w:type="paragraph" w:customStyle="1" w:styleId="LZChangeshistory">
    <w:name w:val="_LZ Changes_history"/>
    <w:basedOn w:val="HPBodytext10pt"/>
    <w:rsid w:val="00237C78"/>
    <w:pPr>
      <w:tabs>
        <w:tab w:val="clear" w:pos="187"/>
        <w:tab w:val="left" w:pos="1440"/>
      </w:tabs>
      <w:ind w:left="1440" w:hanging="1440"/>
    </w:pPr>
    <w:rPr>
      <w:lang w:val="ru-RU"/>
    </w:rPr>
  </w:style>
  <w:style w:type="paragraph" w:customStyle="1" w:styleId="LZConsole-01Top">
    <w:name w:val="_LZ Console - 01 Top"/>
    <w:basedOn w:val="LZConsole"/>
    <w:next w:val="Normal"/>
    <w:rsid w:val="00237C78"/>
    <w:pPr>
      <w:pBdr>
        <w:bottom w:val="none" w:sz="0" w:space="0" w:color="auto"/>
      </w:pBdr>
      <w:spacing w:after="0"/>
    </w:pPr>
  </w:style>
  <w:style w:type="paragraph" w:customStyle="1" w:styleId="LZConsole-02Body">
    <w:name w:val="_LZ Console - 02 Body"/>
    <w:basedOn w:val="LZConsole"/>
    <w:rsid w:val="00237C78"/>
    <w:pPr>
      <w:pBdr>
        <w:top w:val="none" w:sz="0" w:space="0" w:color="auto"/>
        <w:bottom w:val="none" w:sz="0" w:space="0" w:color="auto"/>
      </w:pBdr>
      <w:spacing w:before="0" w:after="0"/>
      <w:contextualSpacing w:val="0"/>
    </w:pPr>
  </w:style>
  <w:style w:type="paragraph" w:customStyle="1" w:styleId="LZConsole-03Bottom">
    <w:name w:val="_LZ Console - 03 Bottom"/>
    <w:basedOn w:val="LZConsole"/>
    <w:next w:val="LZConsole-01Top"/>
    <w:rsid w:val="00237C78"/>
    <w:pPr>
      <w:pBdr>
        <w:top w:val="none" w:sz="0" w:space="0" w:color="auto"/>
      </w:pBdr>
      <w:spacing w:before="0"/>
    </w:pPr>
  </w:style>
  <w:style w:type="character" w:customStyle="1" w:styleId="LZHighlight-Blue">
    <w:name w:val="_LZ Highlight - Blue"/>
    <w:rsid w:val="00237C78"/>
    <w:rPr>
      <w:bdr w:val="none" w:sz="0" w:space="0" w:color="auto"/>
      <w:shd w:val="clear" w:color="auto" w:fill="D0F0F4"/>
      <w:lang w:val="ru-RU"/>
    </w:rPr>
  </w:style>
  <w:style w:type="character" w:customStyle="1" w:styleId="LZHighlight-Gray">
    <w:name w:val="_LZ Highlight - Gray"/>
    <w:rsid w:val="00237C78"/>
    <w:rPr>
      <w:bdr w:val="none" w:sz="0" w:space="0" w:color="auto"/>
      <w:shd w:val="clear" w:color="auto" w:fill="E7E3DD"/>
      <w:lang w:val="ru-RU"/>
    </w:rPr>
  </w:style>
  <w:style w:type="character" w:customStyle="1" w:styleId="LZHighlight-Green">
    <w:name w:val="_LZ Highlight - Green"/>
    <w:rsid w:val="00237C78"/>
    <w:rPr>
      <w:bdr w:val="none" w:sz="0" w:space="0" w:color="auto"/>
      <w:shd w:val="clear" w:color="auto" w:fill="E5F8CC"/>
      <w:lang w:val="ru-RU"/>
    </w:rPr>
  </w:style>
  <w:style w:type="character" w:customStyle="1" w:styleId="LZHighlight-Orange">
    <w:name w:val="_LZ Highlight - Orange"/>
    <w:rsid w:val="00237C78"/>
    <w:rPr>
      <w:bdr w:val="none" w:sz="0" w:space="0" w:color="auto"/>
      <w:shd w:val="clear" w:color="auto" w:fill="FFDBC5"/>
      <w:lang w:val="ru-RU"/>
    </w:rPr>
  </w:style>
  <w:style w:type="character" w:customStyle="1" w:styleId="LZHighlight-Red">
    <w:name w:val="_LZ Highlight - Red"/>
    <w:rsid w:val="00237C78"/>
    <w:rPr>
      <w:bdr w:val="none" w:sz="0" w:space="0" w:color="auto"/>
      <w:shd w:val="clear" w:color="auto" w:fill="FFC5CC"/>
      <w:lang w:val="ru-RU"/>
    </w:rPr>
  </w:style>
  <w:style w:type="character" w:customStyle="1" w:styleId="LZHighlight-SmokeBlue">
    <w:name w:val="_LZ Highlight - Smoke Blue"/>
    <w:rsid w:val="00237C78"/>
    <w:rPr>
      <w:bdr w:val="none" w:sz="0" w:space="0" w:color="auto"/>
      <w:shd w:val="clear" w:color="auto" w:fill="C9DDFB"/>
      <w:lang w:val="ru-RU"/>
    </w:rPr>
  </w:style>
  <w:style w:type="character" w:customStyle="1" w:styleId="LZHighlight-Yellow">
    <w:name w:val="_LZ Highlight - Yellow"/>
    <w:rsid w:val="00237C78"/>
    <w:rPr>
      <w:bdr w:val="none" w:sz="0" w:space="0" w:color="auto"/>
      <w:shd w:val="clear" w:color="auto" w:fill="FFEDC5"/>
      <w:lang w:val="en-US"/>
    </w:rPr>
  </w:style>
  <w:style w:type="character" w:customStyle="1" w:styleId="LZHighlightOrange9pt">
    <w:name w:val="_LZ Highlight _ Orange+9pt"/>
    <w:uiPriority w:val="1"/>
    <w:rsid w:val="00237C78"/>
    <w:rPr>
      <w:sz w:val="18"/>
      <w:szCs w:val="18"/>
      <w:bdr w:val="none" w:sz="0" w:space="0" w:color="auto"/>
      <w:shd w:val="clear" w:color="auto" w:fill="FFDBC5"/>
      <w:lang w:val="ru-RU"/>
    </w:rPr>
  </w:style>
  <w:style w:type="character" w:customStyle="1" w:styleId="LZHighlightYellow9pt">
    <w:name w:val="_LZ Highlight _ Yellow+9pt"/>
    <w:uiPriority w:val="1"/>
    <w:qFormat/>
    <w:rsid w:val="00237C78"/>
    <w:rPr>
      <w:sz w:val="18"/>
      <w:bdr w:val="none" w:sz="0" w:space="0" w:color="auto"/>
      <w:shd w:val="clear" w:color="auto" w:fill="FFEDC5"/>
      <w:lang w:val="en-US"/>
    </w:rPr>
  </w:style>
  <w:style w:type="character" w:customStyle="1" w:styleId="LZinlineaccentFuturaHeavy">
    <w:name w:val="_LZ inline accent (Futura Heavy)"/>
    <w:qFormat/>
    <w:rsid w:val="00237C78"/>
    <w:rPr>
      <w:rFonts w:ascii="Futura Hv" w:hAnsi="Futura Hv"/>
      <w:lang w:val="ru-RU"/>
    </w:rPr>
  </w:style>
  <w:style w:type="character" w:customStyle="1" w:styleId="LZinlineaccentFuturaLight">
    <w:name w:val="_LZ inline accent (Futura Light)"/>
    <w:rsid w:val="00237C78"/>
    <w:rPr>
      <w:rFonts w:ascii="Futura Lt" w:hAnsi="Futura Lt"/>
    </w:rPr>
  </w:style>
  <w:style w:type="character" w:customStyle="1" w:styleId="LZinlineaccentitalics">
    <w:name w:val="_LZ inline accent (italics)"/>
    <w:qFormat/>
    <w:rsid w:val="00237C78"/>
    <w:rPr>
      <w:i/>
    </w:rPr>
  </w:style>
  <w:style w:type="paragraph" w:customStyle="1" w:styleId="LZTablefooter">
    <w:name w:val="_LZ Table footer"/>
    <w:rsid w:val="00237C78"/>
    <w:rPr>
      <w:color w:val="000000"/>
      <w:sz w:val="16"/>
    </w:rPr>
  </w:style>
  <w:style w:type="paragraph" w:customStyle="1" w:styleId="LZTableNameforTOC">
    <w:name w:val="_LZ Table Name (for TOC)"/>
    <w:basedOn w:val="HPBodytext10pt"/>
    <w:next w:val="HPBodytext10pt"/>
    <w:rsid w:val="007666B7"/>
    <w:pPr>
      <w:pageBreakBefore/>
      <w:jc w:val="center"/>
      <w:outlineLvl w:val="0"/>
    </w:pPr>
    <w:rPr>
      <w:sz w:val="18"/>
      <w:lang w:val="ru-RU"/>
    </w:rPr>
  </w:style>
  <w:style w:type="table" w:customStyle="1" w:styleId="LZTableNEW">
    <w:name w:val="_LZ Table NEW"/>
    <w:basedOn w:val="TableNormal"/>
    <w:rsid w:val="00237C78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LZTableNEWhead">
    <w:name w:val="_LZ Table NEW +head"/>
    <w:basedOn w:val="LZTableNEW"/>
    <w:rsid w:val="00D21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Futura Bk" w:hAnsi="Futura Bk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table" w:customStyle="1" w:styleId="LZTableNEW8pt">
    <w:name w:val="_LZ Table NEW 8pt"/>
    <w:basedOn w:val="LZTableNEW"/>
    <w:rsid w:val="00237C78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LZTableNEW8pthead">
    <w:name w:val="_LZ Table NEW 8pt +head"/>
    <w:basedOn w:val="LZTableNEWhead"/>
    <w:rsid w:val="00237C78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ambria" w:hAnsi="Cambria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character" w:customStyle="1" w:styleId="LZConsolefont-highlight">
    <w:name w:val="_LZ Console font - highlight"/>
    <w:basedOn w:val="LZConsolefont"/>
    <w:uiPriority w:val="1"/>
    <w:rsid w:val="00F80AE0"/>
    <w:rPr>
      <w:rFonts w:ascii="Consolas" w:hAnsi="Consolas"/>
      <w:b/>
      <w:bdr w:val="single" w:sz="4" w:space="0" w:color="EB5F01"/>
    </w:rPr>
  </w:style>
  <w:style w:type="paragraph" w:customStyle="1" w:styleId="LZTablecells-center">
    <w:name w:val="_LZ Table cells - center"/>
    <w:basedOn w:val="Normal"/>
    <w:link w:val="LZTablecells-centerChar"/>
    <w:rsid w:val="0017608E"/>
    <w:pPr>
      <w:spacing w:before="40" w:after="40"/>
      <w:jc w:val="center"/>
    </w:pPr>
  </w:style>
  <w:style w:type="paragraph" w:customStyle="1" w:styleId="LZTablecells-left">
    <w:name w:val="_LZ Table cells - left"/>
    <w:basedOn w:val="LZTablecells-center"/>
    <w:rsid w:val="0017608E"/>
    <w:pPr>
      <w:jc w:val="left"/>
    </w:pPr>
  </w:style>
  <w:style w:type="character" w:customStyle="1" w:styleId="LZTablecells-centerChar">
    <w:name w:val="_LZ Table cells - center Char"/>
    <w:basedOn w:val="DefaultParagraphFont"/>
    <w:link w:val="LZTablecells-center"/>
    <w:rsid w:val="0017608E"/>
  </w:style>
  <w:style w:type="paragraph" w:customStyle="1" w:styleId="LZTableName">
    <w:name w:val="_LZ Table Name"/>
    <w:basedOn w:val="LZTableNameforTOC"/>
    <w:qFormat/>
    <w:rsid w:val="00873E1B"/>
    <w:pPr>
      <w:pageBreakBefore w:val="0"/>
      <w:spacing w:before="240"/>
      <w:outlineLvl w:val="9"/>
    </w:pPr>
    <w:rPr>
      <w:rFonts w:asciiTheme="minorHAnsi" w:hAnsi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745D93"/>
    <w:rPr>
      <w:color w:val="808080"/>
    </w:rPr>
  </w:style>
  <w:style w:type="paragraph" w:customStyle="1" w:styleId="LZFigurebody">
    <w:name w:val="_LZ Figure body"/>
    <w:basedOn w:val="HPBodytext10pt"/>
    <w:rsid w:val="00F64CD5"/>
    <w:pPr>
      <w:spacing w:before="240"/>
      <w:jc w:val="center"/>
    </w:pPr>
  </w:style>
  <w:style w:type="paragraph" w:styleId="PlainText">
    <w:name w:val="Plain Text"/>
    <w:basedOn w:val="Normal"/>
    <w:link w:val="PlainTextChar"/>
    <w:uiPriority w:val="99"/>
    <w:rsid w:val="00C533F9"/>
    <w:pPr>
      <w:spacing w:before="0"/>
    </w:pPr>
    <w:rPr>
      <w:rFonts w:ascii="Times New Roman" w:hAnsi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C533F9"/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533F9"/>
    <w:pPr>
      <w:spacing w:before="0"/>
      <w:ind w:left="720"/>
    </w:pPr>
    <w:rPr>
      <w:lang w:val="en-GB"/>
    </w:rPr>
  </w:style>
  <w:style w:type="paragraph" w:styleId="NormalWeb">
    <w:name w:val="Normal (Web)"/>
    <w:basedOn w:val="Normal"/>
    <w:next w:val="Normal"/>
    <w:uiPriority w:val="99"/>
    <w:rsid w:val="00C533F9"/>
    <w:pPr>
      <w:autoSpaceDE w:val="0"/>
      <w:autoSpaceDN w:val="0"/>
      <w:adjustRightInd w:val="0"/>
      <w:spacing w:before="0"/>
    </w:pPr>
    <w:rPr>
      <w:rFonts w:ascii="Tahoma" w:eastAsia="Calibri" w:hAnsi="Tahoma" w:cs="Tahoma"/>
      <w:szCs w:val="24"/>
    </w:rPr>
  </w:style>
  <w:style w:type="paragraph" w:customStyle="1" w:styleId="Numberedlist21">
    <w:name w:val="Numbered list 2.1"/>
    <w:basedOn w:val="Heading1"/>
    <w:next w:val="Normal"/>
    <w:rsid w:val="00694DA3"/>
    <w:pPr>
      <w:pageBreakBefore w:val="0"/>
      <w:numPr>
        <w:numId w:val="0"/>
      </w:numPr>
      <w:tabs>
        <w:tab w:val="num" w:pos="360"/>
        <w:tab w:val="left" w:pos="720"/>
      </w:tabs>
      <w:ind w:left="360" w:hanging="360"/>
    </w:pPr>
    <w:rPr>
      <w:rFonts w:ascii="Futura Bk" w:hAnsi="Futura Bk"/>
      <w:b w:val="0"/>
      <w:sz w:val="28"/>
      <w:lang w:val="en-GB"/>
    </w:rPr>
  </w:style>
  <w:style w:type="paragraph" w:customStyle="1" w:styleId="Numberedlist22">
    <w:name w:val="Numbered list 2.2"/>
    <w:basedOn w:val="Heading2"/>
    <w:next w:val="Normal"/>
    <w:rsid w:val="00694DA3"/>
    <w:pPr>
      <w:numPr>
        <w:ilvl w:val="0"/>
        <w:numId w:val="0"/>
      </w:numPr>
      <w:tabs>
        <w:tab w:val="left" w:pos="720"/>
        <w:tab w:val="num" w:pos="1146"/>
      </w:tabs>
      <w:spacing w:after="60"/>
      <w:ind w:left="786" w:hanging="360"/>
    </w:pPr>
    <w:rPr>
      <w:rFonts w:ascii="Futura Bk" w:hAnsi="Futura Bk"/>
      <w:b w:val="0"/>
      <w:lang w:val="en-GB"/>
    </w:rPr>
  </w:style>
  <w:style w:type="paragraph" w:customStyle="1" w:styleId="NormalBodySBC">
    <w:name w:val="Normal Body (SBC)"/>
    <w:basedOn w:val="Normal"/>
    <w:rsid w:val="00694DA3"/>
    <w:pPr>
      <w:spacing w:after="120" w:line="240" w:lineRule="atLeast"/>
    </w:pPr>
    <w:rPr>
      <w:rFonts w:ascii="Times New Roman" w:hAnsi="Times New Roman"/>
      <w:snapToGrid w:val="0"/>
      <w:szCs w:val="24"/>
      <w:lang w:val="en-GB"/>
    </w:rPr>
  </w:style>
  <w:style w:type="paragraph" w:styleId="NoSpacing">
    <w:name w:val="No Spacing"/>
    <w:uiPriority w:val="1"/>
    <w:qFormat/>
    <w:rsid w:val="00694DA3"/>
    <w:rPr>
      <w:lang w:val="en-GB"/>
    </w:rPr>
  </w:style>
  <w:style w:type="paragraph" w:customStyle="1" w:styleId="pb1body1">
    <w:name w:val="pb1_body1"/>
    <w:basedOn w:val="Normal"/>
    <w:rsid w:val="00694DA3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customStyle="1" w:styleId="Default">
    <w:name w:val="Default"/>
    <w:rsid w:val="001D4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Number">
    <w:name w:val="List Number"/>
    <w:basedOn w:val="Default"/>
    <w:next w:val="Default"/>
    <w:uiPriority w:val="99"/>
    <w:rsid w:val="001D48D1"/>
    <w:rPr>
      <w:color w:val="auto"/>
    </w:rPr>
  </w:style>
  <w:style w:type="character" w:styleId="FollowedHyperlink">
    <w:name w:val="FollowedHyperlink"/>
    <w:basedOn w:val="DefaultParagraphFont"/>
    <w:rsid w:val="005651E4"/>
    <w:rPr>
      <w:color w:val="822980" w:themeColor="followedHyperlink"/>
      <w:u w:val="single"/>
    </w:rPr>
  </w:style>
  <w:style w:type="character" w:customStyle="1" w:styleId="st">
    <w:name w:val="st"/>
    <w:basedOn w:val="DefaultParagraphFont"/>
    <w:rsid w:val="001B1001"/>
  </w:style>
  <w:style w:type="paragraph" w:styleId="Revision">
    <w:name w:val="Revision"/>
    <w:hidden/>
    <w:uiPriority w:val="99"/>
    <w:semiHidden/>
    <w:rsid w:val="009C2402"/>
  </w:style>
  <w:style w:type="paragraph" w:customStyle="1" w:styleId="BodyText0">
    <w:name w:val="*Body Text"/>
    <w:link w:val="BodyTextZchn"/>
    <w:rsid w:val="00966164"/>
    <w:pPr>
      <w:spacing w:after="120"/>
    </w:pPr>
    <w:rPr>
      <w:rFonts w:ascii="Arial" w:eastAsia="Times New Roman" w:hAnsi="Arial"/>
      <w:color w:val="000000"/>
      <w:sz w:val="22"/>
    </w:rPr>
  </w:style>
  <w:style w:type="character" w:customStyle="1" w:styleId="BodyTextZchn">
    <w:name w:val="*Body Text Zchn"/>
    <w:link w:val="BodyText0"/>
    <w:rsid w:val="00966164"/>
    <w:rPr>
      <w:rFonts w:ascii="Arial" w:eastAsia="Times New Roman" w:hAnsi="Arial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DD55F6"/>
    <w:rPr>
      <w:rFonts w:asciiTheme="minorHAnsi" w:hAnsiTheme="minorHAnsi"/>
      <w:b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06DA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aps w:val="0"/>
      <w:color w:val="006FA0" w:themeColor="accent1" w:themeShade="BF"/>
      <w:kern w:val="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24D16"/>
    <w:rPr>
      <w:rFonts w:asciiTheme="majorHAnsi" w:hAnsiTheme="majorHAnsi"/>
      <w:b/>
      <w:color w:val="00B05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245"/>
    <w:rPr>
      <w:color w:val="605E5C"/>
      <w:shd w:val="clear" w:color="auto" w:fill="E1DFDD"/>
    </w:rPr>
  </w:style>
  <w:style w:type="paragraph" w:customStyle="1" w:styleId="HP-bodycopy">
    <w:name w:val="HP-bodycopy"/>
    <w:basedOn w:val="Normal"/>
    <w:qFormat/>
    <w:rsid w:val="0029590D"/>
    <w:pPr>
      <w:spacing w:before="0" w:after="202" w:line="220" w:lineRule="atLeast"/>
    </w:pPr>
    <w:rPr>
      <w:rFonts w:ascii="HP Simplified" w:eastAsiaTheme="minorEastAsia" w:hAnsi="HP Simplified" w:cstheme="minorBidi"/>
      <w:sz w:val="18"/>
      <w:szCs w:val="18"/>
      <w:lang w:eastAsia="zh-CN"/>
    </w:rPr>
  </w:style>
  <w:style w:type="character" w:customStyle="1" w:styleId="Nexus-Lev2NumListChar">
    <w:name w:val="Nexus - Lev2 Num List Char"/>
    <w:basedOn w:val="DefaultParagraphFont"/>
    <w:link w:val="Nexus-Lev2NumList"/>
    <w:locked/>
    <w:rsid w:val="0029590D"/>
    <w:rPr>
      <w:rFonts w:ascii="Arial" w:hAnsi="Arial" w:cs="Arial"/>
    </w:rPr>
  </w:style>
  <w:style w:type="paragraph" w:customStyle="1" w:styleId="Nexus-Lev2NumList">
    <w:name w:val="Nexus - Lev2 Num List"/>
    <w:basedOn w:val="ListParagraph"/>
    <w:link w:val="Nexus-Lev2NumListChar"/>
    <w:qFormat/>
    <w:rsid w:val="0029590D"/>
    <w:pPr>
      <w:numPr>
        <w:ilvl w:val="1"/>
        <w:numId w:val="5"/>
      </w:numPr>
      <w:spacing w:before="120" w:after="120"/>
      <w:ind w:left="792" w:hanging="432"/>
    </w:pPr>
    <w:rPr>
      <w:rFonts w:ascii="Arial" w:hAnsi="Arial" w:cs="Arial"/>
      <w:sz w:val="20"/>
      <w:lang w:val="en-US"/>
    </w:rPr>
  </w:style>
  <w:style w:type="paragraph" w:customStyle="1" w:styleId="Nexus-Lev3NumList">
    <w:name w:val="Nexus - Lev3 Num List"/>
    <w:basedOn w:val="ListParagraph"/>
    <w:qFormat/>
    <w:rsid w:val="0029590D"/>
    <w:pPr>
      <w:numPr>
        <w:ilvl w:val="2"/>
        <w:numId w:val="5"/>
      </w:numPr>
      <w:spacing w:before="120" w:after="120"/>
      <w:ind w:left="1469" w:hanging="605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Nexus-Lev4DashListChar">
    <w:name w:val="Nexus - Lev4 Dash List Char"/>
    <w:basedOn w:val="DefaultParagraphFont"/>
    <w:link w:val="Nexus-Lev4DashList"/>
    <w:locked/>
    <w:rsid w:val="0029590D"/>
    <w:rPr>
      <w:rFonts w:ascii="Arial" w:hAnsi="Arial" w:cs="Arial"/>
    </w:rPr>
  </w:style>
  <w:style w:type="paragraph" w:customStyle="1" w:styleId="Nexus-Lev4DashList">
    <w:name w:val="Nexus - Lev4 Dash List"/>
    <w:basedOn w:val="ListParagraph"/>
    <w:link w:val="Nexus-Lev4DashListChar"/>
    <w:qFormat/>
    <w:rsid w:val="0029590D"/>
    <w:pPr>
      <w:numPr>
        <w:ilvl w:val="3"/>
        <w:numId w:val="5"/>
      </w:numPr>
      <w:spacing w:before="120" w:after="120"/>
    </w:pPr>
    <w:rPr>
      <w:rFonts w:ascii="Arial" w:hAnsi="Arial" w:cs="Arial"/>
      <w:sz w:val="20"/>
      <w:lang w:val="en-US"/>
    </w:rPr>
  </w:style>
  <w:style w:type="paragraph" w:customStyle="1" w:styleId="Nexus-Lev5DashList">
    <w:name w:val="Nexus - Lev5 Dash List"/>
    <w:basedOn w:val="ListParagraph"/>
    <w:qFormat/>
    <w:rsid w:val="0029590D"/>
    <w:pPr>
      <w:numPr>
        <w:ilvl w:val="4"/>
        <w:numId w:val="5"/>
      </w:numPr>
      <w:tabs>
        <w:tab w:val="num" w:pos="360"/>
      </w:tabs>
      <w:spacing w:before="120" w:after="120"/>
      <w:ind w:left="2059" w:hanging="187"/>
    </w:pPr>
    <w:rPr>
      <w:rFonts w:ascii="Arial" w:eastAsiaTheme="minorHAnsi" w:hAnsi="Arial" w:cs="Arial"/>
      <w:sz w:val="22"/>
      <w:szCs w:val="22"/>
      <w:lang w:val="en-US"/>
    </w:rPr>
  </w:style>
  <w:style w:type="paragraph" w:customStyle="1" w:styleId="Nexus-Lev6DashList">
    <w:name w:val="Nexus - Lev6 Dash List"/>
    <w:basedOn w:val="ListParagraph"/>
    <w:qFormat/>
    <w:rsid w:val="0029590D"/>
    <w:pPr>
      <w:numPr>
        <w:ilvl w:val="5"/>
        <w:numId w:val="5"/>
      </w:numPr>
      <w:tabs>
        <w:tab w:val="num" w:pos="360"/>
      </w:tabs>
      <w:spacing w:before="120" w:after="120"/>
      <w:ind w:left="2347" w:hanging="187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90D"/>
    <w:rPr>
      <w:rFonts w:ascii="Arial" w:hAnsi="Arial"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4A4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F42E1"/>
    <w:pPr>
      <w:widowControl w:val="0"/>
      <w:autoSpaceDE w:val="0"/>
      <w:autoSpaceDN w:val="0"/>
      <w:spacing w:before="0"/>
    </w:pPr>
    <w:rPr>
      <w:rFonts w:ascii="Gill Sans MT" w:eastAsia="Gill Sans MT" w:hAnsi="Gill Sans MT" w:cs="Gill Sans MT"/>
      <w:sz w:val="22"/>
      <w:szCs w:val="22"/>
    </w:rPr>
  </w:style>
  <w:style w:type="table" w:customStyle="1" w:styleId="TableGrid11">
    <w:name w:val="Table Grid11"/>
    <w:basedOn w:val="TableNormal"/>
    <w:next w:val="TableGrid"/>
    <w:uiPriority w:val="39"/>
    <w:rsid w:val="009F7A9D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urier">
    <w:name w:val="courier"/>
    <w:basedOn w:val="DefaultParagraphFont"/>
    <w:rsid w:val="009F7A9D"/>
  </w:style>
  <w:style w:type="table" w:customStyle="1" w:styleId="TableGrid1">
    <w:name w:val="Table Grid1"/>
    <w:basedOn w:val="TableNormal"/>
    <w:next w:val="TableGrid"/>
    <w:uiPriority w:val="39"/>
    <w:rsid w:val="00932630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622840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">
    <w:name w:val="Cour"/>
    <w:basedOn w:val="Normal"/>
    <w:rsid w:val="00622840"/>
    <w:pPr>
      <w:spacing w:before="0"/>
    </w:pPr>
    <w:rPr>
      <w:rFonts w:eastAsiaTheme="minorEastAsia" w:cstheme="minorBidi"/>
      <w:sz w:val="20"/>
    </w:rPr>
  </w:style>
  <w:style w:type="table" w:customStyle="1" w:styleId="TableGrid2">
    <w:name w:val="Table Grid2"/>
    <w:basedOn w:val="TableNormal"/>
    <w:next w:val="TableGrid"/>
    <w:uiPriority w:val="39"/>
    <w:rsid w:val="0055581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B2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B2"/>
    <w:rPr>
      <w:rFonts w:ascii="Courier New" w:eastAsiaTheme="minorHAnsi" w:hAnsi="Courier New" w:cs="Courier New"/>
    </w:rPr>
  </w:style>
  <w:style w:type="table" w:customStyle="1" w:styleId="TableGrid3">
    <w:name w:val="Table Grid3"/>
    <w:basedOn w:val="TableNormal"/>
    <w:uiPriority w:val="39"/>
    <w:rsid w:val="0067232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6373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C097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FD171D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4E4"/>
    <w:rPr>
      <w:rFonts w:asciiTheme="minorHAnsi" w:hAnsiTheme="minorHAnsi"/>
      <w:sz w:val="24"/>
      <w:lang w:val="en-GB"/>
    </w:rPr>
  </w:style>
  <w:style w:type="paragraph" w:customStyle="1" w:styleId="HDSparastyle">
    <w:name w:val="HDS para style"/>
    <w:basedOn w:val="BodyText"/>
    <w:link w:val="HDSparastyleChar"/>
    <w:qFormat/>
    <w:rsid w:val="00156885"/>
    <w:pPr>
      <w:spacing w:before="60" w:line="360" w:lineRule="auto"/>
      <w:ind w:left="720"/>
      <w:jc w:val="both"/>
    </w:pPr>
    <w:rPr>
      <w:rFonts w:ascii="Arial" w:eastAsia="Times New Roman" w:hAnsi="Arial" w:cs="Arial"/>
      <w:sz w:val="20"/>
      <w:szCs w:val="22"/>
    </w:rPr>
  </w:style>
  <w:style w:type="character" w:customStyle="1" w:styleId="HDSparastyleChar">
    <w:name w:val="HDS para style Char"/>
    <w:basedOn w:val="BodyTextChar"/>
    <w:link w:val="HDSparastyle"/>
    <w:rsid w:val="00156885"/>
    <w:rPr>
      <w:rFonts w:ascii="Arial" w:eastAsia="Times New Roman" w:hAnsi="Arial" w:cs="Arial"/>
      <w:szCs w:val="22"/>
      <w:lang w:val="en-US" w:eastAsia="en-US" w:bidi="ar-SA"/>
    </w:rPr>
  </w:style>
  <w:style w:type="paragraph" w:customStyle="1" w:styleId="HDSthirdlevelheading">
    <w:name w:val="HDS third level heading"/>
    <w:basedOn w:val="Normal"/>
    <w:qFormat/>
    <w:rsid w:val="00D16EE0"/>
    <w:pPr>
      <w:widowControl w:val="0"/>
      <w:autoSpaceDN w:val="0"/>
      <w:adjustRightInd w:val="0"/>
      <w:spacing w:before="60" w:after="240" w:line="360" w:lineRule="auto"/>
      <w:jc w:val="both"/>
    </w:pPr>
    <w:rPr>
      <w:rFonts w:ascii="Arial" w:hAnsi="Arial" w:cs="Arial"/>
      <w:b/>
      <w:noProof/>
      <w:color w:val="7F7F7F" w:themeColor="text1" w:themeTint="80"/>
      <w:szCs w:val="24"/>
      <w:lang w:eastAsia="zh-CN"/>
    </w:rPr>
  </w:style>
  <w:style w:type="paragraph" w:styleId="ListBullet2">
    <w:name w:val="List Bullet 2"/>
    <w:basedOn w:val="Normal"/>
    <w:rsid w:val="00C2090C"/>
    <w:pPr>
      <w:numPr>
        <w:numId w:val="6"/>
      </w:numPr>
      <w:spacing w:before="100" w:beforeAutospacing="1" w:afterAutospacing="1"/>
    </w:pPr>
    <w:rPr>
      <w:rFonts w:ascii="Verdana" w:eastAsia="Times New Roman" w:hAnsi="Verdana"/>
      <w:sz w:val="20"/>
      <w:szCs w:val="24"/>
      <w:lang w:val="en-AU" w:eastAsia="en-AU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B1055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904B9"/>
    <w:rPr>
      <w:color w:val="605E5C"/>
      <w:shd w:val="clear" w:color="auto" w:fill="E1DFDD"/>
    </w:rPr>
  </w:style>
  <w:style w:type="character" w:customStyle="1" w:styleId="TOC1Char">
    <w:name w:val="TOC 1 Char"/>
    <w:basedOn w:val="DefaultParagraphFont"/>
    <w:link w:val="TOC1"/>
    <w:uiPriority w:val="39"/>
    <w:rsid w:val="00F904B9"/>
    <w:rPr>
      <w:rFonts w:ascii="Arial" w:hAnsi="Arial"/>
      <w:bCs/>
      <w:cap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4752"/>
    <w:rPr>
      <w:color w:val="605E5C"/>
      <w:shd w:val="clear" w:color="auto" w:fill="E1DFDD"/>
    </w:rPr>
  </w:style>
  <w:style w:type="paragraph" w:customStyle="1" w:styleId="2ndLevel">
    <w:name w:val="2nd Level"/>
    <w:basedOn w:val="Heading2"/>
    <w:qFormat/>
    <w:rsid w:val="00BF5F47"/>
    <w:pPr>
      <w:keepNext w:val="0"/>
      <w:widowControl w:val="0"/>
      <w:numPr>
        <w:numId w:val="7"/>
      </w:numPr>
      <w:autoSpaceDN w:val="0"/>
      <w:adjustRightInd w:val="0"/>
      <w:spacing w:after="0" w:line="360" w:lineRule="auto"/>
    </w:pPr>
    <w:rPr>
      <w:rFonts w:ascii="Arial" w:eastAsia="Times New Roman" w:hAnsi="Arial" w:cs="Arial"/>
      <w:bCs/>
      <w:color w:val="auto"/>
      <w:sz w:val="32"/>
      <w:szCs w:val="28"/>
      <w:lang w:val="en-IN"/>
    </w:rPr>
  </w:style>
  <w:style w:type="paragraph" w:customStyle="1" w:styleId="1stLevel">
    <w:name w:val="1st Level"/>
    <w:basedOn w:val="Heading1"/>
    <w:link w:val="1stLevelChar"/>
    <w:qFormat/>
    <w:rsid w:val="00BF5F47"/>
    <w:pPr>
      <w:keepNext w:val="0"/>
      <w:pageBreakBefore w:val="0"/>
      <w:widowControl w:val="0"/>
      <w:numPr>
        <w:numId w:val="0"/>
      </w:numPr>
      <w:autoSpaceDN w:val="0"/>
      <w:adjustRightInd w:val="0"/>
      <w:spacing w:before="360" w:after="120" w:line="360" w:lineRule="auto"/>
      <w:ind w:hanging="360"/>
    </w:pPr>
    <w:rPr>
      <w:rFonts w:ascii="Arial" w:eastAsia="Times New Roman" w:hAnsi="Arial" w:cs="Arial"/>
      <w:bCs/>
      <w:caps w:val="0"/>
      <w:color w:val="0096D6" w:themeColor="accent1"/>
      <w:kern w:val="0"/>
      <w:sz w:val="40"/>
      <w:szCs w:val="28"/>
    </w:rPr>
  </w:style>
  <w:style w:type="paragraph" w:customStyle="1" w:styleId="Style1">
    <w:name w:val="Style1"/>
    <w:basedOn w:val="Heading3"/>
    <w:link w:val="Style1Char"/>
    <w:qFormat/>
    <w:rsid w:val="00143A46"/>
    <w:pPr>
      <w:keepLines/>
      <w:numPr>
        <w:ilvl w:val="0"/>
        <w:numId w:val="8"/>
      </w:numPr>
      <w:tabs>
        <w:tab w:val="clear" w:pos="900"/>
      </w:tabs>
      <w:spacing w:before="40" w:after="0" w:line="259" w:lineRule="auto"/>
    </w:pPr>
    <w:rPr>
      <w:rFonts w:ascii="Arial" w:eastAsiaTheme="majorEastAsia" w:hAnsi="Arial" w:cs="Arial"/>
      <w:color w:val="auto"/>
      <w:sz w:val="28"/>
    </w:rPr>
  </w:style>
  <w:style w:type="character" w:customStyle="1" w:styleId="Style1Char">
    <w:name w:val="Style1 Char"/>
    <w:basedOn w:val="Heading3Char"/>
    <w:link w:val="Style1"/>
    <w:rsid w:val="00143A46"/>
    <w:rPr>
      <w:rFonts w:ascii="Arial" w:eastAsiaTheme="majorEastAsia" w:hAnsi="Arial" w:cs="Arial"/>
      <w:b/>
      <w:color w:val="00B050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072"/>
    <w:pPr>
      <w:keepNext/>
      <w:keepLines/>
      <w:spacing w:before="0"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71072"/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72"/>
    <w:pPr>
      <w:keepNext/>
      <w:keepLines/>
      <w:spacing w:before="0"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C71072"/>
    <w:rPr>
      <w:rFonts w:ascii="Arial" w:eastAsia="Arial" w:hAnsi="Arial" w:cs="Arial"/>
      <w:color w:val="666666"/>
      <w:sz w:val="30"/>
      <w:szCs w:val="3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72"/>
    <w:rPr>
      <w:rFonts w:ascii="Tahoma" w:hAnsi="Tahoma" w:cs="Tahoma"/>
      <w:sz w:val="16"/>
      <w:szCs w:val="16"/>
    </w:rPr>
  </w:style>
  <w:style w:type="character" w:customStyle="1" w:styleId="1stLevelChar">
    <w:name w:val="1st Level Char"/>
    <w:basedOn w:val="Heading1Char"/>
    <w:link w:val="1stLevel"/>
    <w:rsid w:val="00E40F71"/>
    <w:rPr>
      <w:rFonts w:ascii="Arial" w:eastAsia="Times New Roman" w:hAnsi="Arial" w:cs="Arial"/>
      <w:b/>
      <w:bCs/>
      <w:caps/>
      <w:color w:val="0096D6" w:themeColor="accent1"/>
      <w:kern w:val="28"/>
      <w:sz w:val="40"/>
      <w:szCs w:val="28"/>
    </w:rPr>
  </w:style>
  <w:style w:type="paragraph" w:customStyle="1" w:styleId="3rdlevel">
    <w:name w:val="3rd level"/>
    <w:basedOn w:val="Normal"/>
    <w:link w:val="3rdlevelChar"/>
    <w:autoRedefine/>
    <w:qFormat/>
    <w:rsid w:val="00E40F71"/>
    <w:pPr>
      <w:widowControl w:val="0"/>
      <w:autoSpaceDN w:val="0"/>
      <w:adjustRightInd w:val="0"/>
      <w:spacing w:before="60" w:after="240" w:line="360" w:lineRule="auto"/>
    </w:pPr>
    <w:rPr>
      <w:rFonts w:ascii="Arial" w:hAnsi="Arial" w:cs="Arial"/>
      <w:b/>
      <w:bCs/>
      <w:noProof/>
      <w:color w:val="000000" w:themeColor="text1"/>
      <w:szCs w:val="24"/>
      <w:bdr w:val="none" w:sz="0" w:space="0" w:color="auto" w:frame="1"/>
      <w:shd w:val="clear" w:color="auto" w:fill="FDFDFD"/>
      <w:lang w:eastAsia="zh-CN"/>
    </w:rPr>
  </w:style>
  <w:style w:type="character" w:customStyle="1" w:styleId="3rdlevelChar">
    <w:name w:val="3rd level Char"/>
    <w:basedOn w:val="DefaultParagraphFont"/>
    <w:link w:val="3rdlevel"/>
    <w:rsid w:val="00E40F71"/>
    <w:rPr>
      <w:rFonts w:ascii="Arial" w:hAnsi="Arial" w:cs="Arial"/>
      <w:b/>
      <w:bCs/>
      <w:noProof/>
      <w:color w:val="000000" w:themeColor="text1"/>
      <w:sz w:val="24"/>
      <w:szCs w:val="24"/>
      <w:bdr w:val="none" w:sz="0" w:space="0" w:color="auto" w:frame="1"/>
      <w:lang w:eastAsia="zh-CN"/>
    </w:rPr>
  </w:style>
  <w:style w:type="paragraph" w:customStyle="1" w:styleId="Normal1">
    <w:name w:val="Normal1"/>
    <w:rsid w:val="00E40F71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character" w:customStyle="1" w:styleId="crayon-v">
    <w:name w:val="crayon-v"/>
    <w:basedOn w:val="DefaultParagraphFont"/>
    <w:rsid w:val="00E40F71"/>
  </w:style>
  <w:style w:type="character" w:styleId="Emphasis">
    <w:name w:val="Emphasis"/>
    <w:basedOn w:val="DefaultParagraphFont"/>
    <w:uiPriority w:val="20"/>
    <w:qFormat/>
    <w:rsid w:val="006B45B9"/>
    <w:rPr>
      <w:i/>
      <w:iCs/>
    </w:rPr>
  </w:style>
  <w:style w:type="character" w:customStyle="1" w:styleId="token">
    <w:name w:val="token"/>
    <w:basedOn w:val="DefaultParagraphFont"/>
    <w:rsid w:val="00982E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88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6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9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45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87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5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2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5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97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03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3113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31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95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861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3951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3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2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6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52801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20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15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5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5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5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7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8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5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0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8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9394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6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62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5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6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9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9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10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9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80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9154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1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36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67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8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9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8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59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3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261698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02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5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188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880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0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3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0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30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75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68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00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20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18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1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26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5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94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15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0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48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6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5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26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77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55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51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49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2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8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24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6468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17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87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6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71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828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3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07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03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6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00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35863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93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642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5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8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7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2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72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135730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02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59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09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88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44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748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43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3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59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3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384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30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537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2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00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44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5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764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3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3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6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31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022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0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87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24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3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2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0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56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70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40336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43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26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389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67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6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978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977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93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150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7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9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4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7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9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4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77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9791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693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42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7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537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4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0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63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42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2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0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19969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68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34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60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2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82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12908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94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640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98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93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5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9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63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6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01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6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4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49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9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93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6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64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8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73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miltoa\Application%20Data\Microsoft\Templates\HP%20Solution%20-%20(Workstream)(Template).dot" TargetMode="External"/></Relationships>
</file>

<file path=word/theme/theme1.xml><?xml version="1.0" encoding="utf-8"?>
<a:theme xmlns:a="http://schemas.openxmlformats.org/drawingml/2006/main" name="Office Theme">
  <a:themeElements>
    <a:clrScheme name="HP Colors">
      <a:dk1>
        <a:sysClr val="windowText" lastClr="000000"/>
      </a:dk1>
      <a:lt1>
        <a:sysClr val="window" lastClr="FFFFFF"/>
      </a:lt1>
      <a:dk2>
        <a:srgbClr val="000000"/>
      </a:dk2>
      <a:lt2>
        <a:srgbClr val="E5E8E8"/>
      </a:lt2>
      <a:accent1>
        <a:srgbClr val="0096D6"/>
      </a:accent1>
      <a:accent2>
        <a:srgbClr val="F05332"/>
      </a:accent2>
      <a:accent3>
        <a:srgbClr val="B7CA34"/>
      </a:accent3>
      <a:accent4>
        <a:srgbClr val="822980"/>
      </a:accent4>
      <a:accent5>
        <a:srgbClr val="87898B"/>
      </a:accent5>
      <a:accent6>
        <a:srgbClr val="B9B8BB"/>
      </a:accent6>
      <a:hlink>
        <a:srgbClr val="0096D6"/>
      </a:hlink>
      <a:folHlink>
        <a:srgbClr val="822980"/>
      </a:folHlink>
    </a:clrScheme>
    <a:fontScheme name="HP Simplified">
      <a:majorFont>
        <a:latin typeface="HP Simplified"/>
        <a:ea typeface=""/>
        <a:cs typeface=""/>
      </a:majorFont>
      <a:minorFont>
        <a:latin typeface="HP Simplifi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2123C13C7264FB73F687CF3EEC3F0" ma:contentTypeVersion="7" ma:contentTypeDescription="Create a new document." ma:contentTypeScope="" ma:versionID="b8ed93cc4aa68258ae94138faa115a1f">
  <xsd:schema xmlns:xsd="http://www.w3.org/2001/XMLSchema" xmlns:xs="http://www.w3.org/2001/XMLSchema" xmlns:p="http://schemas.microsoft.com/office/2006/metadata/properties" xmlns:ns2="eec3e3ee-279f-480b-b73a-d8099d5f319c" xmlns:ns3="2155e96f-4e77-4c1a-81e7-814164c77a08" targetNamespace="http://schemas.microsoft.com/office/2006/metadata/properties" ma:root="true" ma:fieldsID="18800e1ff4639d29694cd01f401200b8" ns2:_="" ns3:_="">
    <xsd:import namespace="eec3e3ee-279f-480b-b73a-d8099d5f319c"/>
    <xsd:import namespace="2155e96f-4e77-4c1a-81e7-814164c77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3e3ee-279f-480b-b73a-d8099d5f3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e96f-4e77-4c1a-81e7-814164c7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FE94-0069-4672-9241-6E335DB42F2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E8259B-57A9-4666-B546-7A95334D3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F1BD6-C456-4147-BB9D-6D269BEA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3e3ee-279f-480b-b73a-d8099d5f319c"/>
    <ds:schemaRef ds:uri="2155e96f-4e77-4c1a-81e7-814164c7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D3B673-DC62-4561-93D9-1D1F77BC66F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851317A-7102-4BC8-8393-BAF49CEC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 Solution - (Workstream)(Template)</Template>
  <TotalTime>53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HPE Composable Fabric D_I SDG 27Nov18</vt:lpstr>
      <vt:lpstr>Bank Muscat Storage Escalation</vt:lpstr>
    </vt:vector>
  </TitlesOfParts>
  <Manager>Diego Muehlematter</Manager>
  <Company>HP</Company>
  <LinksUpToDate>false</LinksUpToDate>
  <CharactersWithSpaces>3387</CharactersWithSpaces>
  <SharedDoc>false</SharedDoc>
  <HLinks>
    <vt:vector size="264" baseType="variant">
      <vt:variant>
        <vt:i4>1835069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_Toc229222497</vt:lpwstr>
      </vt:variant>
      <vt:variant>
        <vt:i4>1835069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_Toc229222496</vt:lpwstr>
      </vt:variant>
      <vt:variant>
        <vt:i4>1835069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_Toc229222495</vt:lpwstr>
      </vt:variant>
      <vt:variant>
        <vt:i4>1835069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_Toc229222494</vt:lpwstr>
      </vt:variant>
      <vt:variant>
        <vt:i4>1835069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_Toc229222493</vt:lpwstr>
      </vt:variant>
      <vt:variant>
        <vt:i4>1835069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_Toc229222492</vt:lpwstr>
      </vt:variant>
      <vt:variant>
        <vt:i4>1835069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_Toc229222491</vt:lpwstr>
      </vt:variant>
      <vt:variant>
        <vt:i4>1835069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_Toc229222490</vt:lpwstr>
      </vt:variant>
      <vt:variant>
        <vt:i4>1900605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_Toc229222489</vt:lpwstr>
      </vt:variant>
      <vt:variant>
        <vt:i4>1900605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_Toc229222488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_Toc229222487</vt:lpwstr>
      </vt:variant>
      <vt:variant>
        <vt:i4>1900605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_Toc229222486</vt:lpwstr>
      </vt:variant>
      <vt:variant>
        <vt:i4>1900605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_Toc229222485</vt:lpwstr>
      </vt:variant>
      <vt:variant>
        <vt:i4>1900605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_Toc229222484</vt:lpwstr>
      </vt:variant>
      <vt:variant>
        <vt:i4>1900605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_Toc229222483</vt:lpwstr>
      </vt:variant>
      <vt:variant>
        <vt:i4>1900605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_Toc229222482</vt:lpwstr>
      </vt:variant>
      <vt:variant>
        <vt:i4>1900605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_Toc229222481</vt:lpwstr>
      </vt:variant>
      <vt:variant>
        <vt:i4>1900605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_Toc229222480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_Toc229222479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_Toc229222478</vt:lpwstr>
      </vt:variant>
      <vt:variant>
        <vt:i4>1179709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_Toc229222477</vt:lpwstr>
      </vt:variant>
      <vt:variant>
        <vt:i4>1179709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_Toc229222476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_Toc229222475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_Toc229222474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_Toc229222473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_Toc229222472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_Toc229222471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_Toc229222470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_Toc229222469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_Toc229222468</vt:lpwstr>
      </vt:variant>
      <vt:variant>
        <vt:i4>1245245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_Toc229222467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_Toc229222466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_Toc229222465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_Toc229222464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_Toc229222463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_Toc229222462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_Toc229222461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_Toc229222460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_Toc229222459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_Toc229222458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_Toc229222457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_Toc229222456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_Toc229222455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_Toc229222454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 Composable Fabric D_I SDG 27Nov18</dc:title>
  <dc:subject>IPv6 Work Package 3 Report</dc:subject>
  <dc:creator>jeff.enters@hp.com</dc:creator>
  <cp:keywords>Composable Fabric</cp:keywords>
  <cp:lastModifiedBy>DELL</cp:lastModifiedBy>
  <cp:revision>41</cp:revision>
  <cp:lastPrinted>2011-08-05T23:13:00Z</cp:lastPrinted>
  <dcterms:created xsi:type="dcterms:W3CDTF">2019-08-07T10:49:00Z</dcterms:created>
  <dcterms:modified xsi:type="dcterms:W3CDTF">2019-08-12T06:41:00Z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Linar Ziatdinov</vt:lpwstr>
  </property>
  <property fmtid="{D5CDD505-2E9C-101B-9397-08002B2CF9AE}" pid="3" name="_WebPortal">
    <vt:lpwstr>{http address to the project portal}</vt:lpwstr>
  </property>
  <property fmtid="{D5CDD505-2E9C-101B-9397-08002B2CF9AE}" pid="4" name="_CustomerID">
    <vt:lpwstr>Bank Muscat</vt:lpwstr>
  </property>
  <property fmtid="{D5CDD505-2E9C-101B-9397-08002B2CF9AE}" pid="5" name="_ProjectID">
    <vt:lpwstr>GD-31412</vt:lpwstr>
  </property>
  <property fmtid="{D5CDD505-2E9C-101B-9397-08002B2CF9AE}" pid="6" name="_Workstream">
    <vt:lpwstr>SAN</vt:lpwstr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ContentTypeId">
    <vt:lpwstr>0x010100AE92123C13C7264FB73F687CF3EEC3F0</vt:lpwstr>
  </property>
  <property fmtid="{D5CDD505-2E9C-101B-9397-08002B2CF9AE}" pid="10" name="TaxKeyword">
    <vt:lpwstr>3985;#Composable Fabric|8d636eb8-9a1b-4f43-a3e9-d442af502a76</vt:lpwstr>
  </property>
  <property fmtid="{D5CDD505-2E9C-101B-9397-08002B2CF9AE}" pid="11" name="Language">
    <vt:lpwstr>2448;#English|ab69db54-b90c-463d-95f4-3e419342c9c4</vt:lpwstr>
  </property>
  <property fmtid="{D5CDD505-2E9C-101B-9397-08002B2CF9AE}" pid="12" name="Confidentiality">
    <vt:lpwstr>2194;#Internal Use Only|0c427c4b-c4a7-4741-8131-e97d204bb0f7</vt:lpwstr>
  </property>
  <property fmtid="{D5CDD505-2E9C-101B-9397-08002B2CF9AE}" pid="13" name="DocumentScope">
    <vt:lpwstr>2193;#Delivery|cdd28d4c-f590-4521-bf1b-7bff97b50fa0</vt:lpwstr>
  </property>
  <property fmtid="{D5CDD505-2E9C-101B-9397-08002B2CF9AE}" pid="14" name="DocumentType">
    <vt:lpwstr>2228;#Delivery Guide|3afab1c0-6761-482c-9dab-0722390d6894</vt:lpwstr>
  </property>
  <property fmtid="{D5CDD505-2E9C-101B-9397-08002B2CF9AE}" pid="15" name="WorkflowChangePath">
    <vt:lpwstr>024e198e-92c6-468d-ad3f-c7494a227c4f,4;2967587b-32d3-48e4-a22c-5804da81a9af,3;2967587b-32d3-48e4-a22c-5804da81a9af,3;bd4749cf-e0ea-454b-ae5d-40ae92092616,4;bd4749cf-e0ea-454b-ae5d-40ae92092616,4;bd4749cf-e0ea-454b-ae5d-40ae92092616,4;</vt:lpwstr>
  </property>
  <property fmtid="{D5CDD505-2E9C-101B-9397-08002B2CF9AE}" pid="16" name="Region">
    <vt:lpwstr/>
  </property>
  <property fmtid="{D5CDD505-2E9C-101B-9397-08002B2CF9AE}" pid="17" name="ServiceStatus">
    <vt:lpwstr/>
  </property>
  <property fmtid="{D5CDD505-2E9C-101B-9397-08002B2CF9AE}" pid="18" name="TAUseCase">
    <vt:lpwstr/>
  </property>
  <property fmtid="{D5CDD505-2E9C-101B-9397-08002B2CF9AE}" pid="19" name="Language1">
    <vt:lpwstr>2448;#English|ab69db54-b90c-463d-95f4-3e419342c9c4</vt:lpwstr>
  </property>
  <property fmtid="{D5CDD505-2E9C-101B-9397-08002B2CF9AE}" pid="20" name="Industry">
    <vt:lpwstr/>
  </property>
  <property fmtid="{D5CDD505-2E9C-101B-9397-08002B2CF9AE}" pid="21" name="TA">
    <vt:lpwstr/>
  </property>
  <property fmtid="{D5CDD505-2E9C-101B-9397-08002B2CF9AE}" pid="22" name="Country">
    <vt:lpwstr/>
  </property>
</Properties>
</file>