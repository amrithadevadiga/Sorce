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8C" w:rsidRPr="00606DAC" w:rsidRDefault="00202883" w:rsidP="0006787C">
      <w:bookmarkStart w:id="0" w:name="hp_TitlePage"/>
      <w:bookmarkStart w:id="1" w:name="hp_LogicalHeaderComplete"/>
      <w:r w:rsidRPr="008848DA">
        <w:rPr>
          <w:rFonts w:cs="Arial"/>
          <w:noProof/>
          <w:lang w:val="en-IN" w:eastAsia="en-IN"/>
        </w:rPr>
        <w:drawing>
          <wp:inline distT="0" distB="0" distL="0" distR="0">
            <wp:extent cx="1524000" cy="628650"/>
            <wp:effectExtent l="0" t="0" r="0" b="0"/>
            <wp:docPr id="25" name="Picture 1" descr="logo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8C" w:rsidRPr="00606DAC" w:rsidRDefault="00E64C8C" w:rsidP="0006787C"/>
    <w:p w:rsidR="00E64C8C" w:rsidRPr="00606DAC" w:rsidRDefault="00E64C8C" w:rsidP="0006787C"/>
    <w:p w:rsidR="00E64C8C" w:rsidRPr="00606DAC" w:rsidRDefault="00E64C8C" w:rsidP="0006787C"/>
    <w:p w:rsidR="00E64C8C" w:rsidRPr="00606DAC" w:rsidRDefault="00E64C8C" w:rsidP="0006787C"/>
    <w:p w:rsidR="00EC0D2E" w:rsidRPr="00606DAC" w:rsidRDefault="00EC0D2E" w:rsidP="0006787C"/>
    <w:p w:rsidR="00E64C8C" w:rsidRPr="00606DAC" w:rsidRDefault="00E64C8C" w:rsidP="0006787C"/>
    <w:p w:rsidR="00E64C8C" w:rsidRPr="00606DAC" w:rsidRDefault="00E64C8C" w:rsidP="0006787C"/>
    <w:p w:rsidR="00B5128F" w:rsidRPr="00202883" w:rsidRDefault="00C71072" w:rsidP="0006787C">
      <w:pPr>
        <w:pStyle w:val="LZHEADLINETITLE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Smoke test</w:t>
      </w:r>
      <w:r w:rsidR="001519F5" w:rsidRPr="00EF4909">
        <w:rPr>
          <w:b/>
          <w:color w:val="00B050"/>
          <w:lang w:val="en-US"/>
        </w:rPr>
        <w:t xml:space="preserve"> DOCUMENT</w:t>
      </w:r>
    </w:p>
    <w:p w:rsidR="00A52415" w:rsidRPr="00606DAC" w:rsidRDefault="00FF7230" w:rsidP="0006787C">
      <w:pPr>
        <w:pStyle w:val="LZTitlePageSubhead"/>
        <w:rPr>
          <w:lang w:val="en-US"/>
        </w:rPr>
      </w:pPr>
      <w:r>
        <w:rPr>
          <w:lang w:val="en-US"/>
        </w:rPr>
        <w:t>CDH</w:t>
      </w:r>
      <w:r w:rsidR="00450367">
        <w:rPr>
          <w:lang w:val="en-US"/>
        </w:rPr>
        <w:t xml:space="preserve"> </w:t>
      </w:r>
      <w:r w:rsidR="00C84AF0">
        <w:rPr>
          <w:lang w:val="en-US"/>
        </w:rPr>
        <w:t xml:space="preserve">and HDP </w:t>
      </w:r>
      <w:r w:rsidR="00450367">
        <w:rPr>
          <w:lang w:val="en-US"/>
        </w:rPr>
        <w:t>S</w:t>
      </w:r>
      <w:r w:rsidR="00B44E5E">
        <w:rPr>
          <w:lang w:val="en-US"/>
        </w:rPr>
        <w:t xml:space="preserve">moke </w:t>
      </w:r>
      <w:r w:rsidR="009A3DD9">
        <w:rPr>
          <w:lang w:val="en-US"/>
        </w:rPr>
        <w:t>Test C</w:t>
      </w:r>
      <w:r w:rsidR="00C71072">
        <w:rPr>
          <w:lang w:val="en-US"/>
        </w:rPr>
        <w:t>ases</w:t>
      </w:r>
      <w:r w:rsidR="00B44E5E">
        <w:rPr>
          <w:lang w:val="en-US"/>
        </w:rPr>
        <w:t xml:space="preserve"> </w:t>
      </w:r>
    </w:p>
    <w:p w:rsidR="00B5128F" w:rsidRPr="00606DAC" w:rsidRDefault="00A52415" w:rsidP="0006787C">
      <w:pPr>
        <w:pStyle w:val="LZTitlePageSubhead"/>
        <w:rPr>
          <w:lang w:val="en-US"/>
        </w:rPr>
      </w:pPr>
      <w:r w:rsidRPr="00606DAC">
        <w:rPr>
          <w:lang w:val="en-US"/>
        </w:rPr>
        <w:tab/>
      </w:r>
    </w:p>
    <w:p w:rsidR="00A52415" w:rsidRPr="00606DAC" w:rsidRDefault="00A52415" w:rsidP="0006787C">
      <w:pPr>
        <w:pStyle w:val="LZTitlePageSubhead"/>
        <w:rPr>
          <w:lang w:val="en-US"/>
        </w:rPr>
      </w:pPr>
    </w:p>
    <w:p w:rsidR="00122FBE" w:rsidRPr="00606DAC" w:rsidRDefault="00122FBE" w:rsidP="0006787C">
      <w:pPr>
        <w:pStyle w:val="LZTitlePageSubhead"/>
        <w:rPr>
          <w:lang w:val="en-US"/>
        </w:rPr>
      </w:pPr>
    </w:p>
    <w:p w:rsidR="00B5128F" w:rsidRPr="00606DAC" w:rsidRDefault="00B5128F" w:rsidP="0006787C">
      <w:pPr>
        <w:rPr>
          <w:lang w:eastAsia="en-GB"/>
        </w:rPr>
      </w:pPr>
    </w:p>
    <w:p w:rsidR="00E64C8C" w:rsidRPr="00606DAC" w:rsidRDefault="00237C78" w:rsidP="0006787C">
      <w:pPr>
        <w:pStyle w:val="LZTitlePage-details"/>
      </w:pPr>
      <w:r w:rsidRPr="00606DAC">
        <w:t>Date Prepared:</w:t>
      </w:r>
      <w:r w:rsidR="00A52415" w:rsidRPr="00606DAC">
        <w:t xml:space="preserve"> </w:t>
      </w:r>
      <w:r w:rsidR="00FF7230">
        <w:t>August</w:t>
      </w:r>
      <w:r w:rsidR="002C04F8">
        <w:t xml:space="preserve"> 2019</w:t>
      </w:r>
    </w:p>
    <w:p w:rsidR="00850E94" w:rsidRPr="00606DAC" w:rsidRDefault="00850E94" w:rsidP="0006787C">
      <w:pPr>
        <w:pStyle w:val="LZTitlePage-details"/>
        <w:sectPr w:rsidR="00850E94" w:rsidRPr="00606DAC" w:rsidSect="000A2449">
          <w:headerReference w:type="default" r:id="rId13"/>
          <w:footerReference w:type="default" r:id="rId14"/>
          <w:type w:val="continuous"/>
          <w:pgSz w:w="11907" w:h="16839" w:code="9"/>
          <w:pgMar w:top="1440" w:right="862" w:bottom="1440" w:left="1196" w:header="907" w:footer="403" w:gutter="0"/>
          <w:cols w:space="720"/>
          <w:docGrid w:linePitch="272"/>
        </w:sectPr>
      </w:pPr>
    </w:p>
    <w:bookmarkEnd w:id="0"/>
    <w:p w:rsidR="008B74BA" w:rsidRPr="00606DAC" w:rsidRDefault="008B74BA" w:rsidP="0006787C">
      <w:pPr>
        <w:pStyle w:val="LZMischeading"/>
        <w:sectPr w:rsidR="008B74BA" w:rsidRPr="00606DAC" w:rsidSect="0088766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7" w:h="16839" w:code="9"/>
          <w:pgMar w:top="1440" w:right="864" w:bottom="1440" w:left="1195" w:header="907" w:footer="403" w:gutter="0"/>
          <w:cols w:space="720"/>
          <w:docGrid w:linePitch="272"/>
        </w:sectPr>
      </w:pPr>
    </w:p>
    <w:p w:rsidR="00E64C8C" w:rsidRPr="00071AC4" w:rsidRDefault="00E64C8C" w:rsidP="0006787C">
      <w:pPr>
        <w:pStyle w:val="LZMischeading"/>
        <w:rPr>
          <w:b/>
        </w:rPr>
      </w:pPr>
      <w:r w:rsidRPr="00071AC4">
        <w:rPr>
          <w:b/>
        </w:rPr>
        <w:lastRenderedPageBreak/>
        <w:t>Document Information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98B8F"/>
          <w:insideV w:val="single" w:sz="4" w:space="0" w:color="898B8F"/>
        </w:tblBorders>
        <w:tblLook w:val="0020"/>
      </w:tblPr>
      <w:tblGrid>
        <w:gridCol w:w="2862"/>
        <w:gridCol w:w="2917"/>
        <w:gridCol w:w="2715"/>
        <w:gridCol w:w="1570"/>
      </w:tblGrid>
      <w:tr w:rsidR="00613BC6" w:rsidRPr="00606DAC" w:rsidTr="00EA5AE5">
        <w:tc>
          <w:tcPr>
            <w:tcW w:w="1422" w:type="pct"/>
            <w:tcBorders>
              <w:top w:val="single" w:sz="4" w:space="0" w:color="000000"/>
              <w:left w:val="single" w:sz="4" w:space="0" w:color="000000"/>
              <w:bottom w:val="single" w:sz="4" w:space="0" w:color="898B8F"/>
              <w:right w:val="single" w:sz="4" w:space="0" w:color="898B8F"/>
              <w:tl2br w:val="nil"/>
              <w:tr2bl w:val="nil"/>
            </w:tcBorders>
            <w:shd w:val="clear" w:color="auto" w:fill="E7E3DD"/>
            <w:vAlign w:val="center"/>
          </w:tcPr>
          <w:p w:rsidR="00613BC6" w:rsidRPr="00071AC4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Cs w:val="24"/>
              </w:rPr>
            </w:pPr>
            <w:bookmarkStart w:id="3" w:name="hp_TableofContents"/>
            <w:bookmarkEnd w:id="1"/>
            <w:r w:rsidRPr="00071AC4">
              <w:rPr>
                <w:rStyle w:val="LZBody-accent"/>
                <w:rFonts w:asciiTheme="minorHAnsi" w:hAnsiTheme="minorHAnsi"/>
                <w:b/>
                <w:szCs w:val="24"/>
              </w:rPr>
              <w:t>Project Name</w:t>
            </w:r>
          </w:p>
        </w:tc>
        <w:tc>
          <w:tcPr>
            <w:tcW w:w="3578" w:type="pct"/>
            <w:gridSpan w:val="3"/>
            <w:tcBorders>
              <w:top w:val="single" w:sz="4" w:space="0" w:color="000000"/>
              <w:left w:val="single" w:sz="4" w:space="0" w:color="898B8F"/>
              <w:bottom w:val="single" w:sz="4" w:space="0" w:color="898B8F"/>
              <w:right w:val="single" w:sz="4" w:space="0" w:color="000000"/>
              <w:tl2br w:val="nil"/>
              <w:tr2bl w:val="nil"/>
            </w:tcBorders>
            <w:shd w:val="clear" w:color="auto" w:fill="E7E3DD"/>
            <w:vAlign w:val="center"/>
          </w:tcPr>
          <w:p w:rsidR="00613BC6" w:rsidRPr="00071AC4" w:rsidRDefault="00FF7230" w:rsidP="00981BCC">
            <w:pPr>
              <w:pStyle w:val="LZTablecells-left"/>
              <w:rPr>
                <w:b/>
                <w:szCs w:val="24"/>
              </w:rPr>
            </w:pPr>
            <w:r>
              <w:rPr>
                <w:b/>
                <w:szCs w:val="24"/>
              </w:rPr>
              <w:t>CDH</w:t>
            </w:r>
            <w:r w:rsidR="00A65421" w:rsidRPr="00A65421">
              <w:rPr>
                <w:b/>
                <w:szCs w:val="24"/>
              </w:rPr>
              <w:t xml:space="preserve"> </w:t>
            </w:r>
            <w:r w:rsidR="00C84AF0">
              <w:rPr>
                <w:b/>
                <w:szCs w:val="24"/>
              </w:rPr>
              <w:t>and HDP</w:t>
            </w:r>
            <w:r w:rsidR="00F266F5">
              <w:rPr>
                <w:b/>
                <w:szCs w:val="24"/>
              </w:rPr>
              <w:t xml:space="preserve"> </w:t>
            </w:r>
            <w:r w:rsidR="00A65421" w:rsidRPr="00A65421">
              <w:rPr>
                <w:b/>
                <w:szCs w:val="24"/>
              </w:rPr>
              <w:t>Smoke Test Document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Project Owner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606DAC" w:rsidRDefault="00613BC6" w:rsidP="0006787C">
            <w:pPr>
              <w:spacing w:before="40" w:after="40"/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Document Version No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613BC6" w:rsidP="0006787C">
            <w:pPr>
              <w:spacing w:before="40" w:after="40"/>
              <w:rPr>
                <w:sz w:val="20"/>
              </w:rPr>
            </w:pPr>
            <w:r w:rsidRPr="00B573B4">
              <w:rPr>
                <w:sz w:val="20"/>
              </w:rPr>
              <w:t>1.0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Quality Review Method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>B</w:t>
            </w:r>
            <w:r w:rsidR="00613BC6" w:rsidRPr="00CE3ED7">
              <w:rPr>
                <w:sz w:val="20"/>
              </w:rPr>
              <w:t>y email/HP SharePoint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613BC6" w:rsidP="0006787C">
            <w:pPr>
              <w:spacing w:before="40" w:after="40"/>
              <w:rPr>
                <w:sz w:val="20"/>
              </w:rPr>
            </w:pP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613BC6" w:rsidP="0006787C">
            <w:pPr>
              <w:spacing w:before="40" w:after="4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Preparation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B573B4" w:rsidRDefault="00FF7230" w:rsidP="0006787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August </w:t>
            </w:r>
            <w:r w:rsidR="00613BC6" w:rsidRPr="00B573B4">
              <w:rPr>
                <w:sz w:val="20"/>
              </w:rPr>
              <w:t>2019</w:t>
            </w:r>
          </w:p>
        </w:tc>
      </w:tr>
      <w:tr w:rsidR="00613BC6" w:rsidRPr="00606DAC" w:rsidTr="00EA5AE5">
        <w:trPr>
          <w:trHeight w:val="236"/>
        </w:trPr>
        <w:tc>
          <w:tcPr>
            <w:tcW w:w="1422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Reviewed By</w:t>
            </w:r>
          </w:p>
        </w:tc>
        <w:tc>
          <w:tcPr>
            <w:tcW w:w="1449" w:type="pct"/>
            <w:shd w:val="clear" w:color="auto" w:fill="auto"/>
            <w:vAlign w:val="center"/>
          </w:tcPr>
          <w:p w:rsidR="00613BC6" w:rsidRPr="00CE3ED7" w:rsidRDefault="004C1EF9" w:rsidP="00535AE3">
            <w:pPr>
              <w:spacing w:before="40" w:after="40"/>
              <w:outlineLvl w:val="6"/>
              <w:rPr>
                <w:sz w:val="20"/>
              </w:rPr>
            </w:pPr>
            <w:r>
              <w:rPr>
                <w:sz w:val="20"/>
              </w:rPr>
              <w:t xml:space="preserve">Refer to </w:t>
            </w:r>
            <w:r w:rsidR="00613BC6" w:rsidRPr="00CE3ED7">
              <w:rPr>
                <w:sz w:val="20"/>
              </w:rPr>
              <w:t>version history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613BC6" w:rsidRPr="00CE3ED7" w:rsidRDefault="00613BC6" w:rsidP="00CE3ED7">
            <w:pPr>
              <w:spacing w:before="40" w:after="40"/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</w:pPr>
            <w:r w:rsidRPr="00CE3ED7">
              <w:rPr>
                <w:rStyle w:val="LZBody-accent"/>
                <w:rFonts w:asciiTheme="minorHAnsi" w:hAnsiTheme="minorHAnsi"/>
                <w:b/>
                <w:sz w:val="22"/>
                <w:szCs w:val="22"/>
              </w:rPr>
              <w:t>Review Date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613BC6" w:rsidRPr="00606DAC" w:rsidRDefault="00613BC6" w:rsidP="0006787C">
            <w:pPr>
              <w:spacing w:before="40" w:after="40"/>
            </w:pPr>
          </w:p>
        </w:tc>
      </w:tr>
    </w:tbl>
    <w:p w:rsidR="002B1390" w:rsidRDefault="002B1390" w:rsidP="0006787C">
      <w:pPr>
        <w:pStyle w:val="LZMischeading"/>
        <w:rPr>
          <w:highlight w:val="yellow"/>
        </w:rPr>
      </w:pPr>
    </w:p>
    <w:p w:rsidR="002B1390" w:rsidRDefault="002B1390">
      <w:pPr>
        <w:pStyle w:val="LZMischeading"/>
        <w:rPr>
          <w:highlight w:val="yellow"/>
        </w:rPr>
      </w:pPr>
    </w:p>
    <w:p w:rsidR="00E64C8C" w:rsidRPr="00202883" w:rsidRDefault="00EB3C4C">
      <w:pPr>
        <w:pStyle w:val="LZMischeading"/>
        <w:rPr>
          <w:b/>
          <w:color w:val="00B050"/>
        </w:rPr>
      </w:pPr>
      <w:r w:rsidRPr="00202883">
        <w:rPr>
          <w:color w:val="00B050"/>
        </w:rPr>
        <w:br w:type="page"/>
      </w:r>
      <w:r w:rsidR="00E64C8C" w:rsidRPr="00202883">
        <w:rPr>
          <w:b/>
          <w:color w:val="00B050"/>
        </w:rPr>
        <w:lastRenderedPageBreak/>
        <w:t>Table of Contents</w:t>
      </w:r>
    </w:p>
    <w:p w:rsidR="00CB610C" w:rsidRPr="00606DAC" w:rsidRDefault="00CB610C"/>
    <w:bookmarkStart w:id="4" w:name="_Toc9744335"/>
    <w:bookmarkStart w:id="5" w:name="_Toc19409992"/>
    <w:bookmarkEnd w:id="3"/>
    <w:p w:rsidR="005A2F17" w:rsidRDefault="0044254D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r w:rsidRPr="0044254D">
        <w:rPr>
          <w:rFonts w:cs="Arial"/>
          <w:sz w:val="18"/>
          <w:szCs w:val="18"/>
        </w:rPr>
        <w:fldChar w:fldCharType="begin"/>
      </w:r>
      <w:r w:rsidR="00F904B9" w:rsidRPr="000E41DD">
        <w:rPr>
          <w:rFonts w:cs="Arial"/>
          <w:sz w:val="18"/>
          <w:szCs w:val="18"/>
        </w:rPr>
        <w:instrText xml:space="preserve"> TOC \o "1-3" \h \z \u </w:instrText>
      </w:r>
      <w:r w:rsidRPr="0044254D">
        <w:rPr>
          <w:rFonts w:cs="Arial"/>
          <w:sz w:val="18"/>
          <w:szCs w:val="18"/>
        </w:rPr>
        <w:fldChar w:fldCharType="separate"/>
      </w:r>
      <w:hyperlink w:anchor="_Toc16503688" w:history="1">
        <w:r w:rsidR="005A2F17" w:rsidRPr="00CB2C2D">
          <w:rPr>
            <w:rStyle w:val="Hyperlink"/>
            <w:noProof/>
          </w:rPr>
          <w:t>1</w:t>
        </w:r>
        <w:r w:rsidR="005A2F1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5A2F17" w:rsidRPr="00CB2C2D">
          <w:rPr>
            <w:rStyle w:val="Hyperlink"/>
            <w:noProof/>
          </w:rPr>
          <w:t>Testing basic Functionality of Yarn</w:t>
        </w:r>
        <w:r w:rsidR="005A2F17">
          <w:rPr>
            <w:noProof/>
            <w:webHidden/>
          </w:rPr>
          <w:tab/>
        </w:r>
        <w:r w:rsidR="005A2F17">
          <w:rPr>
            <w:noProof/>
            <w:webHidden/>
          </w:rPr>
          <w:fldChar w:fldCharType="begin"/>
        </w:r>
        <w:r w:rsidR="005A2F17">
          <w:rPr>
            <w:noProof/>
            <w:webHidden/>
          </w:rPr>
          <w:instrText xml:space="preserve"> PAGEREF _Toc16503688 \h </w:instrText>
        </w:r>
        <w:r w:rsidR="005A2F17">
          <w:rPr>
            <w:noProof/>
            <w:webHidden/>
          </w:rPr>
        </w:r>
        <w:r w:rsidR="005A2F17">
          <w:rPr>
            <w:noProof/>
            <w:webHidden/>
          </w:rPr>
          <w:fldChar w:fldCharType="separate"/>
        </w:r>
        <w:r w:rsidR="005A2F17">
          <w:rPr>
            <w:noProof/>
            <w:webHidden/>
          </w:rPr>
          <w:t>4</w:t>
        </w:r>
        <w:r w:rsidR="005A2F17"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89" w:history="1">
        <w:r w:rsidRPr="00CB2C2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HBASE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90" w:history="1">
        <w:r w:rsidRPr="00CB2C2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Hive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91" w:history="1">
        <w:r w:rsidRPr="00CB2C2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Impala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92" w:history="1">
        <w:r w:rsidRPr="00CB2C2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93" w:history="1">
        <w:r w:rsidRPr="00CB2C2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Pig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2F17" w:rsidRDefault="005A2F17">
      <w:pPr>
        <w:pStyle w:val="TOC1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IN" w:eastAsia="en-IN"/>
        </w:rPr>
      </w:pPr>
      <w:hyperlink w:anchor="_Toc16503694" w:history="1">
        <w:r w:rsidRPr="00CB2C2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CB2C2D">
          <w:rPr>
            <w:rStyle w:val="Hyperlink"/>
            <w:noProof/>
          </w:rPr>
          <w:t>Testing basic Functionality of 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04B9" w:rsidRPr="005B54DC" w:rsidRDefault="0044254D" w:rsidP="005B54DC">
      <w:pPr>
        <w:spacing w:line="276" w:lineRule="auto"/>
        <w:rPr>
          <w:sz w:val="22"/>
        </w:rPr>
      </w:pPr>
      <w:r w:rsidRPr="000E41DD">
        <w:rPr>
          <w:rFonts w:ascii="Arial" w:hAnsi="Arial" w:cs="Arial"/>
          <w:sz w:val="18"/>
          <w:szCs w:val="18"/>
        </w:rPr>
        <w:fldChar w:fldCharType="end"/>
      </w:r>
    </w:p>
    <w:bookmarkEnd w:id="4"/>
    <w:bookmarkEnd w:id="5"/>
    <w:p w:rsidR="00E40F71" w:rsidRPr="00E40F71" w:rsidRDefault="00E40F71" w:rsidP="00E40F71">
      <w:pPr>
        <w:spacing w:before="0"/>
        <w:rPr>
          <w:bCs/>
          <w:caps/>
          <w:sz w:val="22"/>
        </w:rPr>
      </w:pPr>
    </w:p>
    <w:p w:rsidR="00E40F71" w:rsidRPr="00F13596" w:rsidRDefault="00E40F71" w:rsidP="00E40F71">
      <w:pPr>
        <w:rPr>
          <w:rFonts w:ascii="Arial" w:hAnsi="Arial" w:cs="Arial"/>
          <w:b/>
          <w:szCs w:val="24"/>
        </w:rPr>
      </w:pPr>
    </w:p>
    <w:p w:rsidR="00A65421" w:rsidRPr="00A65421" w:rsidRDefault="00A65421" w:rsidP="00A65421">
      <w:pPr>
        <w:spacing w:before="0"/>
        <w:rPr>
          <w:bCs/>
          <w:caps/>
          <w:sz w:val="22"/>
        </w:rPr>
      </w:pPr>
    </w:p>
    <w:p w:rsidR="007A7EEE" w:rsidRDefault="007A7EEE">
      <w:pPr>
        <w:pStyle w:val="NormalWeb"/>
        <w:rPr>
          <w:rFonts w:ascii="Arial" w:hAnsi="Arial" w:cs="Arial"/>
          <w:color w:val="0000FF"/>
          <w:sz w:val="22"/>
          <w:szCs w:val="22"/>
        </w:rPr>
      </w:pPr>
    </w:p>
    <w:p w:rsidR="00C50271" w:rsidRDefault="00C50271" w:rsidP="0006787C"/>
    <w:p w:rsidR="00FF7230" w:rsidRPr="00FF7230" w:rsidRDefault="00FF7230" w:rsidP="00FF7230">
      <w:pPr>
        <w:pStyle w:val="Heading1"/>
      </w:pPr>
      <w:bookmarkStart w:id="6" w:name="_Toc16503688"/>
      <w:r>
        <w:lastRenderedPageBreak/>
        <w:t>Testing basic Functionality of Yarn</w:t>
      </w:r>
      <w:bookmarkEnd w:id="6"/>
    </w:p>
    <w:p w:rsidR="00FF7230" w:rsidRDefault="00FF7230" w:rsidP="00FF7230">
      <w:pPr>
        <w:rPr>
          <w:b/>
          <w:bCs/>
        </w:rPr>
      </w:pPr>
    </w:p>
    <w:p w:rsidR="00FF7230" w:rsidRPr="002420C5" w:rsidRDefault="00785A1F" w:rsidP="00207BDC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2420C5">
        <w:t>S</w:t>
      </w:r>
      <w:r w:rsidR="003B244B" w:rsidRPr="002420C5">
        <w:t>ample command</w:t>
      </w:r>
      <w:r w:rsidR="00502470" w:rsidRPr="002420C5">
        <w:t xml:space="preserve"> to</w:t>
      </w:r>
      <w:r w:rsidR="005C4972" w:rsidRPr="002420C5">
        <w:t xml:space="preserve"> run the</w:t>
      </w:r>
      <w:r w:rsidR="003B244B" w:rsidRPr="002420C5">
        <w:t xml:space="preserve"> yarn test</w:t>
      </w:r>
    </w:p>
    <w:p w:rsidR="00FF7230" w:rsidRDefault="00FF7230" w:rsidP="00207BDC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3B244B">
        <w:rPr>
          <w:rFonts w:eastAsia="Times New Roman" w:cstheme="minorHAnsi"/>
          <w:color w:val="201F1E"/>
          <w:sz w:val="22"/>
          <w:szCs w:val="22"/>
        </w:rPr>
        <w:t>hadoop --config /usr/hdp/3.1.0.0-78/hadoop/conf jar /usr/hdp/3.1.0.0-78/hadoop-mapreduce/hadoop-mapreduce-examples-3.*.jar wordcount /user/ambari-qa/mapredsmokeinput /user/ambari-qa/mapredsmokeoutput</w:t>
      </w:r>
    </w:p>
    <w:p w:rsidR="00B37419" w:rsidRPr="003B244B" w:rsidRDefault="00B37419" w:rsidP="00207BDC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FF7230" w:rsidRPr="002420C5" w:rsidRDefault="00084ADA" w:rsidP="00207BDC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2420C5">
        <w:t>Word C</w:t>
      </w:r>
      <w:r w:rsidR="005C4972" w:rsidRPr="002420C5">
        <w:t xml:space="preserve">ount will run </w:t>
      </w:r>
      <w:r w:rsidRPr="002420C5">
        <w:t xml:space="preserve">on input data file </w:t>
      </w:r>
      <w:r w:rsidR="005C4972" w:rsidRPr="002420C5">
        <w:t>in the below path</w:t>
      </w:r>
    </w:p>
    <w:p w:rsidR="00FF7230" w:rsidRDefault="00FF7230" w:rsidP="00207BDC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3B244B">
        <w:rPr>
          <w:rFonts w:eastAsia="Times New Roman" w:cstheme="minorHAnsi"/>
          <w:color w:val="201F1E"/>
          <w:sz w:val="22"/>
          <w:szCs w:val="22"/>
        </w:rPr>
        <w:t>/us</w:t>
      </w:r>
      <w:r w:rsidR="003B244B">
        <w:rPr>
          <w:rFonts w:eastAsia="Times New Roman" w:cstheme="minorHAnsi"/>
          <w:color w:val="201F1E"/>
          <w:sz w:val="22"/>
          <w:szCs w:val="22"/>
        </w:rPr>
        <w:t xml:space="preserve">er/ambari-qa/mapredsmokeinput </w:t>
      </w:r>
    </w:p>
    <w:p w:rsidR="00B37419" w:rsidRDefault="00B37419" w:rsidP="00207BDC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B244B" w:rsidRPr="002420C5" w:rsidRDefault="003B244B" w:rsidP="00207BDC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2420C5">
        <w:t>Output will be written to this file</w:t>
      </w:r>
    </w:p>
    <w:p w:rsidR="00FF7230" w:rsidRPr="003B244B" w:rsidRDefault="00FF7230" w:rsidP="00207BDC">
      <w:p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3B244B">
        <w:rPr>
          <w:rFonts w:eastAsia="Times New Roman" w:cstheme="minorHAnsi"/>
          <w:color w:val="201F1E"/>
          <w:sz w:val="22"/>
          <w:szCs w:val="22"/>
        </w:rPr>
        <w:t>/use</w:t>
      </w:r>
      <w:r w:rsidR="003B244B">
        <w:rPr>
          <w:rFonts w:eastAsia="Times New Roman" w:cstheme="minorHAnsi"/>
          <w:color w:val="201F1E"/>
          <w:sz w:val="22"/>
          <w:szCs w:val="22"/>
        </w:rPr>
        <w:t xml:space="preserve">r/ambari-qa/mapredsmokeoutput </w:t>
      </w:r>
    </w:p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rPr>
          <w:b/>
          <w:bCs/>
        </w:rPr>
      </w:pPr>
    </w:p>
    <w:p w:rsidR="00FF7230" w:rsidRDefault="00FF7230" w:rsidP="00FF7230">
      <w:pPr>
        <w:pStyle w:val="Heading1"/>
      </w:pPr>
      <w:bookmarkStart w:id="7" w:name="_Toc16503689"/>
      <w:r>
        <w:lastRenderedPageBreak/>
        <w:t xml:space="preserve">Testing basic Functionality </w:t>
      </w:r>
      <w:r w:rsidR="003B244B">
        <w:t>OF HBASE</w:t>
      </w:r>
      <w:bookmarkEnd w:id="7"/>
    </w:p>
    <w:p w:rsidR="00FF7230" w:rsidRDefault="00FF7230" w:rsidP="00FF7230"/>
    <w:p w:rsidR="00FF7230" w:rsidRPr="002420C5" w:rsidRDefault="007717CD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2420C5">
        <w:t>Following command is o</w:t>
      </w:r>
      <w:r w:rsidR="003B244B" w:rsidRPr="002420C5">
        <w:t>nly</w:t>
      </w:r>
      <w:r w:rsidR="00FF7230" w:rsidRPr="002420C5">
        <w:t xml:space="preserve"> for kerberos</w:t>
      </w:r>
    </w:p>
    <w:p w:rsidR="00FF7230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6807B3" w:rsidRPr="006807B3" w:rsidRDefault="006807B3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FF7230" w:rsidRPr="003B244B" w:rsidRDefault="00FF7230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  <w:rPr>
          <w:b/>
        </w:rPr>
      </w:pPr>
      <w:r>
        <w:t xml:space="preserve"> </w:t>
      </w:r>
      <w:r w:rsidRPr="002420C5">
        <w:t>Run in hbase shell</w:t>
      </w:r>
    </w:p>
    <w:p w:rsidR="000B3FDC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65B66">
        <w:rPr>
          <w:rFonts w:eastAsia="Times New Roman" w:cstheme="minorHAnsi"/>
          <w:color w:val="201F1E"/>
          <w:sz w:val="22"/>
          <w:szCs w:val="22"/>
        </w:rPr>
        <w:t xml:space="preserve">&gt; </w:t>
      </w:r>
      <w:r w:rsidRPr="000B3FDC">
        <w:rPr>
          <w:rFonts w:eastAsia="Times New Roman" w:cstheme="minorHAnsi"/>
          <w:color w:val="201F1E"/>
          <w:sz w:val="22"/>
          <w:szCs w:val="22"/>
        </w:rPr>
        <w:t>hbase shell</w:t>
      </w:r>
    </w:p>
    <w:p w:rsidR="00392966" w:rsidRPr="00392966" w:rsidRDefault="00392966" w:rsidP="006807B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392966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</w:t>
      </w:r>
      <w:r w:rsidR="004C2434" w:rsidRPr="00F65B66">
        <w:t>to d</w:t>
      </w:r>
      <w:r w:rsidR="00F304DC" w:rsidRPr="00F65B66">
        <w:t>isable</w:t>
      </w:r>
      <w:r w:rsidR="00F53393" w:rsidRPr="00F65B66">
        <w:t xml:space="preserve"> </w:t>
      </w:r>
      <w:r w:rsidR="00AB062A">
        <w:t>database</w:t>
      </w:r>
    </w:p>
    <w:p w:rsidR="00FF7230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disable 'smoketest'</w:t>
      </w:r>
    </w:p>
    <w:p w:rsidR="00392966" w:rsidRDefault="00392966" w:rsidP="006807B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392966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</w:t>
      </w:r>
      <w:r w:rsidR="00F53393" w:rsidRPr="00F65B66">
        <w:t xml:space="preserve">to drop </w:t>
      </w:r>
      <w:r w:rsidR="00AB062A">
        <w:t>database</w:t>
      </w:r>
    </w:p>
    <w:p w:rsidR="00FF7230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drop 'smoketest'</w:t>
      </w:r>
    </w:p>
    <w:p w:rsidR="00392966" w:rsidRDefault="00392966" w:rsidP="006807B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392966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</w:t>
      </w:r>
      <w:r w:rsidR="00F53393" w:rsidRPr="00F65B66">
        <w:t xml:space="preserve">to create </w:t>
      </w:r>
      <w:r w:rsidR="004C2434" w:rsidRPr="00F65B66">
        <w:t>t</w:t>
      </w:r>
      <w:r w:rsidRPr="00F65B66">
        <w:t>able</w:t>
      </w:r>
    </w:p>
    <w:p w:rsidR="00FF7230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'smoketest','family'</w:t>
      </w:r>
      <w:bookmarkStart w:id="8" w:name="_GoBack"/>
      <w:bookmarkEnd w:id="8"/>
    </w:p>
    <w:p w:rsidR="004C2434" w:rsidRDefault="004C2434" w:rsidP="006807B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4C2434" w:rsidRPr="00F65B66" w:rsidRDefault="004C2434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to insert data in to table</w:t>
      </w:r>
    </w:p>
    <w:p w:rsidR="00FF7230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put 'smoketest','row01','family:col01','id000a2001_date232319'</w:t>
      </w:r>
    </w:p>
    <w:p w:rsidR="004C2434" w:rsidRDefault="004C2434" w:rsidP="006807B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4C2434" w:rsidRPr="00F65B66" w:rsidRDefault="004C2434" w:rsidP="006807B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</w:t>
      </w:r>
      <w:r w:rsidR="00F65B66">
        <w:t>mand to view the data in HTable</w:t>
      </w:r>
    </w:p>
    <w:p w:rsidR="00FF7230" w:rsidRPr="000B3FDC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scan 'smoketest'</w:t>
      </w:r>
    </w:p>
    <w:p w:rsidR="00FF7230" w:rsidRPr="000B3FDC" w:rsidRDefault="00FF7230" w:rsidP="006807B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exit</w:t>
      </w:r>
    </w:p>
    <w:p w:rsidR="00FF7230" w:rsidRDefault="00FF7230" w:rsidP="00FF7230"/>
    <w:p w:rsidR="00FF7230" w:rsidRDefault="00FF7230" w:rsidP="00FF7230"/>
    <w:p w:rsidR="00FF7230" w:rsidRDefault="00FF7230" w:rsidP="00FF7230"/>
    <w:p w:rsidR="00FF7230" w:rsidRDefault="00FF7230" w:rsidP="00FF7230">
      <w:pPr>
        <w:pStyle w:val="Heading1"/>
      </w:pPr>
      <w:bookmarkStart w:id="9" w:name="_Toc16503690"/>
      <w:r>
        <w:lastRenderedPageBreak/>
        <w:t xml:space="preserve">Testing basic Functionality of </w:t>
      </w:r>
      <w:r w:rsidRPr="00FF7230">
        <w:t>Hive</w:t>
      </w:r>
      <w:bookmarkEnd w:id="9"/>
    </w:p>
    <w:p w:rsidR="000B3FDC" w:rsidRPr="000B3FDC" w:rsidRDefault="000B3FDC" w:rsidP="000B3FDC"/>
    <w:p w:rsidR="000B3FDC" w:rsidRPr="00F65B66" w:rsidRDefault="005727AC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only for K</w:t>
      </w:r>
      <w:r w:rsidR="000B3FDC" w:rsidRPr="00F65B66">
        <w:t>erberos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FF7230" w:rsidRDefault="00FF7230" w:rsidP="006C4C96">
      <w:pPr>
        <w:spacing w:line="360" w:lineRule="auto"/>
      </w:pPr>
    </w:p>
    <w:p w:rsidR="00FF7230" w:rsidRDefault="009753AB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</w:t>
      </w:r>
      <w:r w:rsidR="00392966" w:rsidRPr="00F65B66">
        <w:t>to r</w:t>
      </w:r>
      <w:r w:rsidR="00697644" w:rsidRPr="00F65B66">
        <w:t>un beeline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 beeline -u "{hive jdbc url}"</w:t>
      </w:r>
    </w:p>
    <w:p w:rsidR="00392966" w:rsidRDefault="00392966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A55232" w:rsidRPr="00F65B66" w:rsidRDefault="00A55232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</w:t>
      </w:r>
      <w:r w:rsidR="005E5B0C">
        <w:t xml:space="preserve"> the below command to drop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drop database if exists smoketest;</w:t>
      </w:r>
    </w:p>
    <w:p w:rsidR="00392966" w:rsidRDefault="00392966" w:rsidP="006C4C96">
      <w:pPr>
        <w:spacing w:line="360" w:lineRule="auto"/>
        <w:rPr>
          <w:rFonts w:eastAsia="Times New Roman" w:cstheme="minorHAnsi"/>
          <w:b/>
          <w:color w:val="201F1E"/>
          <w:sz w:val="22"/>
          <w:szCs w:val="22"/>
        </w:rPr>
      </w:pPr>
    </w:p>
    <w:p w:rsidR="00A55232" w:rsidRPr="00F65B66" w:rsidRDefault="00A55232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to create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database if not exists smoketest;</w:t>
      </w:r>
    </w:p>
    <w:p w:rsidR="00392966" w:rsidRDefault="00392966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6D5CD2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Following command is t</w:t>
      </w:r>
      <w:r w:rsidR="005E5B0C">
        <w:t>o use the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use smoketest;</w:t>
      </w:r>
    </w:p>
    <w:p w:rsidR="00392966" w:rsidRPr="000B3FDC" w:rsidRDefault="00392966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392966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Following is an example to</w:t>
      </w:r>
      <w:r w:rsidR="006D5CD2" w:rsidRPr="00F65B66">
        <w:t xml:space="preserve"> insert the data in to </w:t>
      </w:r>
      <w:r w:rsidR="002B0F76">
        <w:t>table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table smoketable(number int, name string);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insert into smoketable values(1,'test1');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insert into smoketable values(2,'test2');</w:t>
      </w:r>
    </w:p>
    <w:p w:rsidR="00392966" w:rsidRDefault="00392966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392966" w:rsidRPr="00F65B66" w:rsidRDefault="00392966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Fetching the records from table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select count(*) from smoketable;</w:t>
      </w:r>
    </w:p>
    <w:p w:rsidR="00392966" w:rsidRPr="000B3FDC" w:rsidRDefault="00392966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FE411C" w:rsidRPr="00F65B66" w:rsidRDefault="00FE411C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to drop table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drop table smoketable;</w:t>
      </w:r>
    </w:p>
    <w:p w:rsidR="00FF7230" w:rsidRPr="006C4C96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!quit;</w:t>
      </w:r>
    </w:p>
    <w:p w:rsidR="00FF7230" w:rsidRDefault="00FF7230" w:rsidP="00FF7230">
      <w:pPr>
        <w:pStyle w:val="Heading1"/>
      </w:pPr>
      <w:bookmarkStart w:id="10" w:name="_Toc16503691"/>
      <w:r>
        <w:lastRenderedPageBreak/>
        <w:t xml:space="preserve">Testing basic Functionality of </w:t>
      </w:r>
      <w:r w:rsidRPr="00FF7230">
        <w:t>Impala</w:t>
      </w:r>
      <w:bookmarkEnd w:id="10"/>
    </w:p>
    <w:p w:rsidR="00BE7AB5" w:rsidRPr="00BE7AB5" w:rsidRDefault="00BE7AB5" w:rsidP="00BE7AB5"/>
    <w:p w:rsidR="00EB7EA2" w:rsidRPr="00F65B66" w:rsidRDefault="00EB7EA2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only for Kerberos</w:t>
      </w:r>
    </w:p>
    <w:p w:rsidR="00FF7230" w:rsidRPr="00F65B66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65B66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FF7230" w:rsidRDefault="00FF7230" w:rsidP="006C4C96">
      <w:pPr>
        <w:spacing w:line="360" w:lineRule="auto"/>
      </w:pPr>
    </w:p>
    <w:p w:rsidR="00FF7230" w:rsidRPr="00F65B66" w:rsidRDefault="00BB363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to get </w:t>
      </w:r>
      <w:r w:rsidR="00FF7230" w:rsidRPr="00F65B66">
        <w:t>impala shell</w:t>
      </w:r>
    </w:p>
    <w:p w:rsidR="00FF7230" w:rsidRPr="00F65B66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65B66">
        <w:rPr>
          <w:rFonts w:eastAsia="Times New Roman" w:cstheme="minorHAnsi"/>
          <w:color w:val="201F1E"/>
          <w:sz w:val="22"/>
          <w:szCs w:val="22"/>
        </w:rPr>
        <w:t>&gt; impala-shell -k -i {impala deamon url}</w:t>
      </w:r>
    </w:p>
    <w:p w:rsidR="00BB3630" w:rsidRDefault="00BB3630" w:rsidP="006C4C96">
      <w:pPr>
        <w:spacing w:line="360" w:lineRule="auto"/>
      </w:pPr>
    </w:p>
    <w:p w:rsidR="00AF092F" w:rsidRPr="00F65B66" w:rsidRDefault="00AF092F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</w:t>
      </w:r>
      <w:r w:rsidR="005E5B0C">
        <w:t>cute the below command to drop</w:t>
      </w:r>
      <w:r w:rsidRPr="00F65B66">
        <w:t xml:space="preserve">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drop database if exists smoketest;</w:t>
      </w:r>
    </w:p>
    <w:p w:rsidR="00BB3630" w:rsidRDefault="00BB3630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1B5E10" w:rsidRPr="000B3FDC" w:rsidRDefault="001B5E1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65B66">
        <w:t>Execute t</w:t>
      </w:r>
      <w:r w:rsidR="005E5B0C">
        <w:t>he below command to create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database if not exists smoketest;</w:t>
      </w:r>
    </w:p>
    <w:p w:rsidR="00BB3630" w:rsidRDefault="00BB3630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1B5E10" w:rsidRPr="00F65B66" w:rsidRDefault="001B5E1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 xml:space="preserve">Execute the below command </w:t>
      </w:r>
      <w:r w:rsidR="005E5B0C">
        <w:t>to use database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use smoketest;</w:t>
      </w:r>
    </w:p>
    <w:p w:rsidR="00BB3630" w:rsidRDefault="00BB3630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BB3630" w:rsidRPr="00F65B66" w:rsidRDefault="00BB363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Following is an example to</w:t>
      </w:r>
      <w:r w:rsidR="001B5E10" w:rsidRPr="00F65B66">
        <w:t xml:space="preserve"> insert the data in to </w:t>
      </w:r>
      <w:r w:rsidRPr="00F65B66">
        <w:t>table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table smoketable(number int, name string);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insert into smoketable values(1,'test1');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insert into smoketable values(2,'test2');</w:t>
      </w:r>
    </w:p>
    <w:p w:rsidR="00BB3630" w:rsidRDefault="00BB3630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BB3630" w:rsidRPr="00F65B66" w:rsidRDefault="00BB363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Fetching the records from table</w:t>
      </w:r>
    </w:p>
    <w:p w:rsidR="00FF7230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select count(*) from smoketable;</w:t>
      </w:r>
    </w:p>
    <w:p w:rsidR="00BB3630" w:rsidRDefault="00BB3630" w:rsidP="006C4C9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1B5E10" w:rsidRPr="00F65B66" w:rsidRDefault="001B5E10" w:rsidP="006C4C9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F65B66">
        <w:t>Execute the below command to drop table</w:t>
      </w:r>
    </w:p>
    <w:p w:rsidR="00FF7230" w:rsidRPr="000B3FDC" w:rsidRDefault="00FF7230" w:rsidP="006C4C9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drop table smoketable;</w:t>
      </w:r>
    </w:p>
    <w:p w:rsidR="00FF7230" w:rsidRPr="00BB5D3C" w:rsidRDefault="00FF7230" w:rsidP="00BB5D3C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quit;</w:t>
      </w:r>
    </w:p>
    <w:p w:rsidR="00FF7230" w:rsidRDefault="00FF7230" w:rsidP="00FF7230">
      <w:pPr>
        <w:pStyle w:val="Heading1"/>
      </w:pPr>
      <w:bookmarkStart w:id="11" w:name="_Toc16503692"/>
      <w:r>
        <w:lastRenderedPageBreak/>
        <w:t xml:space="preserve">Testing basic Functionality of </w:t>
      </w:r>
      <w:r w:rsidRPr="00FF7230">
        <w:t>Zookeeper</w:t>
      </w:r>
      <w:bookmarkEnd w:id="11"/>
    </w:p>
    <w:p w:rsidR="00BE7AB5" w:rsidRPr="00BE7AB5" w:rsidRDefault="00BE7AB5" w:rsidP="00BE7AB5"/>
    <w:p w:rsidR="0073492D" w:rsidRPr="00BA725D" w:rsidRDefault="0073492D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the below command only for Kerberos</w:t>
      </w:r>
    </w:p>
    <w:p w:rsidR="00FF7230" w:rsidRPr="00F65B66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F65B66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FF7230" w:rsidRDefault="00FF7230" w:rsidP="00C505C6">
      <w:pPr>
        <w:spacing w:line="360" w:lineRule="auto"/>
      </w:pPr>
    </w:p>
    <w:p w:rsidR="006B45B9" w:rsidRPr="00BA725D" w:rsidRDefault="006B45B9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zookeeper-client-server</w:t>
      </w:r>
    </w:p>
    <w:p w:rsidR="00FF7230" w:rsidRPr="000B3FDC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 zookeeper-client -server {zk-host:2181}</w:t>
      </w:r>
    </w:p>
    <w:p w:rsidR="00FF7230" w:rsidRDefault="00FF7230" w:rsidP="00C505C6">
      <w:pPr>
        <w:spacing w:line="360" w:lineRule="auto"/>
      </w:pPr>
    </w:p>
    <w:p w:rsidR="006B45B9" w:rsidRPr="00BA725D" w:rsidRDefault="006B45B9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</w:t>
      </w:r>
      <w:r w:rsidR="00A16B84">
        <w:t>ute the below command to return</w:t>
      </w:r>
      <w:r w:rsidRPr="00BA725D">
        <w:t xml:space="preserve"> the associated data in znode</w:t>
      </w:r>
    </w:p>
    <w:p w:rsidR="00FF7230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get /zk_smoketest</w:t>
      </w:r>
    </w:p>
    <w:p w:rsidR="006B45B9" w:rsidRDefault="006B45B9" w:rsidP="00C505C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6B45B9" w:rsidRDefault="006B45B9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BA725D">
        <w:t xml:space="preserve">Execute the below command to create data in znode </w:t>
      </w:r>
    </w:p>
    <w:p w:rsidR="00FF7230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create /zk_smoketest []</w:t>
      </w:r>
    </w:p>
    <w:p w:rsidR="006B45B9" w:rsidRDefault="006B45B9" w:rsidP="00C505C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6B45B9" w:rsidRPr="00BA725D" w:rsidRDefault="006B45B9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the below command to set data in specific path of znode</w:t>
      </w:r>
    </w:p>
    <w:p w:rsidR="006B45B9" w:rsidRPr="000B3FDC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set /zk_smoketest testdata</w:t>
      </w:r>
    </w:p>
    <w:p w:rsidR="00FF7230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get /zk_smoketest</w:t>
      </w:r>
    </w:p>
    <w:p w:rsidR="006B45B9" w:rsidRDefault="006B45B9" w:rsidP="00C505C6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6B45B9" w:rsidRPr="00BA725D" w:rsidRDefault="006B45B9" w:rsidP="00C505C6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 xml:space="preserve">Execute the below command to delete the </w:t>
      </w:r>
      <w:r w:rsidR="00BB3630" w:rsidRPr="00BA725D">
        <w:t>znode</w:t>
      </w:r>
      <w:r w:rsidRPr="00BA725D">
        <w:t xml:space="preserve"> in specific path</w:t>
      </w:r>
    </w:p>
    <w:p w:rsidR="00FF7230" w:rsidRPr="000B3FDC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delete /zk_smoketest</w:t>
      </w:r>
    </w:p>
    <w:p w:rsidR="00FF7230" w:rsidRPr="000B3FDC" w:rsidRDefault="00FF7230" w:rsidP="00C505C6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quit</w:t>
      </w:r>
    </w:p>
    <w:p w:rsidR="00FF7230" w:rsidRPr="00AD6D87" w:rsidRDefault="00FF7230" w:rsidP="00FF7230">
      <w:pPr>
        <w:rPr>
          <w:lang w:val="nl-NL"/>
        </w:rPr>
      </w:pPr>
    </w:p>
    <w:p w:rsidR="00FF7230" w:rsidRPr="00AD6D87" w:rsidRDefault="00FF7230" w:rsidP="00FF7230">
      <w:pPr>
        <w:rPr>
          <w:lang w:val="nl-NL"/>
        </w:rPr>
      </w:pPr>
    </w:p>
    <w:p w:rsidR="00FF7230" w:rsidRPr="00AD6D87" w:rsidRDefault="00FF7230" w:rsidP="00FF7230">
      <w:pPr>
        <w:rPr>
          <w:lang w:val="nl-NL"/>
        </w:rPr>
      </w:pPr>
    </w:p>
    <w:p w:rsidR="00FF7230" w:rsidRPr="00AD6D87" w:rsidRDefault="00FF7230" w:rsidP="00FF7230">
      <w:pPr>
        <w:rPr>
          <w:lang w:val="nl-NL"/>
        </w:rPr>
      </w:pPr>
    </w:p>
    <w:p w:rsidR="00FF7230" w:rsidRDefault="00FF7230" w:rsidP="00FF7230">
      <w:pPr>
        <w:pStyle w:val="Heading1"/>
      </w:pPr>
      <w:bookmarkStart w:id="12" w:name="_Toc16503693"/>
      <w:r>
        <w:lastRenderedPageBreak/>
        <w:t xml:space="preserve">Testing basic Functionality of </w:t>
      </w:r>
      <w:r w:rsidRPr="00FF7230">
        <w:t>Pig</w:t>
      </w:r>
      <w:bookmarkEnd w:id="12"/>
    </w:p>
    <w:p w:rsidR="00BE7AB5" w:rsidRPr="00BE7AB5" w:rsidRDefault="00BE7AB5" w:rsidP="00BE7AB5"/>
    <w:p w:rsidR="0012526F" w:rsidRPr="000B3FDC" w:rsidRDefault="0012526F" w:rsidP="00C523C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  <w:rPr>
          <w:rFonts w:eastAsia="Times New Roman" w:cstheme="minorHAnsi"/>
          <w:b/>
          <w:color w:val="201F1E"/>
          <w:sz w:val="22"/>
          <w:szCs w:val="22"/>
        </w:rPr>
      </w:pPr>
      <w:r w:rsidRPr="00BA725D">
        <w:t>Execute the below command only for Kerberos</w:t>
      </w:r>
    </w:p>
    <w:p w:rsidR="00FF7230" w:rsidRDefault="00FF7230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6B45B9" w:rsidRDefault="006B45B9" w:rsidP="00C523C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6B45B9" w:rsidRPr="00764AEA" w:rsidRDefault="006B45B9" w:rsidP="00764AEA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the below command to put hosts information into etc/passwd /tmp file</w:t>
      </w:r>
    </w:p>
    <w:p w:rsidR="00FF7230" w:rsidRPr="000B3FDC" w:rsidRDefault="00FF7230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hdfs dfs -put /etc/passwd /tmp</w:t>
      </w:r>
    </w:p>
    <w:p w:rsidR="00FF7230" w:rsidRPr="00AD6D87" w:rsidRDefault="00FF7230" w:rsidP="00C523C3">
      <w:pPr>
        <w:spacing w:line="360" w:lineRule="auto"/>
        <w:rPr>
          <w:lang w:val="nl-NL"/>
        </w:rPr>
      </w:pPr>
    </w:p>
    <w:p w:rsidR="00FF7230" w:rsidRPr="00BA725D" w:rsidRDefault="006B45B9" w:rsidP="00C523C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Run</w:t>
      </w:r>
      <w:r w:rsidR="007D428D" w:rsidRPr="00BA725D">
        <w:t xml:space="preserve"> pig</w:t>
      </w:r>
      <w:r w:rsidR="00BE7AB5" w:rsidRPr="00BA725D">
        <w:t xml:space="preserve"> shell</w:t>
      </w:r>
    </w:p>
    <w:p w:rsidR="00FF7230" w:rsidRPr="000B3FDC" w:rsidRDefault="00FF7230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A = load '/tmp/passwd' using PigStorage(':');</w:t>
      </w:r>
    </w:p>
    <w:p w:rsidR="00FF7230" w:rsidRDefault="00FF7230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B = foreach A generate \$0 as id;</w:t>
      </w:r>
    </w:p>
    <w:p w:rsidR="005C4972" w:rsidRDefault="005C4972" w:rsidP="00C523C3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5C4972" w:rsidRPr="00BA725D" w:rsidRDefault="005C4972" w:rsidP="00C523C3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the below command to stores output in separate file</w:t>
      </w:r>
    </w:p>
    <w:p w:rsidR="00FF7230" w:rsidRPr="000B3FDC" w:rsidRDefault="005C4972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>
        <w:rPr>
          <w:rFonts w:eastAsia="Times New Roman" w:cstheme="minorHAnsi"/>
          <w:color w:val="201F1E"/>
          <w:sz w:val="22"/>
          <w:szCs w:val="22"/>
        </w:rPr>
        <w:t>s</w:t>
      </w:r>
      <w:r w:rsidR="00FF7230" w:rsidRPr="000B3FDC">
        <w:rPr>
          <w:rFonts w:eastAsia="Times New Roman" w:cstheme="minorHAnsi"/>
          <w:color w:val="201F1E"/>
          <w:sz w:val="22"/>
          <w:szCs w:val="22"/>
        </w:rPr>
        <w:t>tore B into 'pigsmoke.out';</w:t>
      </w:r>
    </w:p>
    <w:p w:rsidR="00FF7230" w:rsidRPr="000B3FDC" w:rsidRDefault="00FF7230" w:rsidP="00C523C3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quit;</w:t>
      </w:r>
    </w:p>
    <w:p w:rsidR="00FF7230" w:rsidRDefault="00FF7230" w:rsidP="00C523C3">
      <w:pPr>
        <w:spacing w:line="360" w:lineRule="auto"/>
      </w:pPr>
    </w:p>
    <w:p w:rsidR="00FF7230" w:rsidRDefault="00FF7230" w:rsidP="00C523C3">
      <w:pPr>
        <w:spacing w:line="360" w:lineRule="auto"/>
      </w:pPr>
    </w:p>
    <w:p w:rsidR="00FF7230" w:rsidRDefault="00FF7230" w:rsidP="00FF7230"/>
    <w:p w:rsidR="00FF7230" w:rsidRDefault="00FF7230" w:rsidP="00FF7230">
      <w:pPr>
        <w:pStyle w:val="Heading1"/>
      </w:pPr>
      <w:bookmarkStart w:id="13" w:name="_Toc16503694"/>
      <w:r>
        <w:lastRenderedPageBreak/>
        <w:t xml:space="preserve">Testing basic Functionality of </w:t>
      </w:r>
      <w:r w:rsidRPr="00FF7230">
        <w:t>Spark</w:t>
      </w:r>
      <w:bookmarkEnd w:id="13"/>
    </w:p>
    <w:p w:rsidR="00BE7AB5" w:rsidRPr="00BE7AB5" w:rsidRDefault="00BE7AB5" w:rsidP="00BE7AB5"/>
    <w:p w:rsidR="00C56B35" w:rsidRPr="00BA725D" w:rsidRDefault="00C56B35" w:rsidP="005C5EA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Execute the below command only for Kerberos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kinit -kt {keytab path} {principal}</w:t>
      </w:r>
    </w:p>
    <w:p w:rsidR="00FF7230" w:rsidRDefault="00FF7230" w:rsidP="005C5EA9">
      <w:pPr>
        <w:spacing w:line="360" w:lineRule="auto"/>
      </w:pPr>
    </w:p>
    <w:p w:rsidR="007D428D" w:rsidRPr="00BA725D" w:rsidRDefault="00C56B35" w:rsidP="005C5EA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>Run PyS</w:t>
      </w:r>
      <w:r w:rsidR="007D428D" w:rsidRPr="00BA725D">
        <w:t>park shell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 pyspark</w:t>
      </w:r>
    </w:p>
    <w:p w:rsidR="00FF7230" w:rsidRDefault="00FF7230" w:rsidP="005C5EA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F302AC" w:rsidRPr="00BA725D" w:rsidRDefault="00F302AC" w:rsidP="005C5EA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 xml:space="preserve">Source code 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&gt;&gt;&gt; a = [1,2,3,4]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&gt;&gt;&gt; b = sc.parallelize(a)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&gt;&gt;&gt; c = b.map(lambda x: x*x)</w:t>
      </w:r>
    </w:p>
    <w:p w:rsidR="00FF7230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&gt;&gt;&gt; c.collect()</w:t>
      </w:r>
    </w:p>
    <w:p w:rsidR="00F302AC" w:rsidRDefault="00F302AC" w:rsidP="005C5EA9">
      <w:pPr>
        <w:shd w:val="clear" w:color="auto" w:fill="FFFFFF"/>
        <w:spacing w:line="360" w:lineRule="auto"/>
        <w:textAlignment w:val="baseline"/>
        <w:rPr>
          <w:rFonts w:eastAsia="Times New Roman" w:cstheme="minorHAnsi"/>
          <w:color w:val="201F1E"/>
          <w:sz w:val="22"/>
          <w:szCs w:val="22"/>
        </w:rPr>
      </w:pPr>
    </w:p>
    <w:p w:rsidR="00F302AC" w:rsidRPr="00BA725D" w:rsidRDefault="00F302AC" w:rsidP="005C5EA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360"/>
        <w:textAlignment w:val="baseline"/>
      </w:pPr>
      <w:r w:rsidRPr="00BA725D">
        <w:t xml:space="preserve">Output </w:t>
      </w:r>
    </w:p>
    <w:p w:rsidR="00FF7230" w:rsidRPr="000B3FDC" w:rsidRDefault="00FF7230" w:rsidP="005C5EA9">
      <w:pPr>
        <w:shd w:val="clear" w:color="auto" w:fill="FFFFFF"/>
        <w:tabs>
          <w:tab w:val="left" w:pos="360"/>
        </w:tabs>
        <w:spacing w:line="360" w:lineRule="auto"/>
        <w:ind w:left="360"/>
        <w:textAlignment w:val="baseline"/>
        <w:rPr>
          <w:rFonts w:eastAsia="Times New Roman" w:cstheme="minorHAnsi"/>
          <w:color w:val="201F1E"/>
          <w:sz w:val="22"/>
          <w:szCs w:val="22"/>
        </w:rPr>
      </w:pPr>
      <w:r w:rsidRPr="000B3FDC">
        <w:rPr>
          <w:rFonts w:eastAsia="Times New Roman" w:cstheme="minorHAnsi"/>
          <w:color w:val="201F1E"/>
          <w:sz w:val="22"/>
          <w:szCs w:val="22"/>
        </w:rPr>
        <w:t>[1, 4, 9, 16]</w:t>
      </w:r>
    </w:p>
    <w:sectPr w:rsidR="00FF7230" w:rsidRPr="000B3FDC" w:rsidSect="00951C23">
      <w:pgSz w:w="11907" w:h="16839" w:code="9"/>
      <w:pgMar w:top="1440" w:right="864" w:bottom="1276" w:left="1195" w:header="170" w:footer="403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EED" w:rsidRDefault="00344EED">
      <w:r>
        <w:separator/>
      </w:r>
    </w:p>
  </w:endnote>
  <w:endnote w:type="continuationSeparator" w:id="0">
    <w:p w:rsidR="00344EED" w:rsidRDefault="00344EED">
      <w:r>
        <w:continuationSeparator/>
      </w:r>
    </w:p>
  </w:endnote>
  <w:endnote w:type="continuationNotice" w:id="1">
    <w:p w:rsidR="00344EED" w:rsidRDefault="00344EED">
      <w:pPr>
        <w:spacing w:before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Futura Bk">
    <w:altName w:val="Arial"/>
    <w:charset w:val="00"/>
    <w:family w:val="swiss"/>
    <w:pitch w:val="variable"/>
    <w:sig w:usb0="A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Hv">
    <w:altName w:val="Arial"/>
    <w:charset w:val="00"/>
    <w:family w:val="swiss"/>
    <w:pitch w:val="variable"/>
    <w:sig w:usb0="00000001" w:usb1="5000204A" w:usb2="00000000" w:usb3="00000000" w:csb0="0000009F" w:csb1="00000000"/>
  </w:font>
  <w:font w:name="Futura Lt">
    <w:altName w:val="Segoe UI Semilight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margin" w:tblpYSpec="bottom"/>
      <w:tblOverlap w:val="never"/>
      <w:tblW w:w="10065" w:type="dxa"/>
      <w:tblLayout w:type="fixed"/>
      <w:tblLook w:val="04A0"/>
    </w:tblPr>
    <w:tblGrid>
      <w:gridCol w:w="7905"/>
      <w:gridCol w:w="236"/>
      <w:gridCol w:w="1606"/>
      <w:gridCol w:w="318"/>
    </w:tblGrid>
    <w:tr w:rsidR="00AB062A" w:rsidRPr="00104AAD" w:rsidTr="00202883">
      <w:trPr>
        <w:trHeight w:val="856"/>
      </w:trPr>
      <w:tc>
        <w:tcPr>
          <w:tcW w:w="7905" w:type="dxa"/>
          <w:shd w:val="clear" w:color="auto" w:fill="auto"/>
          <w:vAlign w:val="center"/>
        </w:tcPr>
        <w:p w:rsidR="00AB062A" w:rsidRPr="00104AAD" w:rsidRDefault="00AB062A" w:rsidP="00202883">
          <w:pPr>
            <w:jc w:val="right"/>
            <w:rPr>
              <w:rFonts w:asciiTheme="majorHAnsi" w:hAnsiTheme="majorHAnsi"/>
              <w:b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  <w:shd w:val="clear" w:color="auto" w:fill="auto"/>
          <w:vAlign w:val="center"/>
        </w:tcPr>
        <w:p w:rsidR="00AB062A" w:rsidRPr="00104AAD" w:rsidRDefault="00AB062A" w:rsidP="00202883">
          <w:pPr>
            <w:jc w:val="center"/>
            <w:rPr>
              <w:rFonts w:asciiTheme="majorHAnsi" w:hAnsiTheme="majorHAnsi"/>
              <w:b/>
            </w:rPr>
          </w:pPr>
        </w:p>
      </w:tc>
      <w:tc>
        <w:tcPr>
          <w:tcW w:w="1606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AB062A" w:rsidRPr="00104AAD" w:rsidRDefault="00AB062A" w:rsidP="00202883">
          <w:pPr>
            <w:jc w:val="center"/>
            <w:rPr>
              <w:rFonts w:asciiTheme="majorHAnsi" w:hAnsiTheme="majorHAnsi"/>
              <w:b/>
            </w:rPr>
          </w:pPr>
          <w:r w:rsidRPr="008848DA">
            <w:rPr>
              <w:rFonts w:cs="Arial"/>
              <w:noProof/>
              <w:lang w:val="en-IN" w:eastAsia="en-IN"/>
            </w:rPr>
            <w:drawing>
              <wp:inline distT="0" distB="0" distL="0" distR="0">
                <wp:extent cx="757879" cy="361950"/>
                <wp:effectExtent l="0" t="0" r="4445" b="0"/>
                <wp:docPr id="232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03" cy="384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" w:type="dxa"/>
          <w:shd w:val="clear" w:color="auto" w:fill="auto"/>
        </w:tcPr>
        <w:p w:rsidR="00AB062A" w:rsidRPr="00104AAD" w:rsidRDefault="00AB062A" w:rsidP="00202883">
          <w:pPr>
            <w:jc w:val="center"/>
            <w:rPr>
              <w:rFonts w:asciiTheme="majorHAnsi" w:hAnsiTheme="majorHAnsi"/>
              <w:b/>
            </w:rPr>
          </w:pPr>
        </w:p>
      </w:tc>
    </w:tr>
    <w:tr w:rsidR="00AB062A" w:rsidRPr="00104AAD" w:rsidTr="00202883">
      <w:tc>
        <w:tcPr>
          <w:tcW w:w="10065" w:type="dxa"/>
          <w:gridSpan w:val="4"/>
          <w:shd w:val="clear" w:color="auto" w:fill="auto"/>
          <w:vAlign w:val="center"/>
        </w:tcPr>
        <w:p w:rsidR="00AB062A" w:rsidRPr="00104AAD" w:rsidRDefault="00AB062A" w:rsidP="00202883">
          <w:pPr>
            <w:jc w:val="center"/>
            <w:rPr>
              <w:rFonts w:asciiTheme="majorHAnsi" w:hAnsiTheme="majorHAnsi"/>
              <w:b/>
            </w:rPr>
          </w:pPr>
        </w:p>
      </w:tc>
    </w:tr>
  </w:tbl>
  <w:p w:rsidR="00AB062A" w:rsidRPr="00104AAD" w:rsidRDefault="00AB062A" w:rsidP="00B5128F">
    <w:pPr>
      <w:jc w:val="right"/>
      <w:rPr>
        <w:rFonts w:asciiTheme="majorHAnsi" w:hAnsiTheme="majorHAns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2A" w:rsidRDefault="00AB062A"/>
  <w:p w:rsidR="00AB062A" w:rsidRDefault="00AB062A"/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/>
    </w:tblPr>
    <w:tblGrid>
      <w:gridCol w:w="1285"/>
      <w:gridCol w:w="1966"/>
      <w:gridCol w:w="1455"/>
      <w:gridCol w:w="1966"/>
      <w:gridCol w:w="1455"/>
      <w:gridCol w:w="514"/>
      <w:gridCol w:w="1455"/>
    </w:tblGrid>
    <w:tr w:rsidR="00AB062A" w:rsidTr="003C6FAA">
      <w:trPr>
        <w:gridAfter w:val="4"/>
        <w:wAfter w:w="1441" w:type="dxa"/>
      </w:trPr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:rsidR="00AB062A" w:rsidRPr="00836DA0" w:rsidRDefault="00AB062A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AB062A" w:rsidRDefault="00AB062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44254D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44254D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44254D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AB062A" w:rsidTr="003C6FAA">
      <w:trPr>
        <w:gridAfter w:val="2"/>
        <w:wAfter w:w="1440" w:type="dxa"/>
      </w:trPr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tcBorders>
            <w:bottom w:val="single" w:sz="4" w:space="0" w:color="auto"/>
          </w:tcBorders>
        </w:tcPr>
        <w:p w:rsidR="00AB062A" w:rsidRPr="00836DA0" w:rsidRDefault="00AB062A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AB062A" w:rsidRDefault="00AB062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44254D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44254D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44254D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AB062A" w:rsidTr="003C6FAA"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2720" w:type="dxa"/>
          <w:gridSpan w:val="2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jc w:val="right"/>
            <w:rPr>
              <w:sz w:val="12"/>
            </w:rPr>
          </w:pPr>
        </w:p>
      </w:tc>
      <w:tc>
        <w:tcPr>
          <w:tcW w:w="2720" w:type="dxa"/>
          <w:tcBorders>
            <w:bottom w:val="single" w:sz="4" w:space="0" w:color="auto"/>
          </w:tcBorders>
        </w:tcPr>
        <w:p w:rsidR="00AB062A" w:rsidRDefault="00AB062A">
          <w:pPr>
            <w:keepNext/>
            <w:keepLines/>
            <w:spacing w:before="60" w:after="20"/>
            <w:rPr>
              <w:sz w:val="18"/>
            </w:rPr>
          </w:pPr>
          <w:r>
            <w:rPr>
              <w:sz w:val="18"/>
            </w:rPr>
            <w:t>HP Global Method</w:t>
          </w:r>
        </w:p>
      </w:tc>
      <w:tc>
        <w:tcPr>
          <w:tcW w:w="4269" w:type="dxa"/>
          <w:gridSpan w:val="2"/>
          <w:tcBorders>
            <w:bottom w:val="single" w:sz="4" w:space="0" w:color="auto"/>
          </w:tcBorders>
        </w:tcPr>
        <w:p w:rsidR="00AB062A" w:rsidRPr="00836DA0" w:rsidRDefault="00AB062A">
          <w:pPr>
            <w:spacing w:before="60" w:after="20"/>
            <w:jc w:val="center"/>
          </w:pPr>
          <w:r w:rsidRPr="00836DA0">
            <w:t>HP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AB062A" w:rsidRDefault="00AB062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44254D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44254D">
            <w:rPr>
              <w:sz w:val="18"/>
            </w:rPr>
            <w:fldChar w:fldCharType="separate"/>
          </w:r>
          <w:r>
            <w:rPr>
              <w:noProof/>
              <w:sz w:val="18"/>
            </w:rPr>
            <w:t>26</w:t>
          </w:r>
          <w:r w:rsidR="0044254D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Pr="00F403E3">
              <w:rPr>
                <w:noProof/>
                <w:sz w:val="18"/>
              </w:rPr>
              <w:t>1</w:t>
            </w:r>
          </w:fldSimple>
        </w:p>
      </w:tc>
    </w:tr>
    <w:tr w:rsidR="00AB062A" w:rsidTr="003C6FAA">
      <w:trPr>
        <w:gridAfter w:val="2"/>
        <w:wAfter w:w="1440" w:type="dxa"/>
      </w:trPr>
      <w:tc>
        <w:tcPr>
          <w:tcW w:w="2720" w:type="dxa"/>
          <w:tcBorders>
            <w:top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rPr>
              <w:sz w:val="12"/>
              <w:lang w:val="fr-FR"/>
            </w:rPr>
          </w:pPr>
        </w:p>
      </w:tc>
      <w:tc>
        <w:tcPr>
          <w:tcW w:w="7375" w:type="dxa"/>
          <w:gridSpan w:val="4"/>
          <w:tcBorders>
            <w:top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jc w:val="right"/>
            <w:rPr>
              <w:sz w:val="12"/>
            </w:rPr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3" w:type="pct"/>
      <w:tblInd w:w="-71" w:type="dxa"/>
      <w:tblLayout w:type="fixed"/>
      <w:tblCellMar>
        <w:left w:w="71" w:type="dxa"/>
        <w:right w:w="71" w:type="dxa"/>
      </w:tblCellMar>
      <w:tblLook w:val="0000"/>
    </w:tblPr>
    <w:tblGrid>
      <w:gridCol w:w="2721"/>
      <w:gridCol w:w="4269"/>
      <w:gridCol w:w="3106"/>
    </w:tblGrid>
    <w:tr w:rsidR="00AB062A" w:rsidRPr="00104AAD" w:rsidTr="003C6FAA">
      <w:tc>
        <w:tcPr>
          <w:tcW w:w="2720" w:type="dxa"/>
          <w:tcBorders>
            <w:bottom w:val="single" w:sz="4" w:space="0" w:color="auto"/>
          </w:tcBorders>
        </w:tcPr>
        <w:p w:rsidR="00AB062A" w:rsidRPr="00104AAD" w:rsidRDefault="00AB062A" w:rsidP="00202883">
          <w:pPr>
            <w:keepNext/>
            <w:keepLines/>
            <w:spacing w:before="60" w:after="20"/>
            <w:rPr>
              <w:rFonts w:asciiTheme="majorHAnsi" w:hAnsiTheme="majorHAnsi"/>
              <w:sz w:val="18"/>
            </w:rPr>
          </w:pPr>
          <w:bookmarkStart w:id="2" w:name="hp_Footer"/>
        </w:p>
      </w:tc>
      <w:tc>
        <w:tcPr>
          <w:tcW w:w="4269" w:type="dxa"/>
          <w:tcBorders>
            <w:bottom w:val="single" w:sz="4" w:space="0" w:color="auto"/>
          </w:tcBorders>
        </w:tcPr>
        <w:p w:rsidR="00AB062A" w:rsidRPr="00104AAD" w:rsidRDefault="00AB062A">
          <w:pPr>
            <w:spacing w:before="60" w:after="20"/>
            <w:jc w:val="center"/>
            <w:rPr>
              <w:rFonts w:asciiTheme="majorHAnsi" w:hAnsiTheme="majorHAnsi"/>
            </w:rPr>
          </w:pPr>
          <w:r w:rsidRPr="00104AAD">
            <w:rPr>
              <w:rFonts w:asciiTheme="majorHAnsi" w:hAnsiTheme="majorHAnsi"/>
            </w:rPr>
            <w:t>HP</w:t>
          </w:r>
          <w:r>
            <w:rPr>
              <w:rFonts w:asciiTheme="majorHAnsi" w:hAnsiTheme="majorHAnsi"/>
            </w:rPr>
            <w:t>E</w:t>
          </w:r>
          <w:r w:rsidRPr="00104AAD">
            <w:rPr>
              <w:rFonts w:asciiTheme="majorHAnsi" w:hAnsiTheme="majorHAnsi"/>
            </w:rPr>
            <w:t xml:space="preserve"> Confidential</w:t>
          </w:r>
        </w:p>
      </w:tc>
      <w:tc>
        <w:tcPr>
          <w:tcW w:w="3106" w:type="dxa"/>
          <w:tcBorders>
            <w:bottom w:val="single" w:sz="4" w:space="0" w:color="auto"/>
          </w:tcBorders>
        </w:tcPr>
        <w:p w:rsidR="00AB062A" w:rsidRPr="00104AAD" w:rsidRDefault="00AB062A">
          <w:pPr>
            <w:spacing w:before="60" w:after="20"/>
            <w:jc w:val="right"/>
            <w:rPr>
              <w:rFonts w:asciiTheme="majorHAnsi" w:hAnsiTheme="majorHAnsi"/>
              <w:sz w:val="18"/>
            </w:rPr>
          </w:pPr>
          <w:r w:rsidRPr="00104AAD">
            <w:rPr>
              <w:rFonts w:asciiTheme="majorHAnsi" w:hAnsiTheme="majorHAnsi"/>
              <w:sz w:val="18"/>
            </w:rPr>
            <w:t xml:space="preserve">Page </w:t>
          </w:r>
          <w:r w:rsidR="0044254D" w:rsidRPr="00104AAD">
            <w:rPr>
              <w:rFonts w:asciiTheme="majorHAnsi" w:hAnsiTheme="majorHAnsi"/>
              <w:sz w:val="18"/>
            </w:rPr>
            <w:fldChar w:fldCharType="begin"/>
          </w:r>
          <w:r w:rsidRPr="00104AAD">
            <w:rPr>
              <w:rFonts w:asciiTheme="majorHAnsi" w:hAnsiTheme="majorHAnsi"/>
              <w:sz w:val="18"/>
            </w:rPr>
            <w:instrText xml:space="preserve"> PAGE  \* MERGEFORMAT </w:instrText>
          </w:r>
          <w:r w:rsidR="0044254D" w:rsidRPr="00104AAD">
            <w:rPr>
              <w:rFonts w:asciiTheme="majorHAnsi" w:hAnsiTheme="majorHAnsi"/>
              <w:sz w:val="18"/>
            </w:rPr>
            <w:fldChar w:fldCharType="separate"/>
          </w:r>
          <w:r w:rsidR="005A2F17">
            <w:rPr>
              <w:rFonts w:asciiTheme="majorHAnsi" w:hAnsiTheme="majorHAnsi"/>
              <w:noProof/>
              <w:sz w:val="18"/>
            </w:rPr>
            <w:t>5</w:t>
          </w:r>
          <w:r w:rsidR="0044254D" w:rsidRPr="00104AAD">
            <w:rPr>
              <w:rFonts w:asciiTheme="majorHAnsi" w:hAnsiTheme="majorHAnsi"/>
              <w:sz w:val="18"/>
            </w:rPr>
            <w:fldChar w:fldCharType="end"/>
          </w:r>
          <w:r w:rsidRPr="00104AAD">
            <w:rPr>
              <w:rFonts w:asciiTheme="majorHAnsi" w:hAnsiTheme="majorHAnsi"/>
              <w:sz w:val="18"/>
            </w:rPr>
            <w:t xml:space="preserve"> of </w:t>
          </w:r>
          <w:fldSimple w:instr=" NUMPAGES  \* MERGEFORMAT ">
            <w:r w:rsidR="005A2F17" w:rsidRPr="005A2F17">
              <w:rPr>
                <w:rFonts w:asciiTheme="majorHAnsi" w:hAnsiTheme="majorHAnsi"/>
                <w:noProof/>
                <w:sz w:val="18"/>
              </w:rPr>
              <w:t>10</w:t>
            </w:r>
          </w:fldSimple>
        </w:p>
      </w:tc>
    </w:tr>
    <w:tr w:rsidR="00AB062A" w:rsidRPr="00104AAD" w:rsidTr="00F647EC">
      <w:tc>
        <w:tcPr>
          <w:tcW w:w="2720" w:type="dxa"/>
          <w:tcBorders>
            <w:top w:val="single" w:sz="4" w:space="0" w:color="auto"/>
            <w:bottom w:val="single" w:sz="4" w:space="0" w:color="auto"/>
          </w:tcBorders>
        </w:tcPr>
        <w:p w:rsidR="00AB062A" w:rsidRPr="00104AAD" w:rsidRDefault="00AB062A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AB062A" w:rsidRPr="00104AAD" w:rsidRDefault="00AB062A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tr w:rsidR="00AB062A" w:rsidRPr="00104AAD" w:rsidTr="003C6FAA">
      <w:tc>
        <w:tcPr>
          <w:tcW w:w="2720" w:type="dxa"/>
          <w:tcBorders>
            <w:top w:val="single" w:sz="4" w:space="0" w:color="auto"/>
          </w:tcBorders>
        </w:tcPr>
        <w:p w:rsidR="00AB062A" w:rsidRDefault="00AB062A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  <w:p w:rsidR="00AB062A" w:rsidRPr="00104AAD" w:rsidRDefault="00AB062A">
          <w:pPr>
            <w:keepNext/>
            <w:keepLines/>
            <w:spacing w:before="40"/>
            <w:rPr>
              <w:rFonts w:asciiTheme="majorHAnsi" w:hAnsiTheme="majorHAnsi"/>
              <w:sz w:val="12"/>
              <w:lang w:val="fr-FR"/>
            </w:rPr>
          </w:pPr>
        </w:p>
      </w:tc>
      <w:tc>
        <w:tcPr>
          <w:tcW w:w="7375" w:type="dxa"/>
          <w:gridSpan w:val="2"/>
          <w:tcBorders>
            <w:top w:val="single" w:sz="4" w:space="0" w:color="auto"/>
          </w:tcBorders>
        </w:tcPr>
        <w:p w:rsidR="00AB062A" w:rsidRPr="00104AAD" w:rsidRDefault="00AB062A">
          <w:pPr>
            <w:keepNext/>
            <w:keepLines/>
            <w:spacing w:before="40"/>
            <w:jc w:val="right"/>
            <w:rPr>
              <w:rFonts w:asciiTheme="majorHAnsi" w:hAnsiTheme="majorHAnsi"/>
              <w:sz w:val="12"/>
            </w:rPr>
          </w:pPr>
        </w:p>
      </w:tc>
    </w:tr>
    <w:bookmarkEnd w:id="2"/>
  </w:tbl>
  <w:p w:rsidR="00AB062A" w:rsidRPr="00104AAD" w:rsidRDefault="00AB062A" w:rsidP="004C1990">
    <w:pPr>
      <w:rPr>
        <w:rFonts w:asciiTheme="majorHAnsi" w:hAnsiTheme="majorHAnsi"/>
        <w:sz w:val="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2A" w:rsidRDefault="00AB062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EED" w:rsidRDefault="00344EED">
      <w:r>
        <w:separator/>
      </w:r>
    </w:p>
  </w:footnote>
  <w:footnote w:type="continuationSeparator" w:id="0">
    <w:p w:rsidR="00344EED" w:rsidRDefault="00344EED">
      <w:r>
        <w:continuationSeparator/>
      </w:r>
    </w:p>
  </w:footnote>
  <w:footnote w:type="continuationNotice" w:id="1">
    <w:p w:rsidR="00344EED" w:rsidRDefault="00344EED">
      <w:pPr>
        <w:spacing w:before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2A" w:rsidRPr="00104AAD" w:rsidRDefault="00AB062A">
    <w:pPr>
      <w:pStyle w:val="Header"/>
      <w:rPr>
        <w:rFonts w:asciiTheme="majorHAnsi" w:hAnsiTheme="majorHAnsi"/>
        <w:color w:val="FF0000"/>
      </w:rPr>
    </w:pPr>
    <w:r w:rsidRPr="00104AAD">
      <w:rPr>
        <w:rFonts w:asciiTheme="majorHAnsi" w:hAnsiTheme="majorHAnsi"/>
        <w:color w:val="FF0000"/>
        <w:sz w:val="36"/>
        <w:szCs w:val="36"/>
      </w:rPr>
      <w:tab/>
    </w:r>
    <w:r w:rsidRPr="00104AAD">
      <w:rPr>
        <w:rFonts w:asciiTheme="majorHAnsi" w:hAnsiTheme="majorHAnsi"/>
        <w:color w:val="FF0000"/>
        <w:sz w:val="36"/>
        <w:szCs w:val="36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2A" w:rsidRDefault="00AB062A"/>
  <w:p w:rsidR="00AB062A" w:rsidRDefault="00AB062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Look w:val="0400"/>
    </w:tblPr>
    <w:tblGrid>
      <w:gridCol w:w="2258"/>
      <w:gridCol w:w="5190"/>
      <w:gridCol w:w="2616"/>
    </w:tblGrid>
    <w:tr w:rsidR="00AB062A" w:rsidRPr="00104AAD" w:rsidTr="00891B43">
      <w:tc>
        <w:tcPr>
          <w:tcW w:w="1180" w:type="pct"/>
          <w:shd w:val="clear" w:color="auto" w:fill="auto"/>
          <w:vAlign w:val="center"/>
        </w:tcPr>
        <w:p w:rsidR="00AB062A" w:rsidRPr="00104AAD" w:rsidRDefault="00AB062A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</w:p>
      </w:tc>
      <w:tc>
        <w:tcPr>
          <w:tcW w:w="2636" w:type="pct"/>
          <w:shd w:val="clear" w:color="auto" w:fill="auto"/>
          <w:vAlign w:val="center"/>
        </w:tcPr>
        <w:p w:rsidR="00AB062A" w:rsidRPr="00104AAD" w:rsidRDefault="00AB062A" w:rsidP="00981BCC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>
            <w:rPr>
              <w:rFonts w:asciiTheme="majorHAnsi" w:hAnsiTheme="majorHAnsi"/>
              <w:b/>
            </w:rPr>
            <w:t>CDH and HDP Smoke Test Document</w:t>
          </w:r>
        </w:p>
      </w:tc>
      <w:tc>
        <w:tcPr>
          <w:tcW w:w="1184" w:type="pct"/>
          <w:shd w:val="clear" w:color="auto" w:fill="auto"/>
          <w:vAlign w:val="center"/>
        </w:tcPr>
        <w:p w:rsidR="00AB062A" w:rsidRPr="00104AAD" w:rsidRDefault="00AB062A" w:rsidP="00891B43">
          <w:pPr>
            <w:spacing w:before="40" w:after="40"/>
            <w:jc w:val="center"/>
            <w:rPr>
              <w:rFonts w:asciiTheme="majorHAnsi" w:hAnsiTheme="majorHAnsi"/>
              <w:sz w:val="12"/>
            </w:rPr>
          </w:pPr>
          <w:r w:rsidRPr="008848DA">
            <w:rPr>
              <w:rFonts w:cs="Arial"/>
              <w:noProof/>
              <w:lang w:val="en-IN" w:eastAsia="en-IN"/>
            </w:rPr>
            <w:drawing>
              <wp:inline distT="0" distB="0" distL="0" distR="0">
                <wp:extent cx="1524000" cy="628650"/>
                <wp:effectExtent l="0" t="0" r="0" b="0"/>
                <wp:docPr id="234" name="Picture 1" descr="logo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B062A" w:rsidRPr="00104AAD" w:rsidRDefault="00AB062A" w:rsidP="00951C23">
    <w:pPr>
      <w:rPr>
        <w:rFonts w:asciiTheme="majorHAnsi" w:hAnsiTheme="majorHAnsi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2A" w:rsidRDefault="00AB06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4B8544A"/>
    <w:lvl w:ilvl="0">
      <w:start w:val="1"/>
      <w:numFmt w:val="bullet"/>
      <w:pStyle w:val="ListBullet2"/>
      <w:lvlText w:val=""/>
      <w:lvlJc w:val="left"/>
      <w:pPr>
        <w:tabs>
          <w:tab w:val="num" w:pos="54"/>
        </w:tabs>
        <w:ind w:left="54" w:hanging="360"/>
      </w:pPr>
      <w:rPr>
        <w:rFonts w:ascii="Symbol" w:hAnsi="Symbol" w:hint="default"/>
      </w:rPr>
    </w:lvl>
  </w:abstractNum>
  <w:abstractNum w:abstractNumId="1">
    <w:nsid w:val="0BA5797C"/>
    <w:multiLevelType w:val="multilevel"/>
    <w:tmpl w:val="30302AD4"/>
    <w:lvl w:ilvl="0">
      <w:start w:val="3"/>
      <w:numFmt w:val="decimal"/>
      <w:lvlText w:val="%1.0"/>
      <w:lvlJc w:val="left"/>
      <w:pPr>
        <w:ind w:left="432" w:hanging="432"/>
      </w:pPr>
    </w:lvl>
    <w:lvl w:ilvl="1">
      <w:start w:val="1"/>
      <w:numFmt w:val="decimal"/>
      <w:pStyle w:val="Nexus-Lev2NumList"/>
      <w:suff w:val="space"/>
      <w:lvlText w:val="%1.%2."/>
      <w:lvlJc w:val="left"/>
      <w:pPr>
        <w:ind w:left="5688" w:firstLine="72"/>
      </w:pPr>
    </w:lvl>
    <w:lvl w:ilvl="2">
      <w:start w:val="1"/>
      <w:numFmt w:val="decimal"/>
      <w:pStyle w:val="Nexus-Lev3NumList"/>
      <w:suff w:val="space"/>
      <w:lvlText w:val="%1.%2.%3."/>
      <w:lvlJc w:val="left"/>
      <w:pPr>
        <w:ind w:left="561" w:firstLine="432"/>
      </w:pPr>
    </w:lvl>
    <w:lvl w:ilvl="3">
      <w:start w:val="1"/>
      <w:numFmt w:val="bullet"/>
      <w:pStyle w:val="Nexus-Lev4DashList"/>
      <w:suff w:val="space"/>
      <w:lvlText w:val="–"/>
      <w:lvlJc w:val="left"/>
      <w:pPr>
        <w:ind w:left="360" w:firstLine="1224"/>
      </w:pPr>
      <w:rPr>
        <w:rFonts w:ascii="Arial" w:hAnsi="Arial" w:cs="Times New Roman" w:hint="default"/>
        <w:b w:val="0"/>
        <w:i w:val="0"/>
        <w:sz w:val="22"/>
      </w:rPr>
    </w:lvl>
    <w:lvl w:ilvl="4">
      <w:start w:val="1"/>
      <w:numFmt w:val="bullet"/>
      <w:pStyle w:val="Nexus-Lev5DashList"/>
      <w:suff w:val="space"/>
      <w:lvlText w:val="–"/>
      <w:lvlJc w:val="left"/>
      <w:pPr>
        <w:ind w:left="360" w:firstLine="1512"/>
      </w:pPr>
      <w:rPr>
        <w:rFonts w:ascii="Arial" w:hAnsi="Arial" w:cs="Times New Roman" w:hint="default"/>
      </w:rPr>
    </w:lvl>
    <w:lvl w:ilvl="5">
      <w:start w:val="1"/>
      <w:numFmt w:val="bullet"/>
      <w:pStyle w:val="Nexus-Lev6DashList"/>
      <w:suff w:val="space"/>
      <w:lvlText w:val="–"/>
      <w:lvlJc w:val="left"/>
      <w:pPr>
        <w:ind w:left="360" w:firstLine="1800"/>
      </w:pPr>
      <w:rPr>
        <w:rFonts w:ascii="Arial" w:hAnsi="Arial" w:cs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ind w:left="360" w:firstLine="2160"/>
      </w:pPr>
    </w:lvl>
    <w:lvl w:ilvl="7">
      <w:start w:val="1"/>
      <w:numFmt w:val="none"/>
      <w:lvlText w:val=""/>
      <w:lvlJc w:val="left"/>
      <w:pPr>
        <w:ind w:left="360" w:firstLine="2160"/>
      </w:pPr>
    </w:lvl>
    <w:lvl w:ilvl="8">
      <w:start w:val="1"/>
      <w:numFmt w:val="none"/>
      <w:lvlText w:val=""/>
      <w:lvlJc w:val="left"/>
      <w:pPr>
        <w:ind w:left="360" w:firstLine="2160"/>
      </w:pPr>
    </w:lvl>
  </w:abstractNum>
  <w:abstractNum w:abstractNumId="2">
    <w:nsid w:val="28475B22"/>
    <w:multiLevelType w:val="hybridMultilevel"/>
    <w:tmpl w:val="26D087F8"/>
    <w:lvl w:ilvl="0" w:tplc="43301596">
      <w:start w:val="1"/>
      <w:numFmt w:val="decimal"/>
      <w:lvlText w:val="%1."/>
      <w:lvlJc w:val="left"/>
      <w:pPr>
        <w:ind w:left="1260" w:hanging="360"/>
      </w:pPr>
      <w:rPr>
        <w:rFonts w:ascii="Arial" w:eastAsiaTheme="minorHAnsi" w:hAnsi="Arial" w:cs="Arial"/>
      </w:rPr>
    </w:lvl>
    <w:lvl w:ilvl="1" w:tplc="9C34E808">
      <w:start w:val="1"/>
      <w:numFmt w:val="lowerLetter"/>
      <w:pStyle w:val="2ndLevel"/>
      <w:lvlText w:val="%2."/>
      <w:lvlJc w:val="left"/>
      <w:pPr>
        <w:ind w:left="1980" w:hanging="360"/>
      </w:pPr>
    </w:lvl>
    <w:lvl w:ilvl="2" w:tplc="FFFAA570" w:tentative="1">
      <w:start w:val="1"/>
      <w:numFmt w:val="lowerRoman"/>
      <w:lvlText w:val="%3."/>
      <w:lvlJc w:val="right"/>
      <w:pPr>
        <w:ind w:left="2700" w:hanging="180"/>
      </w:pPr>
    </w:lvl>
    <w:lvl w:ilvl="3" w:tplc="428A3EA8" w:tentative="1">
      <w:start w:val="1"/>
      <w:numFmt w:val="decimal"/>
      <w:lvlText w:val="%4."/>
      <w:lvlJc w:val="left"/>
      <w:pPr>
        <w:ind w:left="3420" w:hanging="360"/>
      </w:pPr>
    </w:lvl>
    <w:lvl w:ilvl="4" w:tplc="0BC2925A" w:tentative="1">
      <w:start w:val="1"/>
      <w:numFmt w:val="lowerLetter"/>
      <w:lvlText w:val="%5."/>
      <w:lvlJc w:val="left"/>
      <w:pPr>
        <w:ind w:left="4140" w:hanging="360"/>
      </w:pPr>
    </w:lvl>
    <w:lvl w:ilvl="5" w:tplc="FBA81DF4" w:tentative="1">
      <w:start w:val="1"/>
      <w:numFmt w:val="lowerRoman"/>
      <w:lvlText w:val="%6."/>
      <w:lvlJc w:val="right"/>
      <w:pPr>
        <w:ind w:left="4860" w:hanging="180"/>
      </w:pPr>
    </w:lvl>
    <w:lvl w:ilvl="6" w:tplc="6B4CB0B2" w:tentative="1">
      <w:start w:val="1"/>
      <w:numFmt w:val="decimal"/>
      <w:lvlText w:val="%7."/>
      <w:lvlJc w:val="left"/>
      <w:pPr>
        <w:ind w:left="5580" w:hanging="360"/>
      </w:pPr>
    </w:lvl>
    <w:lvl w:ilvl="7" w:tplc="0DAE234E" w:tentative="1">
      <w:start w:val="1"/>
      <w:numFmt w:val="lowerLetter"/>
      <w:lvlText w:val="%8."/>
      <w:lvlJc w:val="left"/>
      <w:pPr>
        <w:ind w:left="6300" w:hanging="360"/>
      </w:pPr>
    </w:lvl>
    <w:lvl w:ilvl="8" w:tplc="E1B4653C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B5E37B0"/>
    <w:multiLevelType w:val="hybridMultilevel"/>
    <w:tmpl w:val="304E7658"/>
    <w:lvl w:ilvl="0" w:tplc="37F636B4">
      <w:start w:val="1"/>
      <w:numFmt w:val="bullet"/>
      <w:pStyle w:val="LZHPEndashbullets10pt"/>
      <w:lvlText w:val="–"/>
      <w:lvlJc w:val="left"/>
      <w:pPr>
        <w:ind w:left="907" w:hanging="360"/>
      </w:pPr>
      <w:rPr>
        <w:rFonts w:ascii="Futura Bk" w:hAnsi="Futura Bk" w:hint="default"/>
      </w:rPr>
    </w:lvl>
    <w:lvl w:ilvl="1" w:tplc="0AD62200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A9C0970C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39980D48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FE96897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BC56A500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9670BBF4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18248160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A8CE7F72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426308D0"/>
    <w:multiLevelType w:val="hybridMultilevel"/>
    <w:tmpl w:val="373A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52629"/>
    <w:multiLevelType w:val="hybridMultilevel"/>
    <w:tmpl w:val="DAE885BC"/>
    <w:lvl w:ilvl="0" w:tplc="08090001">
      <w:numFmt w:val="bullet"/>
      <w:pStyle w:val="HPEndashbullets10pt"/>
      <w:lvlText w:val="–"/>
      <w:lvlJc w:val="left"/>
      <w:pPr>
        <w:tabs>
          <w:tab w:val="num" w:pos="547"/>
        </w:tabs>
        <w:ind w:left="374" w:hanging="187"/>
      </w:pPr>
      <w:rPr>
        <w:rFonts w:ascii="Futura Bk" w:eastAsia="Times New Roman" w:hAnsi="Futura Bk" w:cs="Times New Roman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6">
    <w:nsid w:val="4D0E48C5"/>
    <w:multiLevelType w:val="hybridMultilevel"/>
    <w:tmpl w:val="E546340A"/>
    <w:lvl w:ilvl="0" w:tplc="4009000F">
      <w:start w:val="1"/>
      <w:numFmt w:val="decimal"/>
      <w:pStyle w:val="Style1"/>
      <w:lvlText w:val="5.2.%1."/>
      <w:lvlJc w:val="left"/>
      <w:pPr>
        <w:ind w:left="908" w:hanging="360"/>
      </w:pPr>
      <w:rPr>
        <w:rFonts w:ascii="Arial Bold" w:hAnsi="Arial Bold" w:hint="default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8" w:hanging="360"/>
      </w:pPr>
    </w:lvl>
    <w:lvl w:ilvl="2" w:tplc="4009001B" w:tentative="1">
      <w:start w:val="1"/>
      <w:numFmt w:val="lowerRoman"/>
      <w:lvlText w:val="%3."/>
      <w:lvlJc w:val="right"/>
      <w:pPr>
        <w:ind w:left="2348" w:hanging="180"/>
      </w:pPr>
    </w:lvl>
    <w:lvl w:ilvl="3" w:tplc="4009000F" w:tentative="1">
      <w:start w:val="1"/>
      <w:numFmt w:val="decimal"/>
      <w:lvlText w:val="%4."/>
      <w:lvlJc w:val="left"/>
      <w:pPr>
        <w:ind w:left="3068" w:hanging="360"/>
      </w:pPr>
    </w:lvl>
    <w:lvl w:ilvl="4" w:tplc="40090019" w:tentative="1">
      <w:start w:val="1"/>
      <w:numFmt w:val="lowerLetter"/>
      <w:lvlText w:val="%5."/>
      <w:lvlJc w:val="left"/>
      <w:pPr>
        <w:ind w:left="3788" w:hanging="360"/>
      </w:pPr>
    </w:lvl>
    <w:lvl w:ilvl="5" w:tplc="4009001B" w:tentative="1">
      <w:start w:val="1"/>
      <w:numFmt w:val="lowerRoman"/>
      <w:lvlText w:val="%6."/>
      <w:lvlJc w:val="right"/>
      <w:pPr>
        <w:ind w:left="4508" w:hanging="180"/>
      </w:pPr>
    </w:lvl>
    <w:lvl w:ilvl="6" w:tplc="4009000F" w:tentative="1">
      <w:start w:val="1"/>
      <w:numFmt w:val="decimal"/>
      <w:lvlText w:val="%7."/>
      <w:lvlJc w:val="left"/>
      <w:pPr>
        <w:ind w:left="5228" w:hanging="360"/>
      </w:pPr>
    </w:lvl>
    <w:lvl w:ilvl="7" w:tplc="40090019" w:tentative="1">
      <w:start w:val="1"/>
      <w:numFmt w:val="lowerLetter"/>
      <w:lvlText w:val="%8."/>
      <w:lvlJc w:val="left"/>
      <w:pPr>
        <w:ind w:left="5948" w:hanging="360"/>
      </w:pPr>
    </w:lvl>
    <w:lvl w:ilvl="8" w:tplc="40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7">
    <w:nsid w:val="53A10FB5"/>
    <w:multiLevelType w:val="hybridMultilevel"/>
    <w:tmpl w:val="91D64B94"/>
    <w:lvl w:ilvl="0" w:tplc="4009000F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288" w:hanging="288"/>
      </w:pPr>
      <w:rPr>
        <w:rFonts w:ascii="Futura Bk" w:hAnsi="Futura Bk" w:hint="default"/>
        <w:sz w:val="20"/>
        <w:szCs w:val="20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437940"/>
    <w:multiLevelType w:val="multilevel"/>
    <w:tmpl w:val="C9543C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  <w:b/>
        <w:sz w:val="28"/>
        <w:szCs w:val="28"/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ttachedTemplate r:id="rId1"/>
  <w:linkStyles/>
  <w:stylePaneFormatFilter w:val="3F01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a0NDO1MDMxNrY0NzAytTRR0lEKTi0uzszPAykwMq0FAPO64+EtAAAA"/>
  </w:docVars>
  <w:rsids>
    <w:rsidRoot w:val="006F10FE"/>
    <w:rsid w:val="00000B99"/>
    <w:rsid w:val="000010FE"/>
    <w:rsid w:val="00001529"/>
    <w:rsid w:val="000016F3"/>
    <w:rsid w:val="00002393"/>
    <w:rsid w:val="00002A1E"/>
    <w:rsid w:val="0000380F"/>
    <w:rsid w:val="00004B42"/>
    <w:rsid w:val="00004D61"/>
    <w:rsid w:val="00004EDD"/>
    <w:rsid w:val="000052CC"/>
    <w:rsid w:val="00005E4F"/>
    <w:rsid w:val="0000665E"/>
    <w:rsid w:val="00006C2B"/>
    <w:rsid w:val="00007032"/>
    <w:rsid w:val="00007290"/>
    <w:rsid w:val="000078CD"/>
    <w:rsid w:val="00007A3A"/>
    <w:rsid w:val="00007E35"/>
    <w:rsid w:val="00010EDC"/>
    <w:rsid w:val="00010EE7"/>
    <w:rsid w:val="00011449"/>
    <w:rsid w:val="000124B3"/>
    <w:rsid w:val="00013466"/>
    <w:rsid w:val="00013A8A"/>
    <w:rsid w:val="000145F4"/>
    <w:rsid w:val="00014B5C"/>
    <w:rsid w:val="00014D1B"/>
    <w:rsid w:val="000150E9"/>
    <w:rsid w:val="00015317"/>
    <w:rsid w:val="0001572C"/>
    <w:rsid w:val="0001641E"/>
    <w:rsid w:val="00016A7D"/>
    <w:rsid w:val="00017562"/>
    <w:rsid w:val="00021045"/>
    <w:rsid w:val="00023DD2"/>
    <w:rsid w:val="00024C7C"/>
    <w:rsid w:val="00025158"/>
    <w:rsid w:val="0002523A"/>
    <w:rsid w:val="0002583A"/>
    <w:rsid w:val="00025F32"/>
    <w:rsid w:val="000266A2"/>
    <w:rsid w:val="00030624"/>
    <w:rsid w:val="00030AF4"/>
    <w:rsid w:val="000313D8"/>
    <w:rsid w:val="00032C19"/>
    <w:rsid w:val="00032D86"/>
    <w:rsid w:val="0003326B"/>
    <w:rsid w:val="000345DF"/>
    <w:rsid w:val="000354DA"/>
    <w:rsid w:val="000354E5"/>
    <w:rsid w:val="00035580"/>
    <w:rsid w:val="000366D5"/>
    <w:rsid w:val="00037C38"/>
    <w:rsid w:val="00040F11"/>
    <w:rsid w:val="000412CF"/>
    <w:rsid w:val="00042725"/>
    <w:rsid w:val="00042883"/>
    <w:rsid w:val="00042FD8"/>
    <w:rsid w:val="00043FA1"/>
    <w:rsid w:val="00044B7B"/>
    <w:rsid w:val="000452FD"/>
    <w:rsid w:val="00045B52"/>
    <w:rsid w:val="0004791C"/>
    <w:rsid w:val="0004797F"/>
    <w:rsid w:val="000504F3"/>
    <w:rsid w:val="00050649"/>
    <w:rsid w:val="00050A94"/>
    <w:rsid w:val="0005102D"/>
    <w:rsid w:val="0005152C"/>
    <w:rsid w:val="000516BA"/>
    <w:rsid w:val="00052103"/>
    <w:rsid w:val="0005253C"/>
    <w:rsid w:val="00052A40"/>
    <w:rsid w:val="00053940"/>
    <w:rsid w:val="00053F3E"/>
    <w:rsid w:val="0005400A"/>
    <w:rsid w:val="0005590B"/>
    <w:rsid w:val="00055997"/>
    <w:rsid w:val="000569FE"/>
    <w:rsid w:val="00056B40"/>
    <w:rsid w:val="0005744A"/>
    <w:rsid w:val="00060097"/>
    <w:rsid w:val="000609D9"/>
    <w:rsid w:val="00060C18"/>
    <w:rsid w:val="00060DFD"/>
    <w:rsid w:val="00060F0D"/>
    <w:rsid w:val="0006284B"/>
    <w:rsid w:val="00063A73"/>
    <w:rsid w:val="000643DE"/>
    <w:rsid w:val="000646BA"/>
    <w:rsid w:val="00064B54"/>
    <w:rsid w:val="00064F13"/>
    <w:rsid w:val="00064FC6"/>
    <w:rsid w:val="000650C5"/>
    <w:rsid w:val="0006634C"/>
    <w:rsid w:val="00066568"/>
    <w:rsid w:val="0006698D"/>
    <w:rsid w:val="00066A0F"/>
    <w:rsid w:val="00067515"/>
    <w:rsid w:val="00067657"/>
    <w:rsid w:val="0006787C"/>
    <w:rsid w:val="00067BA0"/>
    <w:rsid w:val="00067C19"/>
    <w:rsid w:val="000701F6"/>
    <w:rsid w:val="00070D85"/>
    <w:rsid w:val="00071AC4"/>
    <w:rsid w:val="000721E6"/>
    <w:rsid w:val="000721F9"/>
    <w:rsid w:val="000727EE"/>
    <w:rsid w:val="000735D1"/>
    <w:rsid w:val="000735D9"/>
    <w:rsid w:val="00073B47"/>
    <w:rsid w:val="00073D72"/>
    <w:rsid w:val="00074972"/>
    <w:rsid w:val="00074C62"/>
    <w:rsid w:val="00075DE4"/>
    <w:rsid w:val="00076839"/>
    <w:rsid w:val="00077F63"/>
    <w:rsid w:val="000808EE"/>
    <w:rsid w:val="0008097A"/>
    <w:rsid w:val="00080B50"/>
    <w:rsid w:val="00081BD9"/>
    <w:rsid w:val="00082195"/>
    <w:rsid w:val="00083041"/>
    <w:rsid w:val="00083129"/>
    <w:rsid w:val="00084635"/>
    <w:rsid w:val="0008496D"/>
    <w:rsid w:val="00084ADA"/>
    <w:rsid w:val="000854A0"/>
    <w:rsid w:val="00086286"/>
    <w:rsid w:val="00086446"/>
    <w:rsid w:val="000868B5"/>
    <w:rsid w:val="000868F5"/>
    <w:rsid w:val="0008770A"/>
    <w:rsid w:val="00087B46"/>
    <w:rsid w:val="00090775"/>
    <w:rsid w:val="00090888"/>
    <w:rsid w:val="00090A3B"/>
    <w:rsid w:val="00090C0D"/>
    <w:rsid w:val="000913DC"/>
    <w:rsid w:val="0009155E"/>
    <w:rsid w:val="000919E8"/>
    <w:rsid w:val="000924FF"/>
    <w:rsid w:val="000934D2"/>
    <w:rsid w:val="00093B08"/>
    <w:rsid w:val="00094B80"/>
    <w:rsid w:val="0009587B"/>
    <w:rsid w:val="00095B5D"/>
    <w:rsid w:val="00095FEF"/>
    <w:rsid w:val="000965C0"/>
    <w:rsid w:val="00096BC7"/>
    <w:rsid w:val="000A0452"/>
    <w:rsid w:val="000A123C"/>
    <w:rsid w:val="000A1928"/>
    <w:rsid w:val="000A194D"/>
    <w:rsid w:val="000A1A9F"/>
    <w:rsid w:val="000A2449"/>
    <w:rsid w:val="000A2C08"/>
    <w:rsid w:val="000A39E3"/>
    <w:rsid w:val="000A41A2"/>
    <w:rsid w:val="000A4201"/>
    <w:rsid w:val="000A44CB"/>
    <w:rsid w:val="000A671C"/>
    <w:rsid w:val="000A6C77"/>
    <w:rsid w:val="000A7382"/>
    <w:rsid w:val="000A74CD"/>
    <w:rsid w:val="000B00E9"/>
    <w:rsid w:val="000B1748"/>
    <w:rsid w:val="000B35E4"/>
    <w:rsid w:val="000B3FDC"/>
    <w:rsid w:val="000B4035"/>
    <w:rsid w:val="000B6912"/>
    <w:rsid w:val="000B6BA5"/>
    <w:rsid w:val="000B7D69"/>
    <w:rsid w:val="000B7D6B"/>
    <w:rsid w:val="000C0041"/>
    <w:rsid w:val="000C06D4"/>
    <w:rsid w:val="000C0CD6"/>
    <w:rsid w:val="000C0EA5"/>
    <w:rsid w:val="000C20C6"/>
    <w:rsid w:val="000C300A"/>
    <w:rsid w:val="000C438C"/>
    <w:rsid w:val="000C5B18"/>
    <w:rsid w:val="000C629A"/>
    <w:rsid w:val="000C6EBF"/>
    <w:rsid w:val="000C772A"/>
    <w:rsid w:val="000D07D5"/>
    <w:rsid w:val="000D4D4F"/>
    <w:rsid w:val="000D5453"/>
    <w:rsid w:val="000D5B47"/>
    <w:rsid w:val="000D6372"/>
    <w:rsid w:val="000D63AA"/>
    <w:rsid w:val="000D64E5"/>
    <w:rsid w:val="000D6801"/>
    <w:rsid w:val="000D7021"/>
    <w:rsid w:val="000D719D"/>
    <w:rsid w:val="000D7961"/>
    <w:rsid w:val="000E0053"/>
    <w:rsid w:val="000E01E0"/>
    <w:rsid w:val="000E2263"/>
    <w:rsid w:val="000E41DD"/>
    <w:rsid w:val="000E4620"/>
    <w:rsid w:val="000E6EA7"/>
    <w:rsid w:val="000F085D"/>
    <w:rsid w:val="000F1604"/>
    <w:rsid w:val="000F17F7"/>
    <w:rsid w:val="000F1BB7"/>
    <w:rsid w:val="000F2B6E"/>
    <w:rsid w:val="000F35D0"/>
    <w:rsid w:val="000F4BD6"/>
    <w:rsid w:val="000F4C06"/>
    <w:rsid w:val="000F4DE5"/>
    <w:rsid w:val="000F5447"/>
    <w:rsid w:val="000F5E72"/>
    <w:rsid w:val="000F5FAB"/>
    <w:rsid w:val="000F7B05"/>
    <w:rsid w:val="001009C4"/>
    <w:rsid w:val="00101952"/>
    <w:rsid w:val="00101987"/>
    <w:rsid w:val="00103E47"/>
    <w:rsid w:val="00104294"/>
    <w:rsid w:val="00104AAD"/>
    <w:rsid w:val="00105DC7"/>
    <w:rsid w:val="00107067"/>
    <w:rsid w:val="00107082"/>
    <w:rsid w:val="00110DD9"/>
    <w:rsid w:val="00111330"/>
    <w:rsid w:val="00111443"/>
    <w:rsid w:val="001132E5"/>
    <w:rsid w:val="00115133"/>
    <w:rsid w:val="0011514D"/>
    <w:rsid w:val="00115653"/>
    <w:rsid w:val="0011597D"/>
    <w:rsid w:val="00116453"/>
    <w:rsid w:val="00116F4C"/>
    <w:rsid w:val="00117870"/>
    <w:rsid w:val="00117BB2"/>
    <w:rsid w:val="00117BBF"/>
    <w:rsid w:val="00117E66"/>
    <w:rsid w:val="0012004A"/>
    <w:rsid w:val="00120A9D"/>
    <w:rsid w:val="00120CA1"/>
    <w:rsid w:val="00121DB7"/>
    <w:rsid w:val="001222A5"/>
    <w:rsid w:val="00122FBE"/>
    <w:rsid w:val="00123004"/>
    <w:rsid w:val="00123FCB"/>
    <w:rsid w:val="00124FB4"/>
    <w:rsid w:val="0012526F"/>
    <w:rsid w:val="00125980"/>
    <w:rsid w:val="0012681B"/>
    <w:rsid w:val="00127362"/>
    <w:rsid w:val="00127760"/>
    <w:rsid w:val="00127B3D"/>
    <w:rsid w:val="0013017E"/>
    <w:rsid w:val="00130448"/>
    <w:rsid w:val="00130A6E"/>
    <w:rsid w:val="00131F61"/>
    <w:rsid w:val="00131F8E"/>
    <w:rsid w:val="00132709"/>
    <w:rsid w:val="00132A2B"/>
    <w:rsid w:val="00132F9A"/>
    <w:rsid w:val="00133038"/>
    <w:rsid w:val="0013458F"/>
    <w:rsid w:val="001353C0"/>
    <w:rsid w:val="0013589D"/>
    <w:rsid w:val="00135AE7"/>
    <w:rsid w:val="00135EEC"/>
    <w:rsid w:val="0013626B"/>
    <w:rsid w:val="0013688C"/>
    <w:rsid w:val="0013699D"/>
    <w:rsid w:val="00140130"/>
    <w:rsid w:val="001401DC"/>
    <w:rsid w:val="0014066C"/>
    <w:rsid w:val="00140874"/>
    <w:rsid w:val="0014181E"/>
    <w:rsid w:val="00141C63"/>
    <w:rsid w:val="00141EB3"/>
    <w:rsid w:val="00142E0F"/>
    <w:rsid w:val="0014359A"/>
    <w:rsid w:val="00143A46"/>
    <w:rsid w:val="00145C8D"/>
    <w:rsid w:val="00146C9E"/>
    <w:rsid w:val="001471BD"/>
    <w:rsid w:val="001471DA"/>
    <w:rsid w:val="00147A10"/>
    <w:rsid w:val="001519F5"/>
    <w:rsid w:val="00152456"/>
    <w:rsid w:val="001527CD"/>
    <w:rsid w:val="00152910"/>
    <w:rsid w:val="001538F7"/>
    <w:rsid w:val="001563A5"/>
    <w:rsid w:val="00156885"/>
    <w:rsid w:val="00156C94"/>
    <w:rsid w:val="001578CE"/>
    <w:rsid w:val="00160500"/>
    <w:rsid w:val="001605E0"/>
    <w:rsid w:val="001607CD"/>
    <w:rsid w:val="00160AF1"/>
    <w:rsid w:val="001610E2"/>
    <w:rsid w:val="00161384"/>
    <w:rsid w:val="001627F3"/>
    <w:rsid w:val="00162924"/>
    <w:rsid w:val="00166732"/>
    <w:rsid w:val="0016750F"/>
    <w:rsid w:val="00167CD4"/>
    <w:rsid w:val="00170138"/>
    <w:rsid w:val="00170F63"/>
    <w:rsid w:val="0017183B"/>
    <w:rsid w:val="00171D04"/>
    <w:rsid w:val="00171F53"/>
    <w:rsid w:val="0017204B"/>
    <w:rsid w:val="001739AD"/>
    <w:rsid w:val="00175092"/>
    <w:rsid w:val="001757B9"/>
    <w:rsid w:val="0017608E"/>
    <w:rsid w:val="001766F7"/>
    <w:rsid w:val="00177618"/>
    <w:rsid w:val="00177991"/>
    <w:rsid w:val="001801C2"/>
    <w:rsid w:val="0018057E"/>
    <w:rsid w:val="00180E39"/>
    <w:rsid w:val="00181DB5"/>
    <w:rsid w:val="00182F1A"/>
    <w:rsid w:val="001831FB"/>
    <w:rsid w:val="00183E96"/>
    <w:rsid w:val="001844F4"/>
    <w:rsid w:val="00184CC7"/>
    <w:rsid w:val="00184DB6"/>
    <w:rsid w:val="00185A31"/>
    <w:rsid w:val="0018661C"/>
    <w:rsid w:val="00187254"/>
    <w:rsid w:val="001874EB"/>
    <w:rsid w:val="0019009C"/>
    <w:rsid w:val="0019240E"/>
    <w:rsid w:val="00193B66"/>
    <w:rsid w:val="00194831"/>
    <w:rsid w:val="00195066"/>
    <w:rsid w:val="00195885"/>
    <w:rsid w:val="001958FE"/>
    <w:rsid w:val="0019689C"/>
    <w:rsid w:val="001A08A7"/>
    <w:rsid w:val="001A1C73"/>
    <w:rsid w:val="001A1D71"/>
    <w:rsid w:val="001A1F80"/>
    <w:rsid w:val="001A3C3D"/>
    <w:rsid w:val="001A5D42"/>
    <w:rsid w:val="001A6156"/>
    <w:rsid w:val="001A6BDF"/>
    <w:rsid w:val="001A7E45"/>
    <w:rsid w:val="001B1001"/>
    <w:rsid w:val="001B1D7E"/>
    <w:rsid w:val="001B25A5"/>
    <w:rsid w:val="001B3776"/>
    <w:rsid w:val="001B3B26"/>
    <w:rsid w:val="001B3C09"/>
    <w:rsid w:val="001B3C4D"/>
    <w:rsid w:val="001B46A5"/>
    <w:rsid w:val="001B5E10"/>
    <w:rsid w:val="001B695D"/>
    <w:rsid w:val="001B7785"/>
    <w:rsid w:val="001B7ACC"/>
    <w:rsid w:val="001C0756"/>
    <w:rsid w:val="001C2CC7"/>
    <w:rsid w:val="001C3AFF"/>
    <w:rsid w:val="001C4220"/>
    <w:rsid w:val="001C4788"/>
    <w:rsid w:val="001C56A8"/>
    <w:rsid w:val="001C5B9E"/>
    <w:rsid w:val="001C6620"/>
    <w:rsid w:val="001C67DB"/>
    <w:rsid w:val="001C7DCC"/>
    <w:rsid w:val="001C7DED"/>
    <w:rsid w:val="001C7F9E"/>
    <w:rsid w:val="001D0080"/>
    <w:rsid w:val="001D217D"/>
    <w:rsid w:val="001D24B9"/>
    <w:rsid w:val="001D2AAB"/>
    <w:rsid w:val="001D31B8"/>
    <w:rsid w:val="001D3D86"/>
    <w:rsid w:val="001D40AC"/>
    <w:rsid w:val="001D428B"/>
    <w:rsid w:val="001D48D1"/>
    <w:rsid w:val="001D58B2"/>
    <w:rsid w:val="001D61FC"/>
    <w:rsid w:val="001D7267"/>
    <w:rsid w:val="001D7953"/>
    <w:rsid w:val="001E021D"/>
    <w:rsid w:val="001E0842"/>
    <w:rsid w:val="001E0BC2"/>
    <w:rsid w:val="001E12C0"/>
    <w:rsid w:val="001E1380"/>
    <w:rsid w:val="001E1722"/>
    <w:rsid w:val="001E1BF3"/>
    <w:rsid w:val="001E1CC2"/>
    <w:rsid w:val="001E2B69"/>
    <w:rsid w:val="001E2CCF"/>
    <w:rsid w:val="001E350A"/>
    <w:rsid w:val="001E4E20"/>
    <w:rsid w:val="001E5C09"/>
    <w:rsid w:val="001E706E"/>
    <w:rsid w:val="001F2B51"/>
    <w:rsid w:val="001F3A42"/>
    <w:rsid w:val="001F5741"/>
    <w:rsid w:val="001F579F"/>
    <w:rsid w:val="001F5B2C"/>
    <w:rsid w:val="001F7413"/>
    <w:rsid w:val="001F755C"/>
    <w:rsid w:val="001F785D"/>
    <w:rsid w:val="001F7A28"/>
    <w:rsid w:val="002003FC"/>
    <w:rsid w:val="00200814"/>
    <w:rsid w:val="00201253"/>
    <w:rsid w:val="00201325"/>
    <w:rsid w:val="00201D94"/>
    <w:rsid w:val="002026A4"/>
    <w:rsid w:val="00202883"/>
    <w:rsid w:val="0020384C"/>
    <w:rsid w:val="00203AB2"/>
    <w:rsid w:val="00204417"/>
    <w:rsid w:val="0020450E"/>
    <w:rsid w:val="0020572F"/>
    <w:rsid w:val="0020640F"/>
    <w:rsid w:val="00207BDC"/>
    <w:rsid w:val="00207FBA"/>
    <w:rsid w:val="002106C7"/>
    <w:rsid w:val="002129B0"/>
    <w:rsid w:val="00212A10"/>
    <w:rsid w:val="002132F5"/>
    <w:rsid w:val="002133E5"/>
    <w:rsid w:val="00214E7B"/>
    <w:rsid w:val="002159FA"/>
    <w:rsid w:val="002164D5"/>
    <w:rsid w:val="0022067E"/>
    <w:rsid w:val="002209D5"/>
    <w:rsid w:val="00220C40"/>
    <w:rsid w:val="00221059"/>
    <w:rsid w:val="002219AC"/>
    <w:rsid w:val="00221EBC"/>
    <w:rsid w:val="00222970"/>
    <w:rsid w:val="00222D0F"/>
    <w:rsid w:val="00223A63"/>
    <w:rsid w:val="002251E9"/>
    <w:rsid w:val="0022705F"/>
    <w:rsid w:val="002277D9"/>
    <w:rsid w:val="00227864"/>
    <w:rsid w:val="00227BCA"/>
    <w:rsid w:val="0023028F"/>
    <w:rsid w:val="0023126B"/>
    <w:rsid w:val="002312B2"/>
    <w:rsid w:val="00231C35"/>
    <w:rsid w:val="00232C04"/>
    <w:rsid w:val="002333AD"/>
    <w:rsid w:val="002334A4"/>
    <w:rsid w:val="002339C9"/>
    <w:rsid w:val="0023409C"/>
    <w:rsid w:val="00234A50"/>
    <w:rsid w:val="00234DE2"/>
    <w:rsid w:val="002350BE"/>
    <w:rsid w:val="002357EF"/>
    <w:rsid w:val="00236B24"/>
    <w:rsid w:val="00236EFF"/>
    <w:rsid w:val="002375FE"/>
    <w:rsid w:val="00237614"/>
    <w:rsid w:val="00237C78"/>
    <w:rsid w:val="002403B1"/>
    <w:rsid w:val="002406B6"/>
    <w:rsid w:val="002408BD"/>
    <w:rsid w:val="00240D1B"/>
    <w:rsid w:val="0024133A"/>
    <w:rsid w:val="002416DE"/>
    <w:rsid w:val="002416FB"/>
    <w:rsid w:val="00241C68"/>
    <w:rsid w:val="002420C5"/>
    <w:rsid w:val="0024249A"/>
    <w:rsid w:val="00243197"/>
    <w:rsid w:val="00244AE6"/>
    <w:rsid w:val="00245C72"/>
    <w:rsid w:val="00246D5F"/>
    <w:rsid w:val="00246E9C"/>
    <w:rsid w:val="00247295"/>
    <w:rsid w:val="002511CE"/>
    <w:rsid w:val="00251358"/>
    <w:rsid w:val="002513A9"/>
    <w:rsid w:val="0025216A"/>
    <w:rsid w:val="0025243E"/>
    <w:rsid w:val="0025247B"/>
    <w:rsid w:val="0025274B"/>
    <w:rsid w:val="00253CCC"/>
    <w:rsid w:val="00253F73"/>
    <w:rsid w:val="00254328"/>
    <w:rsid w:val="00254B19"/>
    <w:rsid w:val="00255231"/>
    <w:rsid w:val="002558A3"/>
    <w:rsid w:val="00255D4A"/>
    <w:rsid w:val="00255E6A"/>
    <w:rsid w:val="00255E8F"/>
    <w:rsid w:val="002560F0"/>
    <w:rsid w:val="00256B0A"/>
    <w:rsid w:val="00256C1D"/>
    <w:rsid w:val="002607BC"/>
    <w:rsid w:val="002609E4"/>
    <w:rsid w:val="00260AC0"/>
    <w:rsid w:val="002615EF"/>
    <w:rsid w:val="0026197A"/>
    <w:rsid w:val="00262212"/>
    <w:rsid w:val="002652FA"/>
    <w:rsid w:val="002654FA"/>
    <w:rsid w:val="00266633"/>
    <w:rsid w:val="00266789"/>
    <w:rsid w:val="0027056E"/>
    <w:rsid w:val="00270D3A"/>
    <w:rsid w:val="00271457"/>
    <w:rsid w:val="0027166A"/>
    <w:rsid w:val="00271C0D"/>
    <w:rsid w:val="00273488"/>
    <w:rsid w:val="00273B39"/>
    <w:rsid w:val="002746B1"/>
    <w:rsid w:val="00274C60"/>
    <w:rsid w:val="00275D09"/>
    <w:rsid w:val="002763D6"/>
    <w:rsid w:val="002771FF"/>
    <w:rsid w:val="00277824"/>
    <w:rsid w:val="00280141"/>
    <w:rsid w:val="00280828"/>
    <w:rsid w:val="0028281E"/>
    <w:rsid w:val="00283A96"/>
    <w:rsid w:val="00283F44"/>
    <w:rsid w:val="00284552"/>
    <w:rsid w:val="00284813"/>
    <w:rsid w:val="00284A87"/>
    <w:rsid w:val="00285A53"/>
    <w:rsid w:val="00285BA6"/>
    <w:rsid w:val="00285C2B"/>
    <w:rsid w:val="00290A15"/>
    <w:rsid w:val="00291FCD"/>
    <w:rsid w:val="0029221B"/>
    <w:rsid w:val="002924D4"/>
    <w:rsid w:val="002927D7"/>
    <w:rsid w:val="00292D68"/>
    <w:rsid w:val="002934BB"/>
    <w:rsid w:val="00293708"/>
    <w:rsid w:val="0029590D"/>
    <w:rsid w:val="0029746D"/>
    <w:rsid w:val="002A028A"/>
    <w:rsid w:val="002A0B9A"/>
    <w:rsid w:val="002A136A"/>
    <w:rsid w:val="002A1565"/>
    <w:rsid w:val="002A307B"/>
    <w:rsid w:val="002A3932"/>
    <w:rsid w:val="002A50AE"/>
    <w:rsid w:val="002A52E9"/>
    <w:rsid w:val="002A5C45"/>
    <w:rsid w:val="002A6033"/>
    <w:rsid w:val="002A6A32"/>
    <w:rsid w:val="002A71BB"/>
    <w:rsid w:val="002B02B1"/>
    <w:rsid w:val="002B08B3"/>
    <w:rsid w:val="002B0A93"/>
    <w:rsid w:val="002B0AA6"/>
    <w:rsid w:val="002B0F76"/>
    <w:rsid w:val="002B137E"/>
    <w:rsid w:val="002B1390"/>
    <w:rsid w:val="002B271E"/>
    <w:rsid w:val="002B305C"/>
    <w:rsid w:val="002B53DA"/>
    <w:rsid w:val="002B565F"/>
    <w:rsid w:val="002B6352"/>
    <w:rsid w:val="002B7DF1"/>
    <w:rsid w:val="002C0085"/>
    <w:rsid w:val="002C04F8"/>
    <w:rsid w:val="002C097C"/>
    <w:rsid w:val="002C1953"/>
    <w:rsid w:val="002C1E9E"/>
    <w:rsid w:val="002C259D"/>
    <w:rsid w:val="002C296F"/>
    <w:rsid w:val="002C4A50"/>
    <w:rsid w:val="002C4FBC"/>
    <w:rsid w:val="002C5703"/>
    <w:rsid w:val="002C5B28"/>
    <w:rsid w:val="002C6887"/>
    <w:rsid w:val="002C691D"/>
    <w:rsid w:val="002C6980"/>
    <w:rsid w:val="002C7501"/>
    <w:rsid w:val="002C755E"/>
    <w:rsid w:val="002C7709"/>
    <w:rsid w:val="002C7995"/>
    <w:rsid w:val="002C7E55"/>
    <w:rsid w:val="002D064F"/>
    <w:rsid w:val="002D1477"/>
    <w:rsid w:val="002D2400"/>
    <w:rsid w:val="002D3D8F"/>
    <w:rsid w:val="002D3F84"/>
    <w:rsid w:val="002D42AB"/>
    <w:rsid w:val="002D5901"/>
    <w:rsid w:val="002D683A"/>
    <w:rsid w:val="002E0449"/>
    <w:rsid w:val="002E0A36"/>
    <w:rsid w:val="002E10B3"/>
    <w:rsid w:val="002E1F12"/>
    <w:rsid w:val="002E6BD4"/>
    <w:rsid w:val="002E71AA"/>
    <w:rsid w:val="002E739E"/>
    <w:rsid w:val="002E74D7"/>
    <w:rsid w:val="002E7F09"/>
    <w:rsid w:val="002F04D6"/>
    <w:rsid w:val="002F0C59"/>
    <w:rsid w:val="002F1358"/>
    <w:rsid w:val="002F1B35"/>
    <w:rsid w:val="002F1D12"/>
    <w:rsid w:val="002F24D7"/>
    <w:rsid w:val="002F2507"/>
    <w:rsid w:val="002F30B9"/>
    <w:rsid w:val="002F342C"/>
    <w:rsid w:val="002F352D"/>
    <w:rsid w:val="002F437B"/>
    <w:rsid w:val="002F4BF0"/>
    <w:rsid w:val="002F569B"/>
    <w:rsid w:val="002F5891"/>
    <w:rsid w:val="002F5CBF"/>
    <w:rsid w:val="002F7054"/>
    <w:rsid w:val="002F71B5"/>
    <w:rsid w:val="002F75D8"/>
    <w:rsid w:val="002F7E78"/>
    <w:rsid w:val="00300FB7"/>
    <w:rsid w:val="00301125"/>
    <w:rsid w:val="003012B9"/>
    <w:rsid w:val="00301F2D"/>
    <w:rsid w:val="00301FC2"/>
    <w:rsid w:val="0030275F"/>
    <w:rsid w:val="00303590"/>
    <w:rsid w:val="003035A4"/>
    <w:rsid w:val="003039A2"/>
    <w:rsid w:val="003046C2"/>
    <w:rsid w:val="00304B4B"/>
    <w:rsid w:val="00304C47"/>
    <w:rsid w:val="00305B07"/>
    <w:rsid w:val="00305EBB"/>
    <w:rsid w:val="00306099"/>
    <w:rsid w:val="0030625F"/>
    <w:rsid w:val="0030694E"/>
    <w:rsid w:val="003074A8"/>
    <w:rsid w:val="0030753A"/>
    <w:rsid w:val="0030758B"/>
    <w:rsid w:val="00307B52"/>
    <w:rsid w:val="00310247"/>
    <w:rsid w:val="00310E9B"/>
    <w:rsid w:val="003114C0"/>
    <w:rsid w:val="0031158F"/>
    <w:rsid w:val="003119B8"/>
    <w:rsid w:val="00311C63"/>
    <w:rsid w:val="00312203"/>
    <w:rsid w:val="00313B28"/>
    <w:rsid w:val="00313BC6"/>
    <w:rsid w:val="00315321"/>
    <w:rsid w:val="00315335"/>
    <w:rsid w:val="003156B9"/>
    <w:rsid w:val="003158F2"/>
    <w:rsid w:val="00316A4A"/>
    <w:rsid w:val="00317207"/>
    <w:rsid w:val="00320BDE"/>
    <w:rsid w:val="003212DF"/>
    <w:rsid w:val="00321893"/>
    <w:rsid w:val="00321B6C"/>
    <w:rsid w:val="003229E3"/>
    <w:rsid w:val="00322A7C"/>
    <w:rsid w:val="00323966"/>
    <w:rsid w:val="0032435F"/>
    <w:rsid w:val="00324B10"/>
    <w:rsid w:val="00325080"/>
    <w:rsid w:val="00325C1A"/>
    <w:rsid w:val="00326827"/>
    <w:rsid w:val="00326910"/>
    <w:rsid w:val="00326F2D"/>
    <w:rsid w:val="00326F3C"/>
    <w:rsid w:val="00327EB7"/>
    <w:rsid w:val="003311C8"/>
    <w:rsid w:val="0033120C"/>
    <w:rsid w:val="003315A7"/>
    <w:rsid w:val="0033172E"/>
    <w:rsid w:val="00331AAE"/>
    <w:rsid w:val="00332AA2"/>
    <w:rsid w:val="00332B86"/>
    <w:rsid w:val="003332FB"/>
    <w:rsid w:val="003345E5"/>
    <w:rsid w:val="00334B04"/>
    <w:rsid w:val="00334F38"/>
    <w:rsid w:val="0033681F"/>
    <w:rsid w:val="00337294"/>
    <w:rsid w:val="003379B1"/>
    <w:rsid w:val="00337BC9"/>
    <w:rsid w:val="00340E06"/>
    <w:rsid w:val="00341504"/>
    <w:rsid w:val="00341B2B"/>
    <w:rsid w:val="00341D77"/>
    <w:rsid w:val="003422AD"/>
    <w:rsid w:val="0034344B"/>
    <w:rsid w:val="003438C7"/>
    <w:rsid w:val="00344EED"/>
    <w:rsid w:val="003468C5"/>
    <w:rsid w:val="00346CE6"/>
    <w:rsid w:val="003501F5"/>
    <w:rsid w:val="0035064D"/>
    <w:rsid w:val="0035174B"/>
    <w:rsid w:val="00352193"/>
    <w:rsid w:val="00352564"/>
    <w:rsid w:val="003529CE"/>
    <w:rsid w:val="00353793"/>
    <w:rsid w:val="00354493"/>
    <w:rsid w:val="003546AC"/>
    <w:rsid w:val="00355436"/>
    <w:rsid w:val="00355A3F"/>
    <w:rsid w:val="00355F1D"/>
    <w:rsid w:val="003568D1"/>
    <w:rsid w:val="003577D9"/>
    <w:rsid w:val="0036053F"/>
    <w:rsid w:val="003608A6"/>
    <w:rsid w:val="00360EFD"/>
    <w:rsid w:val="003613F6"/>
    <w:rsid w:val="003617D0"/>
    <w:rsid w:val="00361A3E"/>
    <w:rsid w:val="00361B11"/>
    <w:rsid w:val="00362FB6"/>
    <w:rsid w:val="00363192"/>
    <w:rsid w:val="003636B2"/>
    <w:rsid w:val="00364263"/>
    <w:rsid w:val="00364AA1"/>
    <w:rsid w:val="003661D3"/>
    <w:rsid w:val="00367212"/>
    <w:rsid w:val="00367770"/>
    <w:rsid w:val="00367CDF"/>
    <w:rsid w:val="00370D0E"/>
    <w:rsid w:val="00371761"/>
    <w:rsid w:val="0037208B"/>
    <w:rsid w:val="00372B5B"/>
    <w:rsid w:val="0037407F"/>
    <w:rsid w:val="0037567D"/>
    <w:rsid w:val="00375C19"/>
    <w:rsid w:val="00375F3E"/>
    <w:rsid w:val="00376C2B"/>
    <w:rsid w:val="003771E3"/>
    <w:rsid w:val="00377C97"/>
    <w:rsid w:val="003805E8"/>
    <w:rsid w:val="003813D9"/>
    <w:rsid w:val="00382127"/>
    <w:rsid w:val="00383BF4"/>
    <w:rsid w:val="003847E4"/>
    <w:rsid w:val="003864AC"/>
    <w:rsid w:val="00386893"/>
    <w:rsid w:val="003877EA"/>
    <w:rsid w:val="003914F9"/>
    <w:rsid w:val="0039241B"/>
    <w:rsid w:val="00392445"/>
    <w:rsid w:val="00392966"/>
    <w:rsid w:val="00393A20"/>
    <w:rsid w:val="00393F85"/>
    <w:rsid w:val="003948A5"/>
    <w:rsid w:val="00395CDA"/>
    <w:rsid w:val="00397281"/>
    <w:rsid w:val="003A0068"/>
    <w:rsid w:val="003A02CE"/>
    <w:rsid w:val="003A084D"/>
    <w:rsid w:val="003A1B99"/>
    <w:rsid w:val="003A1F49"/>
    <w:rsid w:val="003A28BA"/>
    <w:rsid w:val="003A3218"/>
    <w:rsid w:val="003A4021"/>
    <w:rsid w:val="003A4313"/>
    <w:rsid w:val="003A46DD"/>
    <w:rsid w:val="003A4AE9"/>
    <w:rsid w:val="003A5DF7"/>
    <w:rsid w:val="003A65C1"/>
    <w:rsid w:val="003A691D"/>
    <w:rsid w:val="003A710D"/>
    <w:rsid w:val="003A71BA"/>
    <w:rsid w:val="003A73B9"/>
    <w:rsid w:val="003A7ACD"/>
    <w:rsid w:val="003B0531"/>
    <w:rsid w:val="003B0A6D"/>
    <w:rsid w:val="003B109D"/>
    <w:rsid w:val="003B1AAE"/>
    <w:rsid w:val="003B1ABE"/>
    <w:rsid w:val="003B244B"/>
    <w:rsid w:val="003B25E6"/>
    <w:rsid w:val="003B26A5"/>
    <w:rsid w:val="003B28C2"/>
    <w:rsid w:val="003B2C19"/>
    <w:rsid w:val="003B31ED"/>
    <w:rsid w:val="003B387E"/>
    <w:rsid w:val="003B5566"/>
    <w:rsid w:val="003B55BA"/>
    <w:rsid w:val="003B6064"/>
    <w:rsid w:val="003B666C"/>
    <w:rsid w:val="003B69F4"/>
    <w:rsid w:val="003B7680"/>
    <w:rsid w:val="003B7E40"/>
    <w:rsid w:val="003C0DB0"/>
    <w:rsid w:val="003C147B"/>
    <w:rsid w:val="003C16A8"/>
    <w:rsid w:val="003C207E"/>
    <w:rsid w:val="003C23FF"/>
    <w:rsid w:val="003C3B27"/>
    <w:rsid w:val="003C4C59"/>
    <w:rsid w:val="003C5384"/>
    <w:rsid w:val="003C6098"/>
    <w:rsid w:val="003C655E"/>
    <w:rsid w:val="003C668D"/>
    <w:rsid w:val="003C6B04"/>
    <w:rsid w:val="003C6D31"/>
    <w:rsid w:val="003C6FAA"/>
    <w:rsid w:val="003C7192"/>
    <w:rsid w:val="003C7736"/>
    <w:rsid w:val="003D10DC"/>
    <w:rsid w:val="003D28F2"/>
    <w:rsid w:val="003D2B3D"/>
    <w:rsid w:val="003D456B"/>
    <w:rsid w:val="003D57F0"/>
    <w:rsid w:val="003D5899"/>
    <w:rsid w:val="003D5AC7"/>
    <w:rsid w:val="003D6582"/>
    <w:rsid w:val="003D6FC1"/>
    <w:rsid w:val="003E0518"/>
    <w:rsid w:val="003E0852"/>
    <w:rsid w:val="003E253B"/>
    <w:rsid w:val="003E2746"/>
    <w:rsid w:val="003E2847"/>
    <w:rsid w:val="003E2A74"/>
    <w:rsid w:val="003E2D2F"/>
    <w:rsid w:val="003E38A1"/>
    <w:rsid w:val="003E47DA"/>
    <w:rsid w:val="003E4AAB"/>
    <w:rsid w:val="003E4B69"/>
    <w:rsid w:val="003E525C"/>
    <w:rsid w:val="003E550B"/>
    <w:rsid w:val="003E573F"/>
    <w:rsid w:val="003E5851"/>
    <w:rsid w:val="003E63D0"/>
    <w:rsid w:val="003E6F73"/>
    <w:rsid w:val="003E7278"/>
    <w:rsid w:val="003E7FE1"/>
    <w:rsid w:val="003F0838"/>
    <w:rsid w:val="003F1EAD"/>
    <w:rsid w:val="003F26B5"/>
    <w:rsid w:val="003F2E9B"/>
    <w:rsid w:val="003F5665"/>
    <w:rsid w:val="003F5D7E"/>
    <w:rsid w:val="003F6065"/>
    <w:rsid w:val="003F63D6"/>
    <w:rsid w:val="003F686C"/>
    <w:rsid w:val="003F6B99"/>
    <w:rsid w:val="003F6EB3"/>
    <w:rsid w:val="003F6F04"/>
    <w:rsid w:val="003F719E"/>
    <w:rsid w:val="003F7451"/>
    <w:rsid w:val="003F7F48"/>
    <w:rsid w:val="004022F5"/>
    <w:rsid w:val="00402708"/>
    <w:rsid w:val="00404A1A"/>
    <w:rsid w:val="00404D2B"/>
    <w:rsid w:val="00405E84"/>
    <w:rsid w:val="00406BB7"/>
    <w:rsid w:val="00407744"/>
    <w:rsid w:val="00407943"/>
    <w:rsid w:val="00407E1B"/>
    <w:rsid w:val="004106F3"/>
    <w:rsid w:val="00410C0B"/>
    <w:rsid w:val="00411B7A"/>
    <w:rsid w:val="00411FBE"/>
    <w:rsid w:val="00412084"/>
    <w:rsid w:val="004125EA"/>
    <w:rsid w:val="0041295B"/>
    <w:rsid w:val="00414F14"/>
    <w:rsid w:val="004150D2"/>
    <w:rsid w:val="00415A3B"/>
    <w:rsid w:val="004170AA"/>
    <w:rsid w:val="00417460"/>
    <w:rsid w:val="004209C8"/>
    <w:rsid w:val="00421146"/>
    <w:rsid w:val="00421475"/>
    <w:rsid w:val="00421770"/>
    <w:rsid w:val="004227B3"/>
    <w:rsid w:val="00423489"/>
    <w:rsid w:val="004244DF"/>
    <w:rsid w:val="00424715"/>
    <w:rsid w:val="00424D16"/>
    <w:rsid w:val="0042543A"/>
    <w:rsid w:val="004255C7"/>
    <w:rsid w:val="00426F28"/>
    <w:rsid w:val="00427509"/>
    <w:rsid w:val="00430306"/>
    <w:rsid w:val="00431673"/>
    <w:rsid w:val="00431B97"/>
    <w:rsid w:val="00431EB9"/>
    <w:rsid w:val="00432262"/>
    <w:rsid w:val="004331DE"/>
    <w:rsid w:val="004347CE"/>
    <w:rsid w:val="00434F8A"/>
    <w:rsid w:val="0043642E"/>
    <w:rsid w:val="00436873"/>
    <w:rsid w:val="0044026D"/>
    <w:rsid w:val="004403B9"/>
    <w:rsid w:val="0044047C"/>
    <w:rsid w:val="00441FD9"/>
    <w:rsid w:val="0044254D"/>
    <w:rsid w:val="00442912"/>
    <w:rsid w:val="00442EE7"/>
    <w:rsid w:val="00443415"/>
    <w:rsid w:val="0044348B"/>
    <w:rsid w:val="004435B2"/>
    <w:rsid w:val="00444C8B"/>
    <w:rsid w:val="00444E95"/>
    <w:rsid w:val="00445136"/>
    <w:rsid w:val="00445711"/>
    <w:rsid w:val="00445C38"/>
    <w:rsid w:val="004466FA"/>
    <w:rsid w:val="00446C7C"/>
    <w:rsid w:val="00447071"/>
    <w:rsid w:val="00450367"/>
    <w:rsid w:val="0045087B"/>
    <w:rsid w:val="004518D1"/>
    <w:rsid w:val="004519AE"/>
    <w:rsid w:val="00454837"/>
    <w:rsid w:val="00455B31"/>
    <w:rsid w:val="004564A5"/>
    <w:rsid w:val="0045679F"/>
    <w:rsid w:val="0046049C"/>
    <w:rsid w:val="00461016"/>
    <w:rsid w:val="00461548"/>
    <w:rsid w:val="00461D69"/>
    <w:rsid w:val="00462310"/>
    <w:rsid w:val="0046286D"/>
    <w:rsid w:val="004630D9"/>
    <w:rsid w:val="00463493"/>
    <w:rsid w:val="00464574"/>
    <w:rsid w:val="00465175"/>
    <w:rsid w:val="00465964"/>
    <w:rsid w:val="00466824"/>
    <w:rsid w:val="00470094"/>
    <w:rsid w:val="00470A11"/>
    <w:rsid w:val="00470E3E"/>
    <w:rsid w:val="004711A2"/>
    <w:rsid w:val="00471C31"/>
    <w:rsid w:val="004726B1"/>
    <w:rsid w:val="004728B1"/>
    <w:rsid w:val="00472D54"/>
    <w:rsid w:val="00474A15"/>
    <w:rsid w:val="00474CE1"/>
    <w:rsid w:val="00475350"/>
    <w:rsid w:val="00475FF7"/>
    <w:rsid w:val="00476958"/>
    <w:rsid w:val="00477CB1"/>
    <w:rsid w:val="004801DA"/>
    <w:rsid w:val="00482B24"/>
    <w:rsid w:val="004834A1"/>
    <w:rsid w:val="00484387"/>
    <w:rsid w:val="00486290"/>
    <w:rsid w:val="00487AEC"/>
    <w:rsid w:val="00490D69"/>
    <w:rsid w:val="00491573"/>
    <w:rsid w:val="00492D49"/>
    <w:rsid w:val="00494789"/>
    <w:rsid w:val="00495777"/>
    <w:rsid w:val="00496972"/>
    <w:rsid w:val="00497080"/>
    <w:rsid w:val="00497300"/>
    <w:rsid w:val="00497867"/>
    <w:rsid w:val="004A074B"/>
    <w:rsid w:val="004A1AE6"/>
    <w:rsid w:val="004A1B5E"/>
    <w:rsid w:val="004A2BEE"/>
    <w:rsid w:val="004A2D79"/>
    <w:rsid w:val="004A31FC"/>
    <w:rsid w:val="004A3C25"/>
    <w:rsid w:val="004A3C36"/>
    <w:rsid w:val="004A421D"/>
    <w:rsid w:val="004A5583"/>
    <w:rsid w:val="004A61CA"/>
    <w:rsid w:val="004A65C6"/>
    <w:rsid w:val="004A7413"/>
    <w:rsid w:val="004B01B5"/>
    <w:rsid w:val="004B0463"/>
    <w:rsid w:val="004B0BF6"/>
    <w:rsid w:val="004B22B4"/>
    <w:rsid w:val="004B275D"/>
    <w:rsid w:val="004B2C3F"/>
    <w:rsid w:val="004B2EB6"/>
    <w:rsid w:val="004B3103"/>
    <w:rsid w:val="004B4702"/>
    <w:rsid w:val="004B48D0"/>
    <w:rsid w:val="004B4CE9"/>
    <w:rsid w:val="004B52E2"/>
    <w:rsid w:val="004B6EA4"/>
    <w:rsid w:val="004B705C"/>
    <w:rsid w:val="004B7B7E"/>
    <w:rsid w:val="004C1990"/>
    <w:rsid w:val="004C1EF9"/>
    <w:rsid w:val="004C2434"/>
    <w:rsid w:val="004C30AB"/>
    <w:rsid w:val="004C3919"/>
    <w:rsid w:val="004C4850"/>
    <w:rsid w:val="004C5350"/>
    <w:rsid w:val="004C54F0"/>
    <w:rsid w:val="004C6D2A"/>
    <w:rsid w:val="004C7049"/>
    <w:rsid w:val="004C721D"/>
    <w:rsid w:val="004D0B7E"/>
    <w:rsid w:val="004D1097"/>
    <w:rsid w:val="004D1300"/>
    <w:rsid w:val="004D13BF"/>
    <w:rsid w:val="004D17DF"/>
    <w:rsid w:val="004D1BB6"/>
    <w:rsid w:val="004D20BA"/>
    <w:rsid w:val="004D215F"/>
    <w:rsid w:val="004D2416"/>
    <w:rsid w:val="004D27CE"/>
    <w:rsid w:val="004D2A0E"/>
    <w:rsid w:val="004D2BDD"/>
    <w:rsid w:val="004D2EEC"/>
    <w:rsid w:val="004D33B6"/>
    <w:rsid w:val="004D438F"/>
    <w:rsid w:val="004D5CB0"/>
    <w:rsid w:val="004D6323"/>
    <w:rsid w:val="004E08B3"/>
    <w:rsid w:val="004E08D7"/>
    <w:rsid w:val="004E1A16"/>
    <w:rsid w:val="004E1AF7"/>
    <w:rsid w:val="004E2ED5"/>
    <w:rsid w:val="004E40F7"/>
    <w:rsid w:val="004E4429"/>
    <w:rsid w:val="004E4C81"/>
    <w:rsid w:val="004E5684"/>
    <w:rsid w:val="004E5BD4"/>
    <w:rsid w:val="004E5CF2"/>
    <w:rsid w:val="004E686D"/>
    <w:rsid w:val="004E7070"/>
    <w:rsid w:val="004E70B7"/>
    <w:rsid w:val="004E7A2A"/>
    <w:rsid w:val="004F0321"/>
    <w:rsid w:val="004F309D"/>
    <w:rsid w:val="004F3BDB"/>
    <w:rsid w:val="004F3FF6"/>
    <w:rsid w:val="004F45BE"/>
    <w:rsid w:val="004F494D"/>
    <w:rsid w:val="004F549D"/>
    <w:rsid w:val="004F58AE"/>
    <w:rsid w:val="004F5935"/>
    <w:rsid w:val="004F6933"/>
    <w:rsid w:val="004F7834"/>
    <w:rsid w:val="005000E0"/>
    <w:rsid w:val="00501153"/>
    <w:rsid w:val="00502470"/>
    <w:rsid w:val="00502C7E"/>
    <w:rsid w:val="005033CC"/>
    <w:rsid w:val="00503CA0"/>
    <w:rsid w:val="00505110"/>
    <w:rsid w:val="00506271"/>
    <w:rsid w:val="00507770"/>
    <w:rsid w:val="005079D2"/>
    <w:rsid w:val="00507BA9"/>
    <w:rsid w:val="00510241"/>
    <w:rsid w:val="00510BFF"/>
    <w:rsid w:val="00510D5B"/>
    <w:rsid w:val="00510FAF"/>
    <w:rsid w:val="0051108B"/>
    <w:rsid w:val="00511551"/>
    <w:rsid w:val="00511D35"/>
    <w:rsid w:val="00511E1B"/>
    <w:rsid w:val="00512448"/>
    <w:rsid w:val="0051257D"/>
    <w:rsid w:val="0051274F"/>
    <w:rsid w:val="0051325D"/>
    <w:rsid w:val="00513529"/>
    <w:rsid w:val="00513B7D"/>
    <w:rsid w:val="00514A4F"/>
    <w:rsid w:val="00514A61"/>
    <w:rsid w:val="00514C97"/>
    <w:rsid w:val="00515BBF"/>
    <w:rsid w:val="00516EEA"/>
    <w:rsid w:val="00516F3D"/>
    <w:rsid w:val="005171EA"/>
    <w:rsid w:val="00520AD4"/>
    <w:rsid w:val="00521358"/>
    <w:rsid w:val="00521CB3"/>
    <w:rsid w:val="00521CDD"/>
    <w:rsid w:val="005225F2"/>
    <w:rsid w:val="00522EF2"/>
    <w:rsid w:val="00523685"/>
    <w:rsid w:val="005262EF"/>
    <w:rsid w:val="00527189"/>
    <w:rsid w:val="00531FA8"/>
    <w:rsid w:val="00532208"/>
    <w:rsid w:val="005323A0"/>
    <w:rsid w:val="00532FC4"/>
    <w:rsid w:val="005335E6"/>
    <w:rsid w:val="005338B3"/>
    <w:rsid w:val="005339C1"/>
    <w:rsid w:val="00534846"/>
    <w:rsid w:val="00535020"/>
    <w:rsid w:val="005354C6"/>
    <w:rsid w:val="00535AE3"/>
    <w:rsid w:val="0053615F"/>
    <w:rsid w:val="00537529"/>
    <w:rsid w:val="005375ED"/>
    <w:rsid w:val="00537938"/>
    <w:rsid w:val="0054028D"/>
    <w:rsid w:val="005404BC"/>
    <w:rsid w:val="00540590"/>
    <w:rsid w:val="005406AE"/>
    <w:rsid w:val="00540FA6"/>
    <w:rsid w:val="0054104B"/>
    <w:rsid w:val="00541366"/>
    <w:rsid w:val="00541548"/>
    <w:rsid w:val="0054182B"/>
    <w:rsid w:val="005421AE"/>
    <w:rsid w:val="00543FD4"/>
    <w:rsid w:val="0054455C"/>
    <w:rsid w:val="00547337"/>
    <w:rsid w:val="00551E43"/>
    <w:rsid w:val="00551FC8"/>
    <w:rsid w:val="005520CB"/>
    <w:rsid w:val="005520CF"/>
    <w:rsid w:val="00552DAF"/>
    <w:rsid w:val="005530FB"/>
    <w:rsid w:val="00554051"/>
    <w:rsid w:val="0055478F"/>
    <w:rsid w:val="00555813"/>
    <w:rsid w:val="005558B9"/>
    <w:rsid w:val="00555F1A"/>
    <w:rsid w:val="005563C6"/>
    <w:rsid w:val="005571C6"/>
    <w:rsid w:val="00557AE1"/>
    <w:rsid w:val="00560A10"/>
    <w:rsid w:val="00561F1A"/>
    <w:rsid w:val="00562130"/>
    <w:rsid w:val="0056389A"/>
    <w:rsid w:val="0056414A"/>
    <w:rsid w:val="00564237"/>
    <w:rsid w:val="00565099"/>
    <w:rsid w:val="005651E4"/>
    <w:rsid w:val="0056619A"/>
    <w:rsid w:val="0056642A"/>
    <w:rsid w:val="0056647C"/>
    <w:rsid w:val="00567245"/>
    <w:rsid w:val="00570095"/>
    <w:rsid w:val="00570C36"/>
    <w:rsid w:val="00571E6B"/>
    <w:rsid w:val="005727AC"/>
    <w:rsid w:val="00572B3D"/>
    <w:rsid w:val="00572ED2"/>
    <w:rsid w:val="005733DB"/>
    <w:rsid w:val="00573A44"/>
    <w:rsid w:val="00574EA7"/>
    <w:rsid w:val="0057571F"/>
    <w:rsid w:val="005772E9"/>
    <w:rsid w:val="00577B7F"/>
    <w:rsid w:val="00580374"/>
    <w:rsid w:val="0058067F"/>
    <w:rsid w:val="0058129B"/>
    <w:rsid w:val="00581743"/>
    <w:rsid w:val="0058187B"/>
    <w:rsid w:val="00581B4B"/>
    <w:rsid w:val="00581E87"/>
    <w:rsid w:val="00582CC7"/>
    <w:rsid w:val="005834CB"/>
    <w:rsid w:val="005834EE"/>
    <w:rsid w:val="00585609"/>
    <w:rsid w:val="0058569E"/>
    <w:rsid w:val="0058595B"/>
    <w:rsid w:val="00586073"/>
    <w:rsid w:val="00586572"/>
    <w:rsid w:val="00586BE4"/>
    <w:rsid w:val="005878F1"/>
    <w:rsid w:val="0059153F"/>
    <w:rsid w:val="005917E7"/>
    <w:rsid w:val="005918E1"/>
    <w:rsid w:val="00592360"/>
    <w:rsid w:val="00592C86"/>
    <w:rsid w:val="005939C7"/>
    <w:rsid w:val="00593A80"/>
    <w:rsid w:val="00593BFF"/>
    <w:rsid w:val="00593C0C"/>
    <w:rsid w:val="005940A2"/>
    <w:rsid w:val="00594C7C"/>
    <w:rsid w:val="0059505E"/>
    <w:rsid w:val="0059531F"/>
    <w:rsid w:val="00597E15"/>
    <w:rsid w:val="005A0385"/>
    <w:rsid w:val="005A0A6E"/>
    <w:rsid w:val="005A0B95"/>
    <w:rsid w:val="005A13DE"/>
    <w:rsid w:val="005A19FD"/>
    <w:rsid w:val="005A21B1"/>
    <w:rsid w:val="005A21CC"/>
    <w:rsid w:val="005A21DC"/>
    <w:rsid w:val="005A2F17"/>
    <w:rsid w:val="005A3609"/>
    <w:rsid w:val="005A360E"/>
    <w:rsid w:val="005A399E"/>
    <w:rsid w:val="005A3B23"/>
    <w:rsid w:val="005A3B8D"/>
    <w:rsid w:val="005A4FF4"/>
    <w:rsid w:val="005A529A"/>
    <w:rsid w:val="005A6C96"/>
    <w:rsid w:val="005A7C62"/>
    <w:rsid w:val="005A7CFA"/>
    <w:rsid w:val="005B04C2"/>
    <w:rsid w:val="005B0AAC"/>
    <w:rsid w:val="005B117F"/>
    <w:rsid w:val="005B3788"/>
    <w:rsid w:val="005B423C"/>
    <w:rsid w:val="005B47D9"/>
    <w:rsid w:val="005B4F5D"/>
    <w:rsid w:val="005B54DC"/>
    <w:rsid w:val="005B56CD"/>
    <w:rsid w:val="005B58E6"/>
    <w:rsid w:val="005B6055"/>
    <w:rsid w:val="005B67CA"/>
    <w:rsid w:val="005B6B57"/>
    <w:rsid w:val="005B724D"/>
    <w:rsid w:val="005B72BB"/>
    <w:rsid w:val="005B747C"/>
    <w:rsid w:val="005B7533"/>
    <w:rsid w:val="005B7C8A"/>
    <w:rsid w:val="005C0936"/>
    <w:rsid w:val="005C0CC8"/>
    <w:rsid w:val="005C1340"/>
    <w:rsid w:val="005C1AB9"/>
    <w:rsid w:val="005C1B10"/>
    <w:rsid w:val="005C1C88"/>
    <w:rsid w:val="005C410B"/>
    <w:rsid w:val="005C449F"/>
    <w:rsid w:val="005C4972"/>
    <w:rsid w:val="005C5654"/>
    <w:rsid w:val="005C5EA9"/>
    <w:rsid w:val="005C6426"/>
    <w:rsid w:val="005C6A2B"/>
    <w:rsid w:val="005C6ACF"/>
    <w:rsid w:val="005C7640"/>
    <w:rsid w:val="005D25A7"/>
    <w:rsid w:val="005D3DE2"/>
    <w:rsid w:val="005D4390"/>
    <w:rsid w:val="005D48E8"/>
    <w:rsid w:val="005D4AA3"/>
    <w:rsid w:val="005D5CAC"/>
    <w:rsid w:val="005D5E79"/>
    <w:rsid w:val="005D60DD"/>
    <w:rsid w:val="005D7324"/>
    <w:rsid w:val="005D74E7"/>
    <w:rsid w:val="005E00F5"/>
    <w:rsid w:val="005E0F87"/>
    <w:rsid w:val="005E180B"/>
    <w:rsid w:val="005E1898"/>
    <w:rsid w:val="005E1FAF"/>
    <w:rsid w:val="005E2169"/>
    <w:rsid w:val="005E299D"/>
    <w:rsid w:val="005E35EA"/>
    <w:rsid w:val="005E5413"/>
    <w:rsid w:val="005E5B0C"/>
    <w:rsid w:val="005E5E75"/>
    <w:rsid w:val="005E651A"/>
    <w:rsid w:val="005E663C"/>
    <w:rsid w:val="005E6F1B"/>
    <w:rsid w:val="005E705A"/>
    <w:rsid w:val="005E7103"/>
    <w:rsid w:val="005F0955"/>
    <w:rsid w:val="005F0D8B"/>
    <w:rsid w:val="005F1B72"/>
    <w:rsid w:val="005F31B1"/>
    <w:rsid w:val="005F3B59"/>
    <w:rsid w:val="005F5CBB"/>
    <w:rsid w:val="005F620F"/>
    <w:rsid w:val="005F6372"/>
    <w:rsid w:val="005F6C93"/>
    <w:rsid w:val="005F7016"/>
    <w:rsid w:val="005F737A"/>
    <w:rsid w:val="005F7517"/>
    <w:rsid w:val="00601098"/>
    <w:rsid w:val="00601F32"/>
    <w:rsid w:val="0060278F"/>
    <w:rsid w:val="006039C6"/>
    <w:rsid w:val="006042BF"/>
    <w:rsid w:val="0060489A"/>
    <w:rsid w:val="00604A53"/>
    <w:rsid w:val="00604B5D"/>
    <w:rsid w:val="006052DB"/>
    <w:rsid w:val="00605649"/>
    <w:rsid w:val="00606026"/>
    <w:rsid w:val="00606631"/>
    <w:rsid w:val="00606C44"/>
    <w:rsid w:val="00606DAC"/>
    <w:rsid w:val="006073BF"/>
    <w:rsid w:val="006102A9"/>
    <w:rsid w:val="00611D7C"/>
    <w:rsid w:val="00613479"/>
    <w:rsid w:val="0061399B"/>
    <w:rsid w:val="00613BC6"/>
    <w:rsid w:val="006142A6"/>
    <w:rsid w:val="006146AF"/>
    <w:rsid w:val="00614B98"/>
    <w:rsid w:val="00614D18"/>
    <w:rsid w:val="00614F6D"/>
    <w:rsid w:val="00615102"/>
    <w:rsid w:val="00615B09"/>
    <w:rsid w:val="00616B40"/>
    <w:rsid w:val="006177D2"/>
    <w:rsid w:val="0062085A"/>
    <w:rsid w:val="00620C79"/>
    <w:rsid w:val="00622765"/>
    <w:rsid w:val="00622840"/>
    <w:rsid w:val="0062291C"/>
    <w:rsid w:val="00622A35"/>
    <w:rsid w:val="00622A5F"/>
    <w:rsid w:val="00623F81"/>
    <w:rsid w:val="00625411"/>
    <w:rsid w:val="0062758E"/>
    <w:rsid w:val="00627AC3"/>
    <w:rsid w:val="00627F9A"/>
    <w:rsid w:val="006302AA"/>
    <w:rsid w:val="00630750"/>
    <w:rsid w:val="00630781"/>
    <w:rsid w:val="00630C57"/>
    <w:rsid w:val="00632307"/>
    <w:rsid w:val="00632B10"/>
    <w:rsid w:val="00632D31"/>
    <w:rsid w:val="00633DD0"/>
    <w:rsid w:val="0063430E"/>
    <w:rsid w:val="00634F68"/>
    <w:rsid w:val="00637FEE"/>
    <w:rsid w:val="006425D1"/>
    <w:rsid w:val="00642672"/>
    <w:rsid w:val="006430D7"/>
    <w:rsid w:val="00644174"/>
    <w:rsid w:val="006453D0"/>
    <w:rsid w:val="0064596D"/>
    <w:rsid w:val="00645D8B"/>
    <w:rsid w:val="00645E29"/>
    <w:rsid w:val="00646D1B"/>
    <w:rsid w:val="00650687"/>
    <w:rsid w:val="00651241"/>
    <w:rsid w:val="00651EF2"/>
    <w:rsid w:val="0065224B"/>
    <w:rsid w:val="00652689"/>
    <w:rsid w:val="00652E1A"/>
    <w:rsid w:val="0065397C"/>
    <w:rsid w:val="00653AE2"/>
    <w:rsid w:val="006544F1"/>
    <w:rsid w:val="00655B39"/>
    <w:rsid w:val="00656396"/>
    <w:rsid w:val="0065665A"/>
    <w:rsid w:val="006571DB"/>
    <w:rsid w:val="006571E1"/>
    <w:rsid w:val="00657744"/>
    <w:rsid w:val="006622E5"/>
    <w:rsid w:val="006630F1"/>
    <w:rsid w:val="006643A2"/>
    <w:rsid w:val="00665100"/>
    <w:rsid w:val="006656D9"/>
    <w:rsid w:val="0066587B"/>
    <w:rsid w:val="00665C49"/>
    <w:rsid w:val="00666787"/>
    <w:rsid w:val="00666B84"/>
    <w:rsid w:val="00666C05"/>
    <w:rsid w:val="00667D7E"/>
    <w:rsid w:val="0067034A"/>
    <w:rsid w:val="00672326"/>
    <w:rsid w:val="00672601"/>
    <w:rsid w:val="00672920"/>
    <w:rsid w:val="00673353"/>
    <w:rsid w:val="00674058"/>
    <w:rsid w:val="006744C1"/>
    <w:rsid w:val="006745EA"/>
    <w:rsid w:val="00676023"/>
    <w:rsid w:val="006764EB"/>
    <w:rsid w:val="00676954"/>
    <w:rsid w:val="00676BB3"/>
    <w:rsid w:val="00676EF7"/>
    <w:rsid w:val="006773C3"/>
    <w:rsid w:val="00680715"/>
    <w:rsid w:val="006807B3"/>
    <w:rsid w:val="006807E1"/>
    <w:rsid w:val="00680BED"/>
    <w:rsid w:val="00681EA5"/>
    <w:rsid w:val="00681FCA"/>
    <w:rsid w:val="00685FD4"/>
    <w:rsid w:val="006865A4"/>
    <w:rsid w:val="00686A06"/>
    <w:rsid w:val="00687774"/>
    <w:rsid w:val="00687A30"/>
    <w:rsid w:val="006902D3"/>
    <w:rsid w:val="00690628"/>
    <w:rsid w:val="00691AC4"/>
    <w:rsid w:val="00691C3E"/>
    <w:rsid w:val="00692706"/>
    <w:rsid w:val="00693C74"/>
    <w:rsid w:val="00694BEA"/>
    <w:rsid w:val="00694DA3"/>
    <w:rsid w:val="00694F6C"/>
    <w:rsid w:val="00695114"/>
    <w:rsid w:val="00695204"/>
    <w:rsid w:val="006954C9"/>
    <w:rsid w:val="00695DCD"/>
    <w:rsid w:val="0069640F"/>
    <w:rsid w:val="00697068"/>
    <w:rsid w:val="00697644"/>
    <w:rsid w:val="0069773F"/>
    <w:rsid w:val="0069781C"/>
    <w:rsid w:val="00697AD2"/>
    <w:rsid w:val="006A313E"/>
    <w:rsid w:val="006A3B31"/>
    <w:rsid w:val="006A3D21"/>
    <w:rsid w:val="006A5167"/>
    <w:rsid w:val="006A54E4"/>
    <w:rsid w:val="006A6547"/>
    <w:rsid w:val="006A7248"/>
    <w:rsid w:val="006A7A87"/>
    <w:rsid w:val="006B1055"/>
    <w:rsid w:val="006B1D68"/>
    <w:rsid w:val="006B3C1A"/>
    <w:rsid w:val="006B45B9"/>
    <w:rsid w:val="006B5363"/>
    <w:rsid w:val="006B5522"/>
    <w:rsid w:val="006B55C3"/>
    <w:rsid w:val="006B590D"/>
    <w:rsid w:val="006B5A70"/>
    <w:rsid w:val="006B60DD"/>
    <w:rsid w:val="006B6D15"/>
    <w:rsid w:val="006B6DB4"/>
    <w:rsid w:val="006B6E26"/>
    <w:rsid w:val="006B7017"/>
    <w:rsid w:val="006C0192"/>
    <w:rsid w:val="006C024B"/>
    <w:rsid w:val="006C0A78"/>
    <w:rsid w:val="006C170B"/>
    <w:rsid w:val="006C312C"/>
    <w:rsid w:val="006C4C96"/>
    <w:rsid w:val="006C6232"/>
    <w:rsid w:val="006C7FB0"/>
    <w:rsid w:val="006D040D"/>
    <w:rsid w:val="006D066F"/>
    <w:rsid w:val="006D0A43"/>
    <w:rsid w:val="006D13FA"/>
    <w:rsid w:val="006D1ECD"/>
    <w:rsid w:val="006D2133"/>
    <w:rsid w:val="006D232F"/>
    <w:rsid w:val="006D2917"/>
    <w:rsid w:val="006D3B92"/>
    <w:rsid w:val="006D476B"/>
    <w:rsid w:val="006D5224"/>
    <w:rsid w:val="006D58F1"/>
    <w:rsid w:val="006D5CD2"/>
    <w:rsid w:val="006D6ADA"/>
    <w:rsid w:val="006D6E6E"/>
    <w:rsid w:val="006E0B6D"/>
    <w:rsid w:val="006E1523"/>
    <w:rsid w:val="006E2289"/>
    <w:rsid w:val="006E27BA"/>
    <w:rsid w:val="006E2D3F"/>
    <w:rsid w:val="006E3E64"/>
    <w:rsid w:val="006E3F53"/>
    <w:rsid w:val="006E5736"/>
    <w:rsid w:val="006E6333"/>
    <w:rsid w:val="006E6445"/>
    <w:rsid w:val="006E64BE"/>
    <w:rsid w:val="006E6EC5"/>
    <w:rsid w:val="006E71B9"/>
    <w:rsid w:val="006F0152"/>
    <w:rsid w:val="006F07AB"/>
    <w:rsid w:val="006F0D90"/>
    <w:rsid w:val="006F10FE"/>
    <w:rsid w:val="006F1E21"/>
    <w:rsid w:val="006F2F59"/>
    <w:rsid w:val="006F2F6F"/>
    <w:rsid w:val="006F3E27"/>
    <w:rsid w:val="006F4524"/>
    <w:rsid w:val="006F46F8"/>
    <w:rsid w:val="006F5250"/>
    <w:rsid w:val="006F59C9"/>
    <w:rsid w:val="006F5FD0"/>
    <w:rsid w:val="006F61F5"/>
    <w:rsid w:val="006F65BA"/>
    <w:rsid w:val="006F688B"/>
    <w:rsid w:val="006F6CFD"/>
    <w:rsid w:val="00700CDE"/>
    <w:rsid w:val="0070203B"/>
    <w:rsid w:val="007023DD"/>
    <w:rsid w:val="00703009"/>
    <w:rsid w:val="0070562A"/>
    <w:rsid w:val="0071082B"/>
    <w:rsid w:val="00711359"/>
    <w:rsid w:val="0071162F"/>
    <w:rsid w:val="00711947"/>
    <w:rsid w:val="00711B03"/>
    <w:rsid w:val="007124A1"/>
    <w:rsid w:val="0071274D"/>
    <w:rsid w:val="0071364C"/>
    <w:rsid w:val="00713C4C"/>
    <w:rsid w:val="00713CE5"/>
    <w:rsid w:val="00714ADB"/>
    <w:rsid w:val="00714D0F"/>
    <w:rsid w:val="00715098"/>
    <w:rsid w:val="0071605D"/>
    <w:rsid w:val="0071666A"/>
    <w:rsid w:val="007166FC"/>
    <w:rsid w:val="0071735E"/>
    <w:rsid w:val="007173CF"/>
    <w:rsid w:val="007177C4"/>
    <w:rsid w:val="007177FC"/>
    <w:rsid w:val="00720464"/>
    <w:rsid w:val="00721CD3"/>
    <w:rsid w:val="0072226E"/>
    <w:rsid w:val="007224A9"/>
    <w:rsid w:val="00722AE7"/>
    <w:rsid w:val="007232AE"/>
    <w:rsid w:val="00723E85"/>
    <w:rsid w:val="007248EA"/>
    <w:rsid w:val="00724F26"/>
    <w:rsid w:val="007257F5"/>
    <w:rsid w:val="007267BC"/>
    <w:rsid w:val="00726DB2"/>
    <w:rsid w:val="00727A41"/>
    <w:rsid w:val="007307B4"/>
    <w:rsid w:val="007309AD"/>
    <w:rsid w:val="00730A3B"/>
    <w:rsid w:val="00730FF1"/>
    <w:rsid w:val="00731883"/>
    <w:rsid w:val="007320E2"/>
    <w:rsid w:val="00732137"/>
    <w:rsid w:val="00732721"/>
    <w:rsid w:val="00732CE8"/>
    <w:rsid w:val="00732E0C"/>
    <w:rsid w:val="00732F9E"/>
    <w:rsid w:val="00733927"/>
    <w:rsid w:val="00733A91"/>
    <w:rsid w:val="00733F04"/>
    <w:rsid w:val="0073467F"/>
    <w:rsid w:val="0073492D"/>
    <w:rsid w:val="007361D0"/>
    <w:rsid w:val="0073674F"/>
    <w:rsid w:val="00736A21"/>
    <w:rsid w:val="007371B2"/>
    <w:rsid w:val="0073760A"/>
    <w:rsid w:val="00737D68"/>
    <w:rsid w:val="007400F4"/>
    <w:rsid w:val="0074047D"/>
    <w:rsid w:val="007407F4"/>
    <w:rsid w:val="00740C9B"/>
    <w:rsid w:val="00741D3A"/>
    <w:rsid w:val="0074446B"/>
    <w:rsid w:val="00745D93"/>
    <w:rsid w:val="00745DE7"/>
    <w:rsid w:val="00745E84"/>
    <w:rsid w:val="007468A2"/>
    <w:rsid w:val="00746CFD"/>
    <w:rsid w:val="007474DC"/>
    <w:rsid w:val="00750057"/>
    <w:rsid w:val="007506FF"/>
    <w:rsid w:val="0075098E"/>
    <w:rsid w:val="00751427"/>
    <w:rsid w:val="00751D86"/>
    <w:rsid w:val="0075313E"/>
    <w:rsid w:val="007537E2"/>
    <w:rsid w:val="00755D3C"/>
    <w:rsid w:val="00755E9F"/>
    <w:rsid w:val="00755F3A"/>
    <w:rsid w:val="00756481"/>
    <w:rsid w:val="007565B4"/>
    <w:rsid w:val="00756FF1"/>
    <w:rsid w:val="007574B5"/>
    <w:rsid w:val="00757645"/>
    <w:rsid w:val="00757AEC"/>
    <w:rsid w:val="00761166"/>
    <w:rsid w:val="00761252"/>
    <w:rsid w:val="007616EE"/>
    <w:rsid w:val="00762A28"/>
    <w:rsid w:val="00763738"/>
    <w:rsid w:val="00763E86"/>
    <w:rsid w:val="0076416F"/>
    <w:rsid w:val="0076467D"/>
    <w:rsid w:val="007648C4"/>
    <w:rsid w:val="00764AEA"/>
    <w:rsid w:val="00764AF0"/>
    <w:rsid w:val="00764C3F"/>
    <w:rsid w:val="00765833"/>
    <w:rsid w:val="00765DAC"/>
    <w:rsid w:val="00766206"/>
    <w:rsid w:val="007666B7"/>
    <w:rsid w:val="0077003B"/>
    <w:rsid w:val="00770239"/>
    <w:rsid w:val="00770A06"/>
    <w:rsid w:val="00771619"/>
    <w:rsid w:val="007717CD"/>
    <w:rsid w:val="00771EBE"/>
    <w:rsid w:val="00772305"/>
    <w:rsid w:val="00772EC7"/>
    <w:rsid w:val="007736E5"/>
    <w:rsid w:val="00773FF8"/>
    <w:rsid w:val="007740D3"/>
    <w:rsid w:val="00776143"/>
    <w:rsid w:val="00776181"/>
    <w:rsid w:val="007778BA"/>
    <w:rsid w:val="00780836"/>
    <w:rsid w:val="00780999"/>
    <w:rsid w:val="00781AE2"/>
    <w:rsid w:val="00781FE2"/>
    <w:rsid w:val="007821A1"/>
    <w:rsid w:val="00783290"/>
    <w:rsid w:val="007836B7"/>
    <w:rsid w:val="00783CA4"/>
    <w:rsid w:val="0078437C"/>
    <w:rsid w:val="00784D0B"/>
    <w:rsid w:val="007856DC"/>
    <w:rsid w:val="00785A1F"/>
    <w:rsid w:val="00787164"/>
    <w:rsid w:val="00787579"/>
    <w:rsid w:val="007878D9"/>
    <w:rsid w:val="007904C6"/>
    <w:rsid w:val="00790A6C"/>
    <w:rsid w:val="00790EA0"/>
    <w:rsid w:val="0079105F"/>
    <w:rsid w:val="007910AA"/>
    <w:rsid w:val="0079169D"/>
    <w:rsid w:val="007919DA"/>
    <w:rsid w:val="0079328D"/>
    <w:rsid w:val="00793466"/>
    <w:rsid w:val="00793507"/>
    <w:rsid w:val="00793BD4"/>
    <w:rsid w:val="00793FD9"/>
    <w:rsid w:val="0079477C"/>
    <w:rsid w:val="007955DD"/>
    <w:rsid w:val="00796238"/>
    <w:rsid w:val="0079645B"/>
    <w:rsid w:val="007A017F"/>
    <w:rsid w:val="007A0B05"/>
    <w:rsid w:val="007A0BD9"/>
    <w:rsid w:val="007A10D2"/>
    <w:rsid w:val="007A13F3"/>
    <w:rsid w:val="007A1461"/>
    <w:rsid w:val="007A271B"/>
    <w:rsid w:val="007A35FD"/>
    <w:rsid w:val="007A55A9"/>
    <w:rsid w:val="007A5A14"/>
    <w:rsid w:val="007A6FFE"/>
    <w:rsid w:val="007A7CF5"/>
    <w:rsid w:val="007A7E05"/>
    <w:rsid w:val="007A7EEE"/>
    <w:rsid w:val="007B01EF"/>
    <w:rsid w:val="007B0E08"/>
    <w:rsid w:val="007B12FC"/>
    <w:rsid w:val="007B1B01"/>
    <w:rsid w:val="007B1DE1"/>
    <w:rsid w:val="007B22E7"/>
    <w:rsid w:val="007B35D1"/>
    <w:rsid w:val="007B3648"/>
    <w:rsid w:val="007B4364"/>
    <w:rsid w:val="007B50C0"/>
    <w:rsid w:val="007B5C15"/>
    <w:rsid w:val="007B776B"/>
    <w:rsid w:val="007C024A"/>
    <w:rsid w:val="007C0454"/>
    <w:rsid w:val="007C0681"/>
    <w:rsid w:val="007C07BB"/>
    <w:rsid w:val="007C0E25"/>
    <w:rsid w:val="007C2CA3"/>
    <w:rsid w:val="007C3195"/>
    <w:rsid w:val="007C391D"/>
    <w:rsid w:val="007C4517"/>
    <w:rsid w:val="007C4545"/>
    <w:rsid w:val="007C4858"/>
    <w:rsid w:val="007C5CA4"/>
    <w:rsid w:val="007C5FC4"/>
    <w:rsid w:val="007C617A"/>
    <w:rsid w:val="007C65E1"/>
    <w:rsid w:val="007C6F6A"/>
    <w:rsid w:val="007C7F27"/>
    <w:rsid w:val="007D0BF0"/>
    <w:rsid w:val="007D0FA4"/>
    <w:rsid w:val="007D12D5"/>
    <w:rsid w:val="007D24F9"/>
    <w:rsid w:val="007D2912"/>
    <w:rsid w:val="007D2BA4"/>
    <w:rsid w:val="007D2C19"/>
    <w:rsid w:val="007D37E0"/>
    <w:rsid w:val="007D428D"/>
    <w:rsid w:val="007D5CED"/>
    <w:rsid w:val="007D60CD"/>
    <w:rsid w:val="007D65FA"/>
    <w:rsid w:val="007D69AD"/>
    <w:rsid w:val="007E0924"/>
    <w:rsid w:val="007E1061"/>
    <w:rsid w:val="007E2127"/>
    <w:rsid w:val="007E2922"/>
    <w:rsid w:val="007E3A30"/>
    <w:rsid w:val="007E45EA"/>
    <w:rsid w:val="007E4763"/>
    <w:rsid w:val="007E483C"/>
    <w:rsid w:val="007E520C"/>
    <w:rsid w:val="007E5C8D"/>
    <w:rsid w:val="007E5F1A"/>
    <w:rsid w:val="007E6ADF"/>
    <w:rsid w:val="007E7F5D"/>
    <w:rsid w:val="007F1F4C"/>
    <w:rsid w:val="007F25BF"/>
    <w:rsid w:val="007F2D6F"/>
    <w:rsid w:val="007F37A2"/>
    <w:rsid w:val="007F5C2B"/>
    <w:rsid w:val="007F644A"/>
    <w:rsid w:val="007F6864"/>
    <w:rsid w:val="007F7891"/>
    <w:rsid w:val="007F7FF9"/>
    <w:rsid w:val="00800773"/>
    <w:rsid w:val="00800FED"/>
    <w:rsid w:val="00801204"/>
    <w:rsid w:val="00801357"/>
    <w:rsid w:val="00801C32"/>
    <w:rsid w:val="00803C41"/>
    <w:rsid w:val="008043EC"/>
    <w:rsid w:val="00804698"/>
    <w:rsid w:val="00804F67"/>
    <w:rsid w:val="008055AD"/>
    <w:rsid w:val="00805EEC"/>
    <w:rsid w:val="008060D5"/>
    <w:rsid w:val="00806174"/>
    <w:rsid w:val="00806B68"/>
    <w:rsid w:val="00806CDF"/>
    <w:rsid w:val="00806EFD"/>
    <w:rsid w:val="00807AAB"/>
    <w:rsid w:val="00807CA7"/>
    <w:rsid w:val="008104D2"/>
    <w:rsid w:val="008105DB"/>
    <w:rsid w:val="008108DE"/>
    <w:rsid w:val="00810FBB"/>
    <w:rsid w:val="0081382A"/>
    <w:rsid w:val="00813A20"/>
    <w:rsid w:val="008156FB"/>
    <w:rsid w:val="008160CB"/>
    <w:rsid w:val="0081631B"/>
    <w:rsid w:val="00816787"/>
    <w:rsid w:val="00816A4B"/>
    <w:rsid w:val="00816B88"/>
    <w:rsid w:val="008171CB"/>
    <w:rsid w:val="00817FFC"/>
    <w:rsid w:val="00820679"/>
    <w:rsid w:val="008209AF"/>
    <w:rsid w:val="00821178"/>
    <w:rsid w:val="008247B5"/>
    <w:rsid w:val="008247E5"/>
    <w:rsid w:val="0082596C"/>
    <w:rsid w:val="00826EE9"/>
    <w:rsid w:val="00826F63"/>
    <w:rsid w:val="00827269"/>
    <w:rsid w:val="008276A3"/>
    <w:rsid w:val="00830385"/>
    <w:rsid w:val="00830775"/>
    <w:rsid w:val="008318B8"/>
    <w:rsid w:val="00832A2A"/>
    <w:rsid w:val="00832C1A"/>
    <w:rsid w:val="00833D0B"/>
    <w:rsid w:val="008340A5"/>
    <w:rsid w:val="0083517A"/>
    <w:rsid w:val="0083662C"/>
    <w:rsid w:val="00836DA0"/>
    <w:rsid w:val="00837304"/>
    <w:rsid w:val="00837866"/>
    <w:rsid w:val="0083793A"/>
    <w:rsid w:val="00840AE6"/>
    <w:rsid w:val="00841DF9"/>
    <w:rsid w:val="0084394A"/>
    <w:rsid w:val="008440E4"/>
    <w:rsid w:val="00844330"/>
    <w:rsid w:val="008449AA"/>
    <w:rsid w:val="008450B7"/>
    <w:rsid w:val="00845423"/>
    <w:rsid w:val="00846768"/>
    <w:rsid w:val="008474BC"/>
    <w:rsid w:val="008475B4"/>
    <w:rsid w:val="00847651"/>
    <w:rsid w:val="00850429"/>
    <w:rsid w:val="00850E94"/>
    <w:rsid w:val="00852036"/>
    <w:rsid w:val="00852B4F"/>
    <w:rsid w:val="00852EF3"/>
    <w:rsid w:val="0085300D"/>
    <w:rsid w:val="00854E39"/>
    <w:rsid w:val="008556DE"/>
    <w:rsid w:val="008560F6"/>
    <w:rsid w:val="00856159"/>
    <w:rsid w:val="008561EF"/>
    <w:rsid w:val="0085722C"/>
    <w:rsid w:val="008578D6"/>
    <w:rsid w:val="00860093"/>
    <w:rsid w:val="008631FF"/>
    <w:rsid w:val="0086399B"/>
    <w:rsid w:val="00863A4C"/>
    <w:rsid w:val="0086456A"/>
    <w:rsid w:val="00864E1E"/>
    <w:rsid w:val="00865799"/>
    <w:rsid w:val="00866780"/>
    <w:rsid w:val="00866ED3"/>
    <w:rsid w:val="008705A6"/>
    <w:rsid w:val="00870BF4"/>
    <w:rsid w:val="00870E9A"/>
    <w:rsid w:val="00872454"/>
    <w:rsid w:val="0087250C"/>
    <w:rsid w:val="00872D33"/>
    <w:rsid w:val="00873332"/>
    <w:rsid w:val="008739EA"/>
    <w:rsid w:val="00873E1B"/>
    <w:rsid w:val="00874393"/>
    <w:rsid w:val="00874823"/>
    <w:rsid w:val="008751C3"/>
    <w:rsid w:val="00875212"/>
    <w:rsid w:val="008752A2"/>
    <w:rsid w:val="0087537D"/>
    <w:rsid w:val="008765AA"/>
    <w:rsid w:val="00877623"/>
    <w:rsid w:val="008809BA"/>
    <w:rsid w:val="00880CC8"/>
    <w:rsid w:val="0088167C"/>
    <w:rsid w:val="00882957"/>
    <w:rsid w:val="00882CCF"/>
    <w:rsid w:val="00883537"/>
    <w:rsid w:val="008838E9"/>
    <w:rsid w:val="00883985"/>
    <w:rsid w:val="00884B4D"/>
    <w:rsid w:val="00886463"/>
    <w:rsid w:val="00886B66"/>
    <w:rsid w:val="00886E5B"/>
    <w:rsid w:val="00887666"/>
    <w:rsid w:val="008877C9"/>
    <w:rsid w:val="008900BD"/>
    <w:rsid w:val="008911C9"/>
    <w:rsid w:val="008917EA"/>
    <w:rsid w:val="00891B43"/>
    <w:rsid w:val="008921EF"/>
    <w:rsid w:val="008926A3"/>
    <w:rsid w:val="0089362F"/>
    <w:rsid w:val="00893665"/>
    <w:rsid w:val="00893DE1"/>
    <w:rsid w:val="00894A86"/>
    <w:rsid w:val="00895A64"/>
    <w:rsid w:val="00895D5C"/>
    <w:rsid w:val="00895E07"/>
    <w:rsid w:val="00896D03"/>
    <w:rsid w:val="0089704C"/>
    <w:rsid w:val="00897D40"/>
    <w:rsid w:val="00897DC0"/>
    <w:rsid w:val="008A027B"/>
    <w:rsid w:val="008A0436"/>
    <w:rsid w:val="008A10A5"/>
    <w:rsid w:val="008A1CFD"/>
    <w:rsid w:val="008A26AB"/>
    <w:rsid w:val="008A27ED"/>
    <w:rsid w:val="008A3D9E"/>
    <w:rsid w:val="008A452F"/>
    <w:rsid w:val="008A5B7B"/>
    <w:rsid w:val="008A68EF"/>
    <w:rsid w:val="008A7906"/>
    <w:rsid w:val="008A7D2C"/>
    <w:rsid w:val="008B11F7"/>
    <w:rsid w:val="008B21A4"/>
    <w:rsid w:val="008B237F"/>
    <w:rsid w:val="008B5643"/>
    <w:rsid w:val="008B5C83"/>
    <w:rsid w:val="008B74BA"/>
    <w:rsid w:val="008B76D8"/>
    <w:rsid w:val="008C04BB"/>
    <w:rsid w:val="008C19BA"/>
    <w:rsid w:val="008C1AFF"/>
    <w:rsid w:val="008C1CF1"/>
    <w:rsid w:val="008C33EB"/>
    <w:rsid w:val="008C371A"/>
    <w:rsid w:val="008C48C0"/>
    <w:rsid w:val="008C50B0"/>
    <w:rsid w:val="008C5F6E"/>
    <w:rsid w:val="008C75BE"/>
    <w:rsid w:val="008C766B"/>
    <w:rsid w:val="008D0BFA"/>
    <w:rsid w:val="008D1223"/>
    <w:rsid w:val="008D175E"/>
    <w:rsid w:val="008D18E1"/>
    <w:rsid w:val="008D19DC"/>
    <w:rsid w:val="008D1E18"/>
    <w:rsid w:val="008D294C"/>
    <w:rsid w:val="008D2A23"/>
    <w:rsid w:val="008D4A3D"/>
    <w:rsid w:val="008D552D"/>
    <w:rsid w:val="008D59E7"/>
    <w:rsid w:val="008D6088"/>
    <w:rsid w:val="008D638F"/>
    <w:rsid w:val="008D7AEE"/>
    <w:rsid w:val="008D7EBD"/>
    <w:rsid w:val="008E06A2"/>
    <w:rsid w:val="008E0E34"/>
    <w:rsid w:val="008E1B72"/>
    <w:rsid w:val="008E21F4"/>
    <w:rsid w:val="008E2728"/>
    <w:rsid w:val="008E33A8"/>
    <w:rsid w:val="008E369B"/>
    <w:rsid w:val="008E4CD6"/>
    <w:rsid w:val="008E5659"/>
    <w:rsid w:val="008E65EE"/>
    <w:rsid w:val="008E67EA"/>
    <w:rsid w:val="008E6FA2"/>
    <w:rsid w:val="008E709B"/>
    <w:rsid w:val="008E774F"/>
    <w:rsid w:val="008F1240"/>
    <w:rsid w:val="008F124C"/>
    <w:rsid w:val="008F1ADB"/>
    <w:rsid w:val="008F1D5B"/>
    <w:rsid w:val="008F2ACB"/>
    <w:rsid w:val="008F31BF"/>
    <w:rsid w:val="008F33F1"/>
    <w:rsid w:val="008F3660"/>
    <w:rsid w:val="008F42E1"/>
    <w:rsid w:val="008F4523"/>
    <w:rsid w:val="008F4AC2"/>
    <w:rsid w:val="008F5225"/>
    <w:rsid w:val="008F5E5B"/>
    <w:rsid w:val="008F6632"/>
    <w:rsid w:val="008F74B8"/>
    <w:rsid w:val="009012F8"/>
    <w:rsid w:val="009014E2"/>
    <w:rsid w:val="00902C50"/>
    <w:rsid w:val="009034CD"/>
    <w:rsid w:val="00903A59"/>
    <w:rsid w:val="00903EE2"/>
    <w:rsid w:val="009041B9"/>
    <w:rsid w:val="009042B2"/>
    <w:rsid w:val="00904752"/>
    <w:rsid w:val="00904EEE"/>
    <w:rsid w:val="00905687"/>
    <w:rsid w:val="009059B2"/>
    <w:rsid w:val="00905ECC"/>
    <w:rsid w:val="009065EF"/>
    <w:rsid w:val="0090714D"/>
    <w:rsid w:val="00910AFD"/>
    <w:rsid w:val="00910F0E"/>
    <w:rsid w:val="0091120C"/>
    <w:rsid w:val="00911F65"/>
    <w:rsid w:val="009131C7"/>
    <w:rsid w:val="009131DA"/>
    <w:rsid w:val="00915013"/>
    <w:rsid w:val="009155C8"/>
    <w:rsid w:val="00915B2F"/>
    <w:rsid w:val="00915C00"/>
    <w:rsid w:val="00916B27"/>
    <w:rsid w:val="009175BC"/>
    <w:rsid w:val="00920746"/>
    <w:rsid w:val="009218FC"/>
    <w:rsid w:val="00921AF1"/>
    <w:rsid w:val="009220FF"/>
    <w:rsid w:val="009226BF"/>
    <w:rsid w:val="00923C13"/>
    <w:rsid w:val="00923E0F"/>
    <w:rsid w:val="00925A35"/>
    <w:rsid w:val="00926AD6"/>
    <w:rsid w:val="00927BEB"/>
    <w:rsid w:val="00927F13"/>
    <w:rsid w:val="00930049"/>
    <w:rsid w:val="00931B08"/>
    <w:rsid w:val="009321AB"/>
    <w:rsid w:val="00932630"/>
    <w:rsid w:val="00932CFC"/>
    <w:rsid w:val="00932E72"/>
    <w:rsid w:val="00933AC3"/>
    <w:rsid w:val="00933ED7"/>
    <w:rsid w:val="0093406E"/>
    <w:rsid w:val="009345E0"/>
    <w:rsid w:val="00934970"/>
    <w:rsid w:val="009353EE"/>
    <w:rsid w:val="00935577"/>
    <w:rsid w:val="00937B0E"/>
    <w:rsid w:val="00937EE4"/>
    <w:rsid w:val="009402D2"/>
    <w:rsid w:val="009405CE"/>
    <w:rsid w:val="00942B02"/>
    <w:rsid w:val="00942E51"/>
    <w:rsid w:val="0094336F"/>
    <w:rsid w:val="00943F50"/>
    <w:rsid w:val="009444FD"/>
    <w:rsid w:val="009457F2"/>
    <w:rsid w:val="00946E23"/>
    <w:rsid w:val="00946ED5"/>
    <w:rsid w:val="0094744C"/>
    <w:rsid w:val="009504DC"/>
    <w:rsid w:val="009505D9"/>
    <w:rsid w:val="0095105E"/>
    <w:rsid w:val="00951C23"/>
    <w:rsid w:val="00952754"/>
    <w:rsid w:val="00952BF7"/>
    <w:rsid w:val="00952EC4"/>
    <w:rsid w:val="00952F0E"/>
    <w:rsid w:val="0095311A"/>
    <w:rsid w:val="00954146"/>
    <w:rsid w:val="00954C45"/>
    <w:rsid w:val="00954F8C"/>
    <w:rsid w:val="00955120"/>
    <w:rsid w:val="00955186"/>
    <w:rsid w:val="0095525B"/>
    <w:rsid w:val="0095637D"/>
    <w:rsid w:val="00956E76"/>
    <w:rsid w:val="00956FCA"/>
    <w:rsid w:val="00957272"/>
    <w:rsid w:val="00960954"/>
    <w:rsid w:val="00961431"/>
    <w:rsid w:val="009620E4"/>
    <w:rsid w:val="00962B9B"/>
    <w:rsid w:val="009632AA"/>
    <w:rsid w:val="00963437"/>
    <w:rsid w:val="00963640"/>
    <w:rsid w:val="009652E6"/>
    <w:rsid w:val="00966164"/>
    <w:rsid w:val="0097003E"/>
    <w:rsid w:val="0097076F"/>
    <w:rsid w:val="00970B1C"/>
    <w:rsid w:val="009737A0"/>
    <w:rsid w:val="00973DDC"/>
    <w:rsid w:val="009742EE"/>
    <w:rsid w:val="00974BB9"/>
    <w:rsid w:val="009753AB"/>
    <w:rsid w:val="009764E5"/>
    <w:rsid w:val="00980021"/>
    <w:rsid w:val="00980078"/>
    <w:rsid w:val="00980212"/>
    <w:rsid w:val="009804EE"/>
    <w:rsid w:val="009812A2"/>
    <w:rsid w:val="0098130A"/>
    <w:rsid w:val="00981BCC"/>
    <w:rsid w:val="00981FCF"/>
    <w:rsid w:val="00983508"/>
    <w:rsid w:val="0098358A"/>
    <w:rsid w:val="009839ED"/>
    <w:rsid w:val="00983F29"/>
    <w:rsid w:val="00984647"/>
    <w:rsid w:val="0098514A"/>
    <w:rsid w:val="00986C6D"/>
    <w:rsid w:val="009876D8"/>
    <w:rsid w:val="00987869"/>
    <w:rsid w:val="00992232"/>
    <w:rsid w:val="00992EE2"/>
    <w:rsid w:val="00993190"/>
    <w:rsid w:val="009934D3"/>
    <w:rsid w:val="0099363F"/>
    <w:rsid w:val="00993D43"/>
    <w:rsid w:val="00993E25"/>
    <w:rsid w:val="00994001"/>
    <w:rsid w:val="009949ED"/>
    <w:rsid w:val="00995EA3"/>
    <w:rsid w:val="00996ACE"/>
    <w:rsid w:val="00997F2E"/>
    <w:rsid w:val="009A04F6"/>
    <w:rsid w:val="009A0688"/>
    <w:rsid w:val="009A089F"/>
    <w:rsid w:val="009A11DF"/>
    <w:rsid w:val="009A1707"/>
    <w:rsid w:val="009A2939"/>
    <w:rsid w:val="009A2A2D"/>
    <w:rsid w:val="009A3DD9"/>
    <w:rsid w:val="009A3EF6"/>
    <w:rsid w:val="009A3FF8"/>
    <w:rsid w:val="009A54EF"/>
    <w:rsid w:val="009A59EF"/>
    <w:rsid w:val="009A7C57"/>
    <w:rsid w:val="009B035E"/>
    <w:rsid w:val="009B08F3"/>
    <w:rsid w:val="009B21D5"/>
    <w:rsid w:val="009B34D4"/>
    <w:rsid w:val="009B51EB"/>
    <w:rsid w:val="009B6060"/>
    <w:rsid w:val="009B60B5"/>
    <w:rsid w:val="009B6739"/>
    <w:rsid w:val="009B6B4A"/>
    <w:rsid w:val="009B7808"/>
    <w:rsid w:val="009C0929"/>
    <w:rsid w:val="009C1898"/>
    <w:rsid w:val="009C1E98"/>
    <w:rsid w:val="009C2402"/>
    <w:rsid w:val="009C3148"/>
    <w:rsid w:val="009C37BF"/>
    <w:rsid w:val="009C39D2"/>
    <w:rsid w:val="009C4429"/>
    <w:rsid w:val="009C4B11"/>
    <w:rsid w:val="009C7157"/>
    <w:rsid w:val="009D04DE"/>
    <w:rsid w:val="009D09FC"/>
    <w:rsid w:val="009D0D3F"/>
    <w:rsid w:val="009D116F"/>
    <w:rsid w:val="009D13D7"/>
    <w:rsid w:val="009D16F6"/>
    <w:rsid w:val="009D1953"/>
    <w:rsid w:val="009D392B"/>
    <w:rsid w:val="009D42BE"/>
    <w:rsid w:val="009D4975"/>
    <w:rsid w:val="009D4CD5"/>
    <w:rsid w:val="009D636A"/>
    <w:rsid w:val="009D6FA6"/>
    <w:rsid w:val="009D71FA"/>
    <w:rsid w:val="009D7264"/>
    <w:rsid w:val="009D7F7A"/>
    <w:rsid w:val="009E005A"/>
    <w:rsid w:val="009E07A4"/>
    <w:rsid w:val="009E0AC9"/>
    <w:rsid w:val="009E12DF"/>
    <w:rsid w:val="009E13C9"/>
    <w:rsid w:val="009E13D8"/>
    <w:rsid w:val="009E20E5"/>
    <w:rsid w:val="009E2786"/>
    <w:rsid w:val="009E2957"/>
    <w:rsid w:val="009E2A0F"/>
    <w:rsid w:val="009E2D8D"/>
    <w:rsid w:val="009E39A0"/>
    <w:rsid w:val="009E3DC6"/>
    <w:rsid w:val="009E408A"/>
    <w:rsid w:val="009E4561"/>
    <w:rsid w:val="009E7EDC"/>
    <w:rsid w:val="009E7FB2"/>
    <w:rsid w:val="009F03D1"/>
    <w:rsid w:val="009F0C83"/>
    <w:rsid w:val="009F1866"/>
    <w:rsid w:val="009F376F"/>
    <w:rsid w:val="009F3C9B"/>
    <w:rsid w:val="009F4410"/>
    <w:rsid w:val="009F4F67"/>
    <w:rsid w:val="009F55F5"/>
    <w:rsid w:val="009F58E4"/>
    <w:rsid w:val="009F5EB7"/>
    <w:rsid w:val="009F7117"/>
    <w:rsid w:val="009F741F"/>
    <w:rsid w:val="009F7516"/>
    <w:rsid w:val="009F7531"/>
    <w:rsid w:val="009F7A9D"/>
    <w:rsid w:val="00A0096C"/>
    <w:rsid w:val="00A00C50"/>
    <w:rsid w:val="00A023D1"/>
    <w:rsid w:val="00A027AE"/>
    <w:rsid w:val="00A02FE3"/>
    <w:rsid w:val="00A038C0"/>
    <w:rsid w:val="00A03C1B"/>
    <w:rsid w:val="00A03C27"/>
    <w:rsid w:val="00A04F15"/>
    <w:rsid w:val="00A05E2B"/>
    <w:rsid w:val="00A06815"/>
    <w:rsid w:val="00A0736C"/>
    <w:rsid w:val="00A07A8A"/>
    <w:rsid w:val="00A07A9B"/>
    <w:rsid w:val="00A07E7D"/>
    <w:rsid w:val="00A10418"/>
    <w:rsid w:val="00A12E02"/>
    <w:rsid w:val="00A13227"/>
    <w:rsid w:val="00A14EDC"/>
    <w:rsid w:val="00A15197"/>
    <w:rsid w:val="00A152DD"/>
    <w:rsid w:val="00A15510"/>
    <w:rsid w:val="00A16945"/>
    <w:rsid w:val="00A16B84"/>
    <w:rsid w:val="00A171B1"/>
    <w:rsid w:val="00A20C08"/>
    <w:rsid w:val="00A21197"/>
    <w:rsid w:val="00A223EE"/>
    <w:rsid w:val="00A227F8"/>
    <w:rsid w:val="00A22B01"/>
    <w:rsid w:val="00A26B31"/>
    <w:rsid w:val="00A30694"/>
    <w:rsid w:val="00A30F29"/>
    <w:rsid w:val="00A315A9"/>
    <w:rsid w:val="00A31CB7"/>
    <w:rsid w:val="00A31CFA"/>
    <w:rsid w:val="00A3276C"/>
    <w:rsid w:val="00A32A01"/>
    <w:rsid w:val="00A32ADB"/>
    <w:rsid w:val="00A33C2A"/>
    <w:rsid w:val="00A348BF"/>
    <w:rsid w:val="00A40453"/>
    <w:rsid w:val="00A409BE"/>
    <w:rsid w:val="00A40C49"/>
    <w:rsid w:val="00A41FD6"/>
    <w:rsid w:val="00A43CFE"/>
    <w:rsid w:val="00A442CB"/>
    <w:rsid w:val="00A448E9"/>
    <w:rsid w:val="00A456D4"/>
    <w:rsid w:val="00A45891"/>
    <w:rsid w:val="00A45DB2"/>
    <w:rsid w:val="00A46E09"/>
    <w:rsid w:val="00A47C92"/>
    <w:rsid w:val="00A50267"/>
    <w:rsid w:val="00A50B6F"/>
    <w:rsid w:val="00A50DFA"/>
    <w:rsid w:val="00A517AE"/>
    <w:rsid w:val="00A51AA9"/>
    <w:rsid w:val="00A5231D"/>
    <w:rsid w:val="00A52415"/>
    <w:rsid w:val="00A52886"/>
    <w:rsid w:val="00A52FCD"/>
    <w:rsid w:val="00A53B8E"/>
    <w:rsid w:val="00A53B97"/>
    <w:rsid w:val="00A55232"/>
    <w:rsid w:val="00A55C53"/>
    <w:rsid w:val="00A56D5B"/>
    <w:rsid w:val="00A56E33"/>
    <w:rsid w:val="00A5703E"/>
    <w:rsid w:val="00A57308"/>
    <w:rsid w:val="00A57E6B"/>
    <w:rsid w:val="00A60510"/>
    <w:rsid w:val="00A605D1"/>
    <w:rsid w:val="00A605EF"/>
    <w:rsid w:val="00A60CE6"/>
    <w:rsid w:val="00A60D52"/>
    <w:rsid w:val="00A60DEE"/>
    <w:rsid w:val="00A629F4"/>
    <w:rsid w:val="00A62DFD"/>
    <w:rsid w:val="00A639F1"/>
    <w:rsid w:val="00A642D3"/>
    <w:rsid w:val="00A64CE2"/>
    <w:rsid w:val="00A65421"/>
    <w:rsid w:val="00A654C2"/>
    <w:rsid w:val="00A65CB6"/>
    <w:rsid w:val="00A66858"/>
    <w:rsid w:val="00A66D6B"/>
    <w:rsid w:val="00A67066"/>
    <w:rsid w:val="00A70410"/>
    <w:rsid w:val="00A714BC"/>
    <w:rsid w:val="00A719D5"/>
    <w:rsid w:val="00A71BE6"/>
    <w:rsid w:val="00A73818"/>
    <w:rsid w:val="00A73916"/>
    <w:rsid w:val="00A739B5"/>
    <w:rsid w:val="00A7425D"/>
    <w:rsid w:val="00A74B4A"/>
    <w:rsid w:val="00A7544C"/>
    <w:rsid w:val="00A7592B"/>
    <w:rsid w:val="00A759E3"/>
    <w:rsid w:val="00A75F77"/>
    <w:rsid w:val="00A76437"/>
    <w:rsid w:val="00A77636"/>
    <w:rsid w:val="00A77A66"/>
    <w:rsid w:val="00A77A8C"/>
    <w:rsid w:val="00A77FC2"/>
    <w:rsid w:val="00A808C7"/>
    <w:rsid w:val="00A80A6F"/>
    <w:rsid w:val="00A81248"/>
    <w:rsid w:val="00A81B88"/>
    <w:rsid w:val="00A82360"/>
    <w:rsid w:val="00A825C7"/>
    <w:rsid w:val="00A83F84"/>
    <w:rsid w:val="00A84115"/>
    <w:rsid w:val="00A84302"/>
    <w:rsid w:val="00A858E8"/>
    <w:rsid w:val="00A8766F"/>
    <w:rsid w:val="00A87A5F"/>
    <w:rsid w:val="00A9026A"/>
    <w:rsid w:val="00A9079B"/>
    <w:rsid w:val="00A90BFA"/>
    <w:rsid w:val="00A90D46"/>
    <w:rsid w:val="00A90F15"/>
    <w:rsid w:val="00A91005"/>
    <w:rsid w:val="00A92263"/>
    <w:rsid w:val="00A938F7"/>
    <w:rsid w:val="00A95CFF"/>
    <w:rsid w:val="00A9771B"/>
    <w:rsid w:val="00A978D3"/>
    <w:rsid w:val="00AA0746"/>
    <w:rsid w:val="00AA0D43"/>
    <w:rsid w:val="00AA14F2"/>
    <w:rsid w:val="00AA3A24"/>
    <w:rsid w:val="00AA3D84"/>
    <w:rsid w:val="00AA4DDC"/>
    <w:rsid w:val="00AA6289"/>
    <w:rsid w:val="00AA7230"/>
    <w:rsid w:val="00AB062A"/>
    <w:rsid w:val="00AB1A76"/>
    <w:rsid w:val="00AB2D71"/>
    <w:rsid w:val="00AB32E4"/>
    <w:rsid w:val="00AB3442"/>
    <w:rsid w:val="00AB3D0A"/>
    <w:rsid w:val="00AB461C"/>
    <w:rsid w:val="00AB4C76"/>
    <w:rsid w:val="00AB6300"/>
    <w:rsid w:val="00AB6D6F"/>
    <w:rsid w:val="00AC00FE"/>
    <w:rsid w:val="00AC01F3"/>
    <w:rsid w:val="00AC1925"/>
    <w:rsid w:val="00AC1E49"/>
    <w:rsid w:val="00AC36F3"/>
    <w:rsid w:val="00AC3744"/>
    <w:rsid w:val="00AC3C05"/>
    <w:rsid w:val="00AC3EEB"/>
    <w:rsid w:val="00AC3F03"/>
    <w:rsid w:val="00AC4B11"/>
    <w:rsid w:val="00AC4B13"/>
    <w:rsid w:val="00AC6779"/>
    <w:rsid w:val="00AC7529"/>
    <w:rsid w:val="00AC762C"/>
    <w:rsid w:val="00AC7C51"/>
    <w:rsid w:val="00AD004C"/>
    <w:rsid w:val="00AD072C"/>
    <w:rsid w:val="00AD096C"/>
    <w:rsid w:val="00AD11B2"/>
    <w:rsid w:val="00AD265A"/>
    <w:rsid w:val="00AD27FA"/>
    <w:rsid w:val="00AD2C4A"/>
    <w:rsid w:val="00AD35D2"/>
    <w:rsid w:val="00AD35E3"/>
    <w:rsid w:val="00AD42C9"/>
    <w:rsid w:val="00AD568D"/>
    <w:rsid w:val="00AD607C"/>
    <w:rsid w:val="00AD6463"/>
    <w:rsid w:val="00AD780F"/>
    <w:rsid w:val="00AD7D70"/>
    <w:rsid w:val="00AE0278"/>
    <w:rsid w:val="00AE027D"/>
    <w:rsid w:val="00AE0361"/>
    <w:rsid w:val="00AE07E3"/>
    <w:rsid w:val="00AE1053"/>
    <w:rsid w:val="00AE1F6A"/>
    <w:rsid w:val="00AE1F92"/>
    <w:rsid w:val="00AE2212"/>
    <w:rsid w:val="00AE2638"/>
    <w:rsid w:val="00AE297D"/>
    <w:rsid w:val="00AE341B"/>
    <w:rsid w:val="00AE3A8A"/>
    <w:rsid w:val="00AE442C"/>
    <w:rsid w:val="00AE5F02"/>
    <w:rsid w:val="00AE66C7"/>
    <w:rsid w:val="00AE6A88"/>
    <w:rsid w:val="00AE73E1"/>
    <w:rsid w:val="00AE7669"/>
    <w:rsid w:val="00AE7F1C"/>
    <w:rsid w:val="00AF022C"/>
    <w:rsid w:val="00AF092F"/>
    <w:rsid w:val="00AF0EDE"/>
    <w:rsid w:val="00AF1E20"/>
    <w:rsid w:val="00AF5290"/>
    <w:rsid w:val="00AF63C0"/>
    <w:rsid w:val="00AF7D46"/>
    <w:rsid w:val="00B046A9"/>
    <w:rsid w:val="00B04811"/>
    <w:rsid w:val="00B05316"/>
    <w:rsid w:val="00B056F3"/>
    <w:rsid w:val="00B06B7A"/>
    <w:rsid w:val="00B0775E"/>
    <w:rsid w:val="00B07CD3"/>
    <w:rsid w:val="00B118FB"/>
    <w:rsid w:val="00B11D32"/>
    <w:rsid w:val="00B11E0E"/>
    <w:rsid w:val="00B1328C"/>
    <w:rsid w:val="00B13676"/>
    <w:rsid w:val="00B13803"/>
    <w:rsid w:val="00B14B0D"/>
    <w:rsid w:val="00B152FD"/>
    <w:rsid w:val="00B15384"/>
    <w:rsid w:val="00B15C51"/>
    <w:rsid w:val="00B15F52"/>
    <w:rsid w:val="00B16622"/>
    <w:rsid w:val="00B16D03"/>
    <w:rsid w:val="00B16E6D"/>
    <w:rsid w:val="00B17778"/>
    <w:rsid w:val="00B17840"/>
    <w:rsid w:val="00B20994"/>
    <w:rsid w:val="00B20A8D"/>
    <w:rsid w:val="00B2205E"/>
    <w:rsid w:val="00B23DFE"/>
    <w:rsid w:val="00B2405E"/>
    <w:rsid w:val="00B24377"/>
    <w:rsid w:val="00B24DB1"/>
    <w:rsid w:val="00B2510A"/>
    <w:rsid w:val="00B25629"/>
    <w:rsid w:val="00B2576F"/>
    <w:rsid w:val="00B2709D"/>
    <w:rsid w:val="00B30667"/>
    <w:rsid w:val="00B3102D"/>
    <w:rsid w:val="00B313C9"/>
    <w:rsid w:val="00B321DB"/>
    <w:rsid w:val="00B3286A"/>
    <w:rsid w:val="00B33F7A"/>
    <w:rsid w:val="00B35689"/>
    <w:rsid w:val="00B364CF"/>
    <w:rsid w:val="00B371F2"/>
    <w:rsid w:val="00B37395"/>
    <w:rsid w:val="00B373BF"/>
    <w:rsid w:val="00B37419"/>
    <w:rsid w:val="00B40401"/>
    <w:rsid w:val="00B405A8"/>
    <w:rsid w:val="00B40919"/>
    <w:rsid w:val="00B41681"/>
    <w:rsid w:val="00B42080"/>
    <w:rsid w:val="00B4259A"/>
    <w:rsid w:val="00B425ED"/>
    <w:rsid w:val="00B4281A"/>
    <w:rsid w:val="00B44766"/>
    <w:rsid w:val="00B44E5E"/>
    <w:rsid w:val="00B45431"/>
    <w:rsid w:val="00B457DC"/>
    <w:rsid w:val="00B4635C"/>
    <w:rsid w:val="00B5044C"/>
    <w:rsid w:val="00B50954"/>
    <w:rsid w:val="00B5128F"/>
    <w:rsid w:val="00B51D88"/>
    <w:rsid w:val="00B52C00"/>
    <w:rsid w:val="00B53EBC"/>
    <w:rsid w:val="00B55B2E"/>
    <w:rsid w:val="00B565C6"/>
    <w:rsid w:val="00B56754"/>
    <w:rsid w:val="00B56DC4"/>
    <w:rsid w:val="00B56ECB"/>
    <w:rsid w:val="00B57115"/>
    <w:rsid w:val="00B573B4"/>
    <w:rsid w:val="00B579B6"/>
    <w:rsid w:val="00B6192A"/>
    <w:rsid w:val="00B61F9D"/>
    <w:rsid w:val="00B61FFC"/>
    <w:rsid w:val="00B6208C"/>
    <w:rsid w:val="00B62C03"/>
    <w:rsid w:val="00B633D9"/>
    <w:rsid w:val="00B6408B"/>
    <w:rsid w:val="00B649D8"/>
    <w:rsid w:val="00B66130"/>
    <w:rsid w:val="00B665B9"/>
    <w:rsid w:val="00B674AF"/>
    <w:rsid w:val="00B70393"/>
    <w:rsid w:val="00B70720"/>
    <w:rsid w:val="00B7205B"/>
    <w:rsid w:val="00B72BB1"/>
    <w:rsid w:val="00B74634"/>
    <w:rsid w:val="00B752CC"/>
    <w:rsid w:val="00B756F6"/>
    <w:rsid w:val="00B75AFC"/>
    <w:rsid w:val="00B75BC9"/>
    <w:rsid w:val="00B765E5"/>
    <w:rsid w:val="00B76687"/>
    <w:rsid w:val="00B76727"/>
    <w:rsid w:val="00B7720E"/>
    <w:rsid w:val="00B776A2"/>
    <w:rsid w:val="00B7787F"/>
    <w:rsid w:val="00B77BF3"/>
    <w:rsid w:val="00B8076C"/>
    <w:rsid w:val="00B8097E"/>
    <w:rsid w:val="00B81CB4"/>
    <w:rsid w:val="00B82AB5"/>
    <w:rsid w:val="00B85CBD"/>
    <w:rsid w:val="00B87F56"/>
    <w:rsid w:val="00B87F9B"/>
    <w:rsid w:val="00B90E3D"/>
    <w:rsid w:val="00B93401"/>
    <w:rsid w:val="00B9453D"/>
    <w:rsid w:val="00B946D9"/>
    <w:rsid w:val="00B9499B"/>
    <w:rsid w:val="00B9550D"/>
    <w:rsid w:val="00B95B11"/>
    <w:rsid w:val="00B96358"/>
    <w:rsid w:val="00B9729F"/>
    <w:rsid w:val="00BA0039"/>
    <w:rsid w:val="00BA0783"/>
    <w:rsid w:val="00BA1AFC"/>
    <w:rsid w:val="00BA1C7B"/>
    <w:rsid w:val="00BA1F52"/>
    <w:rsid w:val="00BA22D9"/>
    <w:rsid w:val="00BA23E2"/>
    <w:rsid w:val="00BA3FFF"/>
    <w:rsid w:val="00BA457C"/>
    <w:rsid w:val="00BA4AA8"/>
    <w:rsid w:val="00BA4C39"/>
    <w:rsid w:val="00BA5AD9"/>
    <w:rsid w:val="00BA60A6"/>
    <w:rsid w:val="00BA6717"/>
    <w:rsid w:val="00BA6F39"/>
    <w:rsid w:val="00BA725D"/>
    <w:rsid w:val="00BA739E"/>
    <w:rsid w:val="00BA7CA8"/>
    <w:rsid w:val="00BB058B"/>
    <w:rsid w:val="00BB0708"/>
    <w:rsid w:val="00BB0F81"/>
    <w:rsid w:val="00BB1196"/>
    <w:rsid w:val="00BB2D1A"/>
    <w:rsid w:val="00BB32DF"/>
    <w:rsid w:val="00BB3630"/>
    <w:rsid w:val="00BB36C0"/>
    <w:rsid w:val="00BB39BA"/>
    <w:rsid w:val="00BB3D1B"/>
    <w:rsid w:val="00BB4635"/>
    <w:rsid w:val="00BB463A"/>
    <w:rsid w:val="00BB56CC"/>
    <w:rsid w:val="00BB5A12"/>
    <w:rsid w:val="00BB5D3C"/>
    <w:rsid w:val="00BB5E67"/>
    <w:rsid w:val="00BB70BE"/>
    <w:rsid w:val="00BC0770"/>
    <w:rsid w:val="00BC1590"/>
    <w:rsid w:val="00BC2DAB"/>
    <w:rsid w:val="00BC31E9"/>
    <w:rsid w:val="00BC48F0"/>
    <w:rsid w:val="00BC5E67"/>
    <w:rsid w:val="00BC7869"/>
    <w:rsid w:val="00BC792A"/>
    <w:rsid w:val="00BD0227"/>
    <w:rsid w:val="00BD03BB"/>
    <w:rsid w:val="00BD0DCB"/>
    <w:rsid w:val="00BD1123"/>
    <w:rsid w:val="00BD2B3C"/>
    <w:rsid w:val="00BD4967"/>
    <w:rsid w:val="00BD51FA"/>
    <w:rsid w:val="00BD5410"/>
    <w:rsid w:val="00BD5683"/>
    <w:rsid w:val="00BD58B9"/>
    <w:rsid w:val="00BD58BD"/>
    <w:rsid w:val="00BD58CE"/>
    <w:rsid w:val="00BD5A41"/>
    <w:rsid w:val="00BD5BE4"/>
    <w:rsid w:val="00BD5F2C"/>
    <w:rsid w:val="00BD666D"/>
    <w:rsid w:val="00BD6750"/>
    <w:rsid w:val="00BD7486"/>
    <w:rsid w:val="00BD7672"/>
    <w:rsid w:val="00BD7E4F"/>
    <w:rsid w:val="00BE0352"/>
    <w:rsid w:val="00BE2761"/>
    <w:rsid w:val="00BE2B80"/>
    <w:rsid w:val="00BE5F69"/>
    <w:rsid w:val="00BE66C5"/>
    <w:rsid w:val="00BE726B"/>
    <w:rsid w:val="00BE7698"/>
    <w:rsid w:val="00BE78F5"/>
    <w:rsid w:val="00BE7AB5"/>
    <w:rsid w:val="00BE7C39"/>
    <w:rsid w:val="00BF0480"/>
    <w:rsid w:val="00BF06B9"/>
    <w:rsid w:val="00BF10DE"/>
    <w:rsid w:val="00BF12EF"/>
    <w:rsid w:val="00BF19FC"/>
    <w:rsid w:val="00BF219D"/>
    <w:rsid w:val="00BF22B6"/>
    <w:rsid w:val="00BF46EE"/>
    <w:rsid w:val="00BF489B"/>
    <w:rsid w:val="00BF5F47"/>
    <w:rsid w:val="00BF6760"/>
    <w:rsid w:val="00BF6E66"/>
    <w:rsid w:val="00BF77F5"/>
    <w:rsid w:val="00C005CE"/>
    <w:rsid w:val="00C009A1"/>
    <w:rsid w:val="00C01952"/>
    <w:rsid w:val="00C021FD"/>
    <w:rsid w:val="00C0322E"/>
    <w:rsid w:val="00C034E1"/>
    <w:rsid w:val="00C04295"/>
    <w:rsid w:val="00C04495"/>
    <w:rsid w:val="00C046A1"/>
    <w:rsid w:val="00C048B8"/>
    <w:rsid w:val="00C04D1D"/>
    <w:rsid w:val="00C05129"/>
    <w:rsid w:val="00C052A5"/>
    <w:rsid w:val="00C05C22"/>
    <w:rsid w:val="00C07B0C"/>
    <w:rsid w:val="00C07FEB"/>
    <w:rsid w:val="00C10900"/>
    <w:rsid w:val="00C10D6E"/>
    <w:rsid w:val="00C110C9"/>
    <w:rsid w:val="00C11580"/>
    <w:rsid w:val="00C12238"/>
    <w:rsid w:val="00C12524"/>
    <w:rsid w:val="00C1418E"/>
    <w:rsid w:val="00C14786"/>
    <w:rsid w:val="00C14CAD"/>
    <w:rsid w:val="00C153B3"/>
    <w:rsid w:val="00C173CB"/>
    <w:rsid w:val="00C2090C"/>
    <w:rsid w:val="00C209B4"/>
    <w:rsid w:val="00C20A59"/>
    <w:rsid w:val="00C2292E"/>
    <w:rsid w:val="00C22F02"/>
    <w:rsid w:val="00C234AB"/>
    <w:rsid w:val="00C237F6"/>
    <w:rsid w:val="00C23ABA"/>
    <w:rsid w:val="00C24290"/>
    <w:rsid w:val="00C24727"/>
    <w:rsid w:val="00C25308"/>
    <w:rsid w:val="00C25C7C"/>
    <w:rsid w:val="00C261C7"/>
    <w:rsid w:val="00C2670E"/>
    <w:rsid w:val="00C26877"/>
    <w:rsid w:val="00C27761"/>
    <w:rsid w:val="00C3040B"/>
    <w:rsid w:val="00C32012"/>
    <w:rsid w:val="00C325E8"/>
    <w:rsid w:val="00C32950"/>
    <w:rsid w:val="00C32C7B"/>
    <w:rsid w:val="00C3304F"/>
    <w:rsid w:val="00C33CC1"/>
    <w:rsid w:val="00C34052"/>
    <w:rsid w:val="00C3443E"/>
    <w:rsid w:val="00C34DB7"/>
    <w:rsid w:val="00C36759"/>
    <w:rsid w:val="00C36D1E"/>
    <w:rsid w:val="00C37046"/>
    <w:rsid w:val="00C371B5"/>
    <w:rsid w:val="00C37426"/>
    <w:rsid w:val="00C37EA7"/>
    <w:rsid w:val="00C40887"/>
    <w:rsid w:val="00C41C61"/>
    <w:rsid w:val="00C4250C"/>
    <w:rsid w:val="00C42564"/>
    <w:rsid w:val="00C42E2F"/>
    <w:rsid w:val="00C42F71"/>
    <w:rsid w:val="00C43591"/>
    <w:rsid w:val="00C446BE"/>
    <w:rsid w:val="00C46701"/>
    <w:rsid w:val="00C46801"/>
    <w:rsid w:val="00C50271"/>
    <w:rsid w:val="00C505C6"/>
    <w:rsid w:val="00C508C5"/>
    <w:rsid w:val="00C50DC5"/>
    <w:rsid w:val="00C51FB1"/>
    <w:rsid w:val="00C52099"/>
    <w:rsid w:val="00C523C3"/>
    <w:rsid w:val="00C533F9"/>
    <w:rsid w:val="00C5352D"/>
    <w:rsid w:val="00C538EA"/>
    <w:rsid w:val="00C543A2"/>
    <w:rsid w:val="00C55547"/>
    <w:rsid w:val="00C55843"/>
    <w:rsid w:val="00C560B4"/>
    <w:rsid w:val="00C56B35"/>
    <w:rsid w:val="00C56F2D"/>
    <w:rsid w:val="00C573B2"/>
    <w:rsid w:val="00C5787A"/>
    <w:rsid w:val="00C57999"/>
    <w:rsid w:val="00C602BF"/>
    <w:rsid w:val="00C607D6"/>
    <w:rsid w:val="00C6080C"/>
    <w:rsid w:val="00C60825"/>
    <w:rsid w:val="00C613C3"/>
    <w:rsid w:val="00C6291D"/>
    <w:rsid w:val="00C6320D"/>
    <w:rsid w:val="00C64CD9"/>
    <w:rsid w:val="00C64D1D"/>
    <w:rsid w:val="00C64E3B"/>
    <w:rsid w:val="00C6529A"/>
    <w:rsid w:val="00C665BC"/>
    <w:rsid w:val="00C669FB"/>
    <w:rsid w:val="00C67E27"/>
    <w:rsid w:val="00C701FF"/>
    <w:rsid w:val="00C706B3"/>
    <w:rsid w:val="00C70A17"/>
    <w:rsid w:val="00C71072"/>
    <w:rsid w:val="00C714CF"/>
    <w:rsid w:val="00C71723"/>
    <w:rsid w:val="00C73351"/>
    <w:rsid w:val="00C74D0E"/>
    <w:rsid w:val="00C75FE9"/>
    <w:rsid w:val="00C76FF4"/>
    <w:rsid w:val="00C7789B"/>
    <w:rsid w:val="00C77F32"/>
    <w:rsid w:val="00C77FD5"/>
    <w:rsid w:val="00C80269"/>
    <w:rsid w:val="00C80413"/>
    <w:rsid w:val="00C81160"/>
    <w:rsid w:val="00C81D37"/>
    <w:rsid w:val="00C820C6"/>
    <w:rsid w:val="00C822A4"/>
    <w:rsid w:val="00C83E83"/>
    <w:rsid w:val="00C83F6D"/>
    <w:rsid w:val="00C8451E"/>
    <w:rsid w:val="00C84AF0"/>
    <w:rsid w:val="00C85169"/>
    <w:rsid w:val="00C85C9F"/>
    <w:rsid w:val="00C86653"/>
    <w:rsid w:val="00C90A59"/>
    <w:rsid w:val="00C917F2"/>
    <w:rsid w:val="00C92958"/>
    <w:rsid w:val="00C92B2C"/>
    <w:rsid w:val="00C92C48"/>
    <w:rsid w:val="00C92FC2"/>
    <w:rsid w:val="00C9369F"/>
    <w:rsid w:val="00C936B7"/>
    <w:rsid w:val="00C9401E"/>
    <w:rsid w:val="00C951BF"/>
    <w:rsid w:val="00C96D89"/>
    <w:rsid w:val="00C96E84"/>
    <w:rsid w:val="00C9759B"/>
    <w:rsid w:val="00C9765A"/>
    <w:rsid w:val="00C97CAA"/>
    <w:rsid w:val="00CA048D"/>
    <w:rsid w:val="00CA0799"/>
    <w:rsid w:val="00CA1D5A"/>
    <w:rsid w:val="00CA1FEA"/>
    <w:rsid w:val="00CA235E"/>
    <w:rsid w:val="00CA2812"/>
    <w:rsid w:val="00CA2D3A"/>
    <w:rsid w:val="00CA440B"/>
    <w:rsid w:val="00CA4E35"/>
    <w:rsid w:val="00CA52BD"/>
    <w:rsid w:val="00CA5996"/>
    <w:rsid w:val="00CA661E"/>
    <w:rsid w:val="00CA695E"/>
    <w:rsid w:val="00CA6A9D"/>
    <w:rsid w:val="00CA6B89"/>
    <w:rsid w:val="00CA75E1"/>
    <w:rsid w:val="00CA78FB"/>
    <w:rsid w:val="00CA7C0D"/>
    <w:rsid w:val="00CA7CF0"/>
    <w:rsid w:val="00CA7E30"/>
    <w:rsid w:val="00CA7FF5"/>
    <w:rsid w:val="00CB09FD"/>
    <w:rsid w:val="00CB1010"/>
    <w:rsid w:val="00CB18AB"/>
    <w:rsid w:val="00CB2383"/>
    <w:rsid w:val="00CB25B0"/>
    <w:rsid w:val="00CB2CB8"/>
    <w:rsid w:val="00CB2D50"/>
    <w:rsid w:val="00CB307B"/>
    <w:rsid w:val="00CB348F"/>
    <w:rsid w:val="00CB3CE1"/>
    <w:rsid w:val="00CB5BA7"/>
    <w:rsid w:val="00CB610C"/>
    <w:rsid w:val="00CB7780"/>
    <w:rsid w:val="00CB7935"/>
    <w:rsid w:val="00CC085F"/>
    <w:rsid w:val="00CC08AC"/>
    <w:rsid w:val="00CC31B6"/>
    <w:rsid w:val="00CC38B2"/>
    <w:rsid w:val="00CC472C"/>
    <w:rsid w:val="00CC4834"/>
    <w:rsid w:val="00CC491F"/>
    <w:rsid w:val="00CC496E"/>
    <w:rsid w:val="00CC59AB"/>
    <w:rsid w:val="00CC6C05"/>
    <w:rsid w:val="00CC7755"/>
    <w:rsid w:val="00CC77FA"/>
    <w:rsid w:val="00CC78D5"/>
    <w:rsid w:val="00CC7E61"/>
    <w:rsid w:val="00CD072B"/>
    <w:rsid w:val="00CD0B4E"/>
    <w:rsid w:val="00CD15BA"/>
    <w:rsid w:val="00CD1731"/>
    <w:rsid w:val="00CD285F"/>
    <w:rsid w:val="00CD4581"/>
    <w:rsid w:val="00CE0666"/>
    <w:rsid w:val="00CE2FF6"/>
    <w:rsid w:val="00CE34FD"/>
    <w:rsid w:val="00CE37E4"/>
    <w:rsid w:val="00CE3C4B"/>
    <w:rsid w:val="00CE3ED7"/>
    <w:rsid w:val="00CE577E"/>
    <w:rsid w:val="00CE5C8C"/>
    <w:rsid w:val="00CE6286"/>
    <w:rsid w:val="00CE692D"/>
    <w:rsid w:val="00CE7DDE"/>
    <w:rsid w:val="00CF017B"/>
    <w:rsid w:val="00CF056E"/>
    <w:rsid w:val="00CF190A"/>
    <w:rsid w:val="00CF24BC"/>
    <w:rsid w:val="00CF3A83"/>
    <w:rsid w:val="00CF49B4"/>
    <w:rsid w:val="00CF4AA3"/>
    <w:rsid w:val="00CF5679"/>
    <w:rsid w:val="00CF56EF"/>
    <w:rsid w:val="00CF5A14"/>
    <w:rsid w:val="00CF5A57"/>
    <w:rsid w:val="00CF7080"/>
    <w:rsid w:val="00CF7587"/>
    <w:rsid w:val="00CF7BD4"/>
    <w:rsid w:val="00D0041E"/>
    <w:rsid w:val="00D00766"/>
    <w:rsid w:val="00D02CF3"/>
    <w:rsid w:val="00D03594"/>
    <w:rsid w:val="00D0382A"/>
    <w:rsid w:val="00D04771"/>
    <w:rsid w:val="00D05312"/>
    <w:rsid w:val="00D06122"/>
    <w:rsid w:val="00D06966"/>
    <w:rsid w:val="00D11261"/>
    <w:rsid w:val="00D11A57"/>
    <w:rsid w:val="00D125D3"/>
    <w:rsid w:val="00D134C4"/>
    <w:rsid w:val="00D145C6"/>
    <w:rsid w:val="00D15F30"/>
    <w:rsid w:val="00D16415"/>
    <w:rsid w:val="00D16A7B"/>
    <w:rsid w:val="00D16EE0"/>
    <w:rsid w:val="00D20EF7"/>
    <w:rsid w:val="00D21353"/>
    <w:rsid w:val="00D214E4"/>
    <w:rsid w:val="00D218D0"/>
    <w:rsid w:val="00D219C9"/>
    <w:rsid w:val="00D222D9"/>
    <w:rsid w:val="00D222E9"/>
    <w:rsid w:val="00D22741"/>
    <w:rsid w:val="00D22751"/>
    <w:rsid w:val="00D23B3A"/>
    <w:rsid w:val="00D23ECB"/>
    <w:rsid w:val="00D23FE9"/>
    <w:rsid w:val="00D24E02"/>
    <w:rsid w:val="00D24FB8"/>
    <w:rsid w:val="00D25D4D"/>
    <w:rsid w:val="00D26288"/>
    <w:rsid w:val="00D27670"/>
    <w:rsid w:val="00D27E71"/>
    <w:rsid w:val="00D301EF"/>
    <w:rsid w:val="00D30AAF"/>
    <w:rsid w:val="00D31BDF"/>
    <w:rsid w:val="00D321E2"/>
    <w:rsid w:val="00D32665"/>
    <w:rsid w:val="00D32AB6"/>
    <w:rsid w:val="00D32DB1"/>
    <w:rsid w:val="00D32E49"/>
    <w:rsid w:val="00D3396B"/>
    <w:rsid w:val="00D33E4D"/>
    <w:rsid w:val="00D340B3"/>
    <w:rsid w:val="00D341AE"/>
    <w:rsid w:val="00D35C6F"/>
    <w:rsid w:val="00D36754"/>
    <w:rsid w:val="00D36C62"/>
    <w:rsid w:val="00D400BC"/>
    <w:rsid w:val="00D41305"/>
    <w:rsid w:val="00D41947"/>
    <w:rsid w:val="00D4194A"/>
    <w:rsid w:val="00D4233E"/>
    <w:rsid w:val="00D425E4"/>
    <w:rsid w:val="00D4267A"/>
    <w:rsid w:val="00D42E60"/>
    <w:rsid w:val="00D43C97"/>
    <w:rsid w:val="00D441F2"/>
    <w:rsid w:val="00D44243"/>
    <w:rsid w:val="00D44403"/>
    <w:rsid w:val="00D450B3"/>
    <w:rsid w:val="00D451EA"/>
    <w:rsid w:val="00D45ED9"/>
    <w:rsid w:val="00D46169"/>
    <w:rsid w:val="00D4653B"/>
    <w:rsid w:val="00D50CE0"/>
    <w:rsid w:val="00D51744"/>
    <w:rsid w:val="00D526E9"/>
    <w:rsid w:val="00D53B7D"/>
    <w:rsid w:val="00D54627"/>
    <w:rsid w:val="00D5615C"/>
    <w:rsid w:val="00D56C4D"/>
    <w:rsid w:val="00D57F54"/>
    <w:rsid w:val="00D60059"/>
    <w:rsid w:val="00D60A24"/>
    <w:rsid w:val="00D60E0E"/>
    <w:rsid w:val="00D612BC"/>
    <w:rsid w:val="00D613E0"/>
    <w:rsid w:val="00D6372D"/>
    <w:rsid w:val="00D6472B"/>
    <w:rsid w:val="00D669D2"/>
    <w:rsid w:val="00D66D50"/>
    <w:rsid w:val="00D707AA"/>
    <w:rsid w:val="00D70D16"/>
    <w:rsid w:val="00D71730"/>
    <w:rsid w:val="00D71BDA"/>
    <w:rsid w:val="00D72DB9"/>
    <w:rsid w:val="00D73939"/>
    <w:rsid w:val="00D73DE4"/>
    <w:rsid w:val="00D74EE6"/>
    <w:rsid w:val="00D75C76"/>
    <w:rsid w:val="00D75D9F"/>
    <w:rsid w:val="00D77679"/>
    <w:rsid w:val="00D779A3"/>
    <w:rsid w:val="00D80486"/>
    <w:rsid w:val="00D81177"/>
    <w:rsid w:val="00D812EB"/>
    <w:rsid w:val="00D8240D"/>
    <w:rsid w:val="00D826C5"/>
    <w:rsid w:val="00D82889"/>
    <w:rsid w:val="00D8296C"/>
    <w:rsid w:val="00D8316C"/>
    <w:rsid w:val="00D83CBC"/>
    <w:rsid w:val="00D8752A"/>
    <w:rsid w:val="00D878CB"/>
    <w:rsid w:val="00D87A2F"/>
    <w:rsid w:val="00D90BD4"/>
    <w:rsid w:val="00D912DC"/>
    <w:rsid w:val="00D9157A"/>
    <w:rsid w:val="00D91696"/>
    <w:rsid w:val="00D922F5"/>
    <w:rsid w:val="00D94532"/>
    <w:rsid w:val="00D945B2"/>
    <w:rsid w:val="00D94BCD"/>
    <w:rsid w:val="00D951A4"/>
    <w:rsid w:val="00D9542E"/>
    <w:rsid w:val="00D95BDD"/>
    <w:rsid w:val="00D9640C"/>
    <w:rsid w:val="00D96E94"/>
    <w:rsid w:val="00D973A8"/>
    <w:rsid w:val="00D974AE"/>
    <w:rsid w:val="00D97A13"/>
    <w:rsid w:val="00DA0404"/>
    <w:rsid w:val="00DA08CA"/>
    <w:rsid w:val="00DA08D7"/>
    <w:rsid w:val="00DA0EBD"/>
    <w:rsid w:val="00DA0FE0"/>
    <w:rsid w:val="00DA12DF"/>
    <w:rsid w:val="00DA20F5"/>
    <w:rsid w:val="00DA3481"/>
    <w:rsid w:val="00DA3BEC"/>
    <w:rsid w:val="00DA4052"/>
    <w:rsid w:val="00DA49C7"/>
    <w:rsid w:val="00DA5654"/>
    <w:rsid w:val="00DA5905"/>
    <w:rsid w:val="00DA5D3E"/>
    <w:rsid w:val="00DA5F38"/>
    <w:rsid w:val="00DA74BA"/>
    <w:rsid w:val="00DA7834"/>
    <w:rsid w:val="00DB047C"/>
    <w:rsid w:val="00DB155E"/>
    <w:rsid w:val="00DB20AD"/>
    <w:rsid w:val="00DB4456"/>
    <w:rsid w:val="00DB4DA0"/>
    <w:rsid w:val="00DB6662"/>
    <w:rsid w:val="00DC0978"/>
    <w:rsid w:val="00DC0C2B"/>
    <w:rsid w:val="00DC1034"/>
    <w:rsid w:val="00DC1AE0"/>
    <w:rsid w:val="00DC1E9B"/>
    <w:rsid w:val="00DC244D"/>
    <w:rsid w:val="00DC2514"/>
    <w:rsid w:val="00DC28FB"/>
    <w:rsid w:val="00DC3D35"/>
    <w:rsid w:val="00DC5C71"/>
    <w:rsid w:val="00DC63C8"/>
    <w:rsid w:val="00DC7BB3"/>
    <w:rsid w:val="00DD056E"/>
    <w:rsid w:val="00DD06D7"/>
    <w:rsid w:val="00DD0B6A"/>
    <w:rsid w:val="00DD13CF"/>
    <w:rsid w:val="00DD3272"/>
    <w:rsid w:val="00DD5205"/>
    <w:rsid w:val="00DD55F6"/>
    <w:rsid w:val="00DD5EB7"/>
    <w:rsid w:val="00DD7A8D"/>
    <w:rsid w:val="00DE3E3A"/>
    <w:rsid w:val="00DE5564"/>
    <w:rsid w:val="00DE5711"/>
    <w:rsid w:val="00DE580E"/>
    <w:rsid w:val="00DE63B2"/>
    <w:rsid w:val="00DE706D"/>
    <w:rsid w:val="00DE787A"/>
    <w:rsid w:val="00DE7D69"/>
    <w:rsid w:val="00DF0149"/>
    <w:rsid w:val="00DF088F"/>
    <w:rsid w:val="00DF0E9D"/>
    <w:rsid w:val="00DF0EFF"/>
    <w:rsid w:val="00DF1BF8"/>
    <w:rsid w:val="00DF1F5A"/>
    <w:rsid w:val="00DF21D4"/>
    <w:rsid w:val="00DF3594"/>
    <w:rsid w:val="00DF3769"/>
    <w:rsid w:val="00DF4687"/>
    <w:rsid w:val="00DF532E"/>
    <w:rsid w:val="00DF74F3"/>
    <w:rsid w:val="00DF77E1"/>
    <w:rsid w:val="00DF7E1A"/>
    <w:rsid w:val="00E004E2"/>
    <w:rsid w:val="00E00D6B"/>
    <w:rsid w:val="00E014DB"/>
    <w:rsid w:val="00E014FA"/>
    <w:rsid w:val="00E025B6"/>
    <w:rsid w:val="00E02838"/>
    <w:rsid w:val="00E02A74"/>
    <w:rsid w:val="00E03CCD"/>
    <w:rsid w:val="00E0513B"/>
    <w:rsid w:val="00E05D3F"/>
    <w:rsid w:val="00E0691B"/>
    <w:rsid w:val="00E06BEC"/>
    <w:rsid w:val="00E06CAB"/>
    <w:rsid w:val="00E0712C"/>
    <w:rsid w:val="00E074A3"/>
    <w:rsid w:val="00E07943"/>
    <w:rsid w:val="00E0795F"/>
    <w:rsid w:val="00E07A9A"/>
    <w:rsid w:val="00E103CF"/>
    <w:rsid w:val="00E10C19"/>
    <w:rsid w:val="00E11148"/>
    <w:rsid w:val="00E11293"/>
    <w:rsid w:val="00E123EE"/>
    <w:rsid w:val="00E12FD6"/>
    <w:rsid w:val="00E132DF"/>
    <w:rsid w:val="00E13561"/>
    <w:rsid w:val="00E1380B"/>
    <w:rsid w:val="00E144B7"/>
    <w:rsid w:val="00E146C6"/>
    <w:rsid w:val="00E148C8"/>
    <w:rsid w:val="00E155F6"/>
    <w:rsid w:val="00E163DA"/>
    <w:rsid w:val="00E17091"/>
    <w:rsid w:val="00E21377"/>
    <w:rsid w:val="00E21601"/>
    <w:rsid w:val="00E21A53"/>
    <w:rsid w:val="00E22280"/>
    <w:rsid w:val="00E22C0F"/>
    <w:rsid w:val="00E23531"/>
    <w:rsid w:val="00E23696"/>
    <w:rsid w:val="00E238B7"/>
    <w:rsid w:val="00E25004"/>
    <w:rsid w:val="00E26F0D"/>
    <w:rsid w:val="00E2742C"/>
    <w:rsid w:val="00E27733"/>
    <w:rsid w:val="00E31968"/>
    <w:rsid w:val="00E31C52"/>
    <w:rsid w:val="00E33036"/>
    <w:rsid w:val="00E340E9"/>
    <w:rsid w:val="00E348F2"/>
    <w:rsid w:val="00E34A60"/>
    <w:rsid w:val="00E350FF"/>
    <w:rsid w:val="00E3570C"/>
    <w:rsid w:val="00E35CA1"/>
    <w:rsid w:val="00E35E74"/>
    <w:rsid w:val="00E36706"/>
    <w:rsid w:val="00E36AD6"/>
    <w:rsid w:val="00E36C72"/>
    <w:rsid w:val="00E36D4E"/>
    <w:rsid w:val="00E377E5"/>
    <w:rsid w:val="00E40D54"/>
    <w:rsid w:val="00E40F71"/>
    <w:rsid w:val="00E41AB0"/>
    <w:rsid w:val="00E41E7A"/>
    <w:rsid w:val="00E42974"/>
    <w:rsid w:val="00E429E7"/>
    <w:rsid w:val="00E42B20"/>
    <w:rsid w:val="00E42EF2"/>
    <w:rsid w:val="00E4302F"/>
    <w:rsid w:val="00E43149"/>
    <w:rsid w:val="00E44270"/>
    <w:rsid w:val="00E443F3"/>
    <w:rsid w:val="00E44AEC"/>
    <w:rsid w:val="00E464A4"/>
    <w:rsid w:val="00E51098"/>
    <w:rsid w:val="00E52884"/>
    <w:rsid w:val="00E53A0D"/>
    <w:rsid w:val="00E545F7"/>
    <w:rsid w:val="00E5505D"/>
    <w:rsid w:val="00E5507B"/>
    <w:rsid w:val="00E558AC"/>
    <w:rsid w:val="00E56464"/>
    <w:rsid w:val="00E56C71"/>
    <w:rsid w:val="00E56E78"/>
    <w:rsid w:val="00E5746D"/>
    <w:rsid w:val="00E57978"/>
    <w:rsid w:val="00E613FB"/>
    <w:rsid w:val="00E62808"/>
    <w:rsid w:val="00E62F5C"/>
    <w:rsid w:val="00E63351"/>
    <w:rsid w:val="00E63725"/>
    <w:rsid w:val="00E63ADC"/>
    <w:rsid w:val="00E64C8C"/>
    <w:rsid w:val="00E652E5"/>
    <w:rsid w:val="00E659B2"/>
    <w:rsid w:val="00E66333"/>
    <w:rsid w:val="00E665F9"/>
    <w:rsid w:val="00E666BA"/>
    <w:rsid w:val="00E706E4"/>
    <w:rsid w:val="00E70A7B"/>
    <w:rsid w:val="00E70C6F"/>
    <w:rsid w:val="00E71570"/>
    <w:rsid w:val="00E71AB9"/>
    <w:rsid w:val="00E725F3"/>
    <w:rsid w:val="00E72B41"/>
    <w:rsid w:val="00E73FAE"/>
    <w:rsid w:val="00E74454"/>
    <w:rsid w:val="00E74543"/>
    <w:rsid w:val="00E74D64"/>
    <w:rsid w:val="00E758BC"/>
    <w:rsid w:val="00E76413"/>
    <w:rsid w:val="00E77D14"/>
    <w:rsid w:val="00E8164C"/>
    <w:rsid w:val="00E81B52"/>
    <w:rsid w:val="00E81F63"/>
    <w:rsid w:val="00E82F76"/>
    <w:rsid w:val="00E8486C"/>
    <w:rsid w:val="00E85CE4"/>
    <w:rsid w:val="00E8705A"/>
    <w:rsid w:val="00E90174"/>
    <w:rsid w:val="00E91C33"/>
    <w:rsid w:val="00E9233D"/>
    <w:rsid w:val="00E92A3C"/>
    <w:rsid w:val="00E9312C"/>
    <w:rsid w:val="00E937EE"/>
    <w:rsid w:val="00E93877"/>
    <w:rsid w:val="00E93EC6"/>
    <w:rsid w:val="00E943A5"/>
    <w:rsid w:val="00E94C57"/>
    <w:rsid w:val="00E9528E"/>
    <w:rsid w:val="00E966F8"/>
    <w:rsid w:val="00E9681A"/>
    <w:rsid w:val="00EA01A8"/>
    <w:rsid w:val="00EA033E"/>
    <w:rsid w:val="00EA0496"/>
    <w:rsid w:val="00EA0E92"/>
    <w:rsid w:val="00EA1280"/>
    <w:rsid w:val="00EA1431"/>
    <w:rsid w:val="00EA1617"/>
    <w:rsid w:val="00EA18FD"/>
    <w:rsid w:val="00EA1CD2"/>
    <w:rsid w:val="00EA3234"/>
    <w:rsid w:val="00EA545F"/>
    <w:rsid w:val="00EA5476"/>
    <w:rsid w:val="00EA5AE5"/>
    <w:rsid w:val="00EA5EE2"/>
    <w:rsid w:val="00EA61A6"/>
    <w:rsid w:val="00EA6573"/>
    <w:rsid w:val="00EA6950"/>
    <w:rsid w:val="00EA72AA"/>
    <w:rsid w:val="00EA73C0"/>
    <w:rsid w:val="00EA741B"/>
    <w:rsid w:val="00EA74FE"/>
    <w:rsid w:val="00EA7810"/>
    <w:rsid w:val="00EA7A79"/>
    <w:rsid w:val="00EA7BBD"/>
    <w:rsid w:val="00EA7E49"/>
    <w:rsid w:val="00EB0C65"/>
    <w:rsid w:val="00EB159D"/>
    <w:rsid w:val="00EB1DE9"/>
    <w:rsid w:val="00EB1E9A"/>
    <w:rsid w:val="00EB24C0"/>
    <w:rsid w:val="00EB2E53"/>
    <w:rsid w:val="00EB3C4C"/>
    <w:rsid w:val="00EB4989"/>
    <w:rsid w:val="00EB4E68"/>
    <w:rsid w:val="00EB514F"/>
    <w:rsid w:val="00EB57AB"/>
    <w:rsid w:val="00EB68E0"/>
    <w:rsid w:val="00EB7EA2"/>
    <w:rsid w:val="00EB7F8E"/>
    <w:rsid w:val="00EC0A4C"/>
    <w:rsid w:val="00EC0B29"/>
    <w:rsid w:val="00EC0D2E"/>
    <w:rsid w:val="00EC1332"/>
    <w:rsid w:val="00EC17D6"/>
    <w:rsid w:val="00EC3B87"/>
    <w:rsid w:val="00EC4606"/>
    <w:rsid w:val="00EC4A83"/>
    <w:rsid w:val="00EC4E6D"/>
    <w:rsid w:val="00EC4E73"/>
    <w:rsid w:val="00EC5BE5"/>
    <w:rsid w:val="00EC67D1"/>
    <w:rsid w:val="00EC713A"/>
    <w:rsid w:val="00ED03C3"/>
    <w:rsid w:val="00ED0FC0"/>
    <w:rsid w:val="00ED2558"/>
    <w:rsid w:val="00ED25DE"/>
    <w:rsid w:val="00ED4E71"/>
    <w:rsid w:val="00ED53C0"/>
    <w:rsid w:val="00ED5C82"/>
    <w:rsid w:val="00ED6D75"/>
    <w:rsid w:val="00EE02AC"/>
    <w:rsid w:val="00EE0FEB"/>
    <w:rsid w:val="00EE24E0"/>
    <w:rsid w:val="00EE2627"/>
    <w:rsid w:val="00EE2BF4"/>
    <w:rsid w:val="00EE3BC4"/>
    <w:rsid w:val="00EE440A"/>
    <w:rsid w:val="00EE498A"/>
    <w:rsid w:val="00EE525C"/>
    <w:rsid w:val="00EE726F"/>
    <w:rsid w:val="00EF034A"/>
    <w:rsid w:val="00EF08EE"/>
    <w:rsid w:val="00EF2400"/>
    <w:rsid w:val="00EF2DDB"/>
    <w:rsid w:val="00EF2ECB"/>
    <w:rsid w:val="00EF3208"/>
    <w:rsid w:val="00EF376E"/>
    <w:rsid w:val="00EF46C5"/>
    <w:rsid w:val="00EF4909"/>
    <w:rsid w:val="00EF4C64"/>
    <w:rsid w:val="00EF5999"/>
    <w:rsid w:val="00EF59D8"/>
    <w:rsid w:val="00EF5A52"/>
    <w:rsid w:val="00EF6C9F"/>
    <w:rsid w:val="00EF77F5"/>
    <w:rsid w:val="00EF7E1E"/>
    <w:rsid w:val="00F0047B"/>
    <w:rsid w:val="00F0067E"/>
    <w:rsid w:val="00F01A4C"/>
    <w:rsid w:val="00F01A5B"/>
    <w:rsid w:val="00F0217B"/>
    <w:rsid w:val="00F02292"/>
    <w:rsid w:val="00F023A0"/>
    <w:rsid w:val="00F027CA"/>
    <w:rsid w:val="00F03A7E"/>
    <w:rsid w:val="00F03B20"/>
    <w:rsid w:val="00F051AC"/>
    <w:rsid w:val="00F05368"/>
    <w:rsid w:val="00F05433"/>
    <w:rsid w:val="00F0573A"/>
    <w:rsid w:val="00F05894"/>
    <w:rsid w:val="00F0639F"/>
    <w:rsid w:val="00F06E1A"/>
    <w:rsid w:val="00F10EA9"/>
    <w:rsid w:val="00F11523"/>
    <w:rsid w:val="00F12566"/>
    <w:rsid w:val="00F12C2B"/>
    <w:rsid w:val="00F12F97"/>
    <w:rsid w:val="00F13AAD"/>
    <w:rsid w:val="00F13C9D"/>
    <w:rsid w:val="00F14DE7"/>
    <w:rsid w:val="00F15EB9"/>
    <w:rsid w:val="00F1611B"/>
    <w:rsid w:val="00F16DF9"/>
    <w:rsid w:val="00F20AFF"/>
    <w:rsid w:val="00F20DF5"/>
    <w:rsid w:val="00F219C8"/>
    <w:rsid w:val="00F21BBE"/>
    <w:rsid w:val="00F2266C"/>
    <w:rsid w:val="00F23A7D"/>
    <w:rsid w:val="00F2508F"/>
    <w:rsid w:val="00F2578F"/>
    <w:rsid w:val="00F26282"/>
    <w:rsid w:val="00F266F5"/>
    <w:rsid w:val="00F27063"/>
    <w:rsid w:val="00F270E8"/>
    <w:rsid w:val="00F27147"/>
    <w:rsid w:val="00F302AC"/>
    <w:rsid w:val="00F304DC"/>
    <w:rsid w:val="00F305A0"/>
    <w:rsid w:val="00F313B4"/>
    <w:rsid w:val="00F31AEE"/>
    <w:rsid w:val="00F3218A"/>
    <w:rsid w:val="00F3224B"/>
    <w:rsid w:val="00F325F0"/>
    <w:rsid w:val="00F32C21"/>
    <w:rsid w:val="00F330AF"/>
    <w:rsid w:val="00F33D6A"/>
    <w:rsid w:val="00F34851"/>
    <w:rsid w:val="00F34869"/>
    <w:rsid w:val="00F34DE3"/>
    <w:rsid w:val="00F34F0E"/>
    <w:rsid w:val="00F3524B"/>
    <w:rsid w:val="00F36398"/>
    <w:rsid w:val="00F368AF"/>
    <w:rsid w:val="00F36E6F"/>
    <w:rsid w:val="00F3749C"/>
    <w:rsid w:val="00F37CFE"/>
    <w:rsid w:val="00F403E3"/>
    <w:rsid w:val="00F4056E"/>
    <w:rsid w:val="00F40898"/>
    <w:rsid w:val="00F40D5B"/>
    <w:rsid w:val="00F42D6F"/>
    <w:rsid w:val="00F4449D"/>
    <w:rsid w:val="00F4496D"/>
    <w:rsid w:val="00F46159"/>
    <w:rsid w:val="00F5074D"/>
    <w:rsid w:val="00F50900"/>
    <w:rsid w:val="00F512B2"/>
    <w:rsid w:val="00F515E5"/>
    <w:rsid w:val="00F51D6B"/>
    <w:rsid w:val="00F521C8"/>
    <w:rsid w:val="00F52E5A"/>
    <w:rsid w:val="00F53393"/>
    <w:rsid w:val="00F5341D"/>
    <w:rsid w:val="00F53CF9"/>
    <w:rsid w:val="00F553A1"/>
    <w:rsid w:val="00F55646"/>
    <w:rsid w:val="00F558E7"/>
    <w:rsid w:val="00F56355"/>
    <w:rsid w:val="00F5753D"/>
    <w:rsid w:val="00F57BF8"/>
    <w:rsid w:val="00F57D65"/>
    <w:rsid w:val="00F604CB"/>
    <w:rsid w:val="00F60666"/>
    <w:rsid w:val="00F60C81"/>
    <w:rsid w:val="00F624F2"/>
    <w:rsid w:val="00F62CAC"/>
    <w:rsid w:val="00F63034"/>
    <w:rsid w:val="00F637C5"/>
    <w:rsid w:val="00F63C2F"/>
    <w:rsid w:val="00F64787"/>
    <w:rsid w:val="00F647EC"/>
    <w:rsid w:val="00F64CD5"/>
    <w:rsid w:val="00F64F4A"/>
    <w:rsid w:val="00F65165"/>
    <w:rsid w:val="00F651CF"/>
    <w:rsid w:val="00F65B66"/>
    <w:rsid w:val="00F65B9A"/>
    <w:rsid w:val="00F660D8"/>
    <w:rsid w:val="00F66103"/>
    <w:rsid w:val="00F66B86"/>
    <w:rsid w:val="00F66F33"/>
    <w:rsid w:val="00F6721D"/>
    <w:rsid w:val="00F67A49"/>
    <w:rsid w:val="00F711B7"/>
    <w:rsid w:val="00F719D1"/>
    <w:rsid w:val="00F71CF7"/>
    <w:rsid w:val="00F72766"/>
    <w:rsid w:val="00F72CF8"/>
    <w:rsid w:val="00F72D3D"/>
    <w:rsid w:val="00F73CCF"/>
    <w:rsid w:val="00F745A7"/>
    <w:rsid w:val="00F74690"/>
    <w:rsid w:val="00F748C9"/>
    <w:rsid w:val="00F75967"/>
    <w:rsid w:val="00F75EFB"/>
    <w:rsid w:val="00F76428"/>
    <w:rsid w:val="00F76699"/>
    <w:rsid w:val="00F77922"/>
    <w:rsid w:val="00F77BC8"/>
    <w:rsid w:val="00F80AE0"/>
    <w:rsid w:val="00F80B40"/>
    <w:rsid w:val="00F82148"/>
    <w:rsid w:val="00F825FD"/>
    <w:rsid w:val="00F827BA"/>
    <w:rsid w:val="00F82941"/>
    <w:rsid w:val="00F82DB6"/>
    <w:rsid w:val="00F83220"/>
    <w:rsid w:val="00F83AEF"/>
    <w:rsid w:val="00F83B18"/>
    <w:rsid w:val="00F8420E"/>
    <w:rsid w:val="00F843C9"/>
    <w:rsid w:val="00F84F59"/>
    <w:rsid w:val="00F85F9C"/>
    <w:rsid w:val="00F86623"/>
    <w:rsid w:val="00F86871"/>
    <w:rsid w:val="00F87D7C"/>
    <w:rsid w:val="00F90385"/>
    <w:rsid w:val="00F904B9"/>
    <w:rsid w:val="00F909DA"/>
    <w:rsid w:val="00F90BEF"/>
    <w:rsid w:val="00F91BC6"/>
    <w:rsid w:val="00F9371A"/>
    <w:rsid w:val="00F938F5"/>
    <w:rsid w:val="00F94EBE"/>
    <w:rsid w:val="00F951BD"/>
    <w:rsid w:val="00F95523"/>
    <w:rsid w:val="00F9571A"/>
    <w:rsid w:val="00F9589E"/>
    <w:rsid w:val="00F96980"/>
    <w:rsid w:val="00F96C4D"/>
    <w:rsid w:val="00FA1149"/>
    <w:rsid w:val="00FA134E"/>
    <w:rsid w:val="00FA13B2"/>
    <w:rsid w:val="00FA1BEF"/>
    <w:rsid w:val="00FA1DD8"/>
    <w:rsid w:val="00FA1F75"/>
    <w:rsid w:val="00FA3AD4"/>
    <w:rsid w:val="00FA3C06"/>
    <w:rsid w:val="00FA4513"/>
    <w:rsid w:val="00FA4BEE"/>
    <w:rsid w:val="00FA5021"/>
    <w:rsid w:val="00FA5972"/>
    <w:rsid w:val="00FA59C7"/>
    <w:rsid w:val="00FA5F94"/>
    <w:rsid w:val="00FA627E"/>
    <w:rsid w:val="00FA6585"/>
    <w:rsid w:val="00FA7C2B"/>
    <w:rsid w:val="00FB0D17"/>
    <w:rsid w:val="00FB0D6F"/>
    <w:rsid w:val="00FB29BC"/>
    <w:rsid w:val="00FB2DA1"/>
    <w:rsid w:val="00FB307B"/>
    <w:rsid w:val="00FB582D"/>
    <w:rsid w:val="00FB63CA"/>
    <w:rsid w:val="00FB69ED"/>
    <w:rsid w:val="00FB7117"/>
    <w:rsid w:val="00FB71C3"/>
    <w:rsid w:val="00FC0489"/>
    <w:rsid w:val="00FC0546"/>
    <w:rsid w:val="00FC1056"/>
    <w:rsid w:val="00FC2AE3"/>
    <w:rsid w:val="00FC34EB"/>
    <w:rsid w:val="00FC3C73"/>
    <w:rsid w:val="00FC3E6F"/>
    <w:rsid w:val="00FC57E9"/>
    <w:rsid w:val="00FC5D80"/>
    <w:rsid w:val="00FC6260"/>
    <w:rsid w:val="00FC685A"/>
    <w:rsid w:val="00FC78E7"/>
    <w:rsid w:val="00FC7929"/>
    <w:rsid w:val="00FC7C5B"/>
    <w:rsid w:val="00FD171D"/>
    <w:rsid w:val="00FD1E90"/>
    <w:rsid w:val="00FD27DC"/>
    <w:rsid w:val="00FD2CAD"/>
    <w:rsid w:val="00FD31D3"/>
    <w:rsid w:val="00FD5AC5"/>
    <w:rsid w:val="00FD6246"/>
    <w:rsid w:val="00FD6512"/>
    <w:rsid w:val="00FD6B95"/>
    <w:rsid w:val="00FD73F5"/>
    <w:rsid w:val="00FD7A1B"/>
    <w:rsid w:val="00FD7F62"/>
    <w:rsid w:val="00FD7F89"/>
    <w:rsid w:val="00FE1D18"/>
    <w:rsid w:val="00FE25BF"/>
    <w:rsid w:val="00FE2EE2"/>
    <w:rsid w:val="00FE3ACE"/>
    <w:rsid w:val="00FE3B7A"/>
    <w:rsid w:val="00FE3D93"/>
    <w:rsid w:val="00FE411C"/>
    <w:rsid w:val="00FE46A1"/>
    <w:rsid w:val="00FE4D0A"/>
    <w:rsid w:val="00FE55F5"/>
    <w:rsid w:val="00FE63FE"/>
    <w:rsid w:val="00FE6458"/>
    <w:rsid w:val="00FE6EF9"/>
    <w:rsid w:val="00FE706C"/>
    <w:rsid w:val="00FF1546"/>
    <w:rsid w:val="00FF2BA5"/>
    <w:rsid w:val="00FF3FE4"/>
    <w:rsid w:val="00FF3FEF"/>
    <w:rsid w:val="00FF41BF"/>
    <w:rsid w:val="00FF4BE7"/>
    <w:rsid w:val="00FF50CA"/>
    <w:rsid w:val="00FF5DDA"/>
    <w:rsid w:val="00FF6275"/>
    <w:rsid w:val="00FF692E"/>
    <w:rsid w:val="00FF7230"/>
    <w:rsid w:val="00FF74AC"/>
    <w:rsid w:val="00FF751D"/>
    <w:rsid w:val="00FF77E7"/>
    <w:rsid w:val="00FF784D"/>
    <w:rsid w:val="00FF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utura Bk" w:eastAsia="SimSun" w:hAnsi="Futura B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List Number" w:semiHidden="0" w:uiPriority="99"/>
    <w:lsdException w:name="List 4" w:semiHidden="0"/>
    <w:lsdException w:name="List 5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/>
    <w:lsdException w:name="Date" w:semiHidden="0"/>
    <w:lsdException w:name="Body Text First Indent" w:semiHidden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BA"/>
    <w:pPr>
      <w:spacing w:before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202883"/>
    <w:pPr>
      <w:keepNext/>
      <w:pageBreakBefore/>
      <w:numPr>
        <w:numId w:val="4"/>
      </w:numPr>
      <w:spacing w:before="240" w:after="60"/>
      <w:outlineLvl w:val="0"/>
    </w:pPr>
    <w:rPr>
      <w:rFonts w:asciiTheme="majorHAnsi" w:hAnsiTheme="majorHAnsi"/>
      <w:b/>
      <w:caps/>
      <w:color w:val="00B05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3577D9"/>
    <w:pPr>
      <w:keepNext/>
      <w:numPr>
        <w:ilvl w:val="1"/>
        <w:numId w:val="4"/>
      </w:numPr>
      <w:spacing w:before="240" w:after="120"/>
      <w:outlineLvl w:val="1"/>
    </w:pPr>
    <w:rPr>
      <w:rFonts w:asciiTheme="majorHAnsi" w:hAnsiTheme="majorHAnsi"/>
      <w:b/>
      <w:color w:val="00B050"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24D16"/>
    <w:pPr>
      <w:keepNext/>
      <w:numPr>
        <w:ilvl w:val="2"/>
        <w:numId w:val="4"/>
      </w:numPr>
      <w:tabs>
        <w:tab w:val="left" w:pos="900"/>
      </w:tabs>
      <w:spacing w:before="240" w:after="60"/>
      <w:outlineLvl w:val="2"/>
    </w:pPr>
    <w:rPr>
      <w:rFonts w:asciiTheme="majorHAnsi" w:hAnsiTheme="majorHAnsi"/>
      <w:b/>
      <w:color w:val="00B050"/>
      <w:szCs w:val="24"/>
    </w:rPr>
  </w:style>
  <w:style w:type="paragraph" w:styleId="Heading4">
    <w:name w:val="heading 4"/>
    <w:basedOn w:val="Normal"/>
    <w:next w:val="Normal"/>
    <w:qFormat/>
    <w:rsid w:val="00DA0EBD"/>
    <w:pPr>
      <w:keepNext/>
      <w:spacing w:before="240" w:after="60"/>
      <w:outlineLvl w:val="3"/>
    </w:pPr>
    <w:rPr>
      <w:rFonts w:ascii="Futura Hv" w:hAnsi="Futura Hv"/>
      <w:color w:val="00B050"/>
    </w:rPr>
  </w:style>
  <w:style w:type="paragraph" w:styleId="Heading5">
    <w:name w:val="heading 5"/>
    <w:basedOn w:val="Normal"/>
    <w:next w:val="Normal"/>
    <w:qFormat/>
    <w:rsid w:val="00160500"/>
    <w:pPr>
      <w:numPr>
        <w:ilvl w:val="4"/>
        <w:numId w:val="4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160500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60500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60500"/>
    <w:pPr>
      <w:numPr>
        <w:ilvl w:val="7"/>
        <w:numId w:val="4"/>
      </w:numPr>
      <w:spacing w:before="240" w:after="60"/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160500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883"/>
    <w:rPr>
      <w:rFonts w:asciiTheme="majorHAnsi" w:hAnsiTheme="majorHAnsi"/>
      <w:b/>
      <w:caps/>
      <w:color w:val="00B050"/>
      <w:kern w:val="28"/>
      <w:sz w:val="32"/>
    </w:rPr>
  </w:style>
  <w:style w:type="character" w:customStyle="1" w:styleId="Heading2Char">
    <w:name w:val="Heading 2 Char"/>
    <w:link w:val="Heading2"/>
    <w:rsid w:val="003577D9"/>
    <w:rPr>
      <w:rFonts w:asciiTheme="majorHAnsi" w:hAnsiTheme="majorHAnsi"/>
      <w:b/>
      <w:color w:val="00B050"/>
      <w:sz w:val="28"/>
    </w:rPr>
  </w:style>
  <w:style w:type="paragraph" w:customStyle="1" w:styleId="LZTitlePage-details">
    <w:name w:val="_LZ Title Page - details"/>
    <w:basedOn w:val="Normal"/>
    <w:rsid w:val="00F72766"/>
    <w:pPr>
      <w:ind w:left="1134"/>
    </w:pPr>
  </w:style>
  <w:style w:type="paragraph" w:styleId="Caption">
    <w:name w:val="caption"/>
    <w:aliases w:val="_LZ Caption - table or figure"/>
    <w:basedOn w:val="Normal"/>
    <w:next w:val="HPBodytext10pt"/>
    <w:uiPriority w:val="35"/>
    <w:qFormat/>
    <w:rsid w:val="007257F5"/>
    <w:pPr>
      <w:spacing w:before="240" w:after="240" w:line="312" w:lineRule="auto"/>
      <w:contextualSpacing/>
      <w:jc w:val="center"/>
    </w:pPr>
    <w:rPr>
      <w:i/>
    </w:rPr>
  </w:style>
  <w:style w:type="paragraph" w:customStyle="1" w:styleId="HPEndashbullet10pt-2ndparagraph">
    <w:name w:val="_HP En dash bullet 10 pt - 2nd paragraph"/>
    <w:rsid w:val="00C67E27"/>
    <w:pPr>
      <w:spacing w:after="60"/>
      <w:ind w:left="374"/>
    </w:pPr>
  </w:style>
  <w:style w:type="paragraph" w:customStyle="1" w:styleId="HPEndashbullet10pt-2ndparagraphlast">
    <w:name w:val="_HP En dash bullet 10 pt - 2nd paragraph last"/>
    <w:basedOn w:val="HPEndashbullet10pt-2ndparagraph"/>
    <w:rsid w:val="00C67E27"/>
    <w:pPr>
      <w:spacing w:after="240"/>
    </w:pPr>
  </w:style>
  <w:style w:type="paragraph" w:customStyle="1" w:styleId="LZHPEndashbullets10pt">
    <w:name w:val="_LZ (_HP En dash bullets 10 pt)"/>
    <w:basedOn w:val="Normal"/>
    <w:rsid w:val="00A315A9"/>
    <w:pPr>
      <w:numPr>
        <w:numId w:val="1"/>
      </w:numPr>
      <w:spacing w:after="60"/>
    </w:pPr>
    <w:rPr>
      <w:szCs w:val="24"/>
    </w:rPr>
  </w:style>
  <w:style w:type="paragraph" w:customStyle="1" w:styleId="HPEndashbulletslast10pt">
    <w:name w:val="_HP En dash bullets last 10 pt"/>
    <w:basedOn w:val="LZHPEndashbullets10pt"/>
    <w:rsid w:val="00C67E27"/>
    <w:pPr>
      <w:tabs>
        <w:tab w:val="left" w:pos="374"/>
      </w:tabs>
      <w:spacing w:after="240"/>
      <w:ind w:left="0" w:firstLine="0"/>
    </w:pPr>
  </w:style>
  <w:style w:type="paragraph" w:styleId="Header">
    <w:name w:val="header"/>
    <w:basedOn w:val="Normal"/>
    <w:link w:val="HeaderChar"/>
    <w:uiPriority w:val="99"/>
    <w:rsid w:val="00C67E2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27"/>
  </w:style>
  <w:style w:type="paragraph" w:styleId="Footer">
    <w:name w:val="footer"/>
    <w:basedOn w:val="Normal"/>
    <w:link w:val="FooterChar"/>
    <w:uiPriority w:val="99"/>
    <w:rsid w:val="00C67E2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27"/>
  </w:style>
  <w:style w:type="paragraph" w:styleId="TOC2">
    <w:name w:val="toc 2"/>
    <w:basedOn w:val="Normal"/>
    <w:next w:val="Normal"/>
    <w:uiPriority w:val="39"/>
    <w:rsid w:val="00740C9B"/>
    <w:pPr>
      <w:ind w:left="200"/>
    </w:pPr>
    <w:rPr>
      <w:rFonts w:asciiTheme="majorHAnsi" w:hAnsiTheme="majorHAnsi"/>
      <w:smallCaps/>
    </w:rPr>
  </w:style>
  <w:style w:type="paragraph" w:customStyle="1" w:styleId="ZZHPInternal">
    <w:name w:val="ZZ HP_Internal"/>
    <w:basedOn w:val="Normal"/>
    <w:next w:val="Normal"/>
    <w:rsid w:val="00F72766"/>
    <w:rPr>
      <w:rFonts w:ascii="Futura Lt" w:hAnsi="Futura Lt"/>
      <w:sz w:val="18"/>
    </w:rPr>
  </w:style>
  <w:style w:type="paragraph" w:styleId="TOC1">
    <w:name w:val="toc 1"/>
    <w:basedOn w:val="Normal"/>
    <w:next w:val="Normal"/>
    <w:link w:val="TOC1Char"/>
    <w:uiPriority w:val="39"/>
    <w:rsid w:val="00F904B9"/>
    <w:pPr>
      <w:spacing w:after="120"/>
    </w:pPr>
    <w:rPr>
      <w:rFonts w:ascii="Arial" w:hAnsi="Arial"/>
      <w:bCs/>
      <w:caps/>
      <w:sz w:val="20"/>
    </w:rPr>
  </w:style>
  <w:style w:type="paragraph" w:styleId="TOC3">
    <w:name w:val="toc 3"/>
    <w:basedOn w:val="Normal"/>
    <w:next w:val="Normal"/>
    <w:uiPriority w:val="39"/>
    <w:rsid w:val="00740C9B"/>
    <w:pPr>
      <w:ind w:left="400"/>
    </w:pPr>
    <w:rPr>
      <w:rFonts w:asciiTheme="majorHAnsi" w:hAnsiTheme="majorHAnsi"/>
      <w:iCs/>
    </w:rPr>
  </w:style>
  <w:style w:type="paragraph" w:styleId="TOC4">
    <w:name w:val="toc 4"/>
    <w:basedOn w:val="Normal"/>
    <w:next w:val="Normal"/>
    <w:uiPriority w:val="39"/>
    <w:rsid w:val="00160500"/>
    <w:pPr>
      <w:ind w:left="600"/>
    </w:pPr>
    <w:rPr>
      <w:rFonts w:ascii="Times New Roman" w:hAnsi="Times New Roman"/>
      <w:sz w:val="18"/>
      <w:szCs w:val="18"/>
    </w:rPr>
  </w:style>
  <w:style w:type="paragraph" w:customStyle="1" w:styleId="LZMischeading">
    <w:name w:val="_LZ Misc heading"/>
    <w:basedOn w:val="Normal"/>
    <w:next w:val="Normal"/>
    <w:rsid w:val="00681EA5"/>
    <w:pPr>
      <w:keepNext/>
      <w:spacing w:before="240" w:after="120"/>
    </w:pPr>
  </w:style>
  <w:style w:type="paragraph" w:customStyle="1" w:styleId="TableSmHeading">
    <w:name w:val="Table_Sm_Heading"/>
    <w:basedOn w:val="Normal"/>
    <w:rsid w:val="00123FCB"/>
    <w:pPr>
      <w:keepNext/>
      <w:keepLines/>
      <w:spacing w:before="60" w:after="40"/>
    </w:pPr>
    <w:rPr>
      <w:b/>
      <w:sz w:val="16"/>
    </w:rPr>
  </w:style>
  <w:style w:type="paragraph" w:styleId="BodyText">
    <w:name w:val="Body Text"/>
    <w:basedOn w:val="Normal"/>
    <w:link w:val="BodyTextChar"/>
    <w:rsid w:val="00160500"/>
    <w:pPr>
      <w:spacing w:after="120"/>
    </w:pPr>
  </w:style>
  <w:style w:type="character" w:customStyle="1" w:styleId="BodyTextChar">
    <w:name w:val="Body Text Char"/>
    <w:link w:val="BodyText"/>
    <w:rsid w:val="004B7B7E"/>
    <w:rPr>
      <w:rFonts w:ascii="Futura Bk" w:hAnsi="Futura Bk"/>
      <w:lang w:val="en-US" w:eastAsia="en-US" w:bidi="ar-SA"/>
    </w:rPr>
  </w:style>
  <w:style w:type="character" w:styleId="CommentReference">
    <w:name w:val="annotation reference"/>
    <w:uiPriority w:val="99"/>
    <w:semiHidden/>
    <w:rsid w:val="00160500"/>
    <w:rPr>
      <w:rFonts w:ascii="Arial" w:hAnsi="Arial"/>
      <w:sz w:val="16"/>
    </w:rPr>
  </w:style>
  <w:style w:type="paragraph" w:customStyle="1" w:styleId="HPTableTitle">
    <w:name w:val="HP_Table_Title"/>
    <w:basedOn w:val="Normal"/>
    <w:next w:val="Normal"/>
    <w:rsid w:val="00F72766"/>
    <w:pPr>
      <w:keepNext/>
      <w:keepLines/>
      <w:spacing w:before="240" w:after="60"/>
    </w:pPr>
    <w:rPr>
      <w:rFonts w:ascii="Futura Hv" w:hAnsi="Futura Hv"/>
      <w:sz w:val="22"/>
    </w:rPr>
  </w:style>
  <w:style w:type="paragraph" w:customStyle="1" w:styleId="TableSmHeadingRight">
    <w:name w:val="Table_Sm_Heading_Right"/>
    <w:basedOn w:val="TableSmHeading"/>
    <w:rsid w:val="00160500"/>
    <w:pPr>
      <w:jc w:val="right"/>
    </w:pPr>
  </w:style>
  <w:style w:type="paragraph" w:customStyle="1" w:styleId="TableMedium">
    <w:name w:val="Table_Medium"/>
    <w:basedOn w:val="Normal"/>
    <w:rsid w:val="00123FCB"/>
    <w:pPr>
      <w:spacing w:before="40" w:after="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160500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60500"/>
    <w:pPr>
      <w:ind w:left="8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60500"/>
    <w:pPr>
      <w:ind w:left="14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605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60500"/>
    <w:pPr>
      <w:ind w:left="12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60500"/>
    <w:pPr>
      <w:ind w:left="1600"/>
    </w:pPr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160500"/>
    <w:pPr>
      <w:jc w:val="both"/>
    </w:pPr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183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01C32"/>
    <w:pPr>
      <w:jc w:val="left"/>
    </w:pPr>
    <w:rPr>
      <w:rFonts w:ascii="Futura Bk" w:hAnsi="Futura Bk"/>
      <w:b/>
      <w:bCs/>
      <w:lang w:val="en-US"/>
    </w:rPr>
  </w:style>
  <w:style w:type="table" w:customStyle="1" w:styleId="LZTable">
    <w:name w:val="_LZ Table"/>
    <w:basedOn w:val="TableNormal"/>
    <w:uiPriority w:val="99"/>
    <w:rsid w:val="007224A9"/>
    <w:pPr>
      <w:spacing w:before="40" w:after="40"/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tblPr/>
      <w:tcPr>
        <w:tcBorders>
          <w:top w:val="single" w:sz="4" w:space="0" w:color="000000"/>
          <w:left w:val="single" w:sz="4" w:space="0" w:color="000000"/>
          <w:bottom w:val="single" w:sz="4" w:space="0" w:color="898B8F"/>
          <w:right w:val="single" w:sz="4" w:space="0" w:color="898B8F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898B8F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semiHidden/>
    <w:rsid w:val="00E74454"/>
  </w:style>
  <w:style w:type="character" w:styleId="FootnoteReference">
    <w:name w:val="footnote reference"/>
    <w:semiHidden/>
    <w:rsid w:val="00E74454"/>
    <w:rPr>
      <w:vertAlign w:val="superscript"/>
    </w:rPr>
  </w:style>
  <w:style w:type="paragraph" w:customStyle="1" w:styleId="ZZHPTableText">
    <w:name w:val="ZZ (HP Table Text)"/>
    <w:basedOn w:val="Normal"/>
    <w:link w:val="ZZHPTableTextChar"/>
    <w:rsid w:val="00836DA0"/>
    <w:pPr>
      <w:spacing w:line="240" w:lineRule="atLeast"/>
    </w:pPr>
    <w:rPr>
      <w:szCs w:val="24"/>
      <w:lang w:val="en-GB"/>
    </w:rPr>
  </w:style>
  <w:style w:type="character" w:customStyle="1" w:styleId="ZZHPTableTextChar">
    <w:name w:val="ZZ (HP Table Text) Char"/>
    <w:link w:val="ZZHPTableText"/>
    <w:rsid w:val="00836DA0"/>
    <w:rPr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rsid w:val="00E8705A"/>
  </w:style>
  <w:style w:type="paragraph" w:customStyle="1" w:styleId="LZHEADLINETITLE">
    <w:name w:val="_LZ HEADLINE TITLE"/>
    <w:basedOn w:val="Normal"/>
    <w:next w:val="Normal"/>
    <w:rsid w:val="00234DE2"/>
    <w:pPr>
      <w:pBdr>
        <w:bottom w:val="single" w:sz="2" w:space="6" w:color="auto"/>
      </w:pBdr>
      <w:spacing w:before="1200" w:line="540" w:lineRule="exact"/>
      <w:ind w:left="1134" w:right="215"/>
    </w:pPr>
    <w:rPr>
      <w:rFonts w:cs="Futura Bk"/>
      <w:iCs/>
      <w:caps/>
      <w:sz w:val="36"/>
      <w:szCs w:val="44"/>
      <w:lang w:val="ru-RU" w:eastAsia="en-GB"/>
    </w:rPr>
  </w:style>
  <w:style w:type="paragraph" w:customStyle="1" w:styleId="LZTitlePageSubhead">
    <w:name w:val="_LZ Title Page Subhead"/>
    <w:basedOn w:val="Normal"/>
    <w:rsid w:val="00234DE2"/>
    <w:pPr>
      <w:spacing w:before="60" w:after="1200"/>
      <w:ind w:left="1134"/>
    </w:pPr>
    <w:rPr>
      <w:sz w:val="36"/>
      <w:szCs w:val="44"/>
      <w:lang w:val="ru-RU"/>
    </w:rPr>
  </w:style>
  <w:style w:type="paragraph" w:customStyle="1" w:styleId="LZCopyright-body">
    <w:name w:val="_LZ Copyright - body"/>
    <w:basedOn w:val="Normal"/>
    <w:qFormat/>
    <w:rsid w:val="008765AA"/>
    <w:pPr>
      <w:tabs>
        <w:tab w:val="left" w:pos="9498"/>
      </w:tabs>
      <w:spacing w:before="0"/>
      <w:ind w:right="490"/>
    </w:pPr>
  </w:style>
  <w:style w:type="character" w:styleId="Hyperlink">
    <w:name w:val="Hyperlink"/>
    <w:uiPriority w:val="99"/>
    <w:unhideWhenUsed/>
    <w:rsid w:val="008877C9"/>
    <w:rPr>
      <w:color w:val="0000FF"/>
      <w:sz w:val="18"/>
      <w:u w:val="single"/>
    </w:rPr>
  </w:style>
  <w:style w:type="character" w:customStyle="1" w:styleId="LZBody-accent">
    <w:name w:val="_LZ Body - accent"/>
    <w:uiPriority w:val="1"/>
    <w:qFormat/>
    <w:rsid w:val="00681EA5"/>
    <w:rPr>
      <w:rFonts w:ascii="Futura Hv" w:hAnsi="Futura Hv"/>
    </w:rPr>
  </w:style>
  <w:style w:type="table" w:customStyle="1" w:styleId="LZTable-fill-inv2">
    <w:name w:val="_LZ Table - fill-in v2"/>
    <w:basedOn w:val="LZTable"/>
    <w:uiPriority w:val="99"/>
    <w:rsid w:val="00BB70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98B8F"/>
        <w:insideV w:val="single" w:sz="4" w:space="0" w:color="898B8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  <w:vAlign w:val="center"/>
    </w:tc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E7E3DD"/>
      </w:tcPr>
    </w:tblStylePr>
    <w:tblStylePr w:type="lastRow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898B8F"/>
          <w:tl2br w:val="nil"/>
          <w:tr2bl w:val="nil"/>
        </w:tcBorders>
        <w:shd w:val="clear" w:color="auto" w:fill="FFFF99"/>
      </w:tcPr>
    </w:tblStylePr>
    <w:tblStylePr w:type="firstCol">
      <w:pPr>
        <w:jc w:val="left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lastCol">
      <w:pPr>
        <w:jc w:val="right"/>
      </w:pPr>
    </w:tblStylePr>
    <w:tblStylePr w:type="neCell">
      <w:pPr>
        <w:jc w:val="center"/>
      </w:pPr>
    </w:tblStylePr>
    <w:tblStylePr w:type="nwCell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  <w:tblStylePr w:type="swCell">
      <w:tblPr/>
      <w:tcPr>
        <w:tcBorders>
          <w:top w:val="single" w:sz="4" w:space="0" w:color="898B8F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E7E3DD"/>
      </w:tcPr>
    </w:tblStylePr>
  </w:style>
  <w:style w:type="character" w:customStyle="1" w:styleId="LZBody-console">
    <w:name w:val="_LZ Body - console"/>
    <w:uiPriority w:val="1"/>
    <w:rsid w:val="00C2670E"/>
    <w:rPr>
      <w:rFonts w:ascii="Consolas" w:hAnsi="Consolas"/>
    </w:rPr>
  </w:style>
  <w:style w:type="character" w:customStyle="1" w:styleId="LZHighlight-HPBlue">
    <w:name w:val="_LZ Highlight - HP Blue"/>
    <w:uiPriority w:val="1"/>
    <w:rsid w:val="00D5615C"/>
    <w:rPr>
      <w:bdr w:val="none" w:sz="0" w:space="0" w:color="auto"/>
      <w:shd w:val="clear" w:color="auto" w:fill="0098F6"/>
      <w:lang w:val="ru-RU"/>
    </w:rPr>
  </w:style>
  <w:style w:type="character" w:customStyle="1" w:styleId="LZHighlight-HPGray">
    <w:name w:val="_LZ Highlight - HP Gray"/>
    <w:uiPriority w:val="1"/>
    <w:rsid w:val="00D5615C"/>
    <w:rPr>
      <w:bdr w:val="none" w:sz="0" w:space="0" w:color="auto"/>
      <w:shd w:val="clear" w:color="auto" w:fill="898B8F"/>
      <w:lang w:val="ru-RU"/>
    </w:rPr>
  </w:style>
  <w:style w:type="character" w:customStyle="1" w:styleId="LZHighlight-HPGreen">
    <w:name w:val="_LZ Highlight - HP Green"/>
    <w:uiPriority w:val="1"/>
    <w:rsid w:val="00D5615C"/>
    <w:rPr>
      <w:bdr w:val="none" w:sz="0" w:space="0" w:color="auto"/>
      <w:shd w:val="clear" w:color="auto" w:fill="64B900"/>
      <w:lang w:val="ru-RU"/>
    </w:rPr>
  </w:style>
  <w:style w:type="character" w:customStyle="1" w:styleId="LZHighlight-HPOrange">
    <w:name w:val="_LZ Highlight - HP Orange"/>
    <w:uiPriority w:val="1"/>
    <w:rsid w:val="00D5615C"/>
    <w:rPr>
      <w:bdr w:val="none" w:sz="0" w:space="0" w:color="auto"/>
      <w:shd w:val="clear" w:color="auto" w:fill="EB5F01"/>
      <w:lang w:val="ru-RU"/>
    </w:rPr>
  </w:style>
  <w:style w:type="character" w:customStyle="1" w:styleId="LZHighlight-HPPink">
    <w:name w:val="_LZ Highlight - HP Pink"/>
    <w:uiPriority w:val="1"/>
    <w:rsid w:val="00D5615C"/>
    <w:rPr>
      <w:bdr w:val="none" w:sz="0" w:space="0" w:color="auto"/>
      <w:shd w:val="clear" w:color="auto" w:fill="F44AB7"/>
      <w:lang w:val="ru-RU"/>
    </w:rPr>
  </w:style>
  <w:style w:type="character" w:customStyle="1" w:styleId="LZHighlight-whiteonHPBlue">
    <w:name w:val="_LZ Highlight - white on HP Blue"/>
    <w:uiPriority w:val="1"/>
    <w:rsid w:val="00D5615C"/>
    <w:rPr>
      <w:color w:val="FFFFFF"/>
      <w:bdr w:val="none" w:sz="0" w:space="0" w:color="auto"/>
      <w:shd w:val="clear" w:color="auto" w:fill="0098F6"/>
      <w:lang w:val="ru-RU"/>
    </w:rPr>
  </w:style>
  <w:style w:type="character" w:customStyle="1" w:styleId="LZHighlight-whiteonHPGray">
    <w:name w:val="_LZ Highlight - white on HP Gray"/>
    <w:uiPriority w:val="1"/>
    <w:rsid w:val="00D5615C"/>
    <w:rPr>
      <w:color w:val="FFFFFF"/>
      <w:bdr w:val="none" w:sz="0" w:space="0" w:color="auto"/>
      <w:shd w:val="clear" w:color="auto" w:fill="898B8F"/>
      <w:lang w:val="ru-RU"/>
    </w:rPr>
  </w:style>
  <w:style w:type="character" w:customStyle="1" w:styleId="LZHighlight-whiteonHPGreen">
    <w:name w:val="_LZ Highlight - white on HP Green"/>
    <w:uiPriority w:val="1"/>
    <w:rsid w:val="00D5615C"/>
    <w:rPr>
      <w:color w:val="FFFFFF"/>
      <w:bdr w:val="none" w:sz="0" w:space="0" w:color="auto"/>
      <w:shd w:val="clear" w:color="auto" w:fill="64B900"/>
      <w:lang w:val="ru-RU"/>
    </w:rPr>
  </w:style>
  <w:style w:type="character" w:customStyle="1" w:styleId="LZHighlight-whiteonHPOrange">
    <w:name w:val="_LZ Highlight - white on HP Orange"/>
    <w:uiPriority w:val="1"/>
    <w:rsid w:val="00D5615C"/>
    <w:rPr>
      <w:color w:val="FFFFFF"/>
      <w:bdr w:val="none" w:sz="0" w:space="0" w:color="auto"/>
      <w:shd w:val="clear" w:color="auto" w:fill="EB5F01"/>
      <w:lang w:val="ru-RU"/>
    </w:rPr>
  </w:style>
  <w:style w:type="character" w:customStyle="1" w:styleId="LZHighlight-whiteonHPPink">
    <w:name w:val="_LZ Highlight - white on HP Pink"/>
    <w:uiPriority w:val="1"/>
    <w:rsid w:val="00D5615C"/>
    <w:rPr>
      <w:color w:val="FFFFFF"/>
      <w:bdr w:val="none" w:sz="0" w:space="0" w:color="auto"/>
      <w:shd w:val="clear" w:color="auto" w:fill="F44AB7"/>
      <w:lang w:val="ru-RU"/>
    </w:rPr>
  </w:style>
  <w:style w:type="character" w:customStyle="1" w:styleId="LZHighlighttext-HPBlue">
    <w:name w:val="_LZ Highlight text - HP Blue"/>
    <w:uiPriority w:val="1"/>
    <w:rsid w:val="00D5615C"/>
    <w:rPr>
      <w:color w:val="0098F6"/>
      <w:lang w:val="ru-RU"/>
    </w:rPr>
  </w:style>
  <w:style w:type="character" w:customStyle="1" w:styleId="LZHighlighttext-HPGray">
    <w:name w:val="_LZ Highlight text - HP Gray"/>
    <w:uiPriority w:val="1"/>
    <w:rsid w:val="00D5615C"/>
    <w:rPr>
      <w:color w:val="898B8F"/>
      <w:lang w:val="ru-RU"/>
    </w:rPr>
  </w:style>
  <w:style w:type="character" w:customStyle="1" w:styleId="LZHighlighttext-HPGreen">
    <w:name w:val="_LZ Highlight text - HP Green"/>
    <w:uiPriority w:val="1"/>
    <w:rsid w:val="00D5615C"/>
    <w:rPr>
      <w:color w:val="64B900"/>
      <w:lang w:val="ru-RU"/>
    </w:rPr>
  </w:style>
  <w:style w:type="character" w:customStyle="1" w:styleId="LZHighlighttext-HPOrange">
    <w:name w:val="_LZ Highlight text - HP Orange"/>
    <w:uiPriority w:val="1"/>
    <w:rsid w:val="00D5615C"/>
    <w:rPr>
      <w:color w:val="EB5F01"/>
      <w:lang w:val="ru-RU"/>
    </w:rPr>
  </w:style>
  <w:style w:type="character" w:customStyle="1" w:styleId="LZHighlighttext-HPPink">
    <w:name w:val="_LZ Highlight text - HP Pink"/>
    <w:uiPriority w:val="1"/>
    <w:rsid w:val="00D5615C"/>
    <w:rPr>
      <w:color w:val="F44AB7"/>
      <w:lang w:val="ru-RU"/>
    </w:rPr>
  </w:style>
  <w:style w:type="paragraph" w:customStyle="1" w:styleId="LZConsole">
    <w:name w:val="_LZ Console"/>
    <w:rsid w:val="002F4BF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3F1EF"/>
      <w:spacing w:before="120" w:after="120"/>
      <w:ind w:left="510"/>
      <w:contextualSpacing/>
    </w:pPr>
    <w:rPr>
      <w:rFonts w:ascii="Consolas" w:hAnsi="Consolas" w:cs="Consolas"/>
      <w:sz w:val="16"/>
      <w:szCs w:val="16"/>
      <w:lang w:val="ru-RU"/>
    </w:rPr>
  </w:style>
  <w:style w:type="character" w:customStyle="1" w:styleId="LZConsolefont">
    <w:name w:val="_LZ Console font"/>
    <w:rsid w:val="002F4BF0"/>
    <w:rPr>
      <w:rFonts w:ascii="Consolas" w:hAnsi="Consolas"/>
    </w:rPr>
  </w:style>
  <w:style w:type="paragraph" w:customStyle="1" w:styleId="HPBodytext10pt">
    <w:name w:val="_HP Body text 10 pt"/>
    <w:link w:val="HPBodytext10ptChar"/>
    <w:rsid w:val="004E5CF2"/>
    <w:pPr>
      <w:tabs>
        <w:tab w:val="left" w:pos="187"/>
      </w:tabs>
      <w:spacing w:after="120"/>
    </w:pPr>
  </w:style>
  <w:style w:type="character" w:customStyle="1" w:styleId="HPBodytext10ptChar">
    <w:name w:val="_HP Body text 10 pt Char"/>
    <w:link w:val="HPBodytext10pt"/>
    <w:rsid w:val="004E5CF2"/>
  </w:style>
  <w:style w:type="paragraph" w:customStyle="1" w:styleId="HPBodytextlast10pt">
    <w:name w:val="_HP Body text_last 10 pt"/>
    <w:basedOn w:val="HPBodytext10pt"/>
    <w:rsid w:val="00237C78"/>
    <w:pPr>
      <w:spacing w:after="240"/>
    </w:pPr>
  </w:style>
  <w:style w:type="paragraph" w:customStyle="1" w:styleId="HPCopyrighttrademarking">
    <w:name w:val="_HP Copyright/trademarking"/>
    <w:rsid w:val="00237C78"/>
    <w:pPr>
      <w:spacing w:after="120" w:line="160" w:lineRule="exact"/>
    </w:pPr>
    <w:rPr>
      <w:color w:val="000000"/>
      <w:sz w:val="14"/>
    </w:rPr>
  </w:style>
  <w:style w:type="paragraph" w:customStyle="1" w:styleId="HPEndashbullets10pt">
    <w:name w:val="_HP En dash bullets 10 pt"/>
    <w:basedOn w:val="Normal"/>
    <w:link w:val="HPEndashbullets10ptChar"/>
    <w:rsid w:val="00237C78"/>
    <w:pPr>
      <w:numPr>
        <w:numId w:val="2"/>
      </w:numPr>
      <w:tabs>
        <w:tab w:val="left" w:pos="374"/>
      </w:tabs>
      <w:spacing w:before="0" w:after="60"/>
    </w:pPr>
    <w:rPr>
      <w:kern w:val="18"/>
      <w:szCs w:val="24"/>
    </w:rPr>
  </w:style>
  <w:style w:type="character" w:customStyle="1" w:styleId="HPEndashbullets10ptChar">
    <w:name w:val="_HP En dash bullets 10 pt Char"/>
    <w:link w:val="HPEndashbullets10pt"/>
    <w:rsid w:val="00237C78"/>
    <w:rPr>
      <w:rFonts w:asciiTheme="minorHAnsi" w:hAnsiTheme="minorHAnsi"/>
      <w:kern w:val="18"/>
      <w:sz w:val="24"/>
      <w:szCs w:val="24"/>
    </w:rPr>
  </w:style>
  <w:style w:type="paragraph" w:customStyle="1" w:styleId="HPMainTitle">
    <w:name w:val="_HP Main Title"/>
    <w:rsid w:val="00237C78"/>
    <w:pPr>
      <w:tabs>
        <w:tab w:val="left" w:pos="6102"/>
      </w:tabs>
      <w:spacing w:after="360"/>
    </w:pPr>
    <w:rPr>
      <w:rFonts w:eastAsia="Times"/>
      <w:color w:val="093678"/>
      <w:sz w:val="34"/>
    </w:rPr>
  </w:style>
  <w:style w:type="paragraph" w:customStyle="1" w:styleId="HPNumberedlist">
    <w:name w:val="_HP Numbered list"/>
    <w:basedOn w:val="Normal"/>
    <w:rsid w:val="00237C78"/>
    <w:pPr>
      <w:numPr>
        <w:numId w:val="3"/>
      </w:numPr>
      <w:tabs>
        <w:tab w:val="left" w:pos="288"/>
      </w:tabs>
      <w:spacing w:before="0" w:after="60"/>
    </w:pPr>
    <w:rPr>
      <w:color w:val="000000"/>
      <w:kern w:val="18"/>
      <w:szCs w:val="24"/>
    </w:rPr>
  </w:style>
  <w:style w:type="paragraph" w:customStyle="1" w:styleId="HPSidebarGraphic">
    <w:name w:val="_HP Sidebar Graphic"/>
    <w:basedOn w:val="Normal"/>
    <w:rsid w:val="00237C78"/>
    <w:pPr>
      <w:pBdr>
        <w:bottom w:val="single" w:sz="18" w:space="6" w:color="093678"/>
      </w:pBdr>
      <w:spacing w:before="240" w:after="360"/>
      <w:ind w:right="3600"/>
    </w:pPr>
    <w:rPr>
      <w:color w:val="000000"/>
      <w:kern w:val="18"/>
      <w:sz w:val="16"/>
      <w:szCs w:val="24"/>
    </w:rPr>
  </w:style>
  <w:style w:type="paragraph" w:customStyle="1" w:styleId="HPSidebarHead">
    <w:name w:val="_HP Sidebar Head"/>
    <w:rsid w:val="00237C78"/>
    <w:pPr>
      <w:keepNext/>
      <w:pBdr>
        <w:top w:val="single" w:sz="18" w:space="10" w:color="093678"/>
      </w:pBdr>
      <w:spacing w:before="240"/>
      <w:ind w:right="3600"/>
    </w:pPr>
    <w:rPr>
      <w:rFonts w:ascii="Futura Hv" w:hAnsi="Futura Hv"/>
      <w:color w:val="093678"/>
      <w:sz w:val="16"/>
    </w:rPr>
  </w:style>
  <w:style w:type="paragraph" w:customStyle="1" w:styleId="HPSidebartext">
    <w:name w:val="_HP Sidebar text"/>
    <w:basedOn w:val="Normal"/>
    <w:rsid w:val="00237C78"/>
    <w:pPr>
      <w:pBdr>
        <w:bottom w:val="single" w:sz="18" w:space="10" w:color="093678"/>
      </w:pBdr>
      <w:spacing w:before="0" w:after="360"/>
      <w:ind w:right="3600"/>
    </w:pPr>
    <w:rPr>
      <w:color w:val="000000"/>
      <w:kern w:val="18"/>
      <w:sz w:val="16"/>
      <w:szCs w:val="24"/>
    </w:rPr>
  </w:style>
  <w:style w:type="paragraph" w:customStyle="1" w:styleId="HPTitleSubhead">
    <w:name w:val="_HP Title Subhead"/>
    <w:rsid w:val="00237C78"/>
    <w:rPr>
      <w:sz w:val="24"/>
    </w:rPr>
  </w:style>
  <w:style w:type="paragraph" w:customStyle="1" w:styleId="LZChangeshistory">
    <w:name w:val="_LZ Changes_history"/>
    <w:basedOn w:val="HPBodytext10pt"/>
    <w:rsid w:val="00237C78"/>
    <w:pPr>
      <w:tabs>
        <w:tab w:val="clear" w:pos="187"/>
        <w:tab w:val="left" w:pos="1440"/>
      </w:tabs>
      <w:ind w:left="1440" w:hanging="1440"/>
    </w:pPr>
    <w:rPr>
      <w:lang w:val="ru-RU"/>
    </w:rPr>
  </w:style>
  <w:style w:type="paragraph" w:customStyle="1" w:styleId="LZConsole-01Top">
    <w:name w:val="_LZ Console - 01 Top"/>
    <w:basedOn w:val="LZConsole"/>
    <w:next w:val="Normal"/>
    <w:rsid w:val="00237C78"/>
    <w:pPr>
      <w:pBdr>
        <w:bottom w:val="none" w:sz="0" w:space="0" w:color="auto"/>
      </w:pBdr>
      <w:spacing w:after="0"/>
    </w:pPr>
  </w:style>
  <w:style w:type="paragraph" w:customStyle="1" w:styleId="LZConsole-02Body">
    <w:name w:val="_LZ Console - 02 Body"/>
    <w:basedOn w:val="LZConsole"/>
    <w:rsid w:val="00237C78"/>
    <w:pPr>
      <w:pBdr>
        <w:top w:val="none" w:sz="0" w:space="0" w:color="auto"/>
        <w:bottom w:val="none" w:sz="0" w:space="0" w:color="auto"/>
      </w:pBdr>
      <w:spacing w:before="0" w:after="0"/>
      <w:contextualSpacing w:val="0"/>
    </w:pPr>
  </w:style>
  <w:style w:type="paragraph" w:customStyle="1" w:styleId="LZConsole-03Bottom">
    <w:name w:val="_LZ Console - 03 Bottom"/>
    <w:basedOn w:val="LZConsole"/>
    <w:next w:val="LZConsole-01Top"/>
    <w:rsid w:val="00237C78"/>
    <w:pPr>
      <w:pBdr>
        <w:top w:val="none" w:sz="0" w:space="0" w:color="auto"/>
      </w:pBdr>
      <w:spacing w:before="0"/>
    </w:pPr>
  </w:style>
  <w:style w:type="character" w:customStyle="1" w:styleId="LZHighlight-Blue">
    <w:name w:val="_LZ Highlight - Blue"/>
    <w:rsid w:val="00237C78"/>
    <w:rPr>
      <w:bdr w:val="none" w:sz="0" w:space="0" w:color="auto"/>
      <w:shd w:val="clear" w:color="auto" w:fill="D0F0F4"/>
      <w:lang w:val="ru-RU"/>
    </w:rPr>
  </w:style>
  <w:style w:type="character" w:customStyle="1" w:styleId="LZHighlight-Gray">
    <w:name w:val="_LZ Highlight - Gray"/>
    <w:rsid w:val="00237C78"/>
    <w:rPr>
      <w:bdr w:val="none" w:sz="0" w:space="0" w:color="auto"/>
      <w:shd w:val="clear" w:color="auto" w:fill="E7E3DD"/>
      <w:lang w:val="ru-RU"/>
    </w:rPr>
  </w:style>
  <w:style w:type="character" w:customStyle="1" w:styleId="LZHighlight-Green">
    <w:name w:val="_LZ Highlight - Green"/>
    <w:rsid w:val="00237C78"/>
    <w:rPr>
      <w:bdr w:val="none" w:sz="0" w:space="0" w:color="auto"/>
      <w:shd w:val="clear" w:color="auto" w:fill="E5F8CC"/>
      <w:lang w:val="ru-RU"/>
    </w:rPr>
  </w:style>
  <w:style w:type="character" w:customStyle="1" w:styleId="LZHighlight-Orange">
    <w:name w:val="_LZ Highlight - Orange"/>
    <w:rsid w:val="00237C78"/>
    <w:rPr>
      <w:bdr w:val="none" w:sz="0" w:space="0" w:color="auto"/>
      <w:shd w:val="clear" w:color="auto" w:fill="FFDBC5"/>
      <w:lang w:val="ru-RU"/>
    </w:rPr>
  </w:style>
  <w:style w:type="character" w:customStyle="1" w:styleId="LZHighlight-Red">
    <w:name w:val="_LZ Highlight - Red"/>
    <w:rsid w:val="00237C78"/>
    <w:rPr>
      <w:bdr w:val="none" w:sz="0" w:space="0" w:color="auto"/>
      <w:shd w:val="clear" w:color="auto" w:fill="FFC5CC"/>
      <w:lang w:val="ru-RU"/>
    </w:rPr>
  </w:style>
  <w:style w:type="character" w:customStyle="1" w:styleId="LZHighlight-SmokeBlue">
    <w:name w:val="_LZ Highlight - Smoke Blue"/>
    <w:rsid w:val="00237C78"/>
    <w:rPr>
      <w:bdr w:val="none" w:sz="0" w:space="0" w:color="auto"/>
      <w:shd w:val="clear" w:color="auto" w:fill="C9DDFB"/>
      <w:lang w:val="ru-RU"/>
    </w:rPr>
  </w:style>
  <w:style w:type="character" w:customStyle="1" w:styleId="LZHighlight-Yellow">
    <w:name w:val="_LZ Highlight - Yellow"/>
    <w:rsid w:val="00237C78"/>
    <w:rPr>
      <w:bdr w:val="none" w:sz="0" w:space="0" w:color="auto"/>
      <w:shd w:val="clear" w:color="auto" w:fill="FFEDC5"/>
      <w:lang w:val="en-US"/>
    </w:rPr>
  </w:style>
  <w:style w:type="character" w:customStyle="1" w:styleId="LZHighlightOrange9pt">
    <w:name w:val="_LZ Highlight _ Orange+9pt"/>
    <w:uiPriority w:val="1"/>
    <w:rsid w:val="00237C78"/>
    <w:rPr>
      <w:sz w:val="18"/>
      <w:szCs w:val="18"/>
      <w:bdr w:val="none" w:sz="0" w:space="0" w:color="auto"/>
      <w:shd w:val="clear" w:color="auto" w:fill="FFDBC5"/>
      <w:lang w:val="ru-RU"/>
    </w:rPr>
  </w:style>
  <w:style w:type="character" w:customStyle="1" w:styleId="LZHighlightYellow9pt">
    <w:name w:val="_LZ Highlight _ Yellow+9pt"/>
    <w:uiPriority w:val="1"/>
    <w:qFormat/>
    <w:rsid w:val="00237C78"/>
    <w:rPr>
      <w:sz w:val="18"/>
      <w:bdr w:val="none" w:sz="0" w:space="0" w:color="auto"/>
      <w:shd w:val="clear" w:color="auto" w:fill="FFEDC5"/>
      <w:lang w:val="en-US"/>
    </w:rPr>
  </w:style>
  <w:style w:type="character" w:customStyle="1" w:styleId="LZinlineaccentFuturaHeavy">
    <w:name w:val="_LZ inline accent (Futura Heavy)"/>
    <w:qFormat/>
    <w:rsid w:val="00237C78"/>
    <w:rPr>
      <w:rFonts w:ascii="Futura Hv" w:hAnsi="Futura Hv"/>
      <w:lang w:val="ru-RU"/>
    </w:rPr>
  </w:style>
  <w:style w:type="character" w:customStyle="1" w:styleId="LZinlineaccentFuturaLight">
    <w:name w:val="_LZ inline accent (Futura Light)"/>
    <w:rsid w:val="00237C78"/>
    <w:rPr>
      <w:rFonts w:ascii="Futura Lt" w:hAnsi="Futura Lt"/>
    </w:rPr>
  </w:style>
  <w:style w:type="character" w:customStyle="1" w:styleId="LZinlineaccentitalics">
    <w:name w:val="_LZ inline accent (italics)"/>
    <w:qFormat/>
    <w:rsid w:val="00237C78"/>
    <w:rPr>
      <w:i/>
    </w:rPr>
  </w:style>
  <w:style w:type="paragraph" w:customStyle="1" w:styleId="LZTablefooter">
    <w:name w:val="_LZ Table footer"/>
    <w:rsid w:val="00237C78"/>
    <w:rPr>
      <w:color w:val="000000"/>
      <w:sz w:val="16"/>
    </w:rPr>
  </w:style>
  <w:style w:type="paragraph" w:customStyle="1" w:styleId="LZTableNameforTOC">
    <w:name w:val="_LZ Table Name (for TOC)"/>
    <w:basedOn w:val="HPBodytext10pt"/>
    <w:next w:val="HPBodytext10pt"/>
    <w:rsid w:val="007666B7"/>
    <w:pPr>
      <w:pageBreakBefore/>
      <w:jc w:val="center"/>
      <w:outlineLvl w:val="0"/>
    </w:pPr>
    <w:rPr>
      <w:sz w:val="18"/>
      <w:lang w:val="ru-RU"/>
    </w:rPr>
  </w:style>
  <w:style w:type="table" w:customStyle="1" w:styleId="LZTableNEW">
    <w:name w:val="_LZ Table NEW"/>
    <w:basedOn w:val="TableNormal"/>
    <w:rsid w:val="00237C78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LZTableNEWhead">
    <w:name w:val="_LZ Table NEW +head"/>
    <w:basedOn w:val="LZTableNEW"/>
    <w:rsid w:val="00D21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Futura Bk" w:hAnsi="Futura Bk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table" w:customStyle="1" w:styleId="LZTableNEW8pt">
    <w:name w:val="_LZ Table NEW 8pt"/>
    <w:basedOn w:val="LZTableNEW"/>
    <w:rsid w:val="00237C78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LZTableNEW8pthead">
    <w:name w:val="_LZ Table NEW 8pt +head"/>
    <w:basedOn w:val="LZTableNEWhead"/>
    <w:rsid w:val="00237C78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ambria" w:hAnsi="Cambria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3DD"/>
      </w:tcPr>
    </w:tblStylePr>
  </w:style>
  <w:style w:type="character" w:customStyle="1" w:styleId="LZConsolefont-highlight">
    <w:name w:val="_LZ Console font - highlight"/>
    <w:basedOn w:val="LZConsolefont"/>
    <w:uiPriority w:val="1"/>
    <w:rsid w:val="00F80AE0"/>
    <w:rPr>
      <w:rFonts w:ascii="Consolas" w:hAnsi="Consolas"/>
      <w:b/>
      <w:bdr w:val="single" w:sz="4" w:space="0" w:color="EB5F01"/>
    </w:rPr>
  </w:style>
  <w:style w:type="paragraph" w:customStyle="1" w:styleId="LZTablecells-center">
    <w:name w:val="_LZ Table cells - center"/>
    <w:basedOn w:val="Normal"/>
    <w:link w:val="LZTablecells-centerChar"/>
    <w:rsid w:val="0017608E"/>
    <w:pPr>
      <w:spacing w:before="40" w:after="40"/>
      <w:jc w:val="center"/>
    </w:pPr>
  </w:style>
  <w:style w:type="paragraph" w:customStyle="1" w:styleId="LZTablecells-left">
    <w:name w:val="_LZ Table cells - left"/>
    <w:basedOn w:val="LZTablecells-center"/>
    <w:rsid w:val="0017608E"/>
    <w:pPr>
      <w:jc w:val="left"/>
    </w:pPr>
  </w:style>
  <w:style w:type="character" w:customStyle="1" w:styleId="LZTablecells-centerChar">
    <w:name w:val="_LZ Table cells - center Char"/>
    <w:basedOn w:val="DefaultParagraphFont"/>
    <w:link w:val="LZTablecells-center"/>
    <w:rsid w:val="0017608E"/>
  </w:style>
  <w:style w:type="paragraph" w:customStyle="1" w:styleId="LZTableName">
    <w:name w:val="_LZ Table Name"/>
    <w:basedOn w:val="LZTableNameforTOC"/>
    <w:qFormat/>
    <w:rsid w:val="00873E1B"/>
    <w:pPr>
      <w:pageBreakBefore w:val="0"/>
      <w:spacing w:before="240"/>
      <w:outlineLvl w:val="9"/>
    </w:pPr>
    <w:rPr>
      <w:rFonts w:asciiTheme="minorHAnsi" w:hAnsi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745D93"/>
    <w:rPr>
      <w:color w:val="808080"/>
    </w:rPr>
  </w:style>
  <w:style w:type="paragraph" w:customStyle="1" w:styleId="LZFigurebody">
    <w:name w:val="_LZ Figure body"/>
    <w:basedOn w:val="HPBodytext10pt"/>
    <w:rsid w:val="00F64CD5"/>
    <w:pPr>
      <w:spacing w:before="240"/>
      <w:jc w:val="center"/>
    </w:pPr>
  </w:style>
  <w:style w:type="paragraph" w:styleId="PlainText">
    <w:name w:val="Plain Text"/>
    <w:basedOn w:val="Normal"/>
    <w:link w:val="PlainTextChar"/>
    <w:uiPriority w:val="99"/>
    <w:rsid w:val="00C533F9"/>
    <w:pPr>
      <w:spacing w:before="0"/>
    </w:pPr>
    <w:rPr>
      <w:rFonts w:ascii="Times New Roman" w:hAnsi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C533F9"/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533F9"/>
    <w:pPr>
      <w:spacing w:before="0"/>
      <w:ind w:left="720"/>
    </w:pPr>
    <w:rPr>
      <w:lang w:val="en-GB"/>
    </w:rPr>
  </w:style>
  <w:style w:type="paragraph" w:styleId="NormalWeb">
    <w:name w:val="Normal (Web)"/>
    <w:basedOn w:val="Normal"/>
    <w:next w:val="Normal"/>
    <w:uiPriority w:val="99"/>
    <w:rsid w:val="00C533F9"/>
    <w:pPr>
      <w:autoSpaceDE w:val="0"/>
      <w:autoSpaceDN w:val="0"/>
      <w:adjustRightInd w:val="0"/>
      <w:spacing w:before="0"/>
    </w:pPr>
    <w:rPr>
      <w:rFonts w:ascii="Tahoma" w:eastAsia="Calibri" w:hAnsi="Tahoma" w:cs="Tahoma"/>
      <w:szCs w:val="24"/>
    </w:rPr>
  </w:style>
  <w:style w:type="paragraph" w:customStyle="1" w:styleId="Numberedlist21">
    <w:name w:val="Numbered list 2.1"/>
    <w:basedOn w:val="Heading1"/>
    <w:next w:val="Normal"/>
    <w:rsid w:val="00694DA3"/>
    <w:pPr>
      <w:pageBreakBefore w:val="0"/>
      <w:numPr>
        <w:numId w:val="0"/>
      </w:numPr>
      <w:tabs>
        <w:tab w:val="num" w:pos="360"/>
        <w:tab w:val="left" w:pos="720"/>
      </w:tabs>
      <w:ind w:left="360" w:hanging="360"/>
    </w:pPr>
    <w:rPr>
      <w:rFonts w:ascii="Futura Bk" w:hAnsi="Futura Bk"/>
      <w:b w:val="0"/>
      <w:sz w:val="28"/>
      <w:lang w:val="en-GB"/>
    </w:rPr>
  </w:style>
  <w:style w:type="paragraph" w:customStyle="1" w:styleId="Numberedlist22">
    <w:name w:val="Numbered list 2.2"/>
    <w:basedOn w:val="Heading2"/>
    <w:next w:val="Normal"/>
    <w:rsid w:val="00694DA3"/>
    <w:pPr>
      <w:numPr>
        <w:ilvl w:val="0"/>
        <w:numId w:val="0"/>
      </w:numPr>
      <w:tabs>
        <w:tab w:val="left" w:pos="720"/>
        <w:tab w:val="num" w:pos="1146"/>
      </w:tabs>
      <w:spacing w:after="60"/>
      <w:ind w:left="786" w:hanging="360"/>
    </w:pPr>
    <w:rPr>
      <w:rFonts w:ascii="Futura Bk" w:hAnsi="Futura Bk"/>
      <w:b w:val="0"/>
      <w:lang w:val="en-GB"/>
    </w:rPr>
  </w:style>
  <w:style w:type="paragraph" w:customStyle="1" w:styleId="NormalBodySBC">
    <w:name w:val="Normal Body (SBC)"/>
    <w:basedOn w:val="Normal"/>
    <w:rsid w:val="00694DA3"/>
    <w:pPr>
      <w:spacing w:after="120" w:line="240" w:lineRule="atLeast"/>
    </w:pPr>
    <w:rPr>
      <w:rFonts w:ascii="Times New Roman" w:hAnsi="Times New Roman"/>
      <w:snapToGrid w:val="0"/>
      <w:szCs w:val="24"/>
      <w:lang w:val="en-GB"/>
    </w:rPr>
  </w:style>
  <w:style w:type="paragraph" w:styleId="NoSpacing">
    <w:name w:val="No Spacing"/>
    <w:uiPriority w:val="1"/>
    <w:qFormat/>
    <w:rsid w:val="00694DA3"/>
    <w:rPr>
      <w:lang w:val="en-GB"/>
    </w:rPr>
  </w:style>
  <w:style w:type="paragraph" w:customStyle="1" w:styleId="pb1body1">
    <w:name w:val="pb1_body1"/>
    <w:basedOn w:val="Normal"/>
    <w:rsid w:val="00694DA3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customStyle="1" w:styleId="Default">
    <w:name w:val="Default"/>
    <w:rsid w:val="001D48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Number">
    <w:name w:val="List Number"/>
    <w:basedOn w:val="Default"/>
    <w:next w:val="Default"/>
    <w:uiPriority w:val="99"/>
    <w:rsid w:val="001D48D1"/>
    <w:rPr>
      <w:color w:val="auto"/>
    </w:rPr>
  </w:style>
  <w:style w:type="character" w:styleId="FollowedHyperlink">
    <w:name w:val="FollowedHyperlink"/>
    <w:basedOn w:val="DefaultParagraphFont"/>
    <w:rsid w:val="005651E4"/>
    <w:rPr>
      <w:color w:val="822980" w:themeColor="followedHyperlink"/>
      <w:u w:val="single"/>
    </w:rPr>
  </w:style>
  <w:style w:type="character" w:customStyle="1" w:styleId="st">
    <w:name w:val="st"/>
    <w:basedOn w:val="DefaultParagraphFont"/>
    <w:rsid w:val="001B1001"/>
  </w:style>
  <w:style w:type="paragraph" w:styleId="Revision">
    <w:name w:val="Revision"/>
    <w:hidden/>
    <w:uiPriority w:val="99"/>
    <w:semiHidden/>
    <w:rsid w:val="009C2402"/>
  </w:style>
  <w:style w:type="paragraph" w:customStyle="1" w:styleId="BodyText0">
    <w:name w:val="*Body Text"/>
    <w:link w:val="BodyTextZchn"/>
    <w:rsid w:val="00966164"/>
    <w:pPr>
      <w:spacing w:after="120"/>
    </w:pPr>
    <w:rPr>
      <w:rFonts w:ascii="Arial" w:eastAsia="Times New Roman" w:hAnsi="Arial"/>
      <w:color w:val="000000"/>
      <w:sz w:val="22"/>
    </w:rPr>
  </w:style>
  <w:style w:type="character" w:customStyle="1" w:styleId="BodyTextZchn">
    <w:name w:val="*Body Text Zchn"/>
    <w:link w:val="BodyText0"/>
    <w:rsid w:val="00966164"/>
    <w:rPr>
      <w:rFonts w:ascii="Arial" w:eastAsia="Times New Roman" w:hAnsi="Arial"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DD55F6"/>
    <w:rPr>
      <w:rFonts w:asciiTheme="minorHAnsi" w:hAnsiTheme="minorHAnsi"/>
      <w:b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06DA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aps w:val="0"/>
      <w:color w:val="006FA0" w:themeColor="accent1" w:themeShade="BF"/>
      <w:kern w:val="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24D16"/>
    <w:rPr>
      <w:rFonts w:asciiTheme="majorHAnsi" w:hAnsiTheme="majorHAnsi"/>
      <w:b/>
      <w:color w:val="00B05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245"/>
    <w:rPr>
      <w:color w:val="605E5C"/>
      <w:shd w:val="clear" w:color="auto" w:fill="E1DFDD"/>
    </w:rPr>
  </w:style>
  <w:style w:type="paragraph" w:customStyle="1" w:styleId="HP-bodycopy">
    <w:name w:val="HP-bodycopy"/>
    <w:basedOn w:val="Normal"/>
    <w:qFormat/>
    <w:rsid w:val="0029590D"/>
    <w:pPr>
      <w:spacing w:before="0" w:after="202" w:line="220" w:lineRule="atLeast"/>
    </w:pPr>
    <w:rPr>
      <w:rFonts w:ascii="HP Simplified" w:eastAsiaTheme="minorEastAsia" w:hAnsi="HP Simplified" w:cstheme="minorBidi"/>
      <w:sz w:val="18"/>
      <w:szCs w:val="18"/>
      <w:lang w:eastAsia="zh-CN"/>
    </w:rPr>
  </w:style>
  <w:style w:type="character" w:customStyle="1" w:styleId="Nexus-Lev2NumListChar">
    <w:name w:val="Nexus - Lev2 Num List Char"/>
    <w:basedOn w:val="DefaultParagraphFont"/>
    <w:link w:val="Nexus-Lev2NumList"/>
    <w:locked/>
    <w:rsid w:val="0029590D"/>
    <w:rPr>
      <w:rFonts w:ascii="Arial" w:hAnsi="Arial" w:cs="Arial"/>
    </w:rPr>
  </w:style>
  <w:style w:type="paragraph" w:customStyle="1" w:styleId="Nexus-Lev2NumList">
    <w:name w:val="Nexus - Lev2 Num List"/>
    <w:basedOn w:val="ListParagraph"/>
    <w:link w:val="Nexus-Lev2NumListChar"/>
    <w:qFormat/>
    <w:rsid w:val="0029590D"/>
    <w:pPr>
      <w:numPr>
        <w:ilvl w:val="1"/>
        <w:numId w:val="5"/>
      </w:numPr>
      <w:spacing w:before="120" w:after="120"/>
      <w:ind w:left="792" w:hanging="432"/>
    </w:pPr>
    <w:rPr>
      <w:rFonts w:ascii="Arial" w:hAnsi="Arial" w:cs="Arial"/>
      <w:sz w:val="20"/>
      <w:lang w:val="en-US"/>
    </w:rPr>
  </w:style>
  <w:style w:type="paragraph" w:customStyle="1" w:styleId="Nexus-Lev3NumList">
    <w:name w:val="Nexus - Lev3 Num List"/>
    <w:basedOn w:val="ListParagraph"/>
    <w:qFormat/>
    <w:rsid w:val="0029590D"/>
    <w:pPr>
      <w:numPr>
        <w:ilvl w:val="2"/>
        <w:numId w:val="5"/>
      </w:numPr>
      <w:spacing w:before="120" w:after="120"/>
      <w:ind w:left="1469" w:hanging="605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Nexus-Lev4DashListChar">
    <w:name w:val="Nexus - Lev4 Dash List Char"/>
    <w:basedOn w:val="DefaultParagraphFont"/>
    <w:link w:val="Nexus-Lev4DashList"/>
    <w:locked/>
    <w:rsid w:val="0029590D"/>
    <w:rPr>
      <w:rFonts w:ascii="Arial" w:hAnsi="Arial" w:cs="Arial"/>
    </w:rPr>
  </w:style>
  <w:style w:type="paragraph" w:customStyle="1" w:styleId="Nexus-Lev4DashList">
    <w:name w:val="Nexus - Lev4 Dash List"/>
    <w:basedOn w:val="ListParagraph"/>
    <w:link w:val="Nexus-Lev4DashListChar"/>
    <w:qFormat/>
    <w:rsid w:val="0029590D"/>
    <w:pPr>
      <w:numPr>
        <w:ilvl w:val="3"/>
        <w:numId w:val="5"/>
      </w:numPr>
      <w:spacing w:before="120" w:after="120"/>
    </w:pPr>
    <w:rPr>
      <w:rFonts w:ascii="Arial" w:hAnsi="Arial" w:cs="Arial"/>
      <w:sz w:val="20"/>
      <w:lang w:val="en-US"/>
    </w:rPr>
  </w:style>
  <w:style w:type="paragraph" w:customStyle="1" w:styleId="Nexus-Lev5DashList">
    <w:name w:val="Nexus - Lev5 Dash List"/>
    <w:basedOn w:val="ListParagraph"/>
    <w:qFormat/>
    <w:rsid w:val="0029590D"/>
    <w:pPr>
      <w:numPr>
        <w:ilvl w:val="4"/>
        <w:numId w:val="5"/>
      </w:numPr>
      <w:tabs>
        <w:tab w:val="num" w:pos="360"/>
      </w:tabs>
      <w:spacing w:before="120" w:after="120"/>
      <w:ind w:left="2059" w:hanging="187"/>
    </w:pPr>
    <w:rPr>
      <w:rFonts w:ascii="Arial" w:eastAsiaTheme="minorHAnsi" w:hAnsi="Arial" w:cs="Arial"/>
      <w:sz w:val="22"/>
      <w:szCs w:val="22"/>
      <w:lang w:val="en-US"/>
    </w:rPr>
  </w:style>
  <w:style w:type="paragraph" w:customStyle="1" w:styleId="Nexus-Lev6DashList">
    <w:name w:val="Nexus - Lev6 Dash List"/>
    <w:basedOn w:val="ListParagraph"/>
    <w:qFormat/>
    <w:rsid w:val="0029590D"/>
    <w:pPr>
      <w:numPr>
        <w:ilvl w:val="5"/>
        <w:numId w:val="5"/>
      </w:numPr>
      <w:tabs>
        <w:tab w:val="num" w:pos="360"/>
      </w:tabs>
      <w:spacing w:before="120" w:after="120"/>
      <w:ind w:left="2347" w:hanging="187"/>
    </w:pPr>
    <w:rPr>
      <w:rFonts w:ascii="Arial" w:eastAsiaTheme="minorHAnsi" w:hAnsi="Arial" w:cs="Arial"/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90D"/>
    <w:rPr>
      <w:rFonts w:ascii="Arial" w:hAnsi="Arial"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4A4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F42E1"/>
    <w:pPr>
      <w:widowControl w:val="0"/>
      <w:autoSpaceDE w:val="0"/>
      <w:autoSpaceDN w:val="0"/>
      <w:spacing w:before="0"/>
    </w:pPr>
    <w:rPr>
      <w:rFonts w:ascii="Gill Sans MT" w:eastAsia="Gill Sans MT" w:hAnsi="Gill Sans MT" w:cs="Gill Sans MT"/>
      <w:sz w:val="22"/>
      <w:szCs w:val="22"/>
    </w:rPr>
  </w:style>
  <w:style w:type="table" w:customStyle="1" w:styleId="TableGrid11">
    <w:name w:val="Table Grid11"/>
    <w:basedOn w:val="TableNormal"/>
    <w:next w:val="TableGrid"/>
    <w:uiPriority w:val="39"/>
    <w:rsid w:val="009F7A9D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urier">
    <w:name w:val="courier"/>
    <w:basedOn w:val="DefaultParagraphFont"/>
    <w:rsid w:val="009F7A9D"/>
  </w:style>
  <w:style w:type="table" w:customStyle="1" w:styleId="TableGrid1">
    <w:name w:val="Table Grid1"/>
    <w:basedOn w:val="TableNormal"/>
    <w:next w:val="TableGrid"/>
    <w:uiPriority w:val="39"/>
    <w:rsid w:val="00932630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622840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">
    <w:name w:val="Cour"/>
    <w:basedOn w:val="Normal"/>
    <w:rsid w:val="00622840"/>
    <w:pPr>
      <w:spacing w:before="0"/>
    </w:pPr>
    <w:rPr>
      <w:rFonts w:eastAsiaTheme="minorEastAsia" w:cstheme="minorBidi"/>
      <w:sz w:val="20"/>
    </w:rPr>
  </w:style>
  <w:style w:type="table" w:customStyle="1" w:styleId="TableGrid2">
    <w:name w:val="Table Grid2"/>
    <w:basedOn w:val="TableNormal"/>
    <w:next w:val="TableGrid"/>
    <w:uiPriority w:val="39"/>
    <w:rsid w:val="0055581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B2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B2"/>
    <w:rPr>
      <w:rFonts w:ascii="Courier New" w:eastAsiaTheme="minorHAnsi" w:hAnsi="Courier New" w:cs="Courier New"/>
    </w:rPr>
  </w:style>
  <w:style w:type="table" w:customStyle="1" w:styleId="TableGrid3">
    <w:name w:val="Table Grid3"/>
    <w:basedOn w:val="TableNormal"/>
    <w:uiPriority w:val="39"/>
    <w:rsid w:val="0067232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6373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C097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FD171D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54E4"/>
    <w:rPr>
      <w:rFonts w:asciiTheme="minorHAnsi" w:hAnsiTheme="minorHAnsi"/>
      <w:sz w:val="24"/>
      <w:lang w:val="en-GB"/>
    </w:rPr>
  </w:style>
  <w:style w:type="paragraph" w:customStyle="1" w:styleId="HDSparastyle">
    <w:name w:val="HDS para style"/>
    <w:basedOn w:val="BodyText"/>
    <w:link w:val="HDSparastyleChar"/>
    <w:qFormat/>
    <w:rsid w:val="00156885"/>
    <w:pPr>
      <w:spacing w:before="60" w:line="360" w:lineRule="auto"/>
      <w:ind w:left="720"/>
      <w:jc w:val="both"/>
    </w:pPr>
    <w:rPr>
      <w:rFonts w:ascii="Arial" w:eastAsia="Times New Roman" w:hAnsi="Arial" w:cs="Arial"/>
      <w:sz w:val="20"/>
      <w:szCs w:val="22"/>
    </w:rPr>
  </w:style>
  <w:style w:type="character" w:customStyle="1" w:styleId="HDSparastyleChar">
    <w:name w:val="HDS para style Char"/>
    <w:basedOn w:val="BodyTextChar"/>
    <w:link w:val="HDSparastyle"/>
    <w:rsid w:val="00156885"/>
    <w:rPr>
      <w:rFonts w:ascii="Arial" w:eastAsia="Times New Roman" w:hAnsi="Arial" w:cs="Arial"/>
      <w:szCs w:val="22"/>
      <w:lang w:val="en-US" w:eastAsia="en-US" w:bidi="ar-SA"/>
    </w:rPr>
  </w:style>
  <w:style w:type="paragraph" w:customStyle="1" w:styleId="HDSthirdlevelheading">
    <w:name w:val="HDS third level heading"/>
    <w:basedOn w:val="Normal"/>
    <w:qFormat/>
    <w:rsid w:val="00D16EE0"/>
    <w:pPr>
      <w:widowControl w:val="0"/>
      <w:autoSpaceDN w:val="0"/>
      <w:adjustRightInd w:val="0"/>
      <w:spacing w:before="60" w:after="240" w:line="360" w:lineRule="auto"/>
      <w:jc w:val="both"/>
    </w:pPr>
    <w:rPr>
      <w:rFonts w:ascii="Arial" w:hAnsi="Arial" w:cs="Arial"/>
      <w:b/>
      <w:noProof/>
      <w:color w:val="7F7F7F" w:themeColor="text1" w:themeTint="80"/>
      <w:szCs w:val="24"/>
      <w:lang w:eastAsia="zh-CN"/>
    </w:rPr>
  </w:style>
  <w:style w:type="paragraph" w:styleId="ListBullet2">
    <w:name w:val="List Bullet 2"/>
    <w:basedOn w:val="Normal"/>
    <w:rsid w:val="00C2090C"/>
    <w:pPr>
      <w:numPr>
        <w:numId w:val="6"/>
      </w:numPr>
      <w:spacing w:before="100" w:beforeAutospacing="1" w:afterAutospacing="1"/>
    </w:pPr>
    <w:rPr>
      <w:rFonts w:ascii="Verdana" w:eastAsia="Times New Roman" w:hAnsi="Verdana"/>
      <w:sz w:val="20"/>
      <w:szCs w:val="24"/>
      <w:lang w:val="en-AU" w:eastAsia="en-AU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B1055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904B9"/>
    <w:rPr>
      <w:color w:val="605E5C"/>
      <w:shd w:val="clear" w:color="auto" w:fill="E1DFDD"/>
    </w:rPr>
  </w:style>
  <w:style w:type="character" w:customStyle="1" w:styleId="TOC1Char">
    <w:name w:val="TOC 1 Char"/>
    <w:basedOn w:val="DefaultParagraphFont"/>
    <w:link w:val="TOC1"/>
    <w:uiPriority w:val="39"/>
    <w:rsid w:val="00F904B9"/>
    <w:rPr>
      <w:rFonts w:ascii="Arial" w:hAnsi="Arial"/>
      <w:bCs/>
      <w:cap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4752"/>
    <w:rPr>
      <w:color w:val="605E5C"/>
      <w:shd w:val="clear" w:color="auto" w:fill="E1DFDD"/>
    </w:rPr>
  </w:style>
  <w:style w:type="paragraph" w:customStyle="1" w:styleId="2ndLevel">
    <w:name w:val="2nd Level"/>
    <w:basedOn w:val="Heading2"/>
    <w:qFormat/>
    <w:rsid w:val="00BF5F47"/>
    <w:pPr>
      <w:keepNext w:val="0"/>
      <w:widowControl w:val="0"/>
      <w:numPr>
        <w:numId w:val="7"/>
      </w:numPr>
      <w:autoSpaceDN w:val="0"/>
      <w:adjustRightInd w:val="0"/>
      <w:spacing w:after="0" w:line="360" w:lineRule="auto"/>
    </w:pPr>
    <w:rPr>
      <w:rFonts w:ascii="Arial" w:eastAsia="Times New Roman" w:hAnsi="Arial" w:cs="Arial"/>
      <w:bCs/>
      <w:color w:val="auto"/>
      <w:sz w:val="32"/>
      <w:szCs w:val="28"/>
      <w:lang w:val="en-IN"/>
    </w:rPr>
  </w:style>
  <w:style w:type="paragraph" w:customStyle="1" w:styleId="1stLevel">
    <w:name w:val="1st Level"/>
    <w:basedOn w:val="Heading1"/>
    <w:link w:val="1stLevelChar"/>
    <w:qFormat/>
    <w:rsid w:val="00BF5F47"/>
    <w:pPr>
      <w:keepNext w:val="0"/>
      <w:pageBreakBefore w:val="0"/>
      <w:widowControl w:val="0"/>
      <w:numPr>
        <w:numId w:val="0"/>
      </w:numPr>
      <w:autoSpaceDN w:val="0"/>
      <w:adjustRightInd w:val="0"/>
      <w:spacing w:before="360" w:after="120" w:line="360" w:lineRule="auto"/>
      <w:ind w:hanging="360"/>
    </w:pPr>
    <w:rPr>
      <w:rFonts w:ascii="Arial" w:eastAsia="Times New Roman" w:hAnsi="Arial" w:cs="Arial"/>
      <w:bCs/>
      <w:caps w:val="0"/>
      <w:color w:val="0096D6" w:themeColor="accent1"/>
      <w:kern w:val="0"/>
      <w:sz w:val="40"/>
      <w:szCs w:val="28"/>
    </w:rPr>
  </w:style>
  <w:style w:type="paragraph" w:customStyle="1" w:styleId="Style1">
    <w:name w:val="Style1"/>
    <w:basedOn w:val="Heading3"/>
    <w:link w:val="Style1Char"/>
    <w:qFormat/>
    <w:rsid w:val="00143A46"/>
    <w:pPr>
      <w:keepLines/>
      <w:numPr>
        <w:ilvl w:val="0"/>
        <w:numId w:val="8"/>
      </w:numPr>
      <w:tabs>
        <w:tab w:val="clear" w:pos="900"/>
      </w:tabs>
      <w:spacing w:before="40" w:after="0" w:line="259" w:lineRule="auto"/>
    </w:pPr>
    <w:rPr>
      <w:rFonts w:ascii="Arial" w:eastAsiaTheme="majorEastAsia" w:hAnsi="Arial" w:cs="Arial"/>
      <w:color w:val="auto"/>
      <w:sz w:val="28"/>
    </w:rPr>
  </w:style>
  <w:style w:type="character" w:customStyle="1" w:styleId="Style1Char">
    <w:name w:val="Style1 Char"/>
    <w:basedOn w:val="Heading3Char"/>
    <w:link w:val="Style1"/>
    <w:rsid w:val="00143A46"/>
    <w:rPr>
      <w:rFonts w:ascii="Arial" w:eastAsiaTheme="majorEastAsia" w:hAnsi="Arial" w:cs="Arial"/>
      <w:b/>
      <w:color w:val="00B050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072"/>
    <w:pPr>
      <w:keepNext/>
      <w:keepLines/>
      <w:spacing w:before="0"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71072"/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72"/>
    <w:pPr>
      <w:keepNext/>
      <w:keepLines/>
      <w:spacing w:before="0"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C71072"/>
    <w:rPr>
      <w:rFonts w:ascii="Arial" w:eastAsia="Arial" w:hAnsi="Arial" w:cs="Arial"/>
      <w:color w:val="666666"/>
      <w:sz w:val="30"/>
      <w:szCs w:val="3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72"/>
    <w:rPr>
      <w:rFonts w:ascii="Tahoma" w:hAnsi="Tahoma" w:cs="Tahoma"/>
      <w:sz w:val="16"/>
      <w:szCs w:val="16"/>
    </w:rPr>
  </w:style>
  <w:style w:type="character" w:customStyle="1" w:styleId="1stLevelChar">
    <w:name w:val="1st Level Char"/>
    <w:basedOn w:val="Heading1Char"/>
    <w:link w:val="1stLevel"/>
    <w:rsid w:val="00E40F71"/>
    <w:rPr>
      <w:rFonts w:ascii="Arial" w:eastAsia="Times New Roman" w:hAnsi="Arial" w:cs="Arial"/>
      <w:b/>
      <w:bCs/>
      <w:caps/>
      <w:color w:val="0096D6" w:themeColor="accent1"/>
      <w:kern w:val="28"/>
      <w:sz w:val="40"/>
      <w:szCs w:val="28"/>
    </w:rPr>
  </w:style>
  <w:style w:type="paragraph" w:customStyle="1" w:styleId="3rdlevel">
    <w:name w:val="3rd level"/>
    <w:basedOn w:val="Normal"/>
    <w:link w:val="3rdlevelChar"/>
    <w:autoRedefine/>
    <w:qFormat/>
    <w:rsid w:val="00E40F71"/>
    <w:pPr>
      <w:widowControl w:val="0"/>
      <w:autoSpaceDN w:val="0"/>
      <w:adjustRightInd w:val="0"/>
      <w:spacing w:before="60" w:after="240" w:line="360" w:lineRule="auto"/>
    </w:pPr>
    <w:rPr>
      <w:rFonts w:ascii="Arial" w:hAnsi="Arial" w:cs="Arial"/>
      <w:b/>
      <w:bCs/>
      <w:noProof/>
      <w:color w:val="000000" w:themeColor="text1"/>
      <w:szCs w:val="24"/>
      <w:bdr w:val="none" w:sz="0" w:space="0" w:color="auto" w:frame="1"/>
      <w:shd w:val="clear" w:color="auto" w:fill="FDFDFD"/>
      <w:lang w:eastAsia="zh-CN"/>
    </w:rPr>
  </w:style>
  <w:style w:type="character" w:customStyle="1" w:styleId="3rdlevelChar">
    <w:name w:val="3rd level Char"/>
    <w:basedOn w:val="DefaultParagraphFont"/>
    <w:link w:val="3rdlevel"/>
    <w:rsid w:val="00E40F71"/>
    <w:rPr>
      <w:rFonts w:ascii="Arial" w:hAnsi="Arial" w:cs="Arial"/>
      <w:b/>
      <w:bCs/>
      <w:noProof/>
      <w:color w:val="000000" w:themeColor="text1"/>
      <w:sz w:val="24"/>
      <w:szCs w:val="24"/>
      <w:bdr w:val="none" w:sz="0" w:space="0" w:color="auto" w:frame="1"/>
      <w:lang w:eastAsia="zh-CN"/>
    </w:rPr>
  </w:style>
  <w:style w:type="paragraph" w:customStyle="1" w:styleId="Normal1">
    <w:name w:val="Normal1"/>
    <w:rsid w:val="00E40F71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character" w:customStyle="1" w:styleId="crayon-v">
    <w:name w:val="crayon-v"/>
    <w:basedOn w:val="DefaultParagraphFont"/>
    <w:rsid w:val="00E40F71"/>
  </w:style>
  <w:style w:type="character" w:styleId="Emphasis">
    <w:name w:val="Emphasis"/>
    <w:basedOn w:val="DefaultParagraphFont"/>
    <w:uiPriority w:val="20"/>
    <w:qFormat/>
    <w:rsid w:val="006B45B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88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6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9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45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87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56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2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95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97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03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3113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31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95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861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3951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39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3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2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6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52801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20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15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5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5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2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5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72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8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5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0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89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39394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61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621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5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6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8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9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49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10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97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80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9154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1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36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67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8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9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8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59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3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261698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02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5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188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880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0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3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0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30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75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68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00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20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18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1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26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5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694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15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0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48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6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5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44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26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778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55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51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49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2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8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04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24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646856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317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871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6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971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03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8281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3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07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03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560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00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35863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93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642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75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8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7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2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72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89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135730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02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59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09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88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446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748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243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30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592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3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384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309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537">
          <w:marLeft w:val="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2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006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449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51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7646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349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03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26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31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022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0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87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24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39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2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0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56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70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403365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43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26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389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667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6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978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977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932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150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2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7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90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4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7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96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4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93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77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02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9791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693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423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7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537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97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4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00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63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42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8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2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0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19969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68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434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60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92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3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61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82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129084">
                                                                                      <w:marLeft w:val="-15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94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640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98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935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52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9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636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68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015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634">
          <w:marLeft w:val="648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44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49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91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93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6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642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923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838">
          <w:marLeft w:val="259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73">
          <w:marLeft w:val="475"/>
          <w:marRight w:val="0"/>
          <w:marTop w:val="0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miltoa\Application%20Data\Microsoft\Templates\HP%20Solution%20-%20(Workstream)(Template).dot" TargetMode="External"/></Relationships>
</file>

<file path=word/theme/theme1.xml><?xml version="1.0" encoding="utf-8"?>
<a:theme xmlns:a="http://schemas.openxmlformats.org/drawingml/2006/main" name="Office Theme">
  <a:themeElements>
    <a:clrScheme name="HP Colors">
      <a:dk1>
        <a:sysClr val="windowText" lastClr="000000"/>
      </a:dk1>
      <a:lt1>
        <a:sysClr val="window" lastClr="FFFFFF"/>
      </a:lt1>
      <a:dk2>
        <a:srgbClr val="000000"/>
      </a:dk2>
      <a:lt2>
        <a:srgbClr val="E5E8E8"/>
      </a:lt2>
      <a:accent1>
        <a:srgbClr val="0096D6"/>
      </a:accent1>
      <a:accent2>
        <a:srgbClr val="F05332"/>
      </a:accent2>
      <a:accent3>
        <a:srgbClr val="B7CA34"/>
      </a:accent3>
      <a:accent4>
        <a:srgbClr val="822980"/>
      </a:accent4>
      <a:accent5>
        <a:srgbClr val="87898B"/>
      </a:accent5>
      <a:accent6>
        <a:srgbClr val="B9B8BB"/>
      </a:accent6>
      <a:hlink>
        <a:srgbClr val="0096D6"/>
      </a:hlink>
      <a:folHlink>
        <a:srgbClr val="822980"/>
      </a:folHlink>
    </a:clrScheme>
    <a:fontScheme name="HP Simplified">
      <a:majorFont>
        <a:latin typeface="HP Simplified"/>
        <a:ea typeface=""/>
        <a:cs typeface=""/>
      </a:majorFont>
      <a:minorFont>
        <a:latin typeface="HP Simplifi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2123C13C7264FB73F687CF3EEC3F0" ma:contentTypeVersion="7" ma:contentTypeDescription="Create a new document." ma:contentTypeScope="" ma:versionID="b8ed93cc4aa68258ae94138faa115a1f">
  <xsd:schema xmlns:xsd="http://www.w3.org/2001/XMLSchema" xmlns:xs="http://www.w3.org/2001/XMLSchema" xmlns:p="http://schemas.microsoft.com/office/2006/metadata/properties" xmlns:ns2="eec3e3ee-279f-480b-b73a-d8099d5f319c" xmlns:ns3="2155e96f-4e77-4c1a-81e7-814164c77a08" targetNamespace="http://schemas.microsoft.com/office/2006/metadata/properties" ma:root="true" ma:fieldsID="18800e1ff4639d29694cd01f401200b8" ns2:_="" ns3:_="">
    <xsd:import namespace="eec3e3ee-279f-480b-b73a-d8099d5f319c"/>
    <xsd:import namespace="2155e96f-4e77-4c1a-81e7-814164c77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3e3ee-279f-480b-b73a-d8099d5f3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e96f-4e77-4c1a-81e7-814164c7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FE94-0069-4672-9241-6E335DB42F2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E8259B-57A9-4666-B546-7A95334D3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F1BD6-C456-4147-BB9D-6D269BEA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3e3ee-279f-480b-b73a-d8099d5f319c"/>
    <ds:schemaRef ds:uri="2155e96f-4e77-4c1a-81e7-814164c7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D3B673-DC62-4561-93D9-1D1F77BC66F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773324B-EB29-4710-B363-34A6CA03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 Solution - (Workstream)(Template)</Template>
  <TotalTime>141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HPE Composable Fabric D_I SDG 27Nov18</vt:lpstr>
      <vt:lpstr>Bank Muscat Storage Escalation</vt:lpstr>
    </vt:vector>
  </TitlesOfParts>
  <Manager>Diego Muehlematter</Manager>
  <Company>HP</Company>
  <LinksUpToDate>false</LinksUpToDate>
  <CharactersWithSpaces>4843</CharactersWithSpaces>
  <SharedDoc>false</SharedDoc>
  <HLinks>
    <vt:vector size="264" baseType="variant">
      <vt:variant>
        <vt:i4>1835069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_Toc229222497</vt:lpwstr>
      </vt:variant>
      <vt:variant>
        <vt:i4>1835069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_Toc229222496</vt:lpwstr>
      </vt:variant>
      <vt:variant>
        <vt:i4>1835069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_Toc229222495</vt:lpwstr>
      </vt:variant>
      <vt:variant>
        <vt:i4>1835069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_Toc229222494</vt:lpwstr>
      </vt:variant>
      <vt:variant>
        <vt:i4>1835069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_Toc229222493</vt:lpwstr>
      </vt:variant>
      <vt:variant>
        <vt:i4>1835069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_Toc229222492</vt:lpwstr>
      </vt:variant>
      <vt:variant>
        <vt:i4>1835069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_Toc229222491</vt:lpwstr>
      </vt:variant>
      <vt:variant>
        <vt:i4>1835069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_Toc229222490</vt:lpwstr>
      </vt:variant>
      <vt:variant>
        <vt:i4>1900605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_Toc229222489</vt:lpwstr>
      </vt:variant>
      <vt:variant>
        <vt:i4>1900605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_Toc229222488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_Toc229222487</vt:lpwstr>
      </vt:variant>
      <vt:variant>
        <vt:i4>1900605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_Toc229222486</vt:lpwstr>
      </vt:variant>
      <vt:variant>
        <vt:i4>1900605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_Toc229222485</vt:lpwstr>
      </vt:variant>
      <vt:variant>
        <vt:i4>1900605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_Toc229222484</vt:lpwstr>
      </vt:variant>
      <vt:variant>
        <vt:i4>1900605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_Toc229222483</vt:lpwstr>
      </vt:variant>
      <vt:variant>
        <vt:i4>1900605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_Toc229222482</vt:lpwstr>
      </vt:variant>
      <vt:variant>
        <vt:i4>1900605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_Toc229222481</vt:lpwstr>
      </vt:variant>
      <vt:variant>
        <vt:i4>1900605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_Toc229222480</vt:lpwstr>
      </vt:variant>
      <vt:variant>
        <vt:i4>1179709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_Toc229222479</vt:lpwstr>
      </vt:variant>
      <vt:variant>
        <vt:i4>1179709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_Toc229222478</vt:lpwstr>
      </vt:variant>
      <vt:variant>
        <vt:i4>1179709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_Toc229222477</vt:lpwstr>
      </vt:variant>
      <vt:variant>
        <vt:i4>1179709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_Toc229222476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_Toc229222475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_Toc229222474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_Toc229222473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_Toc229222472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_Toc229222471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_Toc229222470</vt:lpwstr>
      </vt:variant>
      <vt:variant>
        <vt:i4>1245245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_Toc229222469</vt:lpwstr>
      </vt:variant>
      <vt:variant>
        <vt:i4>1245245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_Toc229222468</vt:lpwstr>
      </vt:variant>
      <vt:variant>
        <vt:i4>1245245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_Toc229222467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_Toc229222466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_Toc229222465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_Toc229222464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_Toc229222463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_Toc229222462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_Toc229222461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_Toc229222460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_Toc229222459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_Toc229222458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_Toc229222457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_Toc229222456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_Toc229222455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_Toc229222454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 Composable Fabric D_I SDG 27Nov18</dc:title>
  <dc:subject>IPv6 Work Package 3 Report</dc:subject>
  <dc:creator>jeff.enters@hp.com</dc:creator>
  <cp:keywords>Composable Fabric</cp:keywords>
  <cp:lastModifiedBy>DELL</cp:lastModifiedBy>
  <cp:revision>94</cp:revision>
  <cp:lastPrinted>2011-08-05T23:13:00Z</cp:lastPrinted>
  <dcterms:created xsi:type="dcterms:W3CDTF">2019-08-07T07:42:00Z</dcterms:created>
  <dcterms:modified xsi:type="dcterms:W3CDTF">2019-08-12T06:31:00Z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Linar Ziatdinov</vt:lpwstr>
  </property>
  <property fmtid="{D5CDD505-2E9C-101B-9397-08002B2CF9AE}" pid="3" name="_WebPortal">
    <vt:lpwstr>{http address to the project portal}</vt:lpwstr>
  </property>
  <property fmtid="{D5CDD505-2E9C-101B-9397-08002B2CF9AE}" pid="4" name="_CustomerID">
    <vt:lpwstr>Bank Muscat</vt:lpwstr>
  </property>
  <property fmtid="{D5CDD505-2E9C-101B-9397-08002B2CF9AE}" pid="5" name="_ProjectID">
    <vt:lpwstr>GD-31412</vt:lpwstr>
  </property>
  <property fmtid="{D5CDD505-2E9C-101B-9397-08002B2CF9AE}" pid="6" name="_Workstream">
    <vt:lpwstr>SAN</vt:lpwstr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ContentTypeId">
    <vt:lpwstr>0x010100AE92123C13C7264FB73F687CF3EEC3F0</vt:lpwstr>
  </property>
  <property fmtid="{D5CDD505-2E9C-101B-9397-08002B2CF9AE}" pid="10" name="TaxKeyword">
    <vt:lpwstr>3985;#Composable Fabric|8d636eb8-9a1b-4f43-a3e9-d442af502a76</vt:lpwstr>
  </property>
  <property fmtid="{D5CDD505-2E9C-101B-9397-08002B2CF9AE}" pid="11" name="Language">
    <vt:lpwstr>2448;#English|ab69db54-b90c-463d-95f4-3e419342c9c4</vt:lpwstr>
  </property>
  <property fmtid="{D5CDD505-2E9C-101B-9397-08002B2CF9AE}" pid="12" name="Confidentiality">
    <vt:lpwstr>2194;#Internal Use Only|0c427c4b-c4a7-4741-8131-e97d204bb0f7</vt:lpwstr>
  </property>
  <property fmtid="{D5CDD505-2E9C-101B-9397-08002B2CF9AE}" pid="13" name="DocumentScope">
    <vt:lpwstr>2193;#Delivery|cdd28d4c-f590-4521-bf1b-7bff97b50fa0</vt:lpwstr>
  </property>
  <property fmtid="{D5CDD505-2E9C-101B-9397-08002B2CF9AE}" pid="14" name="DocumentType">
    <vt:lpwstr>2228;#Delivery Guide|3afab1c0-6761-482c-9dab-0722390d6894</vt:lpwstr>
  </property>
  <property fmtid="{D5CDD505-2E9C-101B-9397-08002B2CF9AE}" pid="15" name="WorkflowChangePath">
    <vt:lpwstr>024e198e-92c6-468d-ad3f-c7494a227c4f,4;2967587b-32d3-48e4-a22c-5804da81a9af,3;2967587b-32d3-48e4-a22c-5804da81a9af,3;bd4749cf-e0ea-454b-ae5d-40ae92092616,4;bd4749cf-e0ea-454b-ae5d-40ae92092616,4;bd4749cf-e0ea-454b-ae5d-40ae92092616,4;</vt:lpwstr>
  </property>
  <property fmtid="{D5CDD505-2E9C-101B-9397-08002B2CF9AE}" pid="16" name="Region">
    <vt:lpwstr/>
  </property>
  <property fmtid="{D5CDD505-2E9C-101B-9397-08002B2CF9AE}" pid="17" name="ServiceStatus">
    <vt:lpwstr/>
  </property>
  <property fmtid="{D5CDD505-2E9C-101B-9397-08002B2CF9AE}" pid="18" name="TAUseCase">
    <vt:lpwstr/>
  </property>
  <property fmtid="{D5CDD505-2E9C-101B-9397-08002B2CF9AE}" pid="19" name="Language1">
    <vt:lpwstr>2448;#English|ab69db54-b90c-463d-95f4-3e419342c9c4</vt:lpwstr>
  </property>
  <property fmtid="{D5CDD505-2E9C-101B-9397-08002B2CF9AE}" pid="20" name="Industry">
    <vt:lpwstr/>
  </property>
  <property fmtid="{D5CDD505-2E9C-101B-9397-08002B2CF9AE}" pid="21" name="TA">
    <vt:lpwstr/>
  </property>
  <property fmtid="{D5CDD505-2E9C-101B-9397-08002B2CF9AE}" pid="22" name="Country">
    <vt:lpwstr/>
  </property>
</Properties>
</file>