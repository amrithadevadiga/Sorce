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65" w:rsidRDefault="00402C8E">
      <w:pPr>
        <w:pStyle w:val="Title"/>
      </w:pPr>
      <w:r>
        <w:t xml:space="preserve">HPE Container Platform Kubernetes Application Image Development </w:t>
      </w:r>
      <w:r w:rsidR="003E440D">
        <w:t xml:space="preserve"> </w:t>
      </w:r>
    </w:p>
    <w:p w:rsidR="00000B65" w:rsidRDefault="00402C8E">
      <w:pPr>
        <w:pStyle w:val="Subtitle"/>
      </w:pPr>
      <w:r>
        <w:t xml:space="preserve">Lab Solution Worksheet </w:t>
      </w:r>
    </w:p>
    <w:p w:rsidR="00B3050E" w:rsidRDefault="003E440D">
      <w:pPr>
        <w:pStyle w:val="TOC1"/>
        <w:tabs>
          <w:tab w:val="right" w:leader="dot" w:pos="9350"/>
        </w:tabs>
        <w:rPr>
          <w:rFonts w:eastAsiaTheme="minorEastAsia"/>
          <w:b w:val="0"/>
          <w:noProof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3050E">
        <w:rPr>
          <w:noProof/>
        </w:rPr>
        <w:t>Convert Standard EPIC Image to KubeDirector App (H20) via Web Terminal</w:t>
      </w:r>
      <w:r w:rsidR="00B3050E">
        <w:rPr>
          <w:noProof/>
        </w:rPr>
        <w:tab/>
      </w:r>
      <w:r w:rsidR="00B3050E">
        <w:rPr>
          <w:noProof/>
        </w:rPr>
        <w:fldChar w:fldCharType="begin"/>
      </w:r>
      <w:r w:rsidR="00B3050E">
        <w:rPr>
          <w:noProof/>
        </w:rPr>
        <w:instrText xml:space="preserve"> PAGEREF _Toc36203808 \h </w:instrText>
      </w:r>
      <w:r w:rsidR="00B3050E">
        <w:rPr>
          <w:noProof/>
        </w:rPr>
      </w:r>
      <w:r w:rsidR="00B3050E">
        <w:rPr>
          <w:noProof/>
        </w:rPr>
        <w:fldChar w:fldCharType="separate"/>
      </w:r>
      <w:r w:rsidR="00B3050E">
        <w:rPr>
          <w:noProof/>
        </w:rPr>
        <w:t>2</w:t>
      </w:r>
      <w:r w:rsidR="00B3050E">
        <w:rPr>
          <w:noProof/>
        </w:rPr>
        <w:fldChar w:fldCharType="end"/>
      </w:r>
    </w:p>
    <w:p w:rsidR="00B3050E" w:rsidRDefault="00B3050E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H20 Docker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3050E" w:rsidRDefault="00B3050E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Create Dockerfile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3050E" w:rsidRDefault="00B3050E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Docker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050E" w:rsidRDefault="00B3050E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Push Docker Image to Docker 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050E" w:rsidRDefault="00B3050E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Deploy KubeDirector application(H20) in HPE Container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50E" w:rsidRDefault="00B3050E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50E" w:rsidRDefault="00B3050E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Create KubeDirectorApp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050E" w:rsidRDefault="00B3050E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Launch &amp; access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B65" w:rsidRDefault="003E440D">
      <w:r>
        <w:fldChar w:fldCharType="end"/>
      </w:r>
    </w:p>
    <w:p w:rsidR="00000B65" w:rsidRDefault="00000B65"/>
    <w:p w:rsidR="00000B65" w:rsidRDefault="00000B65"/>
    <w:p w:rsidR="00000B65" w:rsidRDefault="00000B65"/>
    <w:p w:rsidR="00000B65" w:rsidRDefault="00000B65"/>
    <w:p w:rsidR="00000B65" w:rsidRDefault="00000B65"/>
    <w:p w:rsidR="00000B65" w:rsidRDefault="003E440D">
      <w:pPr>
        <w:pStyle w:val="Heading1"/>
      </w:pPr>
      <w:r>
        <w:br w:type="page"/>
      </w:r>
    </w:p>
    <w:p w:rsidR="00000B65" w:rsidRDefault="000315E5">
      <w:pPr>
        <w:pStyle w:val="Heading1"/>
      </w:pPr>
      <w:bookmarkStart w:id="0" w:name="_Toc36203808"/>
      <w:r>
        <w:lastRenderedPageBreak/>
        <w:t>Convert</w:t>
      </w:r>
      <w:r w:rsidR="00E3661E">
        <w:t xml:space="preserve"> </w:t>
      </w:r>
      <w:r>
        <w:t>Standard</w:t>
      </w:r>
      <w:r w:rsidR="00E3661E">
        <w:t xml:space="preserve"> </w:t>
      </w:r>
      <w:r>
        <w:t>EPIC</w:t>
      </w:r>
      <w:r w:rsidR="00E3661E">
        <w:t xml:space="preserve"> </w:t>
      </w:r>
      <w:r>
        <w:t>Image to KubeDirector App</w:t>
      </w:r>
      <w:r w:rsidR="00D07FB4">
        <w:t xml:space="preserve"> </w:t>
      </w:r>
      <w:r>
        <w:t>(H20)</w:t>
      </w:r>
      <w:r w:rsidR="00402C8E">
        <w:t xml:space="preserve"> via Web Terminal</w:t>
      </w:r>
      <w:bookmarkEnd w:id="0"/>
    </w:p>
    <w:p w:rsidR="00402C8E" w:rsidRDefault="00402C8E" w:rsidP="00402C8E">
      <w:r>
        <w:t xml:space="preserve">This lab is to </w:t>
      </w:r>
      <w:r w:rsidR="00D17974">
        <w:t>convert a standard EPIC</w:t>
      </w:r>
      <w:r w:rsidR="00E3661E">
        <w:t xml:space="preserve"> </w:t>
      </w:r>
      <w:r w:rsidR="00CE2866">
        <w:t xml:space="preserve">image </w:t>
      </w:r>
      <w:r w:rsidR="00D17974">
        <w:t>to</w:t>
      </w:r>
      <w:r w:rsidR="00E3661E">
        <w:t xml:space="preserve"> Kubernetes Application. Using it, pods can be spun up. </w:t>
      </w:r>
    </w:p>
    <w:p w:rsidR="00E3661E" w:rsidRDefault="00E3661E" w:rsidP="00E3661E">
      <w:pPr>
        <w:pStyle w:val="Heading2"/>
      </w:pPr>
      <w:bookmarkStart w:id="1" w:name="_Toc36203809"/>
      <w:r>
        <w:t xml:space="preserve">Build </w:t>
      </w:r>
      <w:r w:rsidR="00FF65C2">
        <w:t xml:space="preserve">H20 </w:t>
      </w:r>
      <w:r>
        <w:t>Docker Image</w:t>
      </w:r>
      <w:bookmarkEnd w:id="1"/>
      <w:r>
        <w:t xml:space="preserve"> </w:t>
      </w:r>
    </w:p>
    <w:p w:rsidR="00E3661E" w:rsidRDefault="00E3661E" w:rsidP="00E3661E">
      <w:r>
        <w:t>This section is to:</w:t>
      </w:r>
    </w:p>
    <w:p w:rsidR="00290D83" w:rsidRDefault="00290D83" w:rsidP="00290D83">
      <w:pPr>
        <w:pStyle w:val="ListParagraph"/>
        <w:numPr>
          <w:ilvl w:val="0"/>
          <w:numId w:val="7"/>
        </w:numPr>
      </w:pPr>
      <w:r>
        <w:t>Create Dockerfile</w:t>
      </w:r>
    </w:p>
    <w:p w:rsidR="00E3661E" w:rsidRDefault="00E3661E" w:rsidP="00E3661E">
      <w:pPr>
        <w:pStyle w:val="ListParagraph"/>
        <w:numPr>
          <w:ilvl w:val="0"/>
          <w:numId w:val="7"/>
        </w:numPr>
      </w:pPr>
      <w:r>
        <w:t>Build Docker Image</w:t>
      </w:r>
    </w:p>
    <w:p w:rsidR="00E3661E" w:rsidRDefault="00E3661E" w:rsidP="00E3661E">
      <w:pPr>
        <w:pStyle w:val="ListParagraph"/>
        <w:numPr>
          <w:ilvl w:val="0"/>
          <w:numId w:val="7"/>
        </w:numPr>
      </w:pPr>
      <w:r>
        <w:t>Push Docker Image to Docker Hub</w:t>
      </w:r>
    </w:p>
    <w:p w:rsidR="00E3661E" w:rsidRDefault="00E3661E" w:rsidP="00E3661E">
      <w:pPr>
        <w:pStyle w:val="Heading3"/>
      </w:pPr>
      <w:bookmarkStart w:id="2" w:name="_Toc36203810"/>
      <w:r>
        <w:t>Create Dockerfile</w:t>
      </w:r>
      <w:bookmarkEnd w:id="2"/>
      <w:r>
        <w:t xml:space="preserve"> </w:t>
      </w:r>
    </w:p>
    <w:p w:rsidR="00E3661E" w:rsidRDefault="00E3661E" w:rsidP="00E3661E">
      <w:r>
        <w:t>Follow the below procedure to create Dockerfile:</w:t>
      </w:r>
    </w:p>
    <w:p w:rsidR="00FE6AFB" w:rsidRDefault="00FE6AFB" w:rsidP="00E3661E">
      <w:pPr>
        <w:pStyle w:val="ListParagraph"/>
        <w:numPr>
          <w:ilvl w:val="0"/>
          <w:numId w:val="8"/>
        </w:numPr>
      </w:pPr>
      <w:r>
        <w:t>SSH to a host</w:t>
      </w:r>
    </w:p>
    <w:p w:rsidR="00E3661E" w:rsidRDefault="00E3661E" w:rsidP="00E3661E">
      <w:pPr>
        <w:pStyle w:val="ListParagraph"/>
        <w:numPr>
          <w:ilvl w:val="0"/>
          <w:numId w:val="8"/>
        </w:numPr>
      </w:pPr>
      <w:r>
        <w:t xml:space="preserve">Create a directory </w:t>
      </w:r>
      <w:r w:rsidR="000F0EF0">
        <w:t xml:space="preserve">&amp; navigate to it </w:t>
      </w:r>
    </w:p>
    <w:p w:rsidR="000F0EF0" w:rsidRPr="00D03E37" w:rsidRDefault="00290D83" w:rsidP="000F0EF0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[root@dev335</w:t>
      </w:r>
      <w:r w:rsidR="000F0EF0" w:rsidRPr="00D03E37">
        <w:rPr>
          <w:rFonts w:ascii="Courier New" w:hAnsi="Courier New" w:cs="Courier New"/>
        </w:rPr>
        <w:t xml:space="preserve">]# mkdir </w:t>
      </w:r>
      <w:r>
        <w:rPr>
          <w:rFonts w:ascii="Courier New" w:hAnsi="Courier New" w:cs="Courier New"/>
        </w:rPr>
        <w:t>H20</w:t>
      </w:r>
      <w:r w:rsidR="000F0EF0" w:rsidRPr="00D03E37">
        <w:rPr>
          <w:rFonts w:ascii="Courier New" w:hAnsi="Courier New" w:cs="Courier New"/>
        </w:rPr>
        <w:t xml:space="preserve"> </w:t>
      </w:r>
    </w:p>
    <w:p w:rsidR="000F0EF0" w:rsidRPr="00D03E37" w:rsidRDefault="00290D83" w:rsidP="000F0EF0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[root@dev335</w:t>
      </w:r>
      <w:r w:rsidR="000F0EF0" w:rsidRPr="00D03E37">
        <w:rPr>
          <w:rFonts w:ascii="Courier New" w:hAnsi="Courier New" w:cs="Courier New"/>
        </w:rPr>
        <w:t xml:space="preserve">]# cd </w:t>
      </w:r>
      <w:r>
        <w:rPr>
          <w:rFonts w:ascii="Courier New" w:hAnsi="Courier New" w:cs="Courier New"/>
        </w:rPr>
        <w:t>H20</w:t>
      </w:r>
      <w:r w:rsidR="000F0EF0" w:rsidRPr="00D03E37">
        <w:rPr>
          <w:rFonts w:ascii="Courier New" w:hAnsi="Courier New" w:cs="Courier New"/>
        </w:rPr>
        <w:t>/</w:t>
      </w:r>
    </w:p>
    <w:p w:rsidR="00E3661E" w:rsidRPr="00B248FE" w:rsidRDefault="00E3661E" w:rsidP="00E3661E">
      <w:pPr>
        <w:pStyle w:val="ListParagraph"/>
        <w:numPr>
          <w:ilvl w:val="0"/>
          <w:numId w:val="8"/>
        </w:numPr>
        <w:rPr>
          <w:highlight w:val="yellow"/>
        </w:rPr>
      </w:pPr>
      <w:r w:rsidRPr="00B248FE">
        <w:rPr>
          <w:highlight w:val="yellow"/>
        </w:rPr>
        <w:t xml:space="preserve">Obtain the required </w:t>
      </w:r>
      <w:proofErr w:type="spellStart"/>
      <w:r w:rsidR="00290D83" w:rsidRPr="00B248FE">
        <w:rPr>
          <w:highlight w:val="yellow"/>
        </w:rPr>
        <w:t>tgz</w:t>
      </w:r>
      <w:proofErr w:type="spellEnd"/>
      <w:r w:rsidR="00290D83" w:rsidRPr="00B248FE">
        <w:rPr>
          <w:highlight w:val="yellow"/>
        </w:rPr>
        <w:t xml:space="preserve"> </w:t>
      </w:r>
      <w:r w:rsidRPr="00B248FE">
        <w:rPr>
          <w:highlight w:val="yellow"/>
        </w:rPr>
        <w:t>file</w:t>
      </w:r>
    </w:p>
    <w:p w:rsidR="00A541C2" w:rsidRPr="00B248FE" w:rsidRDefault="00A541C2" w:rsidP="00A541C2">
      <w:pPr>
        <w:pStyle w:val="NumberList"/>
        <w:numPr>
          <w:ilvl w:val="0"/>
          <w:numId w:val="0"/>
        </w:numPr>
        <w:ind w:left="360"/>
        <w:rPr>
          <w:highlight w:val="yellow"/>
        </w:rPr>
      </w:pPr>
      <w:r w:rsidRPr="00B248FE">
        <w:rPr>
          <w:highlight w:val="yellow"/>
        </w:rPr>
        <w:t>(</w:t>
      </w:r>
      <w:proofErr w:type="gramStart"/>
      <w:r w:rsidRPr="00B248FE">
        <w:rPr>
          <w:highlight w:val="yellow"/>
        </w:rPr>
        <w:t>s3</w:t>
      </w:r>
      <w:proofErr w:type="gramEnd"/>
      <w:r w:rsidRPr="00B248FE">
        <w:rPr>
          <w:highlight w:val="yellow"/>
        </w:rPr>
        <w:t xml:space="preserve"> link for appconfig.tgz - </w:t>
      </w:r>
      <w:hyperlink r:id="rId11" w:history="1">
        <w:r w:rsidRPr="00B248FE">
          <w:rPr>
            <w:rStyle w:val="Hyperlink"/>
            <w:highlight w:val="yellow"/>
          </w:rPr>
          <w:t>https://bluedata-srujan.s3.amazonaws.com/dev/bins/appconfig.tgz</w:t>
        </w:r>
      </w:hyperlink>
      <w:r w:rsidRPr="00B248FE">
        <w:rPr>
          <w:highlight w:val="yellow"/>
        </w:rPr>
        <w:t>)</w:t>
      </w:r>
    </w:p>
    <w:p w:rsidR="000F0EF0" w:rsidRDefault="000F0EF0" w:rsidP="000F0EF0">
      <w:pPr>
        <w:pStyle w:val="ListParagraph"/>
        <w:ind w:left="360"/>
      </w:pPr>
      <w:r w:rsidRPr="00B248FE">
        <w:rPr>
          <w:highlight w:val="yellow"/>
        </w:rPr>
        <w:t xml:space="preserve">[root@dev335 </w:t>
      </w:r>
      <w:r w:rsidR="00B14FD8" w:rsidRPr="00B248FE">
        <w:rPr>
          <w:highlight w:val="yellow"/>
        </w:rPr>
        <w:t>H20</w:t>
      </w:r>
      <w:r w:rsidRPr="00B248FE">
        <w:rPr>
          <w:highlight w:val="yellow"/>
        </w:rPr>
        <w:t xml:space="preserve">]# </w:t>
      </w:r>
      <w:proofErr w:type="spellStart"/>
      <w:proofErr w:type="gramStart"/>
      <w:r w:rsidRPr="00B248FE">
        <w:rPr>
          <w:highlight w:val="yellow"/>
        </w:rPr>
        <w:t>wget</w:t>
      </w:r>
      <w:proofErr w:type="spellEnd"/>
      <w:r w:rsidRPr="00B248FE">
        <w:rPr>
          <w:highlight w:val="yellow"/>
        </w:rPr>
        <w:t xml:space="preserve"> </w:t>
      </w:r>
      <w:r w:rsidR="00A541C2" w:rsidRPr="00B248FE">
        <w:rPr>
          <w:highlight w:val="yellow"/>
        </w:rPr>
        <w:t xml:space="preserve"> </w:t>
      </w:r>
      <w:proofErr w:type="gramEnd"/>
      <w:r w:rsidR="00A541C2" w:rsidRPr="00B248FE">
        <w:rPr>
          <w:rStyle w:val="Hyperlink"/>
          <w:highlight w:val="yellow"/>
        </w:rPr>
        <w:fldChar w:fldCharType="begin"/>
      </w:r>
      <w:r w:rsidR="00A541C2" w:rsidRPr="00B248FE">
        <w:rPr>
          <w:rStyle w:val="Hyperlink"/>
          <w:highlight w:val="yellow"/>
        </w:rPr>
        <w:instrText xml:space="preserve"> HYPERLINK "https://bluedata-srujan.s3.amazonaws.com/dev/bins/appconfig.tgz" </w:instrText>
      </w:r>
      <w:r w:rsidR="00A541C2" w:rsidRPr="00B248FE">
        <w:rPr>
          <w:rStyle w:val="Hyperlink"/>
          <w:highlight w:val="yellow"/>
        </w:rPr>
        <w:fldChar w:fldCharType="separate"/>
      </w:r>
      <w:r w:rsidR="00A541C2" w:rsidRPr="00B248FE">
        <w:rPr>
          <w:rStyle w:val="Hyperlink"/>
          <w:highlight w:val="yellow"/>
        </w:rPr>
        <w:t>https://bluedata-srujan.s3.amazonaws.com/dev/bins/appconfig.tgz</w:t>
      </w:r>
      <w:r w:rsidR="00A541C2" w:rsidRPr="00B248FE">
        <w:rPr>
          <w:rStyle w:val="Hyperlink"/>
          <w:highlight w:val="yellow"/>
        </w:rPr>
        <w:fldChar w:fldCharType="end"/>
      </w:r>
    </w:p>
    <w:p w:rsidR="000F0EF0" w:rsidRDefault="00E3661E" w:rsidP="0091531D">
      <w:pPr>
        <w:pStyle w:val="ListParagraph"/>
        <w:numPr>
          <w:ilvl w:val="0"/>
          <w:numId w:val="8"/>
        </w:numPr>
      </w:pPr>
      <w:r>
        <w:t xml:space="preserve">Create Dockerfile with the given contents 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# </w:t>
      </w:r>
      <w:proofErr w:type="gramStart"/>
      <w:r>
        <w:t>image</w:t>
      </w:r>
      <w:proofErr w:type="gramEnd"/>
      <w:r>
        <w:t xml:space="preserve"> for RHEL/CentOS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FROM </w:t>
      </w:r>
      <w:proofErr w:type="spellStart"/>
      <w:r>
        <w:t>bluedata</w:t>
      </w:r>
      <w:proofErr w:type="spellEnd"/>
      <w:r>
        <w:t>/centos7</w:t>
      </w:r>
      <w:proofErr w:type="gramStart"/>
      <w:r>
        <w:t>:latest</w:t>
      </w:r>
      <w:proofErr w:type="gramEnd"/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# Update and then install </w:t>
      </w:r>
      <w:proofErr w:type="spellStart"/>
      <w:r>
        <w:t>Shellinabox</w:t>
      </w:r>
      <w:proofErr w:type="spellEnd"/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RUN yum install </w:t>
      </w:r>
      <w:proofErr w:type="spellStart"/>
      <w:r>
        <w:t>epel</w:t>
      </w:r>
      <w:proofErr w:type="spellEnd"/>
      <w:r>
        <w:t>-release -y</w:t>
      </w:r>
    </w:p>
    <w:p w:rsidR="0091531D" w:rsidRDefault="0091531D" w:rsidP="0091531D">
      <w:pPr>
        <w:pStyle w:val="ListParagraph"/>
        <w:ind w:left="360"/>
      </w:pPr>
      <w:r>
        <w:t>RUN yum install -y shellinabox.x86_64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#Install Oracle </w:t>
      </w:r>
      <w:proofErr w:type="spellStart"/>
      <w:r>
        <w:t>jdk</w:t>
      </w:r>
      <w:proofErr w:type="spellEnd"/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>RUN yum install -y java-11-openjdk.x86_64</w:t>
      </w: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# Install </w:t>
      </w:r>
      <w:proofErr w:type="spellStart"/>
      <w:r>
        <w:t>aws</w:t>
      </w:r>
      <w:proofErr w:type="spellEnd"/>
      <w:r>
        <w:t xml:space="preserve"> jars</w:t>
      </w: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wget</w:t>
      </w:r>
      <w:proofErr w:type="spellEnd"/>
      <w:r>
        <w:t xml:space="preserve"> -q http://s3.amazonaws.com/bluedata-catalog/thirdparty/aws-jars/aws-java-sdk-1.7.4.jar -P /opt/</w:t>
      </w:r>
      <w:proofErr w:type="spellStart"/>
      <w:r>
        <w:t>bluedata</w:t>
      </w:r>
      <w:proofErr w:type="spellEnd"/>
      <w:r>
        <w:t>/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wget</w:t>
      </w:r>
      <w:proofErr w:type="spellEnd"/>
      <w:r>
        <w:t xml:space="preserve"> -q http://s3.amazonaws.com/bluedata-catalog/thirdparty/aws-jars/hadoop-aws-2.7.1.jar -P /opt/</w:t>
      </w:r>
      <w:proofErr w:type="spellStart"/>
      <w:r>
        <w:t>bluedata</w:t>
      </w:r>
      <w:proofErr w:type="spellEnd"/>
      <w:r>
        <w:t>/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># Install H2O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/lib/h2o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wget</w:t>
      </w:r>
      <w:proofErr w:type="spellEnd"/>
      <w:r>
        <w:t xml:space="preserve"> http://h2o-release.s3.amazonaws.com/h2o/rel-yates/2/h2o-3.24.0.2.zip</w:t>
      </w:r>
    </w:p>
    <w:p w:rsidR="0091531D" w:rsidRDefault="0091531D" w:rsidP="0091531D">
      <w:pPr>
        <w:pStyle w:val="ListParagraph"/>
        <w:ind w:left="360"/>
      </w:pPr>
      <w:r>
        <w:t>RUN unzip h2o-3.24.0.2.zip -d /</w:t>
      </w:r>
      <w:proofErr w:type="spellStart"/>
      <w:r>
        <w:t>usr</w:t>
      </w:r>
      <w:proofErr w:type="spellEnd"/>
      <w:r>
        <w:t>/lib/h2o</w:t>
      </w:r>
    </w:p>
    <w:p w:rsidR="0091531D" w:rsidRDefault="0091531D" w:rsidP="0091531D">
      <w:pPr>
        <w:pStyle w:val="ListParagraph"/>
        <w:ind w:left="360"/>
      </w:pPr>
      <w:r>
        <w:t>RUN ln -s /</w:t>
      </w:r>
      <w:proofErr w:type="spellStart"/>
      <w:r>
        <w:t>usr</w:t>
      </w:r>
      <w:proofErr w:type="spellEnd"/>
      <w:r>
        <w:t>/lib/h2o/h2o-3.24.0.2 /</w:t>
      </w:r>
      <w:proofErr w:type="spellStart"/>
      <w:r>
        <w:t>usr</w:t>
      </w:r>
      <w:proofErr w:type="spellEnd"/>
      <w:r>
        <w:t>/lib/h2o/latest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/lib/h2o/latest/</w:t>
      </w:r>
      <w:proofErr w:type="spellStart"/>
      <w:r>
        <w:t>conf</w:t>
      </w:r>
      <w:proofErr w:type="spellEnd"/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useradd</w:t>
      </w:r>
      <w:proofErr w:type="spellEnd"/>
      <w:r>
        <w:t xml:space="preserve"> -r h2o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chown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h2o /</w:t>
      </w:r>
      <w:proofErr w:type="spellStart"/>
      <w:r>
        <w:t>usr</w:t>
      </w:r>
      <w:proofErr w:type="spellEnd"/>
      <w:r>
        <w:t>/lib/h2o*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## Download </w:t>
      </w:r>
      <w:proofErr w:type="spellStart"/>
      <w:r>
        <w:t>thirdparty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jars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wget</w:t>
      </w:r>
      <w:proofErr w:type="spellEnd"/>
      <w:r>
        <w:t xml:space="preserve"> -q http://s3.amazonaws.com/bluedata-catalog/thirdparty/aws-jars/aws-java-sdk-1.7.4.jar -P /opt/</w:t>
      </w:r>
      <w:proofErr w:type="spellStart"/>
      <w:r>
        <w:t>bluedata</w:t>
      </w:r>
      <w:proofErr w:type="spellEnd"/>
      <w:r>
        <w:t>/</w:t>
      </w: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wget</w:t>
      </w:r>
      <w:proofErr w:type="spellEnd"/>
      <w:r>
        <w:t xml:space="preserve"> -q http://s3.amazonaws.com/bluedata-catalog/thirdparty/aws-jars/hadoop-aws-2.7.1.jar -P /opt/</w:t>
      </w:r>
      <w:proofErr w:type="spellStart"/>
      <w:r>
        <w:t>bluedata</w:t>
      </w:r>
      <w:proofErr w:type="spellEnd"/>
      <w:r>
        <w:t>/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# make spark bin </w:t>
      </w:r>
      <w:proofErr w:type="spellStart"/>
      <w:r>
        <w:t>dir</w:t>
      </w:r>
      <w:proofErr w:type="spellEnd"/>
      <w:r>
        <w:t xml:space="preserve"> accessible to all</w:t>
      </w:r>
    </w:p>
    <w:p w:rsidR="0091531D" w:rsidRDefault="0091531D" w:rsidP="0091531D">
      <w:pPr>
        <w:pStyle w:val="ListParagraph"/>
        <w:ind w:left="360"/>
      </w:pPr>
      <w:r>
        <w:t>RUN echo "export PATH=$PATH</w:t>
      </w:r>
      <w:proofErr w:type="gramStart"/>
      <w:r>
        <w:t>:/</w:t>
      </w:r>
      <w:proofErr w:type="spellStart"/>
      <w:proofErr w:type="gramEnd"/>
      <w:r>
        <w:t>usr</w:t>
      </w:r>
      <w:proofErr w:type="spellEnd"/>
      <w:r>
        <w:t>/lib/h2o/latest/bin/" &gt; /etc/profile.d/updatePath.sh</w:t>
      </w:r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# Update and then install </w:t>
      </w:r>
      <w:proofErr w:type="spellStart"/>
      <w:r>
        <w:t>Shellinabox</w:t>
      </w:r>
      <w:proofErr w:type="spellEnd"/>
    </w:p>
    <w:p w:rsidR="0091531D" w:rsidRDefault="0091531D" w:rsidP="0091531D">
      <w:pPr>
        <w:pStyle w:val="ListParagraph"/>
        <w:ind w:left="360"/>
      </w:pPr>
      <w:r>
        <w:t>#</w:t>
      </w:r>
    </w:p>
    <w:p w:rsidR="0091531D" w:rsidRDefault="0091531D" w:rsidP="0091531D">
      <w:pPr>
        <w:pStyle w:val="ListParagraph"/>
        <w:ind w:left="360"/>
      </w:pPr>
      <w:r>
        <w:t xml:space="preserve">RUN yum install </w:t>
      </w:r>
      <w:proofErr w:type="spellStart"/>
      <w:r>
        <w:t>epel</w:t>
      </w:r>
      <w:proofErr w:type="spellEnd"/>
      <w:r>
        <w:t>-release -y</w:t>
      </w:r>
    </w:p>
    <w:p w:rsidR="0091531D" w:rsidRDefault="0091531D" w:rsidP="0091531D">
      <w:pPr>
        <w:pStyle w:val="ListParagraph"/>
        <w:ind w:left="360"/>
      </w:pPr>
      <w:r>
        <w:t>RUN yum install -y shellinabox.x86_64</w:t>
      </w:r>
    </w:p>
    <w:p w:rsidR="0091531D" w:rsidRDefault="0091531D" w:rsidP="0091531D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 xml:space="preserve">RUN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configscripts</w:t>
      </w:r>
      <w:proofErr w:type="spellEnd"/>
      <w:r>
        <w:t xml:space="preserve">/ </w:t>
      </w:r>
    </w:p>
    <w:p w:rsidR="000F0EF0" w:rsidRDefault="0091531D" w:rsidP="0091531D">
      <w:pPr>
        <w:pStyle w:val="ListParagraph"/>
        <w:ind w:left="360"/>
      </w:pPr>
      <w:r>
        <w:t>COPY appconfig.tgz /opt/</w:t>
      </w:r>
      <w:proofErr w:type="spellStart"/>
      <w:r>
        <w:t>configscripts</w:t>
      </w:r>
      <w:proofErr w:type="spellEnd"/>
      <w:r>
        <w:t>/</w:t>
      </w:r>
    </w:p>
    <w:p w:rsidR="000F0EF0" w:rsidRDefault="000F0EF0" w:rsidP="000F0EF0">
      <w:pPr>
        <w:pStyle w:val="Heading3"/>
      </w:pPr>
      <w:bookmarkStart w:id="3" w:name="_Toc36203811"/>
      <w:r>
        <w:t>Build Docker Image</w:t>
      </w:r>
      <w:bookmarkEnd w:id="3"/>
      <w:r>
        <w:t xml:space="preserve"> </w:t>
      </w:r>
    </w:p>
    <w:p w:rsidR="000F0EF0" w:rsidRDefault="000F0EF0" w:rsidP="000F0EF0">
      <w:r>
        <w:t>Follow the below procedure to build Docker image</w:t>
      </w:r>
    </w:p>
    <w:p w:rsidR="000F0EF0" w:rsidRDefault="000F0EF0" w:rsidP="000F0EF0">
      <w:pPr>
        <w:pStyle w:val="ListParagraph"/>
        <w:numPr>
          <w:ilvl w:val="0"/>
          <w:numId w:val="9"/>
        </w:numPr>
      </w:pPr>
      <w:r>
        <w:t>Execute the command to build Docker image</w:t>
      </w:r>
    </w:p>
    <w:p w:rsidR="000F0EF0" w:rsidRPr="00F30BCC" w:rsidRDefault="004A15D0" w:rsidP="004A15D0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t xml:space="preserve">[root@dev335 </w:t>
      </w:r>
      <w:r w:rsidR="00B14FD8">
        <w:rPr>
          <w:rFonts w:ascii="Courier New" w:hAnsi="Courier New" w:cs="Courier New"/>
        </w:rPr>
        <w:t>H20</w:t>
      </w:r>
      <w:r w:rsidR="00AB716B" w:rsidRPr="00F30BCC">
        <w:rPr>
          <w:rFonts w:ascii="Courier New" w:hAnsi="Courier New" w:cs="Courier New"/>
        </w:rPr>
        <w:t xml:space="preserve">]# </w:t>
      </w:r>
      <w:proofErr w:type="spellStart"/>
      <w:proofErr w:type="gramStart"/>
      <w:r w:rsidR="00AB716B" w:rsidRPr="00F30BCC">
        <w:rPr>
          <w:rFonts w:ascii="Courier New" w:hAnsi="Courier New" w:cs="Courier New"/>
        </w:rPr>
        <w:t>docker</w:t>
      </w:r>
      <w:proofErr w:type="spellEnd"/>
      <w:proofErr w:type="gramEnd"/>
      <w:r w:rsidR="00AB716B" w:rsidRPr="00F30BCC">
        <w:rPr>
          <w:rFonts w:ascii="Courier New" w:hAnsi="Courier New" w:cs="Courier New"/>
        </w:rPr>
        <w:t xml:space="preserve"> build -t</w:t>
      </w:r>
      <w:r w:rsidRPr="00F30BCC">
        <w:rPr>
          <w:rFonts w:ascii="Courier New" w:hAnsi="Courier New" w:cs="Courier New"/>
        </w:rPr>
        <w:t xml:space="preserve"> </w:t>
      </w:r>
      <w:proofErr w:type="spellStart"/>
      <w:r w:rsidRPr="00F30BCC">
        <w:rPr>
          <w:rFonts w:ascii="Courier New" w:hAnsi="Courier New" w:cs="Courier New"/>
        </w:rPr>
        <w:t>bluedata</w:t>
      </w:r>
      <w:proofErr w:type="spellEnd"/>
      <w:r w:rsidRPr="00F30BCC">
        <w:rPr>
          <w:rFonts w:ascii="Courier New" w:hAnsi="Courier New" w:cs="Courier New"/>
        </w:rPr>
        <w:t>/</w:t>
      </w:r>
      <w:r w:rsidR="00905A77">
        <w:rPr>
          <w:rFonts w:ascii="Courier New" w:hAnsi="Courier New" w:cs="Courier New"/>
        </w:rPr>
        <w:t>h20</w:t>
      </w:r>
      <w:r w:rsidRPr="00F30BCC">
        <w:rPr>
          <w:rFonts w:ascii="Courier New" w:hAnsi="Courier New" w:cs="Courier New"/>
        </w:rPr>
        <w:t>:1.0 .</w:t>
      </w:r>
    </w:p>
    <w:p w:rsidR="004A15D0" w:rsidRDefault="004A15D0" w:rsidP="004A15D0">
      <w:pPr>
        <w:pStyle w:val="ListParagraph"/>
        <w:ind w:left="360"/>
      </w:pPr>
    </w:p>
    <w:p w:rsidR="00AB716B" w:rsidRDefault="00D032B4" w:rsidP="004A15D0">
      <w:pPr>
        <w:pStyle w:val="ListParagraph"/>
        <w:ind w:left="360"/>
      </w:pPr>
      <w:r w:rsidRPr="00D032B4">
        <w:rPr>
          <w:noProof/>
        </w:rPr>
        <w:drawing>
          <wp:inline distT="0" distB="0" distL="0" distR="0">
            <wp:extent cx="5875020" cy="2199640"/>
            <wp:effectExtent l="0" t="0" r="0" b="0"/>
            <wp:docPr id="22" name="Picture 22" descr="C:\Users\samantv\Desktop\H2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v\Desktop\H20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39" cy="22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B4" w:rsidRDefault="00D032B4" w:rsidP="004A15D0">
      <w:pPr>
        <w:pStyle w:val="ListParagraph"/>
        <w:ind w:left="360"/>
      </w:pPr>
    </w:p>
    <w:p w:rsidR="00D032B4" w:rsidRDefault="00D032B4" w:rsidP="004A15D0">
      <w:pPr>
        <w:pStyle w:val="ListParagraph"/>
        <w:ind w:left="360"/>
      </w:pPr>
      <w:r>
        <w:t>Note: If internet is unavailable then need to modify command to build docker image and add the proxy with docker build command</w:t>
      </w:r>
    </w:p>
    <w:p w:rsidR="004A15D0" w:rsidRDefault="004A15D0" w:rsidP="004A15D0">
      <w:pPr>
        <w:pStyle w:val="Heading3"/>
      </w:pPr>
      <w:bookmarkStart w:id="4" w:name="_Toc36203812"/>
      <w:r>
        <w:t>Push Docker Image to Docker Hub</w:t>
      </w:r>
      <w:bookmarkEnd w:id="4"/>
    </w:p>
    <w:p w:rsidR="004A15D0" w:rsidRDefault="004A15D0" w:rsidP="004A15D0">
      <w:r>
        <w:t>Follow the below procedure to push Docker image to Docker Hub</w:t>
      </w:r>
    </w:p>
    <w:p w:rsidR="004A15D0" w:rsidRDefault="004A15D0" w:rsidP="00AB716B">
      <w:pPr>
        <w:pStyle w:val="ListParagraph"/>
        <w:numPr>
          <w:ilvl w:val="0"/>
          <w:numId w:val="10"/>
        </w:numPr>
      </w:pPr>
      <w:r>
        <w:t>View the created Docker Image</w:t>
      </w:r>
    </w:p>
    <w:p w:rsidR="00F30BCC" w:rsidRPr="00F30BCC" w:rsidRDefault="00D032B4" w:rsidP="00F30BCC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</w:t>
      </w:r>
      <w:r w:rsidR="00F30BCC" w:rsidRPr="00F30BCC">
        <w:rPr>
          <w:rFonts w:ascii="Courier New" w:hAnsi="Courier New" w:cs="Courier New"/>
        </w:rPr>
        <w:t xml:space="preserve">5 </w:t>
      </w:r>
      <w:r w:rsidR="00466F5D">
        <w:rPr>
          <w:rFonts w:ascii="Courier New" w:hAnsi="Courier New" w:cs="Courier New"/>
        </w:rPr>
        <w:t>H20</w:t>
      </w:r>
      <w:r w:rsidR="00F30BCC" w:rsidRPr="00F30BCC">
        <w:rPr>
          <w:rFonts w:ascii="Courier New" w:hAnsi="Courier New" w:cs="Courier New"/>
        </w:rPr>
        <w:t>]# docker images</w:t>
      </w:r>
    </w:p>
    <w:p w:rsidR="00AB716B" w:rsidRDefault="00AB716B" w:rsidP="00F444CC">
      <w:pPr>
        <w:pStyle w:val="ListParagraph"/>
        <w:ind w:left="360"/>
      </w:pPr>
    </w:p>
    <w:p w:rsidR="00AB716B" w:rsidRDefault="00E0531A" w:rsidP="00AB716B">
      <w:pPr>
        <w:pStyle w:val="ListParagraph"/>
        <w:ind w:left="360"/>
      </w:pPr>
      <w:r w:rsidRPr="00E0531A">
        <w:rPr>
          <w:noProof/>
        </w:rPr>
        <w:drawing>
          <wp:inline distT="0" distB="0" distL="0" distR="0">
            <wp:extent cx="5867400" cy="490220"/>
            <wp:effectExtent l="0" t="0" r="0" b="5080"/>
            <wp:docPr id="23" name="Picture 23" descr="C:\Users\samantv\Desktop\H2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antv\Desktop\H20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45" cy="4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CC" w:rsidRDefault="00F444CC" w:rsidP="00AB716B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Login to Docker </w:t>
      </w:r>
    </w:p>
    <w:p w:rsidR="00F30BCC" w:rsidRPr="00F30BCC" w:rsidRDefault="000C7C61" w:rsidP="00F30BCC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</w:t>
      </w:r>
      <w:r w:rsidR="00F444CC" w:rsidRPr="00F30BCC">
        <w:rPr>
          <w:rFonts w:ascii="Courier New" w:hAnsi="Courier New" w:cs="Courier New"/>
        </w:rPr>
        <w:t xml:space="preserve">5 </w:t>
      </w:r>
      <w:r w:rsidR="001E4C1C">
        <w:rPr>
          <w:rFonts w:ascii="Courier New" w:hAnsi="Courier New" w:cs="Courier New"/>
        </w:rPr>
        <w:t>H20</w:t>
      </w:r>
      <w:r w:rsidR="00F444CC" w:rsidRPr="00F30BCC">
        <w:rPr>
          <w:rFonts w:ascii="Courier New" w:hAnsi="Courier New" w:cs="Courier New"/>
        </w:rPr>
        <w:t>]# docker login</w:t>
      </w:r>
    </w:p>
    <w:p w:rsidR="00F444CC" w:rsidRDefault="00F444CC" w:rsidP="00F444CC">
      <w:pPr>
        <w:pStyle w:val="ListParagraph"/>
        <w:ind w:left="360"/>
      </w:pPr>
    </w:p>
    <w:p w:rsidR="00F444CC" w:rsidRDefault="00CD5119" w:rsidP="00F444CC">
      <w:pPr>
        <w:pStyle w:val="ListParagraph"/>
        <w:ind w:left="360"/>
      </w:pPr>
      <w:r w:rsidRPr="00CD5119">
        <w:rPr>
          <w:noProof/>
        </w:rPr>
        <w:lastRenderedPageBreak/>
        <w:drawing>
          <wp:inline distT="0" distB="0" distL="0" distR="0">
            <wp:extent cx="5943600" cy="922020"/>
            <wp:effectExtent l="0" t="0" r="0" b="0"/>
            <wp:docPr id="24" name="Picture 24" descr="C:\Users\samantv\Desktop\H2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v\Desktop\H20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12" cy="92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Tag the Docker image </w:t>
      </w:r>
    </w:p>
    <w:p w:rsidR="00F444CC" w:rsidRDefault="001E4C1C" w:rsidP="00F444CC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</w:t>
      </w:r>
      <w:r w:rsidR="00F444CC" w:rsidRPr="00F30BCC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H20</w:t>
      </w:r>
      <w:r w:rsidR="00F444CC" w:rsidRPr="00F30BCC">
        <w:rPr>
          <w:rFonts w:ascii="Courier New" w:hAnsi="Courier New" w:cs="Courier New"/>
        </w:rPr>
        <w:t xml:space="preserve">]# docker tag </w:t>
      </w:r>
      <w:r w:rsidR="00014373">
        <w:rPr>
          <w:rFonts w:ascii="Courier New" w:hAnsi="Courier New" w:cs="Courier New"/>
        </w:rPr>
        <w:t>838db1bcf4c2 vsamant1211</w:t>
      </w:r>
      <w:r w:rsidR="00F444CC" w:rsidRPr="00F30BCC">
        <w:rPr>
          <w:rFonts w:ascii="Courier New" w:hAnsi="Courier New" w:cs="Courier New"/>
        </w:rPr>
        <w:t>/</w:t>
      </w:r>
      <w:r w:rsidR="0082150F">
        <w:rPr>
          <w:rFonts w:ascii="Courier New" w:hAnsi="Courier New" w:cs="Courier New"/>
        </w:rPr>
        <w:t>h2o324flow</w:t>
      </w:r>
      <w:r w:rsidR="00F444CC" w:rsidRPr="00F30BCC">
        <w:rPr>
          <w:rFonts w:ascii="Courier New" w:hAnsi="Courier New" w:cs="Courier New"/>
        </w:rPr>
        <w:t>:1.0</w:t>
      </w:r>
    </w:p>
    <w:p w:rsidR="00F30BCC" w:rsidRDefault="00F30BCC" w:rsidP="00F444CC">
      <w:pPr>
        <w:pStyle w:val="ListParagraph"/>
        <w:ind w:left="360"/>
        <w:rPr>
          <w:rFonts w:ascii="Courier New" w:hAnsi="Courier New" w:cs="Courier New"/>
        </w:rPr>
      </w:pPr>
    </w:p>
    <w:p w:rsidR="00F444CC" w:rsidRDefault="00F30BCC" w:rsidP="0082150F">
      <w:pPr>
        <w:pStyle w:val="ListParagraph"/>
        <w:ind w:left="360"/>
        <w:rPr>
          <w:rFonts w:cs="Courier New"/>
        </w:rPr>
      </w:pPr>
      <w:r w:rsidRPr="00F30BCC">
        <w:rPr>
          <w:rFonts w:cs="Courier New"/>
          <w:b/>
        </w:rPr>
        <w:t>Note:</w:t>
      </w:r>
      <w:r w:rsidRPr="00F30BCC">
        <w:rPr>
          <w:rFonts w:cs="Courier New"/>
        </w:rPr>
        <w:t xml:space="preserve"> </w:t>
      </w:r>
      <w:r w:rsidR="00637B79">
        <w:rPr>
          <w:rFonts w:cs="Courier New"/>
        </w:rPr>
        <w:t>vsamant1211</w:t>
      </w:r>
      <w:r w:rsidRPr="00F30BCC">
        <w:rPr>
          <w:rFonts w:cs="Courier New"/>
        </w:rPr>
        <w:t xml:space="preserve"> is the username here, you can replace it with those you used in the previous step. </w:t>
      </w:r>
    </w:p>
    <w:p w:rsidR="0082150F" w:rsidRPr="0082150F" w:rsidRDefault="0082150F" w:rsidP="0082150F">
      <w:pPr>
        <w:pStyle w:val="ListParagraph"/>
        <w:ind w:left="360"/>
        <w:rPr>
          <w:rFonts w:cs="Courier New"/>
        </w:rPr>
      </w:pPr>
    </w:p>
    <w:p w:rsidR="00F444CC" w:rsidRDefault="0082150F" w:rsidP="00F444CC">
      <w:pPr>
        <w:pStyle w:val="ListParagraph"/>
        <w:ind w:left="360"/>
      </w:pPr>
      <w:r w:rsidRPr="0082150F">
        <w:rPr>
          <w:noProof/>
        </w:rPr>
        <w:drawing>
          <wp:inline distT="0" distB="0" distL="0" distR="0">
            <wp:extent cx="5942965" cy="228572"/>
            <wp:effectExtent l="0" t="0" r="0" b="635"/>
            <wp:docPr id="25" name="Picture 25" descr="C:\Users\samantv\Desktop\H2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antv\Desktop\H20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" b="88619"/>
                    <a:stretch/>
                  </pic:blipFill>
                  <pic:spPr bwMode="auto">
                    <a:xfrm>
                      <a:off x="0" y="0"/>
                      <a:ext cx="6070550" cy="23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50F" w:rsidRDefault="0082150F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Push the Docker image </w:t>
      </w:r>
    </w:p>
    <w:p w:rsidR="00F444CC" w:rsidRPr="00F30BCC" w:rsidRDefault="000C7C61" w:rsidP="00F444CC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[root@dev33</w:t>
      </w:r>
      <w:r w:rsidR="00F444CC" w:rsidRPr="00F30BCC">
        <w:rPr>
          <w:rFonts w:ascii="Courier New" w:hAnsi="Courier New" w:cs="Courier New"/>
        </w:rPr>
        <w:t xml:space="preserve">5 </w:t>
      </w:r>
      <w:r w:rsidR="00E046EB">
        <w:rPr>
          <w:rFonts w:ascii="Courier New" w:hAnsi="Courier New" w:cs="Courier New"/>
        </w:rPr>
        <w:t>H20</w:t>
      </w:r>
      <w:r w:rsidR="00F444CC" w:rsidRPr="00F30BCC">
        <w:rPr>
          <w:rFonts w:ascii="Courier New" w:hAnsi="Courier New" w:cs="Courier New"/>
        </w:rPr>
        <w:t xml:space="preserve">]# docker push </w:t>
      </w:r>
      <w:r w:rsidR="00E046EB">
        <w:rPr>
          <w:rFonts w:ascii="Courier New" w:hAnsi="Courier New" w:cs="Courier New"/>
        </w:rPr>
        <w:t>vsamant1211/h2o324flow</w:t>
      </w:r>
      <w:r w:rsidR="00F444CC" w:rsidRPr="00F30BCC">
        <w:rPr>
          <w:rFonts w:ascii="Courier New" w:hAnsi="Courier New" w:cs="Courier New"/>
        </w:rPr>
        <w:t>:1.0</w:t>
      </w:r>
    </w:p>
    <w:p w:rsidR="00F444CC" w:rsidRDefault="00F444CC" w:rsidP="00F444CC">
      <w:pPr>
        <w:pStyle w:val="ListParagraph"/>
        <w:ind w:left="360"/>
      </w:pPr>
    </w:p>
    <w:p w:rsidR="00F444CC" w:rsidRDefault="00A6340C" w:rsidP="00F444CC">
      <w:pPr>
        <w:pStyle w:val="ListParagraph"/>
        <w:ind w:left="360"/>
      </w:pPr>
      <w:r w:rsidRPr="00A6340C">
        <w:rPr>
          <w:noProof/>
        </w:rPr>
        <w:drawing>
          <wp:inline distT="0" distB="0" distL="0" distR="0">
            <wp:extent cx="5941060" cy="2301240"/>
            <wp:effectExtent l="0" t="0" r="2540" b="3810"/>
            <wp:docPr id="26" name="Picture 26" descr="C:\Users\samantv\Desktop\H2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antv\Desktop\H20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8"/>
                    <a:stretch/>
                  </pic:blipFill>
                  <pic:spPr bwMode="auto">
                    <a:xfrm>
                      <a:off x="0" y="0"/>
                      <a:ext cx="5970083" cy="231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>Verify the image in Docker Hub</w:t>
      </w:r>
    </w:p>
    <w:p w:rsidR="00F444CC" w:rsidRDefault="00F444CC" w:rsidP="00F444CC">
      <w:pPr>
        <w:pStyle w:val="ListParagraph"/>
        <w:ind w:left="360"/>
      </w:pPr>
    </w:p>
    <w:p w:rsidR="00F444CC" w:rsidRDefault="00B04B13" w:rsidP="00F444CC">
      <w:pPr>
        <w:pStyle w:val="ListParagraph"/>
        <w:ind w:left="360"/>
      </w:pPr>
      <w:r>
        <w:t xml:space="preserve">              </w:t>
      </w:r>
      <w:r w:rsidR="00CF438C">
        <w:t xml:space="preserve"> </w:t>
      </w:r>
      <w:r w:rsidRPr="00B04B13">
        <w:rPr>
          <w:noProof/>
          <w:bdr w:val="single" w:sz="4" w:space="0" w:color="auto"/>
        </w:rPr>
        <w:drawing>
          <wp:inline distT="0" distB="0" distL="0" distR="0">
            <wp:extent cx="5882640" cy="1744980"/>
            <wp:effectExtent l="0" t="0" r="3810" b="7620"/>
            <wp:docPr id="27" name="Picture 27" descr="C:\Users\samantv\Desktop\H20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antv\Desktop\H20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56" cy="17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Heading2"/>
      </w:pPr>
      <w:bookmarkStart w:id="5" w:name="_Toc36203813"/>
      <w:r>
        <w:lastRenderedPageBreak/>
        <w:t xml:space="preserve">Deploy </w:t>
      </w:r>
      <w:proofErr w:type="spellStart"/>
      <w:r>
        <w:t>KubeDirector</w:t>
      </w:r>
      <w:proofErr w:type="spellEnd"/>
      <w:r>
        <w:t xml:space="preserve"> application</w:t>
      </w:r>
      <w:r w:rsidR="00540EAC">
        <w:t xml:space="preserve"> </w:t>
      </w:r>
      <w:r w:rsidR="00B3050E">
        <w:t>(H20)</w:t>
      </w:r>
      <w:r>
        <w:t xml:space="preserve"> in HPE Container Platform</w:t>
      </w:r>
      <w:bookmarkEnd w:id="5"/>
    </w:p>
    <w:p w:rsidR="00F444CC" w:rsidRDefault="00F444CC" w:rsidP="00F444CC">
      <w:pPr>
        <w:pStyle w:val="Heading3"/>
      </w:pPr>
      <w:bookmarkStart w:id="6" w:name="_Toc36203814"/>
      <w:r>
        <w:t>Login</w:t>
      </w:r>
      <w:bookmarkEnd w:id="6"/>
      <w:r>
        <w:t xml:space="preserve"> </w:t>
      </w:r>
      <w:bookmarkStart w:id="7" w:name="_GoBack"/>
      <w:bookmarkEnd w:id="7"/>
    </w:p>
    <w:p w:rsidR="00F444CC" w:rsidRDefault="00F444CC" w:rsidP="00F444CC">
      <w:r>
        <w:t>Follow the procedure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>Login to HPE Container Platform Web UI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 xml:space="preserve">From the left-hand menu, click on </w:t>
      </w:r>
      <w:r w:rsidRPr="00245911">
        <w:rPr>
          <w:b/>
        </w:rPr>
        <w:t>Kubernetes</w:t>
      </w:r>
      <w:r>
        <w:t xml:space="preserve"> -&gt; </w:t>
      </w:r>
      <w:r w:rsidRPr="00245911">
        <w:rPr>
          <w:b/>
        </w:rPr>
        <w:t>Tenants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>Enter any Kubernetes Tenants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 xml:space="preserve">Click on </w:t>
      </w:r>
      <w:r w:rsidRPr="00245911">
        <w:rPr>
          <w:b/>
        </w:rPr>
        <w:t>Applications</w:t>
      </w:r>
    </w:p>
    <w:p w:rsidR="00DE51B8" w:rsidRDefault="00DE51B8" w:rsidP="00F444CC">
      <w:pPr>
        <w:pStyle w:val="ListParagraph"/>
        <w:numPr>
          <w:ilvl w:val="0"/>
          <w:numId w:val="11"/>
        </w:numPr>
      </w:pPr>
      <w:r>
        <w:t xml:space="preserve">Open the Kubernetes Web Terminal from below </w:t>
      </w:r>
    </w:p>
    <w:p w:rsidR="00DE51B8" w:rsidRDefault="00DE51B8" w:rsidP="00DE51B8">
      <w:pPr>
        <w:pStyle w:val="ListParagraph"/>
        <w:ind w:left="360"/>
      </w:pPr>
    </w:p>
    <w:p w:rsidR="00DE51B8" w:rsidRDefault="00DE51B8" w:rsidP="00DE51B8">
      <w:pPr>
        <w:pStyle w:val="ListParagraph"/>
        <w:ind w:left="360"/>
      </w:pPr>
      <w:r>
        <w:rPr>
          <w:noProof/>
        </w:rPr>
        <w:drawing>
          <wp:inline distT="0" distB="0" distL="0" distR="0" wp14:anchorId="6CAB1E32" wp14:editId="666DD4AE">
            <wp:extent cx="5943600" cy="372745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1B8" w:rsidRDefault="00DE51B8" w:rsidP="00DE51B8">
      <w:pPr>
        <w:pStyle w:val="Heading3"/>
      </w:pPr>
      <w:bookmarkStart w:id="8" w:name="_Toc36203815"/>
      <w:r>
        <w:t>Create KubeDirectorApp file</w:t>
      </w:r>
      <w:bookmarkEnd w:id="8"/>
      <w:r>
        <w:t xml:space="preserve"> </w:t>
      </w:r>
    </w:p>
    <w:p w:rsidR="00DE51B8" w:rsidRDefault="00DE51B8" w:rsidP="00DE51B8">
      <w:r>
        <w:t>Follow the below procedure</w:t>
      </w:r>
    </w:p>
    <w:p w:rsidR="00850E26" w:rsidRDefault="00850E26" w:rsidP="00DE51B8">
      <w:pPr>
        <w:pStyle w:val="ListParagraph"/>
        <w:numPr>
          <w:ilvl w:val="0"/>
          <w:numId w:val="12"/>
        </w:numPr>
      </w:pPr>
      <w:r>
        <w:t xml:space="preserve">Clone the KubeDirector project </w:t>
      </w:r>
    </w:p>
    <w:p w:rsidR="00850E26" w:rsidRPr="00245911" w:rsidRDefault="00F91403" w:rsidP="00850E26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k8suser@</w:t>
      </w:r>
      <w:r w:rsidR="00A65000">
        <w:rPr>
          <w:rFonts w:ascii="Courier New" w:hAnsi="Courier New" w:cs="Courier New"/>
        </w:rPr>
        <w:t>kdss-fqvb9</w:t>
      </w:r>
      <w:r w:rsidR="00850E26" w:rsidRPr="00245911">
        <w:rPr>
          <w:rFonts w:ascii="Courier New" w:hAnsi="Courier New" w:cs="Courier New"/>
        </w:rPr>
        <w:t xml:space="preserve">-0:~$ git clone </w:t>
      </w:r>
      <w:hyperlink r:id="rId18" w:history="1">
        <w:r w:rsidR="00850E26" w:rsidRPr="00245911">
          <w:rPr>
            <w:rStyle w:val="Hyperlink"/>
            <w:rFonts w:ascii="Courier New" w:hAnsi="Courier New" w:cs="Courier New"/>
          </w:rPr>
          <w:t>https://github.com/bluek8s/kubedirector.git</w:t>
        </w:r>
      </w:hyperlink>
    </w:p>
    <w:p w:rsidR="00850E26" w:rsidRDefault="00850E26" w:rsidP="00850E26">
      <w:pPr>
        <w:pStyle w:val="ListParagraph"/>
        <w:ind w:left="360"/>
      </w:pPr>
    </w:p>
    <w:p w:rsidR="00850E26" w:rsidRDefault="005D5990" w:rsidP="00850E26">
      <w:pPr>
        <w:pStyle w:val="ListParagraph"/>
        <w:ind w:left="360"/>
      </w:pPr>
      <w:r>
        <w:rPr>
          <w:noProof/>
        </w:rPr>
        <w:drawing>
          <wp:inline distT="0" distB="0" distL="0" distR="0" wp14:anchorId="623F35F3" wp14:editId="7BD93751">
            <wp:extent cx="5928360" cy="1315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26" w:rsidRDefault="00850E26" w:rsidP="00850E26">
      <w:pPr>
        <w:pStyle w:val="ListParagraph"/>
        <w:ind w:left="360"/>
      </w:pPr>
    </w:p>
    <w:p w:rsidR="00DE51B8" w:rsidRDefault="00DE51B8" w:rsidP="00DE51B8">
      <w:pPr>
        <w:pStyle w:val="ListParagraph"/>
        <w:numPr>
          <w:ilvl w:val="0"/>
          <w:numId w:val="12"/>
        </w:numPr>
      </w:pPr>
      <w:r>
        <w:t xml:space="preserve">Navigate to the </w:t>
      </w:r>
      <w:r w:rsidR="00850E26">
        <w:t>given location</w:t>
      </w:r>
    </w:p>
    <w:p w:rsidR="00850E26" w:rsidRDefault="00A65000" w:rsidP="00850E26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k8suser@kdss-fqvb9</w:t>
      </w:r>
      <w:r w:rsidR="00850E26" w:rsidRPr="00245911">
        <w:rPr>
          <w:rFonts w:ascii="Courier New" w:hAnsi="Courier New" w:cs="Courier New"/>
        </w:rPr>
        <w:t xml:space="preserve">-0:~$ cd </w:t>
      </w:r>
      <w:proofErr w:type="spellStart"/>
      <w:r w:rsidR="00850E26" w:rsidRPr="00245911">
        <w:rPr>
          <w:rFonts w:ascii="Courier New" w:hAnsi="Courier New" w:cs="Courier New"/>
        </w:rPr>
        <w:t>kubedirector</w:t>
      </w:r>
      <w:proofErr w:type="spellEnd"/>
      <w:r w:rsidR="00850E26" w:rsidRPr="00245911">
        <w:rPr>
          <w:rFonts w:ascii="Courier New" w:hAnsi="Courier New" w:cs="Courier New"/>
        </w:rPr>
        <w:t>/deploy/</w:t>
      </w:r>
      <w:proofErr w:type="spellStart"/>
      <w:r w:rsidR="00850E26" w:rsidRPr="00245911">
        <w:rPr>
          <w:rFonts w:ascii="Courier New" w:hAnsi="Courier New" w:cs="Courier New"/>
        </w:rPr>
        <w:t>example_catalog</w:t>
      </w:r>
      <w:proofErr w:type="spellEnd"/>
      <w:r w:rsidR="00850E26" w:rsidRPr="00245911">
        <w:rPr>
          <w:rFonts w:ascii="Courier New" w:hAnsi="Courier New" w:cs="Courier New"/>
        </w:rPr>
        <w:t>/</w:t>
      </w:r>
    </w:p>
    <w:p w:rsidR="00245911" w:rsidRPr="00245911" w:rsidRDefault="00245911" w:rsidP="00850E26">
      <w:pPr>
        <w:pStyle w:val="ListParagraph"/>
        <w:ind w:left="360"/>
        <w:rPr>
          <w:rFonts w:ascii="Courier New" w:hAnsi="Courier New" w:cs="Courier New"/>
        </w:rPr>
      </w:pPr>
    </w:p>
    <w:p w:rsidR="00CF5833" w:rsidRDefault="005D5990" w:rsidP="00CF5833">
      <w:pPr>
        <w:pStyle w:val="ListParagraph"/>
        <w:ind w:left="360"/>
      </w:pPr>
      <w:r>
        <w:rPr>
          <w:noProof/>
        </w:rPr>
        <w:drawing>
          <wp:inline distT="0" distB="0" distL="0" distR="0" wp14:anchorId="0FC2D829" wp14:editId="4FFD87E8">
            <wp:extent cx="5951220" cy="208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025" b="52562"/>
                    <a:stretch/>
                  </pic:blipFill>
                  <pic:spPr bwMode="auto">
                    <a:xfrm>
                      <a:off x="0" y="0"/>
                      <a:ext cx="6134648" cy="21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362" w:rsidRDefault="00545362" w:rsidP="00850E26">
      <w:pPr>
        <w:pStyle w:val="ListParagraph"/>
        <w:ind w:left="360"/>
      </w:pPr>
    </w:p>
    <w:p w:rsidR="00CA75D3" w:rsidRDefault="00545362" w:rsidP="00CA75D3">
      <w:pPr>
        <w:pStyle w:val="ListParagraph"/>
        <w:numPr>
          <w:ilvl w:val="0"/>
          <w:numId w:val="12"/>
        </w:numPr>
      </w:pPr>
      <w:r>
        <w:t xml:space="preserve">Create </w:t>
      </w:r>
      <w:r w:rsidR="00EA1D93" w:rsidRPr="00EA1D93">
        <w:rPr>
          <w:rFonts w:ascii="Courier New" w:hAnsi="Courier New" w:cs="Courier New"/>
        </w:rPr>
        <w:t>cr-app-h2oflow</w:t>
      </w:r>
      <w:r w:rsidRPr="00545362">
        <w:rPr>
          <w:rFonts w:ascii="Courier New" w:hAnsi="Courier New" w:cs="Courier New"/>
        </w:rPr>
        <w:t>.json</w:t>
      </w:r>
      <w:r>
        <w:t xml:space="preserve"> file with the given content </w:t>
      </w:r>
    </w:p>
    <w:p w:rsidR="00CF5833" w:rsidRDefault="00CF5833" w:rsidP="00CF5833">
      <w:pPr>
        <w:pStyle w:val="ListParagraph"/>
        <w:ind w:left="360"/>
      </w:pPr>
    </w:p>
    <w:p w:rsidR="00CF5833" w:rsidRDefault="00CF5833" w:rsidP="00CF5833">
      <w:pPr>
        <w:pStyle w:val="ListParagraph"/>
        <w:ind w:left="360"/>
      </w:pPr>
      <w:r>
        <w:rPr>
          <w:noProof/>
        </w:rPr>
        <w:drawing>
          <wp:inline distT="0" distB="0" distL="0" distR="0" wp14:anchorId="4FE7C7D7" wp14:editId="09EA74A0">
            <wp:extent cx="5913120" cy="4933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1D" w:rsidRDefault="0091531D" w:rsidP="00CF5833">
      <w:pPr>
        <w:pStyle w:val="ListParagraph"/>
        <w:ind w:left="360"/>
      </w:pPr>
    </w:p>
    <w:p w:rsidR="0091531D" w:rsidRDefault="0091531D" w:rsidP="0091531D">
      <w:pPr>
        <w:pStyle w:val="ListParagraph"/>
        <w:ind w:left="360"/>
      </w:pPr>
      <w:r>
        <w:t>{</w:t>
      </w:r>
    </w:p>
    <w:p w:rsidR="0091531D" w:rsidRDefault="0091531D" w:rsidP="0091531D">
      <w:pPr>
        <w:pStyle w:val="ListParagraph"/>
        <w:ind w:left="360"/>
      </w:pPr>
      <w:r>
        <w:t xml:space="preserve">  "</w:t>
      </w:r>
      <w:proofErr w:type="gramStart"/>
      <w:r>
        <w:t>kind</w:t>
      </w:r>
      <w:proofErr w:type="gramEnd"/>
      <w:r>
        <w:t>": "</w:t>
      </w:r>
      <w:proofErr w:type="spellStart"/>
      <w:r>
        <w:t>KubeDirectorApp</w:t>
      </w:r>
      <w:proofErr w:type="spell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"</w:t>
      </w:r>
      <w:proofErr w:type="gramStart"/>
      <w:r>
        <w:t>spec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defaultImageRepoTag</w:t>
      </w:r>
      <w:proofErr w:type="spellEnd"/>
      <w:proofErr w:type="gramEnd"/>
      <w:r>
        <w:t xml:space="preserve">": "docker.io/vsamant1211/h2o324flow:1.0",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gramStart"/>
      <w:r>
        <w:t>version</w:t>
      </w:r>
      <w:proofErr w:type="gramEnd"/>
      <w:r>
        <w:t xml:space="preserve">": "1.0",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gramStart"/>
      <w:r>
        <w:t>roles</w:t>
      </w:r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{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cardinality</w:t>
      </w:r>
      <w:proofErr w:type="gramEnd"/>
      <w:r>
        <w:t xml:space="preserve">": "1",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id</w:t>
      </w:r>
      <w:proofErr w:type="gramEnd"/>
      <w:r>
        <w:t>": "H2O_Master"</w:t>
      </w:r>
    </w:p>
    <w:p w:rsidR="0091531D" w:rsidRDefault="0091531D" w:rsidP="0091531D">
      <w:pPr>
        <w:pStyle w:val="ListParagraph"/>
        <w:ind w:left="360"/>
      </w:pPr>
      <w:r>
        <w:t xml:space="preserve">      }, </w:t>
      </w:r>
    </w:p>
    <w:p w:rsidR="0091531D" w:rsidRDefault="0091531D" w:rsidP="0091531D">
      <w:pPr>
        <w:pStyle w:val="ListParagraph"/>
        <w:ind w:left="360"/>
      </w:pPr>
      <w:r>
        <w:t xml:space="preserve">      {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cardinality</w:t>
      </w:r>
      <w:proofErr w:type="gramEnd"/>
      <w:r>
        <w:t xml:space="preserve">": "2+",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id</w:t>
      </w:r>
      <w:proofErr w:type="gramEnd"/>
      <w:r>
        <w:t>": "H2O_Slave"</w:t>
      </w:r>
    </w:p>
    <w:p w:rsidR="0091531D" w:rsidRDefault="0091531D" w:rsidP="0091531D">
      <w:pPr>
        <w:pStyle w:val="ListParagraph"/>
        <w:ind w:left="360"/>
      </w:pPr>
      <w:r>
        <w:t xml:space="preserve">      }</w:t>
      </w:r>
    </w:p>
    <w:p w:rsidR="0091531D" w:rsidRDefault="0091531D" w:rsidP="0091531D">
      <w:pPr>
        <w:pStyle w:val="ListParagraph"/>
        <w:ind w:left="360"/>
      </w:pPr>
      <w:r>
        <w:t xml:space="preserve">    ],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distroID</w:t>
      </w:r>
      <w:proofErr w:type="spellEnd"/>
      <w:proofErr w:type="gramEnd"/>
      <w:r>
        <w:t>": "</w:t>
      </w:r>
      <w:proofErr w:type="spellStart"/>
      <w:r>
        <w:t>bluedata</w:t>
      </w:r>
      <w:proofErr w:type="spellEnd"/>
      <w:r>
        <w:t xml:space="preserve">/h2o324flow",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gramStart"/>
      <w:r>
        <w:t>label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"</w:t>
      </w:r>
      <w:proofErr w:type="gramStart"/>
      <w:r>
        <w:t>name</w:t>
      </w:r>
      <w:proofErr w:type="gramEnd"/>
      <w:r>
        <w:t xml:space="preserve">": "H2O-324flow", </w:t>
      </w:r>
    </w:p>
    <w:p w:rsidR="0091531D" w:rsidRDefault="0091531D" w:rsidP="0091531D">
      <w:pPr>
        <w:pStyle w:val="ListParagraph"/>
        <w:ind w:left="360"/>
      </w:pPr>
      <w:r>
        <w:t xml:space="preserve">      "</w:t>
      </w:r>
      <w:proofErr w:type="gramStart"/>
      <w:r>
        <w:t>description</w:t>
      </w:r>
      <w:proofErr w:type="gramEnd"/>
      <w:r>
        <w:t>": "H2O Standalone 324flow"</w:t>
      </w:r>
    </w:p>
    <w:p w:rsidR="0091531D" w:rsidRDefault="0091531D" w:rsidP="0091531D">
      <w:pPr>
        <w:pStyle w:val="ListParagraph"/>
        <w:ind w:left="360"/>
      </w:pPr>
      <w:r>
        <w:t xml:space="preserve">    },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systemdRequired</w:t>
      </w:r>
      <w:proofErr w:type="spellEnd"/>
      <w:proofErr w:type="gramEnd"/>
      <w:r>
        <w:t xml:space="preserve">": true,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configSchemaVersion</w:t>
      </w:r>
      <w:proofErr w:type="spellEnd"/>
      <w:proofErr w:type="gramEnd"/>
      <w:r>
        <w:t xml:space="preserve">": 7,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defaultConfigPackage</w:t>
      </w:r>
      <w:proofErr w:type="spellEnd"/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packageURL</w:t>
      </w:r>
      <w:proofErr w:type="spellEnd"/>
      <w:proofErr w:type="gramEnd"/>
      <w:r>
        <w:t>": "file:///opt/configscripts/appconfig.tgz"</w:t>
      </w:r>
    </w:p>
    <w:p w:rsidR="0091531D" w:rsidRDefault="0091531D" w:rsidP="0091531D">
      <w:pPr>
        <w:pStyle w:val="ListParagraph"/>
        <w:ind w:left="360"/>
      </w:pPr>
      <w:r>
        <w:t xml:space="preserve">    },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gramStart"/>
      <w:r>
        <w:t>services</w:t>
      </w:r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{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endpoint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port</w:t>
      </w:r>
      <w:proofErr w:type="gramEnd"/>
      <w:r>
        <w:t xml:space="preserve">": 22,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isDashboard</w:t>
      </w:r>
      <w:proofErr w:type="spellEnd"/>
      <w:proofErr w:type="gramEnd"/>
      <w:r>
        <w:t>": false</w:t>
      </w:r>
    </w:p>
    <w:p w:rsidR="0091531D" w:rsidRDefault="0091531D" w:rsidP="0091531D">
      <w:pPr>
        <w:pStyle w:val="ListParagraph"/>
        <w:ind w:left="360"/>
      </w:pPr>
      <w:r>
        <w:t xml:space="preserve">        },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ssh</w:t>
      </w:r>
      <w:proofErr w:type="spell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label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name</w:t>
      </w:r>
      <w:proofErr w:type="gramEnd"/>
      <w:r>
        <w:t>": "SSH"</w:t>
      </w:r>
    </w:p>
    <w:p w:rsidR="0091531D" w:rsidRDefault="0091531D" w:rsidP="0091531D">
      <w:pPr>
        <w:pStyle w:val="ListParagraph"/>
        <w:ind w:left="360"/>
      </w:pPr>
      <w:r>
        <w:t xml:space="preserve">        }</w:t>
      </w:r>
    </w:p>
    <w:p w:rsidR="0091531D" w:rsidRDefault="0091531D" w:rsidP="0091531D">
      <w:pPr>
        <w:pStyle w:val="ListParagraph"/>
        <w:ind w:left="360"/>
      </w:pPr>
      <w:r>
        <w:t xml:space="preserve">      }, </w:t>
      </w:r>
    </w:p>
    <w:p w:rsidR="0091531D" w:rsidRDefault="0091531D" w:rsidP="0091531D">
      <w:pPr>
        <w:pStyle w:val="ListParagraph"/>
        <w:ind w:left="360"/>
      </w:pPr>
      <w:r>
        <w:t xml:space="preserve">      {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endpoint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path</w:t>
      </w:r>
      <w:proofErr w:type="gramEnd"/>
      <w:r>
        <w:t xml:space="preserve">": "/",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urlScheme</w:t>
      </w:r>
      <w:proofErr w:type="spellEnd"/>
      <w:proofErr w:type="gramEnd"/>
      <w:r>
        <w:t xml:space="preserve">": "http",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port</w:t>
      </w:r>
      <w:proofErr w:type="gramEnd"/>
      <w:r>
        <w:t xml:space="preserve">": 54321,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isDashboard</w:t>
      </w:r>
      <w:proofErr w:type="spellEnd"/>
      <w:proofErr w:type="gramEnd"/>
      <w:r>
        <w:t>": true</w:t>
      </w:r>
    </w:p>
    <w:p w:rsidR="0091531D" w:rsidRDefault="0091531D" w:rsidP="0091531D">
      <w:pPr>
        <w:pStyle w:val="ListParagraph"/>
        <w:ind w:left="360"/>
      </w:pPr>
      <w:r>
        <w:t xml:space="preserve">        },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id</w:t>
      </w:r>
      <w:proofErr w:type="gramEnd"/>
      <w:r>
        <w:t xml:space="preserve">": "h2o",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label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name</w:t>
      </w:r>
      <w:proofErr w:type="gramEnd"/>
      <w:r>
        <w:t>": "H2O"</w:t>
      </w:r>
    </w:p>
    <w:p w:rsidR="0091531D" w:rsidRDefault="0091531D" w:rsidP="0091531D">
      <w:pPr>
        <w:pStyle w:val="ListParagraph"/>
        <w:ind w:left="360"/>
      </w:pPr>
      <w:r>
        <w:t xml:space="preserve">        }</w:t>
      </w:r>
    </w:p>
    <w:p w:rsidR="0091531D" w:rsidRDefault="0091531D" w:rsidP="0091531D">
      <w:pPr>
        <w:pStyle w:val="ListParagraph"/>
        <w:ind w:left="360"/>
      </w:pPr>
      <w:r>
        <w:t xml:space="preserve">      }, </w:t>
      </w:r>
    </w:p>
    <w:p w:rsidR="0091531D" w:rsidRDefault="0091531D" w:rsidP="0091531D">
      <w:pPr>
        <w:pStyle w:val="ListParagraph"/>
        <w:ind w:left="360"/>
      </w:pPr>
      <w:r>
        <w:lastRenderedPageBreak/>
        <w:t xml:space="preserve">      {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endpoint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path</w:t>
      </w:r>
      <w:proofErr w:type="gramEnd"/>
      <w:r>
        <w:t xml:space="preserve">": "/",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urlScheme</w:t>
      </w:r>
      <w:proofErr w:type="spellEnd"/>
      <w:proofErr w:type="gramEnd"/>
      <w:r>
        <w:t xml:space="preserve">": "https",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port</w:t>
      </w:r>
      <w:proofErr w:type="gramEnd"/>
      <w:r>
        <w:t xml:space="preserve">": 4200,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isDashboard</w:t>
      </w:r>
      <w:proofErr w:type="spellEnd"/>
      <w:proofErr w:type="gramEnd"/>
      <w:r>
        <w:t>": true</w:t>
      </w:r>
    </w:p>
    <w:p w:rsidR="0091531D" w:rsidRDefault="0091531D" w:rsidP="0091531D">
      <w:pPr>
        <w:pStyle w:val="ListParagraph"/>
        <w:ind w:left="360"/>
      </w:pPr>
      <w:r>
        <w:t xml:space="preserve">        },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webssh</w:t>
      </w:r>
      <w:proofErr w:type="spell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  "</w:t>
      </w:r>
      <w:proofErr w:type="gramStart"/>
      <w:r>
        <w:t>label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gramStart"/>
      <w:r>
        <w:t>name</w:t>
      </w:r>
      <w:proofErr w:type="gramEnd"/>
      <w:r>
        <w:t xml:space="preserve">": "Web </w:t>
      </w:r>
      <w:proofErr w:type="spellStart"/>
      <w:r>
        <w:t>ssh</w:t>
      </w:r>
      <w:proofErr w:type="spellEnd"/>
      <w:r>
        <w:t>"</w:t>
      </w:r>
    </w:p>
    <w:p w:rsidR="0091531D" w:rsidRDefault="0091531D" w:rsidP="0091531D">
      <w:pPr>
        <w:pStyle w:val="ListParagraph"/>
        <w:ind w:left="360"/>
      </w:pPr>
      <w:r>
        <w:t xml:space="preserve">        }</w:t>
      </w:r>
    </w:p>
    <w:p w:rsidR="0091531D" w:rsidRDefault="0091531D" w:rsidP="0091531D">
      <w:pPr>
        <w:pStyle w:val="ListParagraph"/>
        <w:ind w:left="360"/>
      </w:pPr>
      <w:r>
        <w:t xml:space="preserve">      }</w:t>
      </w:r>
    </w:p>
    <w:p w:rsidR="0091531D" w:rsidRDefault="0091531D" w:rsidP="0091531D">
      <w:pPr>
        <w:pStyle w:val="ListParagraph"/>
        <w:ind w:left="360"/>
      </w:pPr>
      <w:r>
        <w:t xml:space="preserve">    ],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defaultPersistDirs</w:t>
      </w:r>
      <w:proofErr w:type="spellEnd"/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"/</w:t>
      </w:r>
      <w:proofErr w:type="spellStart"/>
      <w:r>
        <w:t>usr</w:t>
      </w:r>
      <w:proofErr w:type="spell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"/opt", </w:t>
      </w:r>
    </w:p>
    <w:p w:rsidR="0091531D" w:rsidRDefault="0091531D" w:rsidP="0091531D">
      <w:pPr>
        <w:pStyle w:val="ListParagraph"/>
        <w:ind w:left="360"/>
      </w:pPr>
      <w:r>
        <w:t xml:space="preserve">      "/</w:t>
      </w:r>
      <w:proofErr w:type="spellStart"/>
      <w:r>
        <w:t>var</w:t>
      </w:r>
      <w:proofErr w:type="spell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"/data"</w:t>
      </w:r>
    </w:p>
    <w:p w:rsidR="0091531D" w:rsidRDefault="0091531D" w:rsidP="0091531D">
      <w:pPr>
        <w:pStyle w:val="ListParagraph"/>
        <w:ind w:left="360"/>
      </w:pPr>
      <w:r>
        <w:t xml:space="preserve">    ], 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spellStart"/>
      <w:proofErr w:type="gramStart"/>
      <w:r>
        <w:t>config</w:t>
      </w:r>
      <w:proofErr w:type="spellEnd"/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selectedRoles</w:t>
      </w:r>
      <w:proofErr w:type="spellEnd"/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  "H2O_Master", </w:t>
      </w:r>
    </w:p>
    <w:p w:rsidR="0091531D" w:rsidRDefault="0091531D" w:rsidP="0091531D">
      <w:pPr>
        <w:pStyle w:val="ListParagraph"/>
        <w:ind w:left="360"/>
      </w:pPr>
      <w:r>
        <w:t xml:space="preserve">        "H2O_Slave"</w:t>
      </w:r>
    </w:p>
    <w:p w:rsidR="0091531D" w:rsidRDefault="0091531D" w:rsidP="0091531D">
      <w:pPr>
        <w:pStyle w:val="ListParagraph"/>
        <w:ind w:left="360"/>
      </w:pPr>
      <w:r>
        <w:t xml:space="preserve">      ], </w:t>
      </w:r>
    </w:p>
    <w:p w:rsidR="0091531D" w:rsidRDefault="0091531D" w:rsidP="0091531D">
      <w:pPr>
        <w:pStyle w:val="ListParagraph"/>
        <w:ind w:left="360"/>
      </w:pPr>
      <w:r>
        <w:t xml:space="preserve">      "</w:t>
      </w:r>
      <w:proofErr w:type="spellStart"/>
      <w:proofErr w:type="gramStart"/>
      <w:r>
        <w:t>roleServices</w:t>
      </w:r>
      <w:proofErr w:type="spellEnd"/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 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roleID</w:t>
      </w:r>
      <w:proofErr w:type="spellEnd"/>
      <w:proofErr w:type="gramEnd"/>
      <w:r>
        <w:t xml:space="preserve">": "H2O_Master",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serviceIDs</w:t>
      </w:r>
      <w:proofErr w:type="spellEnd"/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      "</w:t>
      </w:r>
      <w:proofErr w:type="spellStart"/>
      <w:proofErr w:type="gramStart"/>
      <w:r>
        <w:t>ssh</w:t>
      </w:r>
      <w:proofErr w:type="spellEnd"/>
      <w:proofErr w:type="gram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      "h2o", </w:t>
      </w:r>
    </w:p>
    <w:p w:rsidR="0091531D" w:rsidRDefault="0091531D" w:rsidP="0091531D">
      <w:pPr>
        <w:pStyle w:val="ListParagraph"/>
        <w:ind w:left="360"/>
      </w:pPr>
      <w:r>
        <w:t xml:space="preserve">            "</w:t>
      </w:r>
      <w:proofErr w:type="spellStart"/>
      <w:proofErr w:type="gramStart"/>
      <w:r>
        <w:t>webssh</w:t>
      </w:r>
      <w:proofErr w:type="spellEnd"/>
      <w:proofErr w:type="gramEnd"/>
      <w:r>
        <w:t>"</w:t>
      </w:r>
    </w:p>
    <w:p w:rsidR="0091531D" w:rsidRDefault="0091531D" w:rsidP="0091531D">
      <w:pPr>
        <w:pStyle w:val="ListParagraph"/>
        <w:ind w:left="360"/>
      </w:pPr>
      <w:r>
        <w:t xml:space="preserve">          ]</w:t>
      </w:r>
    </w:p>
    <w:p w:rsidR="0091531D" w:rsidRDefault="0091531D" w:rsidP="0091531D">
      <w:pPr>
        <w:pStyle w:val="ListParagraph"/>
        <w:ind w:left="360"/>
      </w:pPr>
      <w:r>
        <w:t xml:space="preserve">        }, </w:t>
      </w:r>
    </w:p>
    <w:p w:rsidR="0091531D" w:rsidRDefault="0091531D" w:rsidP="0091531D">
      <w:pPr>
        <w:pStyle w:val="ListParagraph"/>
        <w:ind w:left="360"/>
      </w:pPr>
      <w:r>
        <w:t xml:space="preserve">        {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roleID</w:t>
      </w:r>
      <w:proofErr w:type="spellEnd"/>
      <w:proofErr w:type="gramEnd"/>
      <w:r>
        <w:t xml:space="preserve">": "H2O_Slave", </w:t>
      </w:r>
    </w:p>
    <w:p w:rsidR="0091531D" w:rsidRDefault="0091531D" w:rsidP="0091531D">
      <w:pPr>
        <w:pStyle w:val="ListParagraph"/>
        <w:ind w:left="360"/>
      </w:pPr>
      <w:r>
        <w:t xml:space="preserve">          "</w:t>
      </w:r>
      <w:proofErr w:type="spellStart"/>
      <w:proofErr w:type="gramStart"/>
      <w:r>
        <w:t>serviceIDs</w:t>
      </w:r>
      <w:proofErr w:type="spellEnd"/>
      <w:proofErr w:type="gramEnd"/>
      <w:r>
        <w:t>": [</w:t>
      </w:r>
    </w:p>
    <w:p w:rsidR="0091531D" w:rsidRDefault="0091531D" w:rsidP="0091531D">
      <w:pPr>
        <w:pStyle w:val="ListParagraph"/>
        <w:ind w:left="360"/>
      </w:pPr>
      <w:r>
        <w:t xml:space="preserve">            "</w:t>
      </w:r>
      <w:proofErr w:type="spellStart"/>
      <w:proofErr w:type="gramStart"/>
      <w:r>
        <w:t>ssh</w:t>
      </w:r>
      <w:proofErr w:type="spellEnd"/>
      <w:proofErr w:type="gramEnd"/>
      <w:r>
        <w:t xml:space="preserve">", </w:t>
      </w:r>
    </w:p>
    <w:p w:rsidR="0091531D" w:rsidRDefault="0091531D" w:rsidP="0091531D">
      <w:pPr>
        <w:pStyle w:val="ListParagraph"/>
        <w:ind w:left="360"/>
      </w:pPr>
      <w:r>
        <w:t xml:space="preserve">            "h2o"</w:t>
      </w:r>
    </w:p>
    <w:p w:rsidR="0091531D" w:rsidRDefault="0091531D" w:rsidP="0091531D">
      <w:pPr>
        <w:pStyle w:val="ListParagraph"/>
        <w:ind w:left="360"/>
      </w:pPr>
      <w:r>
        <w:t xml:space="preserve">          ]</w:t>
      </w:r>
    </w:p>
    <w:p w:rsidR="0091531D" w:rsidRDefault="0091531D" w:rsidP="0091531D">
      <w:pPr>
        <w:pStyle w:val="ListParagraph"/>
        <w:ind w:left="360"/>
      </w:pPr>
      <w:r>
        <w:t xml:space="preserve">        }</w:t>
      </w:r>
    </w:p>
    <w:p w:rsidR="0091531D" w:rsidRDefault="0091531D" w:rsidP="0091531D">
      <w:pPr>
        <w:pStyle w:val="ListParagraph"/>
        <w:ind w:left="360"/>
      </w:pPr>
      <w:r>
        <w:t xml:space="preserve">      ]</w:t>
      </w:r>
    </w:p>
    <w:p w:rsidR="0091531D" w:rsidRDefault="0091531D" w:rsidP="0091531D">
      <w:pPr>
        <w:pStyle w:val="ListParagraph"/>
        <w:ind w:left="360"/>
      </w:pPr>
      <w:r>
        <w:t xml:space="preserve">    }</w:t>
      </w:r>
    </w:p>
    <w:p w:rsidR="0091531D" w:rsidRDefault="0091531D" w:rsidP="0091531D">
      <w:pPr>
        <w:pStyle w:val="ListParagraph"/>
        <w:ind w:left="360"/>
      </w:pPr>
      <w:r>
        <w:t xml:space="preserve">  }, </w:t>
      </w:r>
    </w:p>
    <w:p w:rsidR="0091531D" w:rsidRDefault="0091531D" w:rsidP="0091531D">
      <w:pPr>
        <w:pStyle w:val="ListParagraph"/>
        <w:ind w:left="360"/>
      </w:pPr>
      <w:r>
        <w:t xml:space="preserve">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"kubedirector.hpe.com/v1beta1", </w:t>
      </w:r>
    </w:p>
    <w:p w:rsidR="0091531D" w:rsidRDefault="0091531D" w:rsidP="0091531D">
      <w:pPr>
        <w:pStyle w:val="ListParagraph"/>
        <w:ind w:left="360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91531D" w:rsidRDefault="0091531D" w:rsidP="0091531D">
      <w:pPr>
        <w:pStyle w:val="ListParagraph"/>
        <w:ind w:left="360"/>
      </w:pPr>
      <w:r>
        <w:t xml:space="preserve">    "</w:t>
      </w:r>
      <w:proofErr w:type="gramStart"/>
      <w:r>
        <w:t>name</w:t>
      </w:r>
      <w:proofErr w:type="gramEnd"/>
      <w:r>
        <w:t>": "h2o324standalone"</w:t>
      </w:r>
    </w:p>
    <w:p w:rsidR="0091531D" w:rsidRDefault="0091531D" w:rsidP="0091531D">
      <w:pPr>
        <w:pStyle w:val="ListParagraph"/>
        <w:ind w:left="360"/>
      </w:pPr>
      <w:r>
        <w:t xml:space="preserve">  }</w:t>
      </w:r>
    </w:p>
    <w:p w:rsidR="0091531D" w:rsidRDefault="0091531D" w:rsidP="0091531D">
      <w:pPr>
        <w:pStyle w:val="ListParagraph"/>
        <w:ind w:left="360"/>
      </w:pPr>
      <w:r>
        <w:t>}</w:t>
      </w:r>
    </w:p>
    <w:p w:rsidR="00CA75D3" w:rsidRPr="00CA75D3" w:rsidRDefault="00CA75D3" w:rsidP="00CA75D3">
      <w:pPr>
        <w:pStyle w:val="ListParagraph"/>
        <w:ind w:left="360"/>
      </w:pPr>
    </w:p>
    <w:p w:rsidR="00545362" w:rsidRDefault="00A65000" w:rsidP="00545362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Navigate to the given localtion</w:t>
      </w:r>
      <w:r w:rsidR="00545362">
        <w:rPr>
          <w:noProof/>
        </w:rPr>
        <w:t xml:space="preserve"> </w:t>
      </w:r>
    </w:p>
    <w:p w:rsidR="00A65000" w:rsidRDefault="00A65000" w:rsidP="00A65000">
      <w:pPr>
        <w:pStyle w:val="ListParagraph"/>
        <w:ind w:left="360"/>
        <w:rPr>
          <w:noProof/>
        </w:rPr>
      </w:pPr>
    </w:p>
    <w:p w:rsidR="00A65000" w:rsidRDefault="00A65000" w:rsidP="00A65000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k8suser@kdss-fqvb9</w:t>
      </w:r>
      <w:r w:rsidRPr="00245911">
        <w:rPr>
          <w:rFonts w:ascii="Courier New" w:hAnsi="Courier New" w:cs="Courier New"/>
        </w:rPr>
        <w:t>-0:~$ cd kub</w:t>
      </w:r>
      <w:r>
        <w:rPr>
          <w:rFonts w:ascii="Courier New" w:hAnsi="Courier New" w:cs="Courier New"/>
        </w:rPr>
        <w:t>edirector/deploy/example_cluster</w:t>
      </w:r>
      <w:r w:rsidRPr="00245911">
        <w:rPr>
          <w:rFonts w:ascii="Courier New" w:hAnsi="Courier New" w:cs="Courier New"/>
        </w:rPr>
        <w:t>/</w:t>
      </w:r>
    </w:p>
    <w:p w:rsidR="00A65000" w:rsidRDefault="00A65000" w:rsidP="00A65000">
      <w:pPr>
        <w:pStyle w:val="ListParagraph"/>
        <w:ind w:left="360"/>
        <w:rPr>
          <w:rFonts w:ascii="Courier New" w:hAnsi="Courier New" w:cs="Courier New"/>
        </w:rPr>
      </w:pPr>
    </w:p>
    <w:p w:rsidR="00A65000" w:rsidRPr="003814BE" w:rsidRDefault="00A65000" w:rsidP="003814BE">
      <w:pPr>
        <w:pStyle w:val="ListParagraph"/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F3B7147" wp14:editId="2675B737">
            <wp:extent cx="5920740" cy="21253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9091"/>
                    <a:stretch/>
                  </pic:blipFill>
                  <pic:spPr bwMode="auto">
                    <a:xfrm>
                      <a:off x="0" y="0"/>
                      <a:ext cx="6192281" cy="22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4BE" w:rsidRDefault="003814BE" w:rsidP="003814BE">
      <w:pPr>
        <w:pStyle w:val="ListParagraph"/>
        <w:numPr>
          <w:ilvl w:val="0"/>
          <w:numId w:val="12"/>
        </w:numPr>
      </w:pPr>
      <w:r>
        <w:t xml:space="preserve">Create </w:t>
      </w:r>
      <w:r w:rsidR="001609B8">
        <w:rPr>
          <w:rFonts w:ascii="Courier New" w:hAnsi="Courier New" w:cs="Courier New"/>
        </w:rPr>
        <w:t>cr-cluster</w:t>
      </w:r>
      <w:r w:rsidRPr="00EA1D93">
        <w:rPr>
          <w:rFonts w:ascii="Courier New" w:hAnsi="Courier New" w:cs="Courier New"/>
        </w:rPr>
        <w:t>-h2oflow</w:t>
      </w:r>
      <w:r w:rsidR="001609B8">
        <w:rPr>
          <w:rFonts w:ascii="Courier New" w:hAnsi="Courier New" w:cs="Courier New"/>
        </w:rPr>
        <w:t>.yaml</w:t>
      </w:r>
      <w:r>
        <w:t xml:space="preserve"> file with the given content </w:t>
      </w:r>
    </w:p>
    <w:p w:rsidR="00A65000" w:rsidRPr="003814BE" w:rsidRDefault="003814BE" w:rsidP="003814BE">
      <w:pPr>
        <w:rPr>
          <w:rFonts w:ascii="Courier New" w:hAnsi="Courier New" w:cs="Courier New"/>
          <w:noProof/>
        </w:rPr>
      </w:pPr>
      <w:r>
        <w:rPr>
          <w:noProof/>
        </w:rPr>
        <w:lastRenderedPageBreak/>
        <w:drawing>
          <wp:inline distT="0" distB="0" distL="0" distR="0" wp14:anchorId="28155FF0" wp14:editId="5C0AD336">
            <wp:extent cx="6195060" cy="56324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5058" cy="5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A0" w:rsidRDefault="00E740A0" w:rsidP="00E740A0">
      <w:pPr>
        <w:pStyle w:val="ListParagraph"/>
        <w:ind w:left="360"/>
        <w:rPr>
          <w:rFonts w:ascii="Courier New" w:hAnsi="Courier New" w:cs="Courier New"/>
          <w:noProof/>
        </w:rPr>
      </w:pPr>
    </w:p>
    <w:p w:rsidR="0091531D" w:rsidRDefault="0091531D" w:rsidP="0091531D">
      <w:pPr>
        <w:pStyle w:val="ListParagraph"/>
        <w:ind w:left="360"/>
      </w:pPr>
      <w:proofErr w:type="spellStart"/>
      <w:proofErr w:type="gramStart"/>
      <w:r>
        <w:t>apiVersion</w:t>
      </w:r>
      <w:proofErr w:type="spellEnd"/>
      <w:proofErr w:type="gramEnd"/>
      <w:r>
        <w:t xml:space="preserve">: "kubedirector.hpe.com/v1beta1" </w:t>
      </w:r>
    </w:p>
    <w:p w:rsidR="0091531D" w:rsidRDefault="0091531D" w:rsidP="0091531D">
      <w:pPr>
        <w:pStyle w:val="ListParagraph"/>
        <w:ind w:left="360"/>
      </w:pPr>
      <w:proofErr w:type="gramStart"/>
      <w:r>
        <w:t>kind</w:t>
      </w:r>
      <w:proofErr w:type="gramEnd"/>
      <w:r>
        <w:t>: "</w:t>
      </w:r>
      <w:proofErr w:type="spellStart"/>
      <w:r>
        <w:t>KubeDirectorCluster</w:t>
      </w:r>
      <w:proofErr w:type="spellEnd"/>
      <w:r>
        <w:t>"</w:t>
      </w:r>
    </w:p>
    <w:p w:rsidR="0091531D" w:rsidRDefault="0091531D" w:rsidP="0091531D">
      <w:pPr>
        <w:pStyle w:val="ListParagraph"/>
        <w:ind w:left="360"/>
      </w:pPr>
      <w:proofErr w:type="gramStart"/>
      <w:r>
        <w:t>metadata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</w:t>
      </w:r>
      <w:proofErr w:type="gramStart"/>
      <w:r>
        <w:t>name</w:t>
      </w:r>
      <w:proofErr w:type="gramEnd"/>
      <w:r>
        <w:t xml:space="preserve">: "h2o321standalone" </w:t>
      </w:r>
    </w:p>
    <w:p w:rsidR="0091531D" w:rsidRDefault="0091531D" w:rsidP="0091531D">
      <w:pPr>
        <w:pStyle w:val="ListParagraph"/>
        <w:ind w:left="360"/>
      </w:pPr>
      <w:proofErr w:type="gramStart"/>
      <w:r>
        <w:t>spec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</w:t>
      </w:r>
      <w:proofErr w:type="gramStart"/>
      <w:r>
        <w:t>app</w:t>
      </w:r>
      <w:proofErr w:type="gramEnd"/>
      <w:r>
        <w:t xml:space="preserve">: h2o324standalone </w:t>
      </w:r>
    </w:p>
    <w:p w:rsidR="0091531D" w:rsidRDefault="0091531D" w:rsidP="0091531D">
      <w:pPr>
        <w:pStyle w:val="ListParagraph"/>
        <w:ind w:left="360"/>
      </w:pPr>
      <w:r>
        <w:t xml:space="preserve">  </w:t>
      </w:r>
      <w:proofErr w:type="gramStart"/>
      <w:r>
        <w:t>roles</w:t>
      </w:r>
      <w:proofErr w:type="gramEnd"/>
      <w:r>
        <w:t xml:space="preserve">: </w:t>
      </w:r>
    </w:p>
    <w:p w:rsidR="0091531D" w:rsidRDefault="0091531D" w:rsidP="0091531D">
      <w:pPr>
        <w:pStyle w:val="ListParagraph"/>
        <w:ind w:left="360"/>
      </w:pPr>
      <w:r>
        <w:t xml:space="preserve">  - </w:t>
      </w:r>
      <w:proofErr w:type="gramStart"/>
      <w:r>
        <w:t>id</w:t>
      </w:r>
      <w:proofErr w:type="gramEnd"/>
      <w:r>
        <w:t xml:space="preserve">: H2O_Master </w:t>
      </w:r>
    </w:p>
    <w:p w:rsidR="0091531D" w:rsidRDefault="0091531D" w:rsidP="0091531D">
      <w:pPr>
        <w:pStyle w:val="ListParagraph"/>
        <w:ind w:left="360"/>
      </w:pPr>
      <w:r>
        <w:t xml:space="preserve">    </w:t>
      </w:r>
      <w:proofErr w:type="gramStart"/>
      <w:r>
        <w:t>resources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    </w:t>
      </w:r>
      <w:proofErr w:type="gramStart"/>
      <w:r>
        <w:t>requests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gramStart"/>
      <w:r>
        <w:t>memory</w:t>
      </w:r>
      <w:proofErr w:type="gramEnd"/>
      <w:r>
        <w:t xml:space="preserve">: "4Gi" 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>: "2"</w:t>
      </w:r>
    </w:p>
    <w:p w:rsidR="0091531D" w:rsidRDefault="0091531D" w:rsidP="0091531D">
      <w:pPr>
        <w:pStyle w:val="ListParagraph"/>
        <w:ind w:left="360"/>
      </w:pPr>
      <w:r>
        <w:t xml:space="preserve">      </w:t>
      </w:r>
      <w:proofErr w:type="gramStart"/>
      <w:r>
        <w:t>limits</w:t>
      </w:r>
      <w:proofErr w:type="gramEnd"/>
      <w:r>
        <w:t xml:space="preserve">:    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gramStart"/>
      <w:r>
        <w:t>memory</w:t>
      </w:r>
      <w:proofErr w:type="gramEnd"/>
      <w:r>
        <w:t xml:space="preserve">: "4Gi" 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>: "2"</w:t>
      </w:r>
    </w:p>
    <w:p w:rsidR="0091531D" w:rsidRDefault="0091531D" w:rsidP="0091531D">
      <w:pPr>
        <w:pStyle w:val="ListParagraph"/>
        <w:ind w:left="360"/>
      </w:pPr>
      <w:r>
        <w:t xml:space="preserve">  - </w:t>
      </w:r>
      <w:proofErr w:type="gramStart"/>
      <w:r>
        <w:t>id</w:t>
      </w:r>
      <w:proofErr w:type="gramEnd"/>
      <w:r>
        <w:t>: H2O_Slave</w:t>
      </w:r>
    </w:p>
    <w:p w:rsidR="0091531D" w:rsidRDefault="0091531D" w:rsidP="0091531D">
      <w:pPr>
        <w:pStyle w:val="ListParagraph"/>
        <w:ind w:left="360"/>
      </w:pPr>
      <w:r>
        <w:t xml:space="preserve">    </w:t>
      </w:r>
      <w:proofErr w:type="gramStart"/>
      <w:r>
        <w:t>members</w:t>
      </w:r>
      <w:proofErr w:type="gramEnd"/>
      <w:r>
        <w:t xml:space="preserve">: 2 </w:t>
      </w:r>
    </w:p>
    <w:p w:rsidR="0091531D" w:rsidRDefault="0091531D" w:rsidP="0091531D">
      <w:pPr>
        <w:pStyle w:val="ListParagraph"/>
        <w:ind w:left="360"/>
      </w:pPr>
      <w:r>
        <w:t xml:space="preserve">    </w:t>
      </w:r>
      <w:proofErr w:type="gramStart"/>
      <w:r>
        <w:t>resources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    </w:t>
      </w:r>
      <w:proofErr w:type="gramStart"/>
      <w:r>
        <w:t>requests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gramStart"/>
      <w:r>
        <w:t>memory</w:t>
      </w:r>
      <w:proofErr w:type="gramEnd"/>
      <w:r>
        <w:t xml:space="preserve">: "4Gi" 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>: "2"</w:t>
      </w:r>
    </w:p>
    <w:p w:rsidR="0091531D" w:rsidRDefault="0091531D" w:rsidP="0091531D">
      <w:pPr>
        <w:pStyle w:val="ListParagraph"/>
        <w:ind w:left="360"/>
      </w:pPr>
      <w:r>
        <w:t xml:space="preserve">      </w:t>
      </w:r>
      <w:proofErr w:type="gramStart"/>
      <w:r>
        <w:t>limits</w:t>
      </w:r>
      <w:proofErr w:type="gramEnd"/>
      <w:r>
        <w:t>:</w:t>
      </w:r>
    </w:p>
    <w:p w:rsidR="0091531D" w:rsidRDefault="0091531D" w:rsidP="0091531D">
      <w:pPr>
        <w:pStyle w:val="ListParagraph"/>
        <w:ind w:left="360"/>
      </w:pPr>
      <w:r>
        <w:t xml:space="preserve">        </w:t>
      </w:r>
      <w:proofErr w:type="gramStart"/>
      <w:r>
        <w:t>memory</w:t>
      </w:r>
      <w:proofErr w:type="gramEnd"/>
      <w:r>
        <w:t xml:space="preserve">: "4Gi" </w:t>
      </w:r>
    </w:p>
    <w:p w:rsidR="000276CB" w:rsidRDefault="0091531D" w:rsidP="0091531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>: "2"</w:t>
      </w:r>
    </w:p>
    <w:p w:rsidR="0091531D" w:rsidRDefault="0091531D" w:rsidP="0091531D">
      <w:pPr>
        <w:pStyle w:val="ListParagraph"/>
        <w:ind w:left="360"/>
      </w:pPr>
    </w:p>
    <w:p w:rsidR="000276CB" w:rsidRDefault="006D40D1" w:rsidP="000276CB">
      <w:pPr>
        <w:pStyle w:val="ListParagraph"/>
        <w:numPr>
          <w:ilvl w:val="0"/>
          <w:numId w:val="12"/>
        </w:numPr>
      </w:pPr>
      <w:r>
        <w:t>Create the application using JSON file to show up in HPECP UI:</w:t>
      </w:r>
    </w:p>
    <w:p w:rsidR="006D40D1" w:rsidRDefault="006D40D1" w:rsidP="006D40D1">
      <w:pPr>
        <w:pStyle w:val="ListParagraph"/>
        <w:ind w:left="360"/>
      </w:pPr>
    </w:p>
    <w:p w:rsidR="000276CB" w:rsidRDefault="006D40D1" w:rsidP="006D40D1">
      <w:pPr>
        <w:pStyle w:val="ListParagraph"/>
        <w:ind w:left="360"/>
      </w:pPr>
      <w:r>
        <w:rPr>
          <w:noProof/>
        </w:rPr>
        <w:drawing>
          <wp:inline distT="0" distB="0" distL="0" distR="0" wp14:anchorId="40604DA7" wp14:editId="0B809ABB">
            <wp:extent cx="5958840" cy="7696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D1" w:rsidRDefault="006D40D1" w:rsidP="006D40D1">
      <w:pPr>
        <w:pStyle w:val="ListParagraph"/>
        <w:ind w:left="360"/>
      </w:pPr>
    </w:p>
    <w:p w:rsidR="00397BCC" w:rsidRDefault="00545362" w:rsidP="00545362">
      <w:pPr>
        <w:pStyle w:val="ListParagraph"/>
        <w:numPr>
          <w:ilvl w:val="0"/>
          <w:numId w:val="12"/>
        </w:numPr>
      </w:pPr>
      <w:r>
        <w:t xml:space="preserve">On the Kubernetes Application page, a new application will appear </w:t>
      </w:r>
    </w:p>
    <w:p w:rsidR="00FE6AFB" w:rsidRDefault="00FE6AFB" w:rsidP="00FE6AFB">
      <w:pPr>
        <w:pStyle w:val="ListParagraph"/>
        <w:ind w:left="360"/>
      </w:pPr>
    </w:p>
    <w:p w:rsidR="00397BCC" w:rsidRDefault="00FE6AFB" w:rsidP="00397BC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535940</wp:posOffset>
                </wp:positionV>
                <wp:extent cx="906448" cy="715618"/>
                <wp:effectExtent l="0" t="0" r="2730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906448" cy="7156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1A9EF" id="Rectangle 20" o:spid="_x0000_s1026" style="position:absolute;margin-left:255.9pt;margin-top:42.2pt;width:71.35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" filled="f" strokecolor="black [3213]" strokeweight="1.5pt"/>
            </w:pict>
          </mc:Fallback>
        </mc:AlternateContent>
      </w:r>
      <w:r w:rsidR="00397BCC">
        <w:rPr>
          <w:noProof/>
        </w:rPr>
        <w:drawing>
          <wp:inline distT="0" distB="0" distL="0" distR="0" wp14:anchorId="5339F9D3" wp14:editId="63E8E3C6">
            <wp:extent cx="5943600" cy="12623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7BCC" w:rsidRDefault="00545362" w:rsidP="00545362">
      <w:pPr>
        <w:pStyle w:val="Heading2"/>
      </w:pPr>
      <w:bookmarkStart w:id="9" w:name="_Toc36203816"/>
      <w:r>
        <w:t xml:space="preserve">Launch </w:t>
      </w:r>
      <w:r w:rsidR="00961330">
        <w:t xml:space="preserve">&amp; access </w:t>
      </w:r>
      <w:r>
        <w:t>the application</w:t>
      </w:r>
      <w:bookmarkEnd w:id="9"/>
    </w:p>
    <w:p w:rsidR="00545362" w:rsidRPr="00545362" w:rsidRDefault="00545362" w:rsidP="00545362">
      <w:pPr>
        <w:pStyle w:val="ListParagraph"/>
        <w:numPr>
          <w:ilvl w:val="0"/>
          <w:numId w:val="13"/>
        </w:numPr>
      </w:pPr>
      <w:r>
        <w:t xml:space="preserve">Click on the </w:t>
      </w:r>
      <w:r w:rsidRPr="00FE6AFB">
        <w:rPr>
          <w:b/>
        </w:rPr>
        <w:t>Launch</w:t>
      </w:r>
      <w:r>
        <w:t xml:space="preserve"> button</w:t>
      </w:r>
      <w:r w:rsidR="00FE6AFB">
        <w:t xml:space="preserve"> on the Application</w:t>
      </w:r>
      <w:r>
        <w:t xml:space="preserve">, a Launch Kubernetes Application page will come (make edits, if required) and click on </w:t>
      </w:r>
      <w:r w:rsidRPr="00FE6AFB">
        <w:rPr>
          <w:b/>
        </w:rPr>
        <w:t>Submit</w:t>
      </w:r>
    </w:p>
    <w:p w:rsidR="00397BCC" w:rsidRDefault="0087592B" w:rsidP="00FE6AFB">
      <w:pPr>
        <w:pStyle w:val="ListParagraph"/>
        <w:ind w:left="360"/>
        <w:jc w:val="center"/>
      </w:pPr>
      <w:r w:rsidRPr="0087592B">
        <w:rPr>
          <w:noProof/>
          <w:bdr w:val="single" w:sz="4" w:space="0" w:color="auto"/>
        </w:rPr>
        <w:lastRenderedPageBreak/>
        <w:drawing>
          <wp:inline distT="0" distB="0" distL="0" distR="0" wp14:anchorId="75A680B8" wp14:editId="4A5B6719">
            <wp:extent cx="2705100" cy="4145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FB" w:rsidRDefault="00FE6AFB" w:rsidP="00FE6AFB">
      <w:pPr>
        <w:pStyle w:val="ListParagraph"/>
        <w:ind w:left="360"/>
        <w:jc w:val="center"/>
      </w:pPr>
    </w:p>
    <w:p w:rsidR="00FE6AFB" w:rsidRDefault="00545362" w:rsidP="0087592B">
      <w:pPr>
        <w:pStyle w:val="ListParagraph"/>
        <w:numPr>
          <w:ilvl w:val="0"/>
          <w:numId w:val="13"/>
        </w:numPr>
      </w:pPr>
      <w:r>
        <w:t>On the KubeDirector Running Applications section, the new application will start</w:t>
      </w:r>
      <w:r w:rsidR="00D03E37">
        <w:t xml:space="preserve"> getting created (watch the Status column)</w:t>
      </w:r>
    </w:p>
    <w:p w:rsidR="0087592B" w:rsidRDefault="0087592B" w:rsidP="0087592B">
      <w:pPr>
        <w:pStyle w:val="ListParagraph"/>
        <w:ind w:left="360"/>
      </w:pPr>
    </w:p>
    <w:p w:rsidR="00397BCC" w:rsidRDefault="0087592B" w:rsidP="00397BCC">
      <w:pPr>
        <w:pStyle w:val="ListParagraph"/>
        <w:ind w:left="360"/>
      </w:pPr>
      <w:r>
        <w:t xml:space="preserve">          </w:t>
      </w:r>
      <w:r w:rsidRPr="0087592B">
        <w:rPr>
          <w:noProof/>
          <w:bdr w:val="single" w:sz="4" w:space="0" w:color="auto"/>
        </w:rPr>
        <w:drawing>
          <wp:inline distT="0" distB="0" distL="0" distR="0">
            <wp:extent cx="5928360" cy="830580"/>
            <wp:effectExtent l="0" t="0" r="0" b="7620"/>
            <wp:docPr id="37" name="Picture 37" descr="C:\Users\samantv\Desktop\H20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antv\Desktop\H20\1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52" cy="8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FB" w:rsidRDefault="00FE6AFB" w:rsidP="00397BCC">
      <w:pPr>
        <w:pStyle w:val="ListParagraph"/>
        <w:ind w:left="360"/>
      </w:pPr>
    </w:p>
    <w:p w:rsidR="00961330" w:rsidRDefault="00D03E37" w:rsidP="00961330">
      <w:pPr>
        <w:pStyle w:val="ListParagraph"/>
        <w:numPr>
          <w:ilvl w:val="0"/>
          <w:numId w:val="13"/>
        </w:numPr>
      </w:pPr>
      <w:r>
        <w:t xml:space="preserve">Once the application is in ready state, it can be accessible via service endpoints </w:t>
      </w:r>
    </w:p>
    <w:p w:rsidR="00961330" w:rsidRDefault="00961330" w:rsidP="00961330">
      <w:pPr>
        <w:pStyle w:val="ListParagraph"/>
        <w:ind w:left="360"/>
      </w:pPr>
    </w:p>
    <w:p w:rsidR="00FE6AFB" w:rsidRDefault="00FE6AFB" w:rsidP="00FE6AFB">
      <w:pPr>
        <w:pStyle w:val="ListParagraph"/>
        <w:ind w:left="360"/>
      </w:pPr>
      <w:r>
        <w:rPr>
          <w:noProof/>
        </w:rPr>
        <w:drawing>
          <wp:inline distT="0" distB="0" distL="0" distR="0" wp14:anchorId="6040396C" wp14:editId="7CC0CE65">
            <wp:extent cx="5943600" cy="310101"/>
            <wp:effectExtent l="19050" t="19050" r="1905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b="16091"/>
                    <a:stretch/>
                  </pic:blipFill>
                  <pic:spPr bwMode="auto">
                    <a:xfrm>
                      <a:off x="0" y="0"/>
                      <a:ext cx="5952124" cy="310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AFB" w:rsidRDefault="00D0642E" w:rsidP="00CC2EC1">
      <w:pPr>
        <w:pStyle w:val="ListParagraph"/>
        <w:ind w:left="360"/>
      </w:pPr>
      <w:r>
        <w:rPr>
          <w:noProof/>
        </w:rPr>
        <w:drawing>
          <wp:inline distT="0" distB="0" distL="0" distR="0" wp14:anchorId="1B26F77A" wp14:editId="32153E14">
            <wp:extent cx="5966460" cy="16078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FB" w:rsidRDefault="00D03E37" w:rsidP="00CC2EC1">
      <w:pPr>
        <w:pStyle w:val="ListParagraph"/>
        <w:numPr>
          <w:ilvl w:val="0"/>
          <w:numId w:val="13"/>
        </w:numPr>
      </w:pPr>
      <w:r>
        <w:lastRenderedPageBreak/>
        <w:t xml:space="preserve">Clicking on </w:t>
      </w:r>
      <w:r w:rsidRPr="00FE6AFB">
        <w:rPr>
          <w:b/>
        </w:rPr>
        <w:t>Gateway mappings</w:t>
      </w:r>
      <w:r>
        <w:t xml:space="preserve"> entry will open-up a new tab, </w:t>
      </w:r>
      <w:r w:rsidR="00BA4A8A">
        <w:t>you can see the h20 web UI</w:t>
      </w:r>
    </w:p>
    <w:p w:rsidR="00CC2EC1" w:rsidRDefault="00CC2EC1" w:rsidP="00CC2EC1">
      <w:pPr>
        <w:pStyle w:val="ListParagraph"/>
        <w:ind w:left="360"/>
      </w:pPr>
    </w:p>
    <w:p w:rsidR="00397BCC" w:rsidRPr="00DE51B8" w:rsidRDefault="00CC2EC1" w:rsidP="00FE6AFB">
      <w:pPr>
        <w:pStyle w:val="ListParagraph"/>
        <w:ind w:left="360"/>
        <w:jc w:val="center"/>
      </w:pPr>
      <w:r>
        <w:t xml:space="preserve"> </w:t>
      </w:r>
      <w:r w:rsidRPr="00CC2EC1">
        <w:rPr>
          <w:noProof/>
          <w:bdr w:val="single" w:sz="4" w:space="0" w:color="auto"/>
        </w:rPr>
        <w:drawing>
          <wp:inline distT="0" distB="0" distL="0" distR="0" wp14:anchorId="5CC6D770" wp14:editId="55D1050E">
            <wp:extent cx="5608320" cy="56540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BCC" w:rsidRPr="00DE51B8" w:rsidSect="00424697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302" w:rsidRDefault="00273302">
      <w:r>
        <w:separator/>
      </w:r>
    </w:p>
  </w:endnote>
  <w:endnote w:type="continuationSeparator" w:id="0">
    <w:p w:rsidR="00273302" w:rsidRDefault="0027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ricHPE Light">
    <w:altName w:val="Corbel Light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Footer"/>
    </w:pPr>
    <w:r>
      <w:t>March 2020</w:t>
    </w:r>
    <w:r w:rsidR="003E440D">
      <w:tab/>
    </w:r>
    <w:r w:rsidR="003E440D">
      <w:fldChar w:fldCharType="begin"/>
    </w:r>
    <w:r w:rsidR="003E440D">
      <w:instrText xml:space="preserve"> PAGE   \* MERGEFORMAT </w:instrText>
    </w:r>
    <w:r w:rsidR="003E440D">
      <w:fldChar w:fldCharType="separate"/>
    </w:r>
    <w:r w:rsidR="00540EAC">
      <w:rPr>
        <w:noProof/>
      </w:rPr>
      <w:t>10</w:t>
    </w:r>
    <w:r w:rsidR="003E440D">
      <w:rPr>
        <w:noProof/>
      </w:rPr>
      <w:fldChar w:fldCharType="end"/>
    </w:r>
    <w:r w:rsidR="003E440D">
      <w:tab/>
      <w:t>Confidential – For Training Purposes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Footer"/>
      <w:tabs>
        <w:tab w:val="clear" w:pos="4680"/>
        <w:tab w:val="center" w:pos="3960"/>
      </w:tabs>
      <w:jc w:val="center"/>
    </w:pPr>
    <w:r>
      <w:t>Mar 2020</w:t>
    </w:r>
    <w:r w:rsidR="003E440D">
      <w:t xml:space="preserve"> # | </w:t>
    </w:r>
    <w:r w:rsidR="003E440D">
      <w:rPr>
        <w:rFonts w:cstheme="minorHAnsi"/>
      </w:rPr>
      <w:t>©</w:t>
    </w:r>
    <w:r>
      <w:t xml:space="preserve"> Copyright 2020</w:t>
    </w:r>
    <w:r w:rsidR="003E440D">
      <w:t xml:space="preserve"> Hewlett Packard Enterprise Development LP | Confidential – For Training Purposes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302" w:rsidRDefault="00273302">
      <w:r>
        <w:separator/>
      </w:r>
    </w:p>
  </w:footnote>
  <w:footnote w:type="continuationSeparator" w:id="0">
    <w:p w:rsidR="00273302" w:rsidRDefault="00273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Header"/>
    </w:pPr>
    <w:r>
      <w:rPr>
        <w:noProof/>
      </w:rPr>
      <w:t xml:space="preserve">HPE Container Platform Kubernetes Application Image Development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E440D">
    <w:pPr>
      <w:pStyle w:val="Header"/>
    </w:pPr>
    <w:r>
      <w:rPr>
        <w:noProof/>
      </w:rPr>
      <w:drawing>
        <wp:inline distT="0" distB="0" distL="0" distR="0">
          <wp:extent cx="1463040" cy="569400"/>
          <wp:effectExtent l="0" t="0" r="381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56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E1"/>
    <w:multiLevelType w:val="hybridMultilevel"/>
    <w:tmpl w:val="39001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80715"/>
    <w:multiLevelType w:val="hybridMultilevel"/>
    <w:tmpl w:val="1BBC3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40CBF"/>
    <w:multiLevelType w:val="hybridMultilevel"/>
    <w:tmpl w:val="4156D0E0"/>
    <w:lvl w:ilvl="0" w:tplc="C54EB3D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008D"/>
    <w:multiLevelType w:val="hybridMultilevel"/>
    <w:tmpl w:val="66740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B671D"/>
    <w:multiLevelType w:val="hybridMultilevel"/>
    <w:tmpl w:val="CDCE0574"/>
    <w:lvl w:ilvl="0" w:tplc="2CE0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E5FAA">
      <w:start w:val="1"/>
      <w:numFmt w:val="bullet"/>
      <w:pStyle w:val="Bullet2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7069"/>
    <w:multiLevelType w:val="hybridMultilevel"/>
    <w:tmpl w:val="FC283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93458"/>
    <w:multiLevelType w:val="hybridMultilevel"/>
    <w:tmpl w:val="A1F0185C"/>
    <w:lvl w:ilvl="0" w:tplc="0B506FE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0009D"/>
    <w:multiLevelType w:val="hybridMultilevel"/>
    <w:tmpl w:val="AD623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2A0BA2"/>
    <w:multiLevelType w:val="hybridMultilevel"/>
    <w:tmpl w:val="99C4958C"/>
    <w:lvl w:ilvl="0" w:tplc="AAE6C6B6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824C19BC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3CD3"/>
    <w:multiLevelType w:val="hybridMultilevel"/>
    <w:tmpl w:val="61902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5B691B"/>
    <w:multiLevelType w:val="hybridMultilevel"/>
    <w:tmpl w:val="DF00C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0"/>
    <w:rsid w:val="00000B65"/>
    <w:rsid w:val="00014373"/>
    <w:rsid w:val="000276CB"/>
    <w:rsid w:val="000315E5"/>
    <w:rsid w:val="00037714"/>
    <w:rsid w:val="00046C40"/>
    <w:rsid w:val="00060055"/>
    <w:rsid w:val="00063C2C"/>
    <w:rsid w:val="000825D0"/>
    <w:rsid w:val="00086CEE"/>
    <w:rsid w:val="0009329B"/>
    <w:rsid w:val="000C06C3"/>
    <w:rsid w:val="000C7C61"/>
    <w:rsid w:val="000F0EF0"/>
    <w:rsid w:val="000F7B91"/>
    <w:rsid w:val="001054C7"/>
    <w:rsid w:val="001609B8"/>
    <w:rsid w:val="001E4C1C"/>
    <w:rsid w:val="001F0B59"/>
    <w:rsid w:val="00220C1F"/>
    <w:rsid w:val="0022346F"/>
    <w:rsid w:val="00234BF7"/>
    <w:rsid w:val="00244E12"/>
    <w:rsid w:val="00245911"/>
    <w:rsid w:val="00262260"/>
    <w:rsid w:val="00273302"/>
    <w:rsid w:val="00276F28"/>
    <w:rsid w:val="00290D83"/>
    <w:rsid w:val="002F6353"/>
    <w:rsid w:val="003178B5"/>
    <w:rsid w:val="003351A0"/>
    <w:rsid w:val="00360FC5"/>
    <w:rsid w:val="00377E77"/>
    <w:rsid w:val="003814BE"/>
    <w:rsid w:val="00397BCC"/>
    <w:rsid w:val="003D3413"/>
    <w:rsid w:val="003E440D"/>
    <w:rsid w:val="00402C8E"/>
    <w:rsid w:val="00403CCD"/>
    <w:rsid w:val="00424697"/>
    <w:rsid w:val="00466F5D"/>
    <w:rsid w:val="004A15D0"/>
    <w:rsid w:val="004A2E14"/>
    <w:rsid w:val="00540EAC"/>
    <w:rsid w:val="00545362"/>
    <w:rsid w:val="005802F6"/>
    <w:rsid w:val="005843D8"/>
    <w:rsid w:val="005D5990"/>
    <w:rsid w:val="00601EFC"/>
    <w:rsid w:val="00603797"/>
    <w:rsid w:val="006142C5"/>
    <w:rsid w:val="006228B2"/>
    <w:rsid w:val="00637B79"/>
    <w:rsid w:val="00656505"/>
    <w:rsid w:val="006A5652"/>
    <w:rsid w:val="006C636A"/>
    <w:rsid w:val="006D37D8"/>
    <w:rsid w:val="006D40D1"/>
    <w:rsid w:val="0071238E"/>
    <w:rsid w:val="00712A39"/>
    <w:rsid w:val="0072090A"/>
    <w:rsid w:val="007371C8"/>
    <w:rsid w:val="00797FD7"/>
    <w:rsid w:val="007C01C3"/>
    <w:rsid w:val="007D2AF2"/>
    <w:rsid w:val="0082150F"/>
    <w:rsid w:val="00821EAA"/>
    <w:rsid w:val="00850E26"/>
    <w:rsid w:val="00864A54"/>
    <w:rsid w:val="0087592B"/>
    <w:rsid w:val="00880A5D"/>
    <w:rsid w:val="00905A77"/>
    <w:rsid w:val="0091531D"/>
    <w:rsid w:val="0093443C"/>
    <w:rsid w:val="00961330"/>
    <w:rsid w:val="00A13CB5"/>
    <w:rsid w:val="00A240BB"/>
    <w:rsid w:val="00A3194F"/>
    <w:rsid w:val="00A42ED9"/>
    <w:rsid w:val="00A541C2"/>
    <w:rsid w:val="00A6340C"/>
    <w:rsid w:val="00A65000"/>
    <w:rsid w:val="00A950D1"/>
    <w:rsid w:val="00AA4016"/>
    <w:rsid w:val="00AB716B"/>
    <w:rsid w:val="00AC5D46"/>
    <w:rsid w:val="00AE4E79"/>
    <w:rsid w:val="00AE574F"/>
    <w:rsid w:val="00B04B13"/>
    <w:rsid w:val="00B14FD8"/>
    <w:rsid w:val="00B248FE"/>
    <w:rsid w:val="00B3050E"/>
    <w:rsid w:val="00B75344"/>
    <w:rsid w:val="00B9663C"/>
    <w:rsid w:val="00BA1490"/>
    <w:rsid w:val="00BA2610"/>
    <w:rsid w:val="00BA4A8A"/>
    <w:rsid w:val="00BD216A"/>
    <w:rsid w:val="00C0576B"/>
    <w:rsid w:val="00C20770"/>
    <w:rsid w:val="00C925CB"/>
    <w:rsid w:val="00C97426"/>
    <w:rsid w:val="00CA2ECD"/>
    <w:rsid w:val="00CA47E9"/>
    <w:rsid w:val="00CA75D3"/>
    <w:rsid w:val="00CC2EC1"/>
    <w:rsid w:val="00CD5119"/>
    <w:rsid w:val="00CE2866"/>
    <w:rsid w:val="00CF438C"/>
    <w:rsid w:val="00CF5833"/>
    <w:rsid w:val="00D032B4"/>
    <w:rsid w:val="00D03E37"/>
    <w:rsid w:val="00D04AFD"/>
    <w:rsid w:val="00D0642E"/>
    <w:rsid w:val="00D07FB4"/>
    <w:rsid w:val="00D148F5"/>
    <w:rsid w:val="00D17974"/>
    <w:rsid w:val="00D37051"/>
    <w:rsid w:val="00D717B6"/>
    <w:rsid w:val="00DE51B8"/>
    <w:rsid w:val="00E046EB"/>
    <w:rsid w:val="00E0531A"/>
    <w:rsid w:val="00E20053"/>
    <w:rsid w:val="00E3661E"/>
    <w:rsid w:val="00E740A0"/>
    <w:rsid w:val="00EA1D93"/>
    <w:rsid w:val="00EF5149"/>
    <w:rsid w:val="00F262A4"/>
    <w:rsid w:val="00F30BCC"/>
    <w:rsid w:val="00F40932"/>
    <w:rsid w:val="00F418EE"/>
    <w:rsid w:val="00F444CC"/>
    <w:rsid w:val="00F520C8"/>
    <w:rsid w:val="00F56746"/>
    <w:rsid w:val="00F732E3"/>
    <w:rsid w:val="00F91403"/>
    <w:rsid w:val="00FB4DA8"/>
    <w:rsid w:val="00FE4F1C"/>
    <w:rsid w:val="00FE6AFB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F5C11-202F-43A5-B6B3-80A7B735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00" w:themeColor="text1"/>
      <w:u w:val="single"/>
    </w:rPr>
  </w:style>
  <w:style w:type="paragraph" w:customStyle="1" w:styleId="Bullet2">
    <w:name w:val="Bullet 2"/>
    <w:basedOn w:val="Bullet1"/>
    <w:qFormat/>
    <w:pPr>
      <w:numPr>
        <w:ilvl w:val="1"/>
        <w:numId w:val="2"/>
      </w:numPr>
      <w:ind w:left="630" w:hanging="27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Title">
    <w:name w:val="Title"/>
    <w:basedOn w:val="Normal"/>
    <w:next w:val="Heading1"/>
    <w:link w:val="TitleChar"/>
    <w:uiPriority w:val="10"/>
    <w:pPr>
      <w:pBdr>
        <w:top w:val="single" w:sz="4" w:space="1" w:color="auto"/>
      </w:pBdr>
      <w:spacing w:before="720" w:after="0"/>
    </w:pPr>
    <w:rPr>
      <w:b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000000" w:themeColor="text1"/>
      <w:sz w:val="24"/>
    </w:rPr>
  </w:style>
  <w:style w:type="paragraph" w:customStyle="1" w:styleId="Bullet1">
    <w:name w:val="Bullet 1"/>
    <w:basedOn w:val="Normal"/>
    <w:qFormat/>
    <w:pPr>
      <w:numPr>
        <w:numId w:val="1"/>
      </w:numPr>
      <w:spacing w:after="60"/>
      <w:ind w:left="360" w:hanging="270"/>
    </w:pPr>
    <w:rPr>
      <w:rFonts w:ascii="Arial" w:hAnsi="Arial"/>
      <w:color w:val="000000" w:themeColor="text1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CBBE4" w:themeColor="accent1" w:themeTint="99"/>
        <w:bottom w:val="single" w:sz="4" w:space="0" w:color="2CBBE4" w:themeColor="accent1" w:themeTint="99"/>
        <w:insideH w:val="single" w:sz="4" w:space="0" w:color="2CB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8F6" w:themeFill="accent1" w:themeFillTint="33"/>
      </w:tcPr>
    </w:tblStylePr>
    <w:tblStylePr w:type="band1Horz">
      <w:tblPr/>
      <w:tcPr>
        <w:shd w:val="clear" w:color="auto" w:fill="B8E8F6" w:themeFill="accent1" w:themeFillTint="33"/>
      </w:tcPr>
    </w:tblStylePr>
  </w:style>
  <w:style w:type="paragraph" w:customStyle="1" w:styleId="NumberList">
    <w:name w:val="Number List"/>
    <w:basedOn w:val="Normal"/>
    <w:link w:val="NumberListChar"/>
    <w:pPr>
      <w:numPr>
        <w:numId w:val="3"/>
      </w:numPr>
      <w:ind w:left="360"/>
    </w:pPr>
  </w:style>
  <w:style w:type="paragraph" w:customStyle="1" w:styleId="TableCaption">
    <w:name w:val="Table Caption"/>
    <w:basedOn w:val="Normal"/>
    <w:pPr>
      <w:spacing w:before="240"/>
    </w:pPr>
    <w:rPr>
      <w:b/>
      <w:sz w:val="22"/>
      <w:szCs w:val="21"/>
    </w:rPr>
  </w:style>
  <w:style w:type="paragraph" w:customStyle="1" w:styleId="TableHeadingRow">
    <w:name w:val="Table Heading Row"/>
    <w:basedOn w:val="Normal"/>
    <w:pPr>
      <w:spacing w:before="60" w:after="60"/>
    </w:pPr>
    <w:rPr>
      <w:b/>
      <w:color w:val="000000" w:themeColor="text1"/>
    </w:rPr>
  </w:style>
  <w:style w:type="paragraph" w:customStyle="1" w:styleId="TableBody">
    <w:name w:val="Table Body"/>
    <w:basedOn w:val="Normal"/>
    <w:pPr>
      <w:spacing w:before="60" w:after="60"/>
    </w:pPr>
    <w:rPr>
      <w:color w:val="000000" w:themeColor="text1"/>
    </w:rPr>
  </w:style>
  <w:style w:type="paragraph" w:customStyle="1" w:styleId="NumberList2">
    <w:name w:val="Number List 2"/>
    <w:basedOn w:val="NumberList"/>
    <w:link w:val="NumberList2Char"/>
    <w:pPr>
      <w:numPr>
        <w:ilvl w:val="1"/>
      </w:numPr>
      <w:ind w:left="630" w:hanging="270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 w:themeColor="text1"/>
      <w:u w:val="single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mageCaption">
    <w:name w:val="Image Caption"/>
    <w:basedOn w:val="Normal"/>
    <w:next w:val="Normal"/>
    <w:pPr>
      <w:spacing w:after="240"/>
      <w:jc w:val="center"/>
    </w:pPr>
    <w:rPr>
      <w:sz w:val="18"/>
    </w:rPr>
  </w:style>
  <w:style w:type="character" w:customStyle="1" w:styleId="NumberListChar">
    <w:name w:val="Number List Char"/>
    <w:basedOn w:val="DefaultParagraphFont"/>
    <w:link w:val="NumberList"/>
    <w:rPr>
      <w:sz w:val="20"/>
    </w:rPr>
  </w:style>
  <w:style w:type="character" w:customStyle="1" w:styleId="NumberList2Char">
    <w:name w:val="Number List 2 Char"/>
    <w:basedOn w:val="NumberListChar"/>
    <w:link w:val="NumberList2"/>
    <w:rPr>
      <w:sz w:val="20"/>
    </w:rPr>
  </w:style>
  <w:style w:type="paragraph" w:customStyle="1" w:styleId="Spacer">
    <w:name w:val="Spacer"/>
    <w:next w:val="Normal"/>
    <w:pPr>
      <w:spacing w:after="0" w:line="120" w:lineRule="exact"/>
    </w:pPr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SubtitleChar"/>
    <w:uiPriority w:val="11"/>
    <w:pPr>
      <w:spacing w:before="0" w:after="1200"/>
    </w:pPr>
    <w:rPr>
      <w:b w:val="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6"/>
      <w:szCs w:val="44"/>
    </w:rPr>
  </w:style>
  <w:style w:type="paragraph" w:styleId="TOC1">
    <w:name w:val="toc 1"/>
    <w:basedOn w:val="Normal"/>
    <w:next w:val="Normal"/>
    <w:autoRedefine/>
    <w:uiPriority w:val="39"/>
    <w:unhideWhenUsed/>
    <w:rPr>
      <w:b/>
    </w:rPr>
  </w:style>
  <w:style w:type="paragraph" w:styleId="TOC2">
    <w:name w:val="toc 2"/>
    <w:basedOn w:val="Normal"/>
    <w:next w:val="Normal"/>
    <w:autoRedefine/>
    <w:uiPriority w:val="39"/>
    <w:unhideWhenUsed/>
    <w:pPr>
      <w:ind w:left="288"/>
    </w:pPr>
  </w:style>
  <w:style w:type="paragraph" w:styleId="TOC3">
    <w:name w:val="toc 3"/>
    <w:basedOn w:val="Normal"/>
    <w:next w:val="Normal"/>
    <w:autoRedefine/>
    <w:uiPriority w:val="39"/>
    <w:unhideWhenUsed/>
    <w:pPr>
      <w:ind w:left="576"/>
    </w:pPr>
  </w:style>
  <w:style w:type="paragraph" w:customStyle="1" w:styleId="TableBullet">
    <w:name w:val="Table Bullet"/>
    <w:basedOn w:val="TableBody"/>
    <w:pPr>
      <w:numPr>
        <w:numId w:val="6"/>
      </w:numPr>
      <w:ind w:left="165" w:hanging="165"/>
    </w:pPr>
  </w:style>
  <w:style w:type="paragraph" w:customStyle="1" w:styleId="Indent1">
    <w:name w:val="Indent 1"/>
    <w:basedOn w:val="Normal"/>
    <w:pPr>
      <w:ind w:left="360"/>
    </w:pPr>
  </w:style>
  <w:style w:type="paragraph" w:customStyle="1" w:styleId="Indent2">
    <w:name w:val="Indent 2"/>
    <w:basedOn w:val="Indent1"/>
    <w:pPr>
      <w:ind w:left="630"/>
    </w:pPr>
  </w:style>
  <w:style w:type="paragraph" w:customStyle="1" w:styleId="AlertText">
    <w:name w:val="Alert Text"/>
    <w:basedOn w:val="Normal"/>
    <w:qFormat/>
    <w:pPr>
      <w:spacing w:before="0" w:after="0"/>
    </w:pPr>
    <w:rPr>
      <w:bCs/>
    </w:rPr>
  </w:style>
  <w:style w:type="table" w:styleId="GridTable1Light-Accent2">
    <w:name w:val="Grid Table 1 Light Accent 2"/>
    <w:basedOn w:val="TableNormal"/>
    <w:uiPriority w:val="46"/>
    <w:rsid w:val="00424697"/>
    <w:pPr>
      <w:spacing w:after="0" w:line="240" w:lineRule="auto"/>
    </w:pPr>
    <w:tblPr>
      <w:tblStyleRowBandSize w:val="1"/>
      <w:tblStyleColBandSize w:val="1"/>
      <w:tblBorders>
        <w:top w:val="single" w:sz="4" w:space="0" w:color="CBFCF3" w:themeColor="accent2" w:themeTint="66"/>
        <w:left w:val="single" w:sz="4" w:space="0" w:color="CBFCF3" w:themeColor="accent2" w:themeTint="66"/>
        <w:bottom w:val="single" w:sz="4" w:space="0" w:color="CBFCF3" w:themeColor="accent2" w:themeTint="66"/>
        <w:right w:val="single" w:sz="4" w:space="0" w:color="CBFCF3" w:themeColor="accent2" w:themeTint="66"/>
        <w:insideH w:val="single" w:sz="4" w:space="0" w:color="CBFCF3" w:themeColor="accent2" w:themeTint="66"/>
        <w:insideV w:val="single" w:sz="4" w:space="0" w:color="CBF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1FB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FB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E3661E"/>
    <w:pPr>
      <w:ind w:left="720"/>
      <w:contextualSpacing/>
    </w:pPr>
  </w:style>
  <w:style w:type="character" w:customStyle="1" w:styleId="courier">
    <w:name w:val="courier"/>
    <w:basedOn w:val="DefaultParagraphFont"/>
    <w:rsid w:val="00F5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bluek8s/kubedirector.git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uedata-srujan.s3.amazonaws.com/dev/bins/appconfig.tgz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lewan\Documents\BlueData\Global%20Learning\Template\training-v52b-1578402941523.dotx" TargetMode="External"/></Relationships>
</file>

<file path=word/theme/theme1.xml><?xml version="1.0" encoding="utf-8"?>
<a:theme xmlns:a="http://schemas.openxmlformats.org/drawingml/2006/main" name="Default Theme">
  <a:themeElements>
    <a:clrScheme name="HPE Spring 2019">
      <a:dk1>
        <a:sysClr val="windowText" lastClr="000000"/>
      </a:dk1>
      <a:lt1>
        <a:sysClr val="window" lastClr="FFFFFF"/>
      </a:lt1>
      <a:dk2>
        <a:srgbClr val="C6C6C2"/>
      </a:dk2>
      <a:lt2>
        <a:srgbClr val="787871"/>
      </a:lt2>
      <a:accent1>
        <a:srgbClr val="0D5265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B08A"/>
      </a:hlink>
      <a:folHlink>
        <a:srgbClr val="01B08A"/>
      </a:folHlink>
    </a:clrScheme>
    <a:fontScheme name="HPE Standard">
      <a:majorFont>
        <a:latin typeface="MetricHPE Semibold"/>
        <a:ea typeface=""/>
        <a:cs typeface=""/>
      </a:majorFont>
      <a:minorFont>
        <a:latin typeface="MetricHP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ltGray">
        <a:noFill/>
        <a:ln w="19050">
          <a:solidFill>
            <a:schemeClr val="tx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71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57150">
          <a:solidFill>
            <a:schemeClr val="accent1"/>
          </a:solidFill>
          <a:miter lim="800000"/>
        </a:ln>
      </a:spPr>
      <a:bodyPr wrap="square" lIns="182880" tIns="182880" rIns="182880" bIns="182880" rtlCol="0">
        <a:noAutofit/>
      </a:bodyPr>
      <a:lstStyle>
        <a:defPPr>
          <a:lnSpc>
            <a:spcPct val="90000"/>
          </a:lnSpc>
          <a:spcBef>
            <a:spcPts val="400"/>
          </a:spcBef>
          <a:defRPr dirty="0"/>
        </a:defPPr>
      </a:lstStyle>
    </a:txDef>
  </a:objectDefaults>
  <a:extraClrSchemeLst/>
  <a:custClrLst>
    <a:custClr name="HPE Green">
      <a:srgbClr val="00B08A"/>
    </a:custClr>
    <a:custClr name="Medium Blue">
      <a:srgbClr val="32DAC8"/>
    </a:custClr>
    <a:custClr name="Light Gray">
      <a:srgbClr val="C6C9CA"/>
    </a:custClr>
    <a:custClr name="Dark Gray">
      <a:srgbClr val="808285"/>
    </a:custClr>
  </a:custClrLst>
  <a:extLst>
    <a:ext uri="{05A4C25C-085E-4340-85A3-A5531E510DB2}">
      <thm15:themeFamily xmlns:thm15="http://schemas.microsoft.com/office/thememl/2012/main" name="Default Theme" id="{9DE100BB-799A-4C76-9DCB-7F10562A6484}" vid="{9BAE4D6F-030B-4661-A6DD-73EDBA4760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24A0A7EA0F2499A591CE5F56267E4" ma:contentTypeVersion="0" ma:contentTypeDescription="Create a new document." ma:contentTypeScope="" ma:versionID="457f5145a7e35dba3f05b09b3a7458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0D35-9F28-4B8E-9666-5C5731088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2A350-D662-43DD-8ADD-BC27F5BB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F7262E-6AB0-43AB-A8BB-598D3702A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4DF626-3543-4C3C-A741-ED4176735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training-v52b-1578402941523</Template>
  <TotalTime>474</TotalTime>
  <Pages>10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Pillewan</dc:creator>
  <cp:keywords/>
  <dc:description/>
  <cp:lastModifiedBy>Samant, vikas</cp:lastModifiedBy>
  <cp:revision>80</cp:revision>
  <dcterms:created xsi:type="dcterms:W3CDTF">2020-03-25T18:49:00Z</dcterms:created>
  <dcterms:modified xsi:type="dcterms:W3CDTF">2020-04-03T05:49:00Z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0x010100F6524A0A7EA0F2499A591CE5F56267E4</vt:lpwstr>
  </property>
</Properties>
</file>